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055AAC" w14:paraId="26434E4F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1C17BC" w14:textId="77777777" w:rsidR="006C4D2E" w:rsidRPr="00055AAC" w:rsidRDefault="006C4D2E" w:rsidP="006C4D2E">
            <w:pPr>
              <w:pStyle w:val="Heading2"/>
            </w:pPr>
            <w:r w:rsidRPr="00794857">
              <w:t>Assessment</w:t>
            </w:r>
            <w:r w:rsidRPr="003571B1">
              <w:rPr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70C73B85" w14:textId="0F7BED89" w:rsidR="006C4D2E" w:rsidRPr="000C6ECB" w:rsidRDefault="00175BF1" w:rsidP="000C6ECB">
            <w:pPr>
              <w:pStyle w:val="Heading2"/>
            </w:pPr>
            <w:r w:rsidRPr="000C6ECB">
              <w:t xml:space="preserve">Knowledge </w:t>
            </w:r>
            <w:r w:rsidR="00E57C23" w:rsidRPr="000C6ECB">
              <w:t>Questions Assessment</w:t>
            </w:r>
          </w:p>
        </w:tc>
      </w:tr>
    </w:tbl>
    <w:p w14:paraId="7F20033D" w14:textId="77777777" w:rsidR="006C4D2E" w:rsidRDefault="006C4D2E" w:rsidP="006C4D2E"/>
    <w:p w14:paraId="0A293380" w14:textId="77777777" w:rsidR="00035B79" w:rsidRPr="00FA26B4" w:rsidRDefault="00035B79" w:rsidP="002E31A4">
      <w:pPr>
        <w:pStyle w:val="Heading2"/>
      </w:pPr>
      <w:r>
        <w:t>C</w:t>
      </w:r>
      <w:r w:rsidRPr="00FA26B4">
        <w:t>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0A3AF2" w:rsidRPr="00055AAC" w14:paraId="0B42FAE9" w14:textId="77777777" w:rsidTr="000A3AF2">
        <w:tc>
          <w:tcPr>
            <w:tcW w:w="3105" w:type="dxa"/>
            <w:shd w:val="clear" w:color="auto" w:fill="F2F2F2" w:themeFill="background1" w:themeFillShade="F2"/>
          </w:tcPr>
          <w:p w14:paraId="69A95E2F" w14:textId="77777777" w:rsidR="000A3AF2" w:rsidRPr="00055AAC" w:rsidRDefault="000A3AF2" w:rsidP="000A3AF2">
            <w:r>
              <w:t>Unit code/s and title/s</w:t>
            </w:r>
          </w:p>
        </w:tc>
        <w:tc>
          <w:tcPr>
            <w:tcW w:w="5921" w:type="dxa"/>
          </w:tcPr>
          <w:p w14:paraId="218F231E" w14:textId="0191749D" w:rsidR="000A3AF2" w:rsidRPr="00055AAC" w:rsidRDefault="000A3AF2" w:rsidP="000A3AF2">
            <w:pPr>
              <w:rPr>
                <w:lang w:val="en-AU"/>
              </w:rPr>
            </w:pPr>
            <w:r w:rsidRPr="00053C36">
              <w:rPr>
                <w:lang w:val="en-AU"/>
              </w:rPr>
              <w:t>BSBXCS402 Promote workplace cyber security awareness and best practices</w:t>
            </w:r>
            <w:r w:rsidRPr="00053C36">
              <w:rPr>
                <w:lang w:val="en-AU"/>
              </w:rPr>
              <w:tab/>
            </w:r>
            <w:r w:rsidRPr="00053C36">
              <w:rPr>
                <w:lang w:val="en-AU"/>
              </w:rPr>
              <w:tab/>
            </w:r>
            <w:r w:rsidRPr="00053C36">
              <w:rPr>
                <w:lang w:val="en-AU"/>
              </w:rPr>
              <w:tab/>
            </w:r>
            <w:r w:rsidRPr="00053C36">
              <w:rPr>
                <w:lang w:val="en-AU"/>
              </w:rPr>
              <w:tab/>
            </w:r>
            <w:r w:rsidRPr="00053C36">
              <w:rPr>
                <w:lang w:val="en-AU"/>
              </w:rPr>
              <w:tab/>
            </w:r>
          </w:p>
        </w:tc>
      </w:tr>
      <w:tr w:rsidR="000A3AF2" w:rsidRPr="00055AAC" w14:paraId="32B019EC" w14:textId="77777777" w:rsidTr="000A3AF2">
        <w:tc>
          <w:tcPr>
            <w:tcW w:w="3105" w:type="dxa"/>
            <w:shd w:val="clear" w:color="auto" w:fill="F2F2F2" w:themeFill="background1" w:themeFillShade="F2"/>
          </w:tcPr>
          <w:p w14:paraId="23A07B49" w14:textId="77777777" w:rsidR="000A3AF2" w:rsidRPr="00055AAC" w:rsidRDefault="000A3AF2" w:rsidP="000A3AF2">
            <w:r>
              <w:t>Qualification code/s and title/s</w:t>
            </w:r>
          </w:p>
        </w:tc>
        <w:tc>
          <w:tcPr>
            <w:tcW w:w="5921" w:type="dxa"/>
          </w:tcPr>
          <w:p w14:paraId="5EA673AA" w14:textId="01AC5A0B" w:rsidR="000A3AF2" w:rsidRPr="00055AAC" w:rsidRDefault="000A3AF2" w:rsidP="000A3AF2">
            <w:pPr>
              <w:rPr>
                <w:lang w:val="en-AU"/>
              </w:rPr>
            </w:pPr>
            <w:r w:rsidRPr="00053C36">
              <w:rPr>
                <w:lang w:val="en-AU"/>
              </w:rPr>
              <w:t>ICT50220 Diploma of Information Technology</w:t>
            </w:r>
          </w:p>
        </w:tc>
      </w:tr>
      <w:tr w:rsidR="000A3AF2" w:rsidRPr="00055AAC" w14:paraId="62D176C3" w14:textId="77777777" w:rsidTr="000A3AF2">
        <w:tc>
          <w:tcPr>
            <w:tcW w:w="3105" w:type="dxa"/>
            <w:shd w:val="clear" w:color="auto" w:fill="F2F2F2" w:themeFill="background1" w:themeFillShade="F2"/>
          </w:tcPr>
          <w:p w14:paraId="28DF526B" w14:textId="77777777" w:rsidR="000A3AF2" w:rsidRPr="00055AAC" w:rsidRDefault="000A3AF2" w:rsidP="000A3AF2">
            <w:r>
              <w:t>Business unit/Work group</w:t>
            </w:r>
          </w:p>
        </w:tc>
        <w:tc>
          <w:tcPr>
            <w:tcW w:w="5921" w:type="dxa"/>
          </w:tcPr>
          <w:p w14:paraId="1A69AAFD" w14:textId="30A6A52B" w:rsidR="000A3AF2" w:rsidRPr="00055AAC" w:rsidRDefault="000A3AF2" w:rsidP="000A3AF2">
            <w:pPr>
              <w:rPr>
                <w:lang w:val="en-AU"/>
              </w:rPr>
            </w:pPr>
            <w:r>
              <w:rPr>
                <w:lang w:val="en-AU"/>
              </w:rPr>
              <w:t>Business and Arts/IT Studies</w:t>
            </w:r>
          </w:p>
        </w:tc>
      </w:tr>
    </w:tbl>
    <w:p w14:paraId="18C6024A" w14:textId="77777777" w:rsidR="00035B79" w:rsidRDefault="00035B79" w:rsidP="00035B79">
      <w:pPr>
        <w:rPr>
          <w:lang w:val="en-AU"/>
        </w:rPr>
      </w:pPr>
    </w:p>
    <w:p w14:paraId="7F52967D" w14:textId="77777777" w:rsidR="00035B79" w:rsidRPr="00794857" w:rsidRDefault="00035B79" w:rsidP="002E31A4">
      <w:pPr>
        <w:pStyle w:val="Heading2"/>
      </w:pPr>
      <w:r w:rsidRPr="00FA26B4"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055AAC" w14:paraId="13D65A9D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E642FCD" w14:textId="77777777" w:rsidR="00035B79" w:rsidRPr="00055AAC" w:rsidRDefault="00035B79" w:rsidP="0053266B">
            <w:r>
              <w:t xml:space="preserve">Method/s of assessment </w:t>
            </w:r>
          </w:p>
        </w:tc>
        <w:tc>
          <w:tcPr>
            <w:tcW w:w="5907" w:type="dxa"/>
          </w:tcPr>
          <w:p w14:paraId="661E0FE5" w14:textId="77777777" w:rsidR="00035B79" w:rsidRDefault="00E57C23" w:rsidP="0053266B">
            <w:r w:rsidRPr="000C6ECB">
              <w:t>Questioning (Written)</w:t>
            </w:r>
          </w:p>
          <w:p w14:paraId="19274D8A" w14:textId="6D8A1A41" w:rsidR="000C6ECB" w:rsidRPr="000C6ECB" w:rsidRDefault="000C6ECB" w:rsidP="0053266B"/>
        </w:tc>
      </w:tr>
      <w:tr w:rsidR="00035B79" w:rsidRPr="00055AAC" w14:paraId="2EBAE0A6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15EE459" w14:textId="77777777" w:rsidR="00035B79" w:rsidRPr="00055AAC" w:rsidRDefault="00035B79" w:rsidP="0053266B">
            <w:r>
              <w:t>Overview of assessment</w:t>
            </w:r>
          </w:p>
        </w:tc>
        <w:tc>
          <w:tcPr>
            <w:tcW w:w="5907" w:type="dxa"/>
          </w:tcPr>
          <w:p w14:paraId="3324F3EC" w14:textId="77777777" w:rsidR="00706F3E" w:rsidRDefault="009E12BC" w:rsidP="00FC274C">
            <w:r w:rsidRPr="000C6ECB">
              <w:t>This assessment will require you to complete written answers for questions on the tasks listed below.</w:t>
            </w:r>
          </w:p>
          <w:p w14:paraId="506ADD5C" w14:textId="582233AA" w:rsidR="000C6ECB" w:rsidRPr="000C6ECB" w:rsidRDefault="000C6ECB" w:rsidP="00FC274C"/>
        </w:tc>
      </w:tr>
      <w:tr w:rsidR="00035B79" w:rsidRPr="005453FB" w14:paraId="394932D9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2490C0E" w14:textId="77777777" w:rsidR="00035B79" w:rsidRPr="005453FB" w:rsidRDefault="00035B79" w:rsidP="0053266B">
            <w:r w:rsidRPr="005453FB">
              <w:t>Task/s to be assessed</w:t>
            </w:r>
          </w:p>
        </w:tc>
        <w:tc>
          <w:tcPr>
            <w:tcW w:w="5907" w:type="dxa"/>
          </w:tcPr>
          <w:p w14:paraId="0D239CBB" w14:textId="55B8EA3B" w:rsidR="00903EC8" w:rsidRPr="000C6ECB" w:rsidRDefault="00362B77" w:rsidP="00442C1E">
            <w:r w:rsidRPr="000C6ECB">
              <w:t xml:space="preserve">In this assessment </w:t>
            </w:r>
            <w:r w:rsidR="008672A0" w:rsidRPr="000C6ECB">
              <w:t xml:space="preserve">you </w:t>
            </w:r>
            <w:r w:rsidRPr="000C6ECB">
              <w:t>will be researching aspects of the following topics:</w:t>
            </w:r>
          </w:p>
          <w:p w14:paraId="3A319BCC" w14:textId="4E8BBB5D" w:rsidR="00CE308B" w:rsidRPr="000C6ECB" w:rsidRDefault="00F4402C" w:rsidP="00442C1E">
            <w:pPr>
              <w:pStyle w:val="ListParagraph"/>
              <w:numPr>
                <w:ilvl w:val="0"/>
                <w:numId w:val="19"/>
              </w:numPr>
            </w:pPr>
            <w:r w:rsidRPr="00F4402C">
              <w:t>Legislative and regulatory requirements</w:t>
            </w:r>
          </w:p>
          <w:p w14:paraId="4C625E57" w14:textId="4D333776" w:rsidR="00903EC8" w:rsidRPr="000C6ECB" w:rsidRDefault="00CE308B" w:rsidP="00442C1E">
            <w:pPr>
              <w:pStyle w:val="ListParagraph"/>
              <w:numPr>
                <w:ilvl w:val="0"/>
                <w:numId w:val="19"/>
              </w:numPr>
            </w:pPr>
            <w:r w:rsidRPr="00CE308B">
              <w:t>Organisational policy and procedures</w:t>
            </w:r>
            <w:r w:rsidR="00903EC8">
              <w:t xml:space="preserve"> </w:t>
            </w:r>
          </w:p>
          <w:p w14:paraId="28896089" w14:textId="7FC0C2BE" w:rsidR="00035B79" w:rsidRPr="000C6ECB" w:rsidRDefault="00903EC8" w:rsidP="00903EC8">
            <w:pPr>
              <w:pStyle w:val="ListParagraph"/>
              <w:numPr>
                <w:ilvl w:val="0"/>
                <w:numId w:val="19"/>
              </w:numPr>
            </w:pPr>
            <w:r w:rsidRPr="00903EC8">
              <w:t>Cyber sources and strategies</w:t>
            </w:r>
            <w:r w:rsidR="00706F3E">
              <w:br/>
            </w:r>
          </w:p>
        </w:tc>
      </w:tr>
      <w:tr w:rsidR="00035B79" w:rsidRPr="00055AAC" w14:paraId="6642E75D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83088D2" w14:textId="77777777" w:rsidR="00035B79" w:rsidRPr="00055AAC" w:rsidRDefault="00035B79" w:rsidP="0053266B">
            <w:r>
              <w:t>Time allowed</w:t>
            </w:r>
          </w:p>
        </w:tc>
        <w:tc>
          <w:tcPr>
            <w:tcW w:w="5907" w:type="dxa"/>
          </w:tcPr>
          <w:p w14:paraId="08FDBFE7" w14:textId="77777777" w:rsidR="00035B79" w:rsidRDefault="003C5135" w:rsidP="00706F3E">
            <w:bookmarkStart w:id="0" w:name="_Hlk56156131"/>
            <w:r>
              <w:t xml:space="preserve">Refer to your schedule for submission dates </w:t>
            </w:r>
            <w:bookmarkEnd w:id="0"/>
          </w:p>
          <w:p w14:paraId="09B7ABB5" w14:textId="77777777" w:rsidR="00706F3E" w:rsidRPr="00930A8B" w:rsidRDefault="00706F3E" w:rsidP="00706F3E"/>
        </w:tc>
      </w:tr>
      <w:tr w:rsidR="00035B79" w:rsidRPr="00055AAC" w14:paraId="3837D170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FB2C5DC" w14:textId="77777777" w:rsidR="00035B79" w:rsidRPr="00055AAC" w:rsidRDefault="00035B79" w:rsidP="0053266B">
            <w:r>
              <w:t>Location of assessment</w:t>
            </w:r>
          </w:p>
        </w:tc>
        <w:tc>
          <w:tcPr>
            <w:tcW w:w="5907" w:type="dxa"/>
          </w:tcPr>
          <w:p w14:paraId="785D520C" w14:textId="5389ED1F" w:rsidR="00035B79" w:rsidRPr="000C6ECB" w:rsidRDefault="00E15F31" w:rsidP="0053266B">
            <w:r w:rsidRPr="000C6ECB">
              <w:t>Assessment can be completed anywhere with access to the resources required</w:t>
            </w:r>
            <w:r w:rsidR="000C6ECB">
              <w:t xml:space="preserve"> </w:t>
            </w:r>
            <w:r w:rsidRPr="000C6ECB">
              <w:t>(see Resources Required section below)</w:t>
            </w:r>
          </w:p>
          <w:p w14:paraId="2F21A15A" w14:textId="77777777" w:rsidR="00706F3E" w:rsidRPr="000C6ECB" w:rsidRDefault="00706F3E" w:rsidP="0053266B"/>
        </w:tc>
      </w:tr>
      <w:tr w:rsidR="00035B79" w:rsidRPr="00055AAC" w14:paraId="2110DC2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06A8410" w14:textId="77777777" w:rsidR="00035B79" w:rsidRDefault="00035B79" w:rsidP="0053266B">
            <w:r>
              <w:t>Decision making rules</w:t>
            </w:r>
          </w:p>
        </w:tc>
        <w:tc>
          <w:tcPr>
            <w:tcW w:w="5907" w:type="dxa"/>
          </w:tcPr>
          <w:p w14:paraId="21593381" w14:textId="77777777" w:rsidR="00035B79" w:rsidRPr="000C6ECB" w:rsidRDefault="003C5135" w:rsidP="0053266B">
            <w:bookmarkStart w:id="1" w:name="_Hlk56156254"/>
            <w:r w:rsidRPr="000C6ECB">
              <w:t>To receive a satisfactory outcome for this assessment you must complete all parts correctly.</w:t>
            </w:r>
          </w:p>
          <w:p w14:paraId="76199F98" w14:textId="77777777" w:rsidR="000564BD" w:rsidRPr="000C6ECB" w:rsidRDefault="000564BD" w:rsidP="0053266B"/>
          <w:p w14:paraId="500C9237" w14:textId="77777777" w:rsidR="000564BD" w:rsidRPr="000C6ECB" w:rsidRDefault="000564BD" w:rsidP="0053266B">
            <w:r w:rsidRPr="000C6ECB">
              <w:t>Word counts are provided as guidance only.</w:t>
            </w:r>
          </w:p>
          <w:bookmarkEnd w:id="1"/>
          <w:p w14:paraId="0D521589" w14:textId="77777777" w:rsidR="00035B79" w:rsidRPr="000C6ECB" w:rsidRDefault="00035B79" w:rsidP="0053266B"/>
        </w:tc>
      </w:tr>
      <w:tr w:rsidR="00035B79" w:rsidRPr="00055AAC" w14:paraId="7C4AF42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EDB4EB1" w14:textId="77777777" w:rsidR="00035B79" w:rsidRDefault="00035B79" w:rsidP="0053266B">
            <w:r>
              <w:t>Assessment conditions</w:t>
            </w:r>
          </w:p>
        </w:tc>
        <w:tc>
          <w:tcPr>
            <w:tcW w:w="5907" w:type="dxa"/>
          </w:tcPr>
          <w:p w14:paraId="5E669372" w14:textId="77777777" w:rsidR="007D61C7" w:rsidRPr="000C6ECB" w:rsidRDefault="007D61C7" w:rsidP="007D61C7">
            <w:r w:rsidRPr="000C6ECB">
              <w:t xml:space="preserve">This assessment must be undertaken where the conditions replicate noise levels and interruptions that people typically experience working in the ICT industry. </w:t>
            </w:r>
          </w:p>
          <w:p w14:paraId="203370A1" w14:textId="77777777" w:rsidR="007D61C7" w:rsidRPr="000C6ECB" w:rsidRDefault="007D61C7" w:rsidP="007D61C7"/>
          <w:p w14:paraId="70749FC3" w14:textId="77777777" w:rsidR="00035B79" w:rsidRPr="000C6ECB" w:rsidRDefault="007D61C7" w:rsidP="007D61C7">
            <w:bookmarkStart w:id="2" w:name="_Hlk56156091"/>
            <w:r w:rsidRPr="000C6ECB">
              <w:t>This is unsupervised assessment and you may access any required resources.</w:t>
            </w:r>
          </w:p>
          <w:p w14:paraId="4521DC6C" w14:textId="77777777" w:rsidR="00940F52" w:rsidRPr="000C6ECB" w:rsidRDefault="00940F52" w:rsidP="007D61C7"/>
          <w:p w14:paraId="3F11FA52" w14:textId="77777777" w:rsidR="00940F52" w:rsidRPr="000C6ECB" w:rsidRDefault="00940F52" w:rsidP="007D61C7">
            <w:r w:rsidRPr="000C6ECB">
              <w:t>This is not group work and must be completed as an individual.</w:t>
            </w:r>
          </w:p>
          <w:bookmarkEnd w:id="2"/>
          <w:p w14:paraId="2FBCE286" w14:textId="77777777" w:rsidR="00035B79" w:rsidRPr="000C6ECB" w:rsidRDefault="00035B79" w:rsidP="0053266B"/>
        </w:tc>
      </w:tr>
      <w:tr w:rsidR="00035B79" w:rsidRPr="00055AAC" w14:paraId="766171F5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284CB2A" w14:textId="77777777" w:rsidR="00035B79" w:rsidRDefault="00035B79" w:rsidP="0053266B">
            <w:r>
              <w:t>Resources required</w:t>
            </w:r>
          </w:p>
        </w:tc>
        <w:tc>
          <w:tcPr>
            <w:tcW w:w="5907" w:type="dxa"/>
          </w:tcPr>
          <w:p w14:paraId="1B72EC31" w14:textId="77777777" w:rsidR="00035B79" w:rsidRPr="000C6ECB" w:rsidRDefault="009269F3" w:rsidP="0053266B">
            <w:r w:rsidRPr="000C6ECB">
              <w:t>To complete this assessment, you will require the following:</w:t>
            </w:r>
          </w:p>
          <w:p w14:paraId="22DBD6CA" w14:textId="77777777" w:rsidR="00706F3E" w:rsidRPr="000C6ECB" w:rsidRDefault="00706F3E" w:rsidP="00706F3E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 w:rsidRPr="000C6ECB">
              <w:t>Access to Learn with Internet access</w:t>
            </w:r>
          </w:p>
          <w:p w14:paraId="66CBC5B1" w14:textId="77777777" w:rsidR="00706F3E" w:rsidRPr="000C6ECB" w:rsidRDefault="00706F3E" w:rsidP="00706F3E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 w:rsidRPr="000C6ECB">
              <w:t>Learn resources</w:t>
            </w:r>
          </w:p>
          <w:p w14:paraId="326C0DFD" w14:textId="77777777" w:rsidR="00035B79" w:rsidRPr="000C6ECB" w:rsidRDefault="00706F3E" w:rsidP="00706F3E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 w:rsidRPr="000C6ECB">
              <w:t>Word processing software such as Microsoft Word.</w:t>
            </w:r>
          </w:p>
        </w:tc>
      </w:tr>
      <w:tr w:rsidR="00035B79" w:rsidRPr="00055AAC" w14:paraId="64CC70A1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35DB60C" w14:textId="77777777" w:rsidR="00035B79" w:rsidRDefault="00035B79" w:rsidP="0053266B">
            <w:r>
              <w:t>Result notification and reassessment information</w:t>
            </w:r>
          </w:p>
        </w:tc>
        <w:tc>
          <w:tcPr>
            <w:tcW w:w="5907" w:type="dxa"/>
          </w:tcPr>
          <w:p w14:paraId="0D1DAF86" w14:textId="77777777" w:rsidR="003C5135" w:rsidRPr="000C6ECB" w:rsidRDefault="003C5135" w:rsidP="003C5135">
            <w:r w:rsidRPr="000C6ECB">
              <w:t>You will be provided feedback and the result for your assignment on TAFESA Learn. You will be and given the chance to resubmit with required corrections only once.</w:t>
            </w:r>
          </w:p>
          <w:p w14:paraId="19301619" w14:textId="1AEB6565" w:rsidR="00035B79" w:rsidRPr="000C6ECB" w:rsidRDefault="003C5135" w:rsidP="000C6ECB">
            <w:r w:rsidRPr="000C6ECB">
              <w:t>Refer to the TAFE SA assessment policy for more information</w:t>
            </w:r>
            <w:r w:rsidR="00FE3380" w:rsidRPr="000C6ECB">
              <w:t xml:space="preserve"> </w:t>
            </w:r>
            <w:hyperlink r:id="rId11" w:history="1">
              <w:r w:rsidR="00B0537C" w:rsidRPr="000C6ECB">
                <w:t>https://www.tafesa.edu.au/apply-enrol/before-starting/student-policies/assessment</w:t>
              </w:r>
            </w:hyperlink>
          </w:p>
        </w:tc>
      </w:tr>
    </w:tbl>
    <w:p w14:paraId="5123E80B" w14:textId="77777777" w:rsidR="00964CA9" w:rsidRDefault="00964CA9" w:rsidP="00964CA9">
      <w:pPr>
        <w:pStyle w:val="Heading2"/>
        <w:rPr>
          <w:b/>
          <w:i/>
          <w:iCs/>
          <w:szCs w:val="20"/>
        </w:rPr>
      </w:pPr>
      <w:r>
        <w:lastRenderedPageBreak/>
        <w:t>Task 1: L</w:t>
      </w:r>
      <w:r w:rsidRPr="0071009E">
        <w:t>egislative and regulatory requirements</w:t>
      </w:r>
    </w:p>
    <w:p w14:paraId="6989D1E0" w14:textId="77777777" w:rsidR="00964CA9" w:rsidRDefault="00964CA9" w:rsidP="00964CA9"/>
    <w:p w14:paraId="67455D15" w14:textId="77777777" w:rsidR="00964CA9" w:rsidRDefault="00964CA9" w:rsidP="00964CA9"/>
    <w:p w14:paraId="6B10DF3E" w14:textId="77777777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>Question 1</w:t>
      </w:r>
    </w:p>
    <w:p w14:paraId="01514DF4" w14:textId="77777777" w:rsidR="00964CA9" w:rsidRDefault="00964CA9" w:rsidP="00964CA9">
      <w:pPr>
        <w:rPr>
          <w:sz w:val="22"/>
          <w:szCs w:val="22"/>
        </w:rPr>
      </w:pPr>
    </w:p>
    <w:p w14:paraId="27284A02" w14:textId="77777777" w:rsidR="00964CA9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List </w:t>
      </w:r>
      <w:r w:rsidRPr="00E412A2">
        <w:rPr>
          <w:sz w:val="22"/>
          <w:szCs w:val="22"/>
        </w:rPr>
        <w:t>the legislation associated with data protection in cybersecurity</w:t>
      </w:r>
      <w:r>
        <w:rPr>
          <w:sz w:val="22"/>
          <w:szCs w:val="22"/>
        </w:rPr>
        <w:t xml:space="preserve"> and its purpose</w:t>
      </w:r>
      <w:r w:rsidRPr="00E412A2">
        <w:rPr>
          <w:sz w:val="22"/>
          <w:szCs w:val="22"/>
        </w:rPr>
        <w:t xml:space="preserve"> </w:t>
      </w:r>
      <w:r>
        <w:rPr>
          <w:sz w:val="22"/>
          <w:szCs w:val="22"/>
        </w:rPr>
        <w:t>(approx.</w:t>
      </w:r>
      <w:r w:rsidRPr="00E412A2">
        <w:rPr>
          <w:sz w:val="22"/>
          <w:szCs w:val="22"/>
        </w:rPr>
        <w:t xml:space="preserve"> </w:t>
      </w:r>
      <w:r>
        <w:rPr>
          <w:sz w:val="22"/>
          <w:szCs w:val="22"/>
        </w:rPr>
        <w:t>25</w:t>
      </w:r>
      <w:r w:rsidRPr="00E412A2">
        <w:rPr>
          <w:sz w:val="22"/>
          <w:szCs w:val="22"/>
        </w:rPr>
        <w:t xml:space="preserve"> words</w:t>
      </w:r>
      <w:r>
        <w:rPr>
          <w:sz w:val="22"/>
          <w:szCs w:val="22"/>
        </w:rPr>
        <w:t>)</w:t>
      </w:r>
      <w:r w:rsidRPr="00E412A2">
        <w:rPr>
          <w:sz w:val="22"/>
          <w:szCs w:val="22"/>
        </w:rPr>
        <w:t>.</w:t>
      </w:r>
    </w:p>
    <w:p w14:paraId="032C487F" w14:textId="77777777" w:rsidR="0091314D" w:rsidRDefault="0091314D" w:rsidP="00964CA9">
      <w:pPr>
        <w:rPr>
          <w:sz w:val="22"/>
          <w:szCs w:val="22"/>
        </w:rPr>
      </w:pPr>
    </w:p>
    <w:p w14:paraId="38FD0B57" w14:textId="3C161867" w:rsidR="00A67780" w:rsidRPr="000A6533" w:rsidRDefault="000A6533" w:rsidP="00A67780">
      <w:pPr>
        <w:pStyle w:val="ListParagraph"/>
        <w:numPr>
          <w:ilvl w:val="0"/>
          <w:numId w:val="28"/>
        </w:numPr>
        <w:rPr>
          <w:color w:val="FF0000"/>
          <w:sz w:val="22"/>
          <w:szCs w:val="22"/>
        </w:rPr>
      </w:pPr>
      <w:r w:rsidRPr="000A6533">
        <w:rPr>
          <w:color w:val="FF0000"/>
          <w:sz w:val="22"/>
          <w:szCs w:val="22"/>
        </w:rPr>
        <w:t>Privacy Act 1968</w:t>
      </w:r>
    </w:p>
    <w:p w14:paraId="4607C5FC" w14:textId="279699AE" w:rsidR="00964CA9" w:rsidRPr="000A6533" w:rsidRDefault="000A6533" w:rsidP="008A0F6A">
      <w:pPr>
        <w:pStyle w:val="ListParagraph"/>
        <w:numPr>
          <w:ilvl w:val="0"/>
          <w:numId w:val="28"/>
        </w:numPr>
        <w:rPr>
          <w:color w:val="FF0000"/>
          <w:sz w:val="22"/>
          <w:szCs w:val="22"/>
        </w:rPr>
      </w:pPr>
      <w:r w:rsidRPr="000A6533">
        <w:rPr>
          <w:color w:val="FF0000"/>
          <w:sz w:val="22"/>
          <w:szCs w:val="22"/>
        </w:rPr>
        <w:t>Protection PII</w:t>
      </w:r>
    </w:p>
    <w:p w14:paraId="33432B77" w14:textId="77777777" w:rsidR="00964CA9" w:rsidRPr="00501113" w:rsidRDefault="00964CA9" w:rsidP="00964CA9">
      <w:pPr>
        <w:rPr>
          <w:sz w:val="22"/>
          <w:szCs w:val="22"/>
        </w:rPr>
      </w:pPr>
    </w:p>
    <w:p w14:paraId="32E742AE" w14:textId="77777777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 xml:space="preserve">Question </w:t>
      </w:r>
      <w:r>
        <w:rPr>
          <w:sz w:val="22"/>
          <w:szCs w:val="22"/>
        </w:rPr>
        <w:t>2</w:t>
      </w:r>
    </w:p>
    <w:p w14:paraId="6CF5EDDE" w14:textId="77777777" w:rsidR="00964CA9" w:rsidRDefault="00964CA9" w:rsidP="00964CA9"/>
    <w:p w14:paraId="31B343A1" w14:textId="77777777" w:rsidR="00964CA9" w:rsidRDefault="00964CA9" w:rsidP="00964CA9">
      <w:pPr>
        <w:rPr>
          <w:sz w:val="22"/>
          <w:szCs w:val="22"/>
        </w:rPr>
      </w:pPr>
      <w:r w:rsidRPr="00FB48C1">
        <w:rPr>
          <w:sz w:val="22"/>
          <w:szCs w:val="22"/>
        </w:rPr>
        <w:t xml:space="preserve">What will be the legal issues that the organisation has to face if data is breached? </w:t>
      </w:r>
      <w:r>
        <w:rPr>
          <w:sz w:val="22"/>
          <w:szCs w:val="22"/>
        </w:rPr>
        <w:t>(approx.</w:t>
      </w:r>
      <w:r w:rsidRPr="00FB48C1">
        <w:rPr>
          <w:sz w:val="22"/>
          <w:szCs w:val="22"/>
        </w:rPr>
        <w:t xml:space="preserve"> 40-80 words</w:t>
      </w:r>
      <w:r>
        <w:rPr>
          <w:sz w:val="22"/>
          <w:szCs w:val="22"/>
        </w:rPr>
        <w:t>)</w:t>
      </w:r>
      <w:r w:rsidRPr="00FB48C1">
        <w:rPr>
          <w:sz w:val="22"/>
          <w:szCs w:val="22"/>
        </w:rPr>
        <w:t>.</w:t>
      </w:r>
    </w:p>
    <w:p w14:paraId="133445E2" w14:textId="77777777" w:rsidR="0091314D" w:rsidRDefault="0091314D" w:rsidP="00964CA9">
      <w:pPr>
        <w:rPr>
          <w:sz w:val="22"/>
          <w:szCs w:val="22"/>
        </w:rPr>
      </w:pPr>
    </w:p>
    <w:p w14:paraId="12393A94" w14:textId="77777777" w:rsidR="00964CA9" w:rsidRPr="00A67780" w:rsidRDefault="00964CA9" w:rsidP="00A67780">
      <w:pPr>
        <w:pStyle w:val="ListParagraph"/>
        <w:numPr>
          <w:ilvl w:val="0"/>
          <w:numId w:val="28"/>
        </w:numPr>
        <w:rPr>
          <w:sz w:val="22"/>
          <w:szCs w:val="22"/>
        </w:rPr>
      </w:pPr>
    </w:p>
    <w:p w14:paraId="3888F929" w14:textId="77777777" w:rsidR="00964CA9" w:rsidRDefault="00964CA9" w:rsidP="00964CA9">
      <w:pPr>
        <w:rPr>
          <w:sz w:val="22"/>
          <w:szCs w:val="22"/>
        </w:rPr>
      </w:pPr>
    </w:p>
    <w:p w14:paraId="79CB78FA" w14:textId="77777777" w:rsidR="00964CA9" w:rsidRDefault="00964CA9" w:rsidP="00964CA9">
      <w:pPr>
        <w:rPr>
          <w:sz w:val="22"/>
          <w:szCs w:val="22"/>
        </w:rPr>
      </w:pPr>
    </w:p>
    <w:p w14:paraId="0DECFBEB" w14:textId="77777777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 xml:space="preserve">Question </w:t>
      </w:r>
      <w:r>
        <w:rPr>
          <w:sz w:val="22"/>
          <w:szCs w:val="22"/>
        </w:rPr>
        <w:t>3</w:t>
      </w:r>
    </w:p>
    <w:p w14:paraId="57892BD4" w14:textId="77777777" w:rsidR="00964CA9" w:rsidRDefault="00964CA9" w:rsidP="00964CA9"/>
    <w:p w14:paraId="44634C77" w14:textId="77777777" w:rsidR="00964CA9" w:rsidRPr="00892D7E" w:rsidRDefault="00964CA9" w:rsidP="00964CA9">
      <w:pPr>
        <w:rPr>
          <w:sz w:val="22"/>
          <w:szCs w:val="22"/>
        </w:rPr>
      </w:pPr>
      <w:r w:rsidRPr="00892D7E">
        <w:rPr>
          <w:sz w:val="22"/>
          <w:szCs w:val="22"/>
        </w:rPr>
        <w:t>IT</w:t>
      </w:r>
      <w:r>
        <w:rPr>
          <w:sz w:val="22"/>
          <w:szCs w:val="22"/>
        </w:rPr>
        <w:t>Works</w:t>
      </w:r>
      <w:r w:rsidRPr="00892D7E">
        <w:rPr>
          <w:sz w:val="22"/>
          <w:szCs w:val="22"/>
        </w:rPr>
        <w:t xml:space="preserve"> is </w:t>
      </w:r>
      <w:r>
        <w:rPr>
          <w:sz w:val="22"/>
          <w:szCs w:val="22"/>
        </w:rPr>
        <w:t xml:space="preserve">an </w:t>
      </w:r>
      <w:r w:rsidRPr="00892D7E">
        <w:rPr>
          <w:sz w:val="22"/>
          <w:szCs w:val="22"/>
        </w:rPr>
        <w:t>organisation which provid</w:t>
      </w:r>
      <w:r>
        <w:rPr>
          <w:sz w:val="22"/>
          <w:szCs w:val="22"/>
        </w:rPr>
        <w:t>es</w:t>
      </w:r>
      <w:r w:rsidRPr="00892D7E">
        <w:rPr>
          <w:sz w:val="22"/>
          <w:szCs w:val="22"/>
        </w:rPr>
        <w:t xml:space="preserve"> </w:t>
      </w:r>
      <w:r>
        <w:rPr>
          <w:sz w:val="22"/>
          <w:szCs w:val="22"/>
        </w:rPr>
        <w:t>various</w:t>
      </w:r>
      <w:r w:rsidRPr="00892D7E">
        <w:rPr>
          <w:sz w:val="22"/>
          <w:szCs w:val="22"/>
        </w:rPr>
        <w:t xml:space="preserve"> I</w:t>
      </w:r>
      <w:r>
        <w:rPr>
          <w:sz w:val="22"/>
          <w:szCs w:val="22"/>
        </w:rPr>
        <w:t>C</w:t>
      </w:r>
      <w:r w:rsidRPr="00892D7E">
        <w:rPr>
          <w:sz w:val="22"/>
          <w:szCs w:val="22"/>
        </w:rPr>
        <w:t>T services to the</w:t>
      </w:r>
      <w:r>
        <w:rPr>
          <w:sz w:val="22"/>
          <w:szCs w:val="22"/>
        </w:rPr>
        <w:t>ir</w:t>
      </w:r>
      <w:r w:rsidRPr="00892D7E">
        <w:rPr>
          <w:sz w:val="22"/>
          <w:szCs w:val="22"/>
        </w:rPr>
        <w:t xml:space="preserve"> clients. They </w:t>
      </w:r>
      <w:r>
        <w:rPr>
          <w:sz w:val="22"/>
          <w:szCs w:val="22"/>
        </w:rPr>
        <w:t>sell</w:t>
      </w:r>
      <w:r w:rsidRPr="00892D7E">
        <w:rPr>
          <w:sz w:val="22"/>
          <w:szCs w:val="22"/>
        </w:rPr>
        <w:t xml:space="preserve"> their services over the internet, and customers </w:t>
      </w:r>
      <w:r>
        <w:rPr>
          <w:sz w:val="22"/>
          <w:szCs w:val="22"/>
        </w:rPr>
        <w:t>pay</w:t>
      </w:r>
      <w:r w:rsidRPr="00892D7E">
        <w:rPr>
          <w:sz w:val="22"/>
          <w:szCs w:val="22"/>
        </w:rPr>
        <w:t xml:space="preserve"> using the</w:t>
      </w:r>
      <w:r>
        <w:rPr>
          <w:sz w:val="22"/>
          <w:szCs w:val="22"/>
        </w:rPr>
        <w:t>ir</w:t>
      </w:r>
      <w:r w:rsidRPr="00892D7E">
        <w:rPr>
          <w:sz w:val="22"/>
          <w:szCs w:val="22"/>
        </w:rPr>
        <w:t xml:space="preserve"> credit card. IT</w:t>
      </w:r>
      <w:r>
        <w:rPr>
          <w:sz w:val="22"/>
          <w:szCs w:val="22"/>
        </w:rPr>
        <w:t>Works</w:t>
      </w:r>
      <w:r w:rsidRPr="00892D7E">
        <w:rPr>
          <w:sz w:val="22"/>
          <w:szCs w:val="22"/>
        </w:rPr>
        <w:t xml:space="preserve"> keep</w:t>
      </w:r>
      <w:r>
        <w:rPr>
          <w:sz w:val="22"/>
          <w:szCs w:val="22"/>
        </w:rPr>
        <w:t>s</w:t>
      </w:r>
      <w:r w:rsidRPr="00892D7E">
        <w:rPr>
          <w:sz w:val="22"/>
          <w:szCs w:val="22"/>
        </w:rPr>
        <w:t xml:space="preserve"> a record of the credit card</w:t>
      </w:r>
      <w:r>
        <w:rPr>
          <w:sz w:val="22"/>
          <w:szCs w:val="22"/>
        </w:rPr>
        <w:t xml:space="preserve"> and</w:t>
      </w:r>
      <w:r w:rsidRPr="00892D7E">
        <w:rPr>
          <w:sz w:val="22"/>
          <w:szCs w:val="22"/>
        </w:rPr>
        <w:t xml:space="preserve"> personal details of the customers on the database. The database used by </w:t>
      </w:r>
      <w:r>
        <w:rPr>
          <w:sz w:val="22"/>
          <w:szCs w:val="22"/>
        </w:rPr>
        <w:t>ITWorks</w:t>
      </w:r>
      <w:r w:rsidRPr="00892D7E">
        <w:rPr>
          <w:sz w:val="22"/>
          <w:szCs w:val="22"/>
        </w:rPr>
        <w:t xml:space="preserve"> is not secure, and anyone can access it. </w:t>
      </w:r>
      <w:r>
        <w:rPr>
          <w:sz w:val="22"/>
          <w:szCs w:val="22"/>
        </w:rPr>
        <w:t>ITWorks</w:t>
      </w:r>
      <w:r w:rsidRPr="00892D7E">
        <w:rPr>
          <w:sz w:val="22"/>
          <w:szCs w:val="22"/>
        </w:rPr>
        <w:t xml:space="preserve"> </w:t>
      </w:r>
      <w:r>
        <w:rPr>
          <w:sz w:val="22"/>
          <w:szCs w:val="22"/>
        </w:rPr>
        <w:t>has not implemented a</w:t>
      </w:r>
      <w:r w:rsidRPr="00892D7E">
        <w:rPr>
          <w:sz w:val="22"/>
          <w:szCs w:val="22"/>
        </w:rPr>
        <w:t xml:space="preserve"> privacy policy</w:t>
      </w:r>
      <w:r>
        <w:rPr>
          <w:sz w:val="22"/>
          <w:szCs w:val="22"/>
        </w:rPr>
        <w:t xml:space="preserve"> or</w:t>
      </w:r>
      <w:r w:rsidRPr="00892D7E">
        <w:rPr>
          <w:sz w:val="22"/>
          <w:szCs w:val="22"/>
        </w:rPr>
        <w:t xml:space="preserve"> data protection policy. </w:t>
      </w:r>
    </w:p>
    <w:p w14:paraId="30795303" w14:textId="77777777" w:rsidR="00964CA9" w:rsidRDefault="00964CA9" w:rsidP="00964CA9">
      <w:pPr>
        <w:rPr>
          <w:sz w:val="22"/>
          <w:szCs w:val="22"/>
        </w:rPr>
      </w:pPr>
    </w:p>
    <w:p w14:paraId="39727581" w14:textId="77777777" w:rsidR="00964CA9" w:rsidRPr="00892D7E" w:rsidRDefault="00964CA9" w:rsidP="00964CA9">
      <w:pPr>
        <w:rPr>
          <w:sz w:val="22"/>
          <w:szCs w:val="22"/>
        </w:rPr>
      </w:pPr>
      <w:r w:rsidRPr="00892D7E">
        <w:rPr>
          <w:sz w:val="22"/>
          <w:szCs w:val="22"/>
        </w:rPr>
        <w:t xml:space="preserve">Recently, there was a cyberattack </w:t>
      </w:r>
      <w:r>
        <w:rPr>
          <w:sz w:val="22"/>
          <w:szCs w:val="22"/>
        </w:rPr>
        <w:t>on</w:t>
      </w:r>
      <w:r w:rsidRPr="00892D7E">
        <w:rPr>
          <w:sz w:val="22"/>
          <w:szCs w:val="22"/>
        </w:rPr>
        <w:t xml:space="preserve"> </w:t>
      </w:r>
      <w:r>
        <w:rPr>
          <w:sz w:val="22"/>
          <w:szCs w:val="22"/>
        </w:rPr>
        <w:t>ITWorks</w:t>
      </w:r>
      <w:r w:rsidRPr="00892D7E">
        <w:rPr>
          <w:sz w:val="22"/>
          <w:szCs w:val="22"/>
        </w:rPr>
        <w:t xml:space="preserve"> </w:t>
      </w:r>
      <w:r>
        <w:rPr>
          <w:sz w:val="22"/>
          <w:szCs w:val="22"/>
        </w:rPr>
        <w:t>and as a result</w:t>
      </w:r>
      <w:r w:rsidRPr="00892D7E">
        <w:rPr>
          <w:sz w:val="22"/>
          <w:szCs w:val="22"/>
        </w:rPr>
        <w:t xml:space="preserve"> credit card and personal details of the customer</w:t>
      </w:r>
      <w:r>
        <w:rPr>
          <w:sz w:val="22"/>
          <w:szCs w:val="22"/>
        </w:rPr>
        <w:t>s</w:t>
      </w:r>
      <w:r w:rsidRPr="00892D7E">
        <w:rPr>
          <w:sz w:val="22"/>
          <w:szCs w:val="22"/>
        </w:rPr>
        <w:t xml:space="preserve"> were </w:t>
      </w:r>
      <w:r>
        <w:rPr>
          <w:sz w:val="22"/>
          <w:szCs w:val="22"/>
        </w:rPr>
        <w:t>taken</w:t>
      </w:r>
      <w:r w:rsidRPr="00892D7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C</w:t>
      </w:r>
      <w:r w:rsidRPr="00892D7E">
        <w:rPr>
          <w:sz w:val="22"/>
          <w:szCs w:val="22"/>
        </w:rPr>
        <w:t>ustomer</w:t>
      </w:r>
      <w:r>
        <w:rPr>
          <w:sz w:val="22"/>
          <w:szCs w:val="22"/>
        </w:rPr>
        <w:t>s</w:t>
      </w:r>
      <w:r w:rsidRPr="00892D7E">
        <w:rPr>
          <w:sz w:val="22"/>
          <w:szCs w:val="22"/>
        </w:rPr>
        <w:t xml:space="preserve"> </w:t>
      </w:r>
      <w:r>
        <w:rPr>
          <w:sz w:val="22"/>
          <w:szCs w:val="22"/>
        </w:rPr>
        <w:t>are reporting</w:t>
      </w:r>
      <w:r w:rsidRPr="00892D7E">
        <w:rPr>
          <w:sz w:val="22"/>
          <w:szCs w:val="22"/>
        </w:rPr>
        <w:t xml:space="preserve"> to the organisation that money </w:t>
      </w:r>
      <w:r>
        <w:rPr>
          <w:sz w:val="22"/>
          <w:szCs w:val="22"/>
        </w:rPr>
        <w:t>has</w:t>
      </w:r>
      <w:r w:rsidRPr="00892D7E">
        <w:rPr>
          <w:sz w:val="22"/>
          <w:szCs w:val="22"/>
        </w:rPr>
        <w:t xml:space="preserve"> gone </w:t>
      </w:r>
      <w:r>
        <w:rPr>
          <w:sz w:val="22"/>
          <w:szCs w:val="22"/>
        </w:rPr>
        <w:t xml:space="preserve">missing </w:t>
      </w:r>
      <w:r w:rsidRPr="00892D7E">
        <w:rPr>
          <w:sz w:val="22"/>
          <w:szCs w:val="22"/>
        </w:rPr>
        <w:t>from the</w:t>
      </w:r>
      <w:r>
        <w:rPr>
          <w:sz w:val="22"/>
          <w:szCs w:val="22"/>
        </w:rPr>
        <w:t>ir</w:t>
      </w:r>
      <w:r w:rsidRPr="00892D7E">
        <w:rPr>
          <w:sz w:val="22"/>
          <w:szCs w:val="22"/>
        </w:rPr>
        <w:t xml:space="preserve"> accounts. </w:t>
      </w:r>
    </w:p>
    <w:p w14:paraId="7712A06A" w14:textId="77777777" w:rsidR="00964CA9" w:rsidRDefault="00964CA9" w:rsidP="00964CA9">
      <w:pPr>
        <w:rPr>
          <w:sz w:val="22"/>
          <w:szCs w:val="22"/>
        </w:rPr>
      </w:pPr>
    </w:p>
    <w:p w14:paraId="20A0F872" w14:textId="77777777" w:rsidR="00964CA9" w:rsidRPr="00892D7E" w:rsidRDefault="00964CA9" w:rsidP="00964CA9">
      <w:pPr>
        <w:rPr>
          <w:sz w:val="22"/>
          <w:szCs w:val="22"/>
        </w:rPr>
      </w:pPr>
      <w:r w:rsidRPr="00892D7E">
        <w:rPr>
          <w:sz w:val="22"/>
          <w:szCs w:val="22"/>
        </w:rPr>
        <w:t xml:space="preserve">After reading this case study, Answer the following: </w:t>
      </w:r>
    </w:p>
    <w:p w14:paraId="5A6803A8" w14:textId="77777777" w:rsidR="00964CA9" w:rsidRPr="00564E6C" w:rsidRDefault="00964CA9" w:rsidP="00964CA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564E6C">
        <w:rPr>
          <w:sz w:val="22"/>
          <w:szCs w:val="22"/>
        </w:rPr>
        <w:t xml:space="preserve">What legal obligations </w:t>
      </w:r>
      <w:r>
        <w:rPr>
          <w:sz w:val="22"/>
          <w:szCs w:val="22"/>
        </w:rPr>
        <w:t>may</w:t>
      </w:r>
      <w:r w:rsidRPr="00564E6C">
        <w:rPr>
          <w:sz w:val="22"/>
          <w:szCs w:val="22"/>
        </w:rPr>
        <w:t xml:space="preserve"> </w:t>
      </w:r>
      <w:r>
        <w:rPr>
          <w:sz w:val="22"/>
          <w:szCs w:val="22"/>
        </w:rPr>
        <w:t>ITWorks</w:t>
      </w:r>
      <w:r w:rsidRPr="00564E6C">
        <w:rPr>
          <w:sz w:val="22"/>
          <w:szCs w:val="22"/>
        </w:rPr>
        <w:t xml:space="preserve"> face? </w:t>
      </w:r>
    </w:p>
    <w:p w14:paraId="6361207E" w14:textId="77777777" w:rsidR="00964CA9" w:rsidRDefault="00964CA9" w:rsidP="00964CA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564E6C">
        <w:rPr>
          <w:sz w:val="22"/>
          <w:szCs w:val="22"/>
        </w:rPr>
        <w:t>What laws have been breached in this scenario?</w:t>
      </w:r>
    </w:p>
    <w:p w14:paraId="20286129" w14:textId="77777777" w:rsidR="00964CA9" w:rsidRDefault="00964CA9" w:rsidP="00964CA9">
      <w:pPr>
        <w:rPr>
          <w:sz w:val="22"/>
          <w:szCs w:val="22"/>
        </w:rPr>
      </w:pPr>
    </w:p>
    <w:p w14:paraId="503D11A3" w14:textId="25749D4B" w:rsidR="00964CA9" w:rsidRPr="008A0F6A" w:rsidRDefault="000A6533" w:rsidP="008A0F6A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rFonts w:cs="Arial"/>
          <w:color w:val="262626"/>
          <w:sz w:val="21"/>
          <w:szCs w:val="21"/>
          <w:shd w:val="clear" w:color="auto" w:fill="FFFFFF"/>
        </w:rPr>
        <w:t>Notifying affected individuals</w:t>
      </w:r>
    </w:p>
    <w:p w14:paraId="3BF31B65" w14:textId="4C74EA50" w:rsidR="008A0F6A" w:rsidRPr="008A0F6A" w:rsidRDefault="000A6533" w:rsidP="008A0F6A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APP 11.1-11.2 have been breached mainly surrounding the </w:t>
      </w:r>
      <w:r w:rsidR="004A20BF">
        <w:rPr>
          <w:sz w:val="22"/>
          <w:szCs w:val="22"/>
        </w:rPr>
        <w:t>assurance</w:t>
      </w:r>
      <w:r>
        <w:rPr>
          <w:sz w:val="22"/>
          <w:szCs w:val="22"/>
        </w:rPr>
        <w:t xml:space="preserve"> of security of data</w:t>
      </w:r>
      <w:r w:rsidR="004A20BF">
        <w:rPr>
          <w:sz w:val="22"/>
          <w:szCs w:val="22"/>
        </w:rPr>
        <w:t>.</w:t>
      </w:r>
    </w:p>
    <w:p w14:paraId="10BCED48" w14:textId="77777777" w:rsidR="008A0F6A" w:rsidRDefault="008A0F6A" w:rsidP="00964CA9">
      <w:pPr>
        <w:rPr>
          <w:sz w:val="22"/>
          <w:szCs w:val="22"/>
        </w:rPr>
      </w:pPr>
    </w:p>
    <w:p w14:paraId="51DA7EC5" w14:textId="77777777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 xml:space="preserve">Question </w:t>
      </w:r>
      <w:r>
        <w:rPr>
          <w:sz w:val="22"/>
          <w:szCs w:val="22"/>
        </w:rPr>
        <w:t>4</w:t>
      </w:r>
    </w:p>
    <w:p w14:paraId="463E1C44" w14:textId="77777777" w:rsidR="00964CA9" w:rsidRDefault="00964CA9" w:rsidP="00964CA9">
      <w:pPr>
        <w:rPr>
          <w:sz w:val="22"/>
          <w:szCs w:val="22"/>
        </w:rPr>
      </w:pPr>
    </w:p>
    <w:p w14:paraId="57CF283B" w14:textId="77777777" w:rsidR="00964CA9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List 5 </w:t>
      </w:r>
      <w:r w:rsidRPr="00004763">
        <w:rPr>
          <w:sz w:val="22"/>
          <w:szCs w:val="22"/>
        </w:rPr>
        <w:t>international legislation</w:t>
      </w:r>
      <w:r>
        <w:rPr>
          <w:sz w:val="22"/>
          <w:szCs w:val="22"/>
        </w:rPr>
        <w:t>s</w:t>
      </w:r>
      <w:r w:rsidRPr="00004763">
        <w:rPr>
          <w:sz w:val="22"/>
          <w:szCs w:val="22"/>
        </w:rPr>
        <w:t xml:space="preserve"> associated with cybersecurity</w:t>
      </w:r>
      <w:r>
        <w:rPr>
          <w:sz w:val="22"/>
          <w:szCs w:val="22"/>
        </w:rPr>
        <w:t>.</w:t>
      </w:r>
    </w:p>
    <w:p w14:paraId="6AF982FA" w14:textId="77777777" w:rsidR="0091314D" w:rsidRDefault="0091314D" w:rsidP="00964CA9">
      <w:pPr>
        <w:rPr>
          <w:sz w:val="22"/>
          <w:szCs w:val="22"/>
        </w:rPr>
      </w:pPr>
    </w:p>
    <w:p w14:paraId="25F1BE59" w14:textId="6CF28E1C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Cyber crime act 2001</w:t>
      </w:r>
    </w:p>
    <w:p w14:paraId="5C04BC14" w14:textId="5D1B4882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4A20BF">
        <w:rPr>
          <w:sz w:val="22"/>
          <w:szCs w:val="22"/>
        </w:rPr>
        <w:t>EU Cybersecurity Act</w:t>
      </w:r>
    </w:p>
    <w:p w14:paraId="510CFA9F" w14:textId="29E57F9C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4A20BF">
        <w:rPr>
          <w:sz w:val="22"/>
          <w:szCs w:val="22"/>
        </w:rPr>
        <w:t>Network and Information Security directive</w:t>
      </w:r>
    </w:p>
    <w:p w14:paraId="2665AE70" w14:textId="60E75F7F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Criminal code Canada</w:t>
      </w:r>
    </w:p>
    <w:p w14:paraId="6D8F3252" w14:textId="1342AF7E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GDPR</w:t>
      </w:r>
    </w:p>
    <w:p w14:paraId="685B2D07" w14:textId="77777777" w:rsidR="00631F83" w:rsidRDefault="00631F83">
      <w:pPr>
        <w:spacing w:after="160" w:line="259" w:lineRule="auto"/>
        <w:rPr>
          <w:rFonts w:eastAsiaTheme="majorEastAsia" w:cstheme="majorBidi"/>
          <w:color w:val="404040" w:themeColor="text1" w:themeTint="BF"/>
          <w:sz w:val="28"/>
          <w:szCs w:val="26"/>
        </w:rPr>
      </w:pPr>
      <w:r>
        <w:br w:type="page"/>
      </w:r>
    </w:p>
    <w:p w14:paraId="3CFCA14A" w14:textId="77777777" w:rsidR="00964CA9" w:rsidRDefault="00964CA9" w:rsidP="00964CA9">
      <w:pPr>
        <w:pStyle w:val="Heading2"/>
        <w:rPr>
          <w:b/>
          <w:i/>
          <w:iCs/>
          <w:szCs w:val="20"/>
        </w:rPr>
      </w:pPr>
      <w:r>
        <w:lastRenderedPageBreak/>
        <w:t>Task 2: Organisational policy and procedures</w:t>
      </w:r>
    </w:p>
    <w:p w14:paraId="51D3BF1F" w14:textId="77777777" w:rsidR="00432CCA" w:rsidRDefault="00432CCA" w:rsidP="00964CA9">
      <w:pPr>
        <w:rPr>
          <w:sz w:val="22"/>
          <w:szCs w:val="22"/>
        </w:rPr>
      </w:pPr>
    </w:p>
    <w:p w14:paraId="03A6CFE9" w14:textId="4E313BE6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 xml:space="preserve">Question </w:t>
      </w:r>
      <w:r>
        <w:rPr>
          <w:sz w:val="22"/>
          <w:szCs w:val="22"/>
        </w:rPr>
        <w:t>5</w:t>
      </w:r>
    </w:p>
    <w:p w14:paraId="3182D04C" w14:textId="77777777" w:rsidR="00964CA9" w:rsidRDefault="00964CA9" w:rsidP="00964CA9">
      <w:pPr>
        <w:rPr>
          <w:sz w:val="22"/>
          <w:szCs w:val="22"/>
        </w:rPr>
      </w:pPr>
    </w:p>
    <w:p w14:paraId="027DC55C" w14:textId="77777777" w:rsidR="00964CA9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B938CA">
        <w:rPr>
          <w:sz w:val="22"/>
          <w:szCs w:val="22"/>
        </w:rPr>
        <w:t>Match the organisational policies and procedures with the correct work type:</w:t>
      </w:r>
    </w:p>
    <w:p w14:paraId="2E09146B" w14:textId="77777777" w:rsidR="00964CA9" w:rsidRPr="00B938CA" w:rsidRDefault="00964CA9" w:rsidP="00964CA9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64CA9" w:rsidRPr="00AA6D83" w14:paraId="2E29EB08" w14:textId="77777777" w:rsidTr="00CD3E2A">
        <w:tc>
          <w:tcPr>
            <w:tcW w:w="4508" w:type="dxa"/>
            <w:shd w:val="clear" w:color="auto" w:fill="B4C6E7" w:themeFill="accent1" w:themeFillTint="66"/>
          </w:tcPr>
          <w:p w14:paraId="2D6116FB" w14:textId="77777777" w:rsidR="00964CA9" w:rsidRPr="00AA6D83" w:rsidRDefault="00964CA9" w:rsidP="00CD3E2A">
            <w:pPr>
              <w:rPr>
                <w:b/>
                <w:bCs/>
                <w:sz w:val="22"/>
                <w:szCs w:val="22"/>
                <w:lang w:val="en-AU"/>
              </w:rPr>
            </w:pPr>
            <w:r w:rsidRPr="00AA6D83">
              <w:rPr>
                <w:b/>
                <w:bCs/>
                <w:sz w:val="22"/>
                <w:szCs w:val="22"/>
                <w:lang w:val="en-AU"/>
              </w:rPr>
              <w:t xml:space="preserve">Organisational policies and procedures 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00BB57F4" w14:textId="77777777" w:rsidR="00964CA9" w:rsidRPr="00AA6D83" w:rsidRDefault="00964CA9" w:rsidP="00CD3E2A">
            <w:pPr>
              <w:rPr>
                <w:b/>
                <w:bCs/>
                <w:sz w:val="22"/>
                <w:szCs w:val="22"/>
                <w:lang w:val="en-AU"/>
              </w:rPr>
            </w:pPr>
            <w:r w:rsidRPr="00AA6D83">
              <w:rPr>
                <w:b/>
                <w:bCs/>
                <w:sz w:val="22"/>
                <w:szCs w:val="22"/>
                <w:lang w:val="en-AU"/>
              </w:rPr>
              <w:t xml:space="preserve">Work type </w:t>
            </w:r>
          </w:p>
        </w:tc>
      </w:tr>
      <w:tr w:rsidR="00964CA9" w:rsidRPr="00AA6D83" w14:paraId="4F271393" w14:textId="77777777" w:rsidTr="00CD3E2A">
        <w:tc>
          <w:tcPr>
            <w:tcW w:w="4508" w:type="dxa"/>
          </w:tcPr>
          <w:p w14:paraId="192A5F03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protection policy</w:t>
            </w:r>
          </w:p>
        </w:tc>
        <w:tc>
          <w:tcPr>
            <w:tcW w:w="4508" w:type="dxa"/>
          </w:tcPr>
          <w:p w14:paraId="098BB18D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Securely storing, sharing and managing information and Media/document labelling</w:t>
            </w:r>
          </w:p>
        </w:tc>
      </w:tr>
      <w:tr w:rsidR="00964CA9" w:rsidRPr="00AA6D83" w14:paraId="711B3DF0" w14:textId="77777777" w:rsidTr="00CD3E2A">
        <w:tc>
          <w:tcPr>
            <w:tcW w:w="4508" w:type="dxa"/>
          </w:tcPr>
          <w:p w14:paraId="2926CA14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Bring your device policy (BYOD policy)</w:t>
            </w:r>
          </w:p>
        </w:tc>
        <w:tc>
          <w:tcPr>
            <w:tcW w:w="4508" w:type="dxa"/>
          </w:tcPr>
          <w:p w14:paraId="502330FD" w14:textId="73D8B495" w:rsidR="00964CA9" w:rsidRPr="00AA6D83" w:rsidRDefault="00E132DF" w:rsidP="00CD3E2A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Data classification and management</w:t>
            </w:r>
          </w:p>
        </w:tc>
      </w:tr>
      <w:tr w:rsidR="00964CA9" w:rsidRPr="00AA6D83" w14:paraId="33F399AB" w14:textId="77777777" w:rsidTr="00CD3E2A">
        <w:tc>
          <w:tcPr>
            <w:tcW w:w="4508" w:type="dxa"/>
          </w:tcPr>
          <w:p w14:paraId="3D240CD6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Acceptable use policy</w:t>
            </w:r>
          </w:p>
        </w:tc>
        <w:tc>
          <w:tcPr>
            <w:tcW w:w="4508" w:type="dxa"/>
          </w:tcPr>
          <w:p w14:paraId="2B0D2FE8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classification and management</w:t>
            </w:r>
          </w:p>
        </w:tc>
      </w:tr>
      <w:tr w:rsidR="00964CA9" w:rsidRPr="00AA6D83" w14:paraId="248ED9BE" w14:textId="77777777" w:rsidTr="00CD3E2A">
        <w:tc>
          <w:tcPr>
            <w:tcW w:w="4508" w:type="dxa"/>
          </w:tcPr>
          <w:p w14:paraId="235B0C6A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management policy</w:t>
            </w:r>
          </w:p>
        </w:tc>
        <w:tc>
          <w:tcPr>
            <w:tcW w:w="4508" w:type="dxa"/>
          </w:tcPr>
          <w:p w14:paraId="76F8096F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governance</w:t>
            </w:r>
          </w:p>
        </w:tc>
      </w:tr>
      <w:tr w:rsidR="00964CA9" w:rsidRPr="00AA6D83" w14:paraId="698AFDD1" w14:textId="77777777" w:rsidTr="00CD3E2A">
        <w:tc>
          <w:tcPr>
            <w:tcW w:w="4508" w:type="dxa"/>
          </w:tcPr>
          <w:p w14:paraId="17440F97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Information management policy</w:t>
            </w:r>
          </w:p>
        </w:tc>
        <w:tc>
          <w:tcPr>
            <w:tcW w:w="4508" w:type="dxa"/>
          </w:tcPr>
          <w:p w14:paraId="2916C4DC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Acceptable use</w:t>
            </w:r>
          </w:p>
        </w:tc>
      </w:tr>
      <w:tr w:rsidR="00964CA9" w:rsidRPr="00AA6D83" w14:paraId="08847AEB" w14:textId="77777777" w:rsidTr="00CD3E2A">
        <w:tc>
          <w:tcPr>
            <w:tcW w:w="4508" w:type="dxa"/>
          </w:tcPr>
          <w:p w14:paraId="14382939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governance policy</w:t>
            </w:r>
          </w:p>
        </w:tc>
        <w:tc>
          <w:tcPr>
            <w:tcW w:w="4508" w:type="dxa"/>
          </w:tcPr>
          <w:p w14:paraId="49923192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Bring your device</w:t>
            </w:r>
          </w:p>
        </w:tc>
      </w:tr>
    </w:tbl>
    <w:p w14:paraId="1E7DCA74" w14:textId="6989C3ED" w:rsidR="00964CA9" w:rsidRDefault="00964CA9" w:rsidP="00964CA9">
      <w:pPr>
        <w:rPr>
          <w:sz w:val="22"/>
          <w:szCs w:val="22"/>
        </w:rPr>
      </w:pPr>
    </w:p>
    <w:p w14:paraId="1E53D144" w14:textId="282F02E0" w:rsidR="002B109A" w:rsidRDefault="002B109A" w:rsidP="00964CA9">
      <w:pPr>
        <w:rPr>
          <w:sz w:val="22"/>
          <w:szCs w:val="22"/>
        </w:rPr>
      </w:pPr>
      <w:r>
        <w:rPr>
          <w:sz w:val="22"/>
          <w:szCs w:val="22"/>
        </w:rPr>
        <w:t>Use the table below to complete the task.</w:t>
      </w:r>
    </w:p>
    <w:p w14:paraId="2F1D1153" w14:textId="77777777" w:rsidR="008A0F6A" w:rsidRDefault="008A0F6A" w:rsidP="00964CA9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A0F6A" w:rsidRPr="00AA6D83" w14:paraId="76D5C32E" w14:textId="77777777" w:rsidTr="001104A7">
        <w:tc>
          <w:tcPr>
            <w:tcW w:w="4508" w:type="dxa"/>
            <w:shd w:val="clear" w:color="auto" w:fill="B4C6E7" w:themeFill="accent1" w:themeFillTint="66"/>
          </w:tcPr>
          <w:p w14:paraId="030E39E8" w14:textId="77777777" w:rsidR="008A0F6A" w:rsidRPr="00AA6D83" w:rsidRDefault="008A0F6A" w:rsidP="001104A7">
            <w:pPr>
              <w:rPr>
                <w:b/>
                <w:bCs/>
                <w:sz w:val="22"/>
                <w:szCs w:val="22"/>
                <w:lang w:val="en-AU"/>
              </w:rPr>
            </w:pPr>
            <w:r w:rsidRPr="00AA6D83">
              <w:rPr>
                <w:b/>
                <w:bCs/>
                <w:sz w:val="22"/>
                <w:szCs w:val="22"/>
                <w:lang w:val="en-AU"/>
              </w:rPr>
              <w:t xml:space="preserve">Organisational policies and procedures 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53D03D8A" w14:textId="77777777" w:rsidR="008A0F6A" w:rsidRPr="00AA6D83" w:rsidRDefault="008A0F6A" w:rsidP="001104A7">
            <w:pPr>
              <w:rPr>
                <w:b/>
                <w:bCs/>
                <w:sz w:val="22"/>
                <w:szCs w:val="22"/>
                <w:lang w:val="en-AU"/>
              </w:rPr>
            </w:pPr>
            <w:r w:rsidRPr="00AA6D83">
              <w:rPr>
                <w:b/>
                <w:bCs/>
                <w:sz w:val="22"/>
                <w:szCs w:val="22"/>
                <w:lang w:val="en-AU"/>
              </w:rPr>
              <w:t xml:space="preserve">Work type </w:t>
            </w:r>
          </w:p>
        </w:tc>
      </w:tr>
      <w:tr w:rsidR="004A20BF" w:rsidRPr="00AA6D83" w14:paraId="03B8562D" w14:textId="77777777" w:rsidTr="001104A7">
        <w:tc>
          <w:tcPr>
            <w:tcW w:w="4508" w:type="dxa"/>
          </w:tcPr>
          <w:p w14:paraId="01ADA9B6" w14:textId="633AEBE8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bookmarkStart w:id="3" w:name="_Hlk130852063"/>
            <w:r w:rsidRPr="00AA6D83">
              <w:rPr>
                <w:sz w:val="22"/>
                <w:szCs w:val="22"/>
                <w:lang w:val="en-AU"/>
              </w:rPr>
              <w:t>Data protection policy</w:t>
            </w:r>
          </w:p>
        </w:tc>
        <w:tc>
          <w:tcPr>
            <w:tcW w:w="4508" w:type="dxa"/>
          </w:tcPr>
          <w:p w14:paraId="7E54511A" w14:textId="5B46CF28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Data classification and management</w:t>
            </w:r>
          </w:p>
        </w:tc>
      </w:tr>
      <w:tr w:rsidR="004A20BF" w:rsidRPr="00AA6D83" w14:paraId="17E4A8B3" w14:textId="77777777" w:rsidTr="001104A7">
        <w:tc>
          <w:tcPr>
            <w:tcW w:w="4508" w:type="dxa"/>
          </w:tcPr>
          <w:p w14:paraId="51CEACFA" w14:textId="667919F7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Bring your device policy (BYOD policy)</w:t>
            </w:r>
          </w:p>
        </w:tc>
        <w:tc>
          <w:tcPr>
            <w:tcW w:w="4508" w:type="dxa"/>
          </w:tcPr>
          <w:p w14:paraId="00CEC83E" w14:textId="61BA2748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Bring your device</w:t>
            </w:r>
          </w:p>
        </w:tc>
      </w:tr>
      <w:tr w:rsidR="004A20BF" w:rsidRPr="00AA6D83" w14:paraId="39C8FD16" w14:textId="77777777" w:rsidTr="001104A7">
        <w:tc>
          <w:tcPr>
            <w:tcW w:w="4508" w:type="dxa"/>
          </w:tcPr>
          <w:p w14:paraId="3A289B05" w14:textId="4EE60E24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Acceptable use policy</w:t>
            </w:r>
          </w:p>
        </w:tc>
        <w:tc>
          <w:tcPr>
            <w:tcW w:w="4508" w:type="dxa"/>
          </w:tcPr>
          <w:p w14:paraId="42CFD270" w14:textId="759A62A4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Acceptable use</w:t>
            </w:r>
          </w:p>
        </w:tc>
      </w:tr>
      <w:tr w:rsidR="004A20BF" w:rsidRPr="00AA6D83" w14:paraId="10098F34" w14:textId="77777777" w:rsidTr="001104A7">
        <w:tc>
          <w:tcPr>
            <w:tcW w:w="4508" w:type="dxa"/>
          </w:tcPr>
          <w:p w14:paraId="6EA20C22" w14:textId="6AB96D1E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management policy</w:t>
            </w:r>
          </w:p>
        </w:tc>
        <w:tc>
          <w:tcPr>
            <w:tcW w:w="4508" w:type="dxa"/>
          </w:tcPr>
          <w:p w14:paraId="59B857B5" w14:textId="1D4C58CE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Data classification and management</w:t>
            </w:r>
          </w:p>
        </w:tc>
      </w:tr>
      <w:tr w:rsidR="004A20BF" w:rsidRPr="00AA6D83" w14:paraId="4E4553F8" w14:textId="77777777" w:rsidTr="001104A7">
        <w:tc>
          <w:tcPr>
            <w:tcW w:w="4508" w:type="dxa"/>
          </w:tcPr>
          <w:p w14:paraId="59C76633" w14:textId="669C0345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Information management policy</w:t>
            </w:r>
          </w:p>
        </w:tc>
        <w:tc>
          <w:tcPr>
            <w:tcW w:w="4508" w:type="dxa"/>
          </w:tcPr>
          <w:p w14:paraId="51A8A817" w14:textId="717057E4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Securely storing, sharing and managing information and Media/document labelling</w:t>
            </w:r>
          </w:p>
        </w:tc>
      </w:tr>
      <w:tr w:rsidR="004A20BF" w:rsidRPr="00AA6D83" w14:paraId="3A9FFFF8" w14:textId="77777777" w:rsidTr="001104A7">
        <w:tc>
          <w:tcPr>
            <w:tcW w:w="4508" w:type="dxa"/>
          </w:tcPr>
          <w:p w14:paraId="54B33439" w14:textId="0A365313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governance policy</w:t>
            </w:r>
          </w:p>
        </w:tc>
        <w:tc>
          <w:tcPr>
            <w:tcW w:w="4508" w:type="dxa"/>
          </w:tcPr>
          <w:p w14:paraId="79E75475" w14:textId="40D68F92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Data governance</w:t>
            </w:r>
          </w:p>
        </w:tc>
      </w:tr>
      <w:bookmarkEnd w:id="3"/>
    </w:tbl>
    <w:p w14:paraId="3CBCC341" w14:textId="77777777" w:rsidR="008A0F6A" w:rsidRDefault="008A0F6A" w:rsidP="00964CA9">
      <w:pPr>
        <w:rPr>
          <w:sz w:val="22"/>
          <w:szCs w:val="22"/>
        </w:rPr>
      </w:pPr>
    </w:p>
    <w:p w14:paraId="56117F01" w14:textId="77777777" w:rsidR="008A0F6A" w:rsidRDefault="008A0F6A" w:rsidP="00964CA9">
      <w:pPr>
        <w:rPr>
          <w:sz w:val="22"/>
          <w:szCs w:val="22"/>
        </w:rPr>
      </w:pPr>
    </w:p>
    <w:p w14:paraId="5ACC77EA" w14:textId="77777777" w:rsidR="00964CA9" w:rsidRPr="00B938CA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Pr="00D5135F">
        <w:rPr>
          <w:sz w:val="22"/>
          <w:szCs w:val="22"/>
        </w:rPr>
        <w:t xml:space="preserve">Briefly explain all the policies identified in the </w:t>
      </w:r>
      <w:r>
        <w:rPr>
          <w:sz w:val="22"/>
          <w:szCs w:val="22"/>
        </w:rPr>
        <w:t>table above (approx.</w:t>
      </w:r>
      <w:r w:rsidRPr="00D5135F">
        <w:rPr>
          <w:sz w:val="22"/>
          <w:szCs w:val="22"/>
        </w:rPr>
        <w:t xml:space="preserve"> 50 – 100 words</w:t>
      </w:r>
      <w:r>
        <w:rPr>
          <w:sz w:val="22"/>
          <w:szCs w:val="22"/>
        </w:rPr>
        <w:t xml:space="preserve"> total)</w:t>
      </w:r>
    </w:p>
    <w:p w14:paraId="7121398D" w14:textId="77777777" w:rsidR="00964CA9" w:rsidRPr="002B109A" w:rsidRDefault="00964CA9" w:rsidP="00964CA9">
      <w:pPr>
        <w:rPr>
          <w:sz w:val="22"/>
          <w:szCs w:val="22"/>
          <w:u w:val="single"/>
        </w:rPr>
      </w:pPr>
    </w:p>
    <w:p w14:paraId="2E8EAFF9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Data protection policy</w:t>
      </w:r>
    </w:p>
    <w:p w14:paraId="3301B44E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Bring your device policy (BYOD policy)</w:t>
      </w:r>
    </w:p>
    <w:p w14:paraId="636EEDCC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Acceptable use policy</w:t>
      </w:r>
    </w:p>
    <w:p w14:paraId="31A5A6AB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Data management policy</w:t>
      </w:r>
    </w:p>
    <w:p w14:paraId="3AF7B5C1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Information management policy</w:t>
      </w:r>
    </w:p>
    <w:p w14:paraId="77F9763C" w14:textId="352619DE" w:rsidR="002B109A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Data governance policy</w:t>
      </w:r>
    </w:p>
    <w:p w14:paraId="205A8AEC" w14:textId="77777777" w:rsidR="002B109A" w:rsidRPr="00E132DF" w:rsidRDefault="002B109A" w:rsidP="00E132DF">
      <w:pPr>
        <w:rPr>
          <w:sz w:val="22"/>
          <w:szCs w:val="22"/>
          <w:u w:val="single"/>
        </w:rPr>
      </w:pPr>
    </w:p>
    <w:p w14:paraId="5567F500" w14:textId="77777777" w:rsidR="002B109A" w:rsidRDefault="002B109A" w:rsidP="00964CA9">
      <w:pPr>
        <w:rPr>
          <w:sz w:val="22"/>
          <w:szCs w:val="22"/>
          <w:u w:val="single"/>
        </w:rPr>
      </w:pPr>
    </w:p>
    <w:p w14:paraId="72688670" w14:textId="77777777" w:rsidR="002B109A" w:rsidRDefault="002B109A" w:rsidP="00964CA9">
      <w:pPr>
        <w:rPr>
          <w:sz w:val="22"/>
          <w:szCs w:val="22"/>
          <w:u w:val="single"/>
        </w:rPr>
      </w:pPr>
    </w:p>
    <w:p w14:paraId="55742B68" w14:textId="77777777" w:rsidR="002B109A" w:rsidRPr="002B109A" w:rsidRDefault="002B109A" w:rsidP="00964CA9">
      <w:pPr>
        <w:rPr>
          <w:sz w:val="22"/>
          <w:szCs w:val="22"/>
          <w:u w:val="single"/>
        </w:rPr>
      </w:pPr>
    </w:p>
    <w:p w14:paraId="5D89E226" w14:textId="30383CC5" w:rsidR="00631F83" w:rsidRDefault="00631F83">
      <w:pPr>
        <w:spacing w:after="160" w:line="259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br w:type="page"/>
      </w:r>
    </w:p>
    <w:p w14:paraId="0DB5AD84" w14:textId="77777777" w:rsidR="00964CA9" w:rsidRDefault="00964CA9" w:rsidP="00964CA9">
      <w:pPr>
        <w:pStyle w:val="Heading2"/>
      </w:pPr>
      <w:r>
        <w:lastRenderedPageBreak/>
        <w:t>Task 3: Cyber sources and strategies</w:t>
      </w:r>
    </w:p>
    <w:p w14:paraId="0DCE4F0A" w14:textId="77777777" w:rsidR="00964CA9" w:rsidRDefault="00964CA9" w:rsidP="00964CA9"/>
    <w:p w14:paraId="3EBADAF2" w14:textId="77777777" w:rsidR="00964CA9" w:rsidRPr="00A844EC" w:rsidRDefault="00964CA9" w:rsidP="00964CA9">
      <w:pPr>
        <w:rPr>
          <w:sz w:val="22"/>
          <w:szCs w:val="22"/>
        </w:rPr>
      </w:pPr>
      <w:r w:rsidRPr="00A844EC">
        <w:rPr>
          <w:sz w:val="22"/>
          <w:szCs w:val="22"/>
        </w:rPr>
        <w:t xml:space="preserve">Question </w:t>
      </w:r>
      <w:r>
        <w:rPr>
          <w:sz w:val="22"/>
          <w:szCs w:val="22"/>
        </w:rPr>
        <w:t>6</w:t>
      </w:r>
    </w:p>
    <w:p w14:paraId="216E451E" w14:textId="77777777" w:rsidR="00964CA9" w:rsidRPr="00A844EC" w:rsidRDefault="00964CA9" w:rsidP="00964CA9">
      <w:pPr>
        <w:rPr>
          <w:sz w:val="22"/>
          <w:szCs w:val="22"/>
        </w:rPr>
      </w:pPr>
    </w:p>
    <w:p w14:paraId="1E5E4327" w14:textId="77777777" w:rsidR="00964CA9" w:rsidRDefault="00964CA9" w:rsidP="00964CA9">
      <w:pPr>
        <w:rPr>
          <w:sz w:val="22"/>
          <w:szCs w:val="22"/>
        </w:rPr>
      </w:pPr>
      <w:r w:rsidRPr="00A844EC">
        <w:rPr>
          <w:sz w:val="22"/>
          <w:szCs w:val="22"/>
        </w:rPr>
        <w:t xml:space="preserve">List </w:t>
      </w:r>
      <w:r>
        <w:rPr>
          <w:sz w:val="22"/>
          <w:szCs w:val="22"/>
        </w:rPr>
        <w:t>5</w:t>
      </w:r>
      <w:r w:rsidRPr="00A844EC">
        <w:rPr>
          <w:sz w:val="22"/>
          <w:szCs w:val="22"/>
        </w:rPr>
        <w:t xml:space="preserve"> sources of information used by the Australian government to collect information about cyber threats.</w:t>
      </w:r>
    </w:p>
    <w:p w14:paraId="66D9E79D" w14:textId="77777777" w:rsidR="00964CA9" w:rsidRPr="00536AE7" w:rsidRDefault="00964CA9" w:rsidP="00964CA9">
      <w:pPr>
        <w:rPr>
          <w:sz w:val="22"/>
          <w:szCs w:val="22"/>
        </w:rPr>
      </w:pPr>
    </w:p>
    <w:p w14:paraId="6D438496" w14:textId="05A25E85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Australian Cyber Security Centre</w:t>
      </w:r>
    </w:p>
    <w:p w14:paraId="67FCEE01" w14:textId="1515D5AA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Commonwealth fraud control centre</w:t>
      </w:r>
    </w:p>
    <w:p w14:paraId="02F5114B" w14:textId="222D02C4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>Australian Public Service Commission</w:t>
      </w:r>
    </w:p>
    <w:p w14:paraId="0EA515C8" w14:textId="33BFFA9D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>Australian Security Intelligence Organisation</w:t>
      </w:r>
    </w:p>
    <w:p w14:paraId="6E416196" w14:textId="3B12D102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>Department of Finance.</w:t>
      </w:r>
    </w:p>
    <w:p w14:paraId="40517025" w14:textId="77777777" w:rsidR="002B109A" w:rsidRDefault="002B109A" w:rsidP="00964CA9">
      <w:pPr>
        <w:rPr>
          <w:sz w:val="22"/>
          <w:szCs w:val="22"/>
        </w:rPr>
      </w:pPr>
    </w:p>
    <w:p w14:paraId="5D81A483" w14:textId="77777777" w:rsidR="002B109A" w:rsidRPr="00536AE7" w:rsidRDefault="002B109A" w:rsidP="00964CA9">
      <w:pPr>
        <w:rPr>
          <w:sz w:val="22"/>
          <w:szCs w:val="22"/>
        </w:rPr>
      </w:pPr>
    </w:p>
    <w:p w14:paraId="5920FA58" w14:textId="77777777" w:rsidR="00964CA9" w:rsidRDefault="00964CA9" w:rsidP="00964CA9">
      <w:pPr>
        <w:rPr>
          <w:sz w:val="22"/>
          <w:szCs w:val="22"/>
        </w:rPr>
      </w:pPr>
      <w:r w:rsidRPr="00536AE7">
        <w:rPr>
          <w:sz w:val="22"/>
          <w:szCs w:val="22"/>
        </w:rPr>
        <w:t>Question 7</w:t>
      </w:r>
    </w:p>
    <w:p w14:paraId="6130E82B" w14:textId="77777777" w:rsidR="00964CA9" w:rsidRDefault="00964CA9" w:rsidP="00964CA9">
      <w:pPr>
        <w:rPr>
          <w:sz w:val="22"/>
          <w:szCs w:val="22"/>
        </w:rPr>
      </w:pPr>
    </w:p>
    <w:p w14:paraId="2C47B089" w14:textId="77777777" w:rsidR="00964CA9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E50CAD">
        <w:rPr>
          <w:sz w:val="22"/>
          <w:szCs w:val="22"/>
        </w:rPr>
        <w:t xml:space="preserve">List </w:t>
      </w:r>
      <w:r>
        <w:rPr>
          <w:sz w:val="22"/>
          <w:szCs w:val="22"/>
        </w:rPr>
        <w:t>5</w:t>
      </w:r>
      <w:r w:rsidRPr="00E50CAD">
        <w:rPr>
          <w:sz w:val="22"/>
          <w:szCs w:val="22"/>
        </w:rPr>
        <w:t xml:space="preserve"> types of risk associated with cybersecurity </w:t>
      </w:r>
      <w:r>
        <w:rPr>
          <w:sz w:val="22"/>
          <w:szCs w:val="22"/>
        </w:rPr>
        <w:t>in</w:t>
      </w:r>
      <w:r w:rsidRPr="00E50CAD">
        <w:rPr>
          <w:sz w:val="22"/>
          <w:szCs w:val="22"/>
        </w:rPr>
        <w:t xml:space="preserve"> the workplace.</w:t>
      </w:r>
    </w:p>
    <w:p w14:paraId="10FD3F7D" w14:textId="77777777" w:rsidR="002B109A" w:rsidRDefault="002B109A" w:rsidP="00964CA9">
      <w:pPr>
        <w:rPr>
          <w:sz w:val="22"/>
          <w:szCs w:val="22"/>
        </w:rPr>
      </w:pPr>
    </w:p>
    <w:p w14:paraId="21D07B99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 xml:space="preserve">Phishing attack </w:t>
      </w:r>
    </w:p>
    <w:p w14:paraId="56227359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>Weak password</w:t>
      </w:r>
    </w:p>
    <w:p w14:paraId="127FC56C" w14:textId="7FB02AA1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Ransomware</w:t>
      </w:r>
    </w:p>
    <w:p w14:paraId="4AC572A9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p w14:paraId="13CCA09A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p w14:paraId="47444B51" w14:textId="63DA09BE" w:rsidR="002B109A" w:rsidRPr="002B109A" w:rsidRDefault="002B109A" w:rsidP="00E132DF">
      <w:pPr>
        <w:pStyle w:val="ListParagraph"/>
        <w:rPr>
          <w:sz w:val="22"/>
          <w:szCs w:val="22"/>
          <w:u w:val="single"/>
        </w:rPr>
      </w:pPr>
    </w:p>
    <w:p w14:paraId="220A391F" w14:textId="77777777" w:rsidR="002B109A" w:rsidRDefault="002B109A" w:rsidP="002B109A">
      <w:pPr>
        <w:rPr>
          <w:sz w:val="22"/>
          <w:szCs w:val="22"/>
        </w:rPr>
      </w:pPr>
    </w:p>
    <w:p w14:paraId="2C064275" w14:textId="77777777" w:rsidR="00D44BDB" w:rsidRDefault="00D44BDB" w:rsidP="00964CA9">
      <w:pPr>
        <w:pStyle w:val="ListParagraph"/>
        <w:ind w:left="0"/>
        <w:rPr>
          <w:sz w:val="22"/>
          <w:szCs w:val="22"/>
        </w:rPr>
      </w:pPr>
    </w:p>
    <w:p w14:paraId="12954252" w14:textId="75E6A2F3" w:rsidR="00964CA9" w:rsidRPr="00D54D63" w:rsidRDefault="00964CA9" w:rsidP="00964CA9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Pr="00D54D63">
        <w:rPr>
          <w:sz w:val="22"/>
          <w:szCs w:val="22"/>
        </w:rPr>
        <w:t>Briefly explain the following risks</w:t>
      </w:r>
      <w:r>
        <w:rPr>
          <w:sz w:val="22"/>
          <w:szCs w:val="22"/>
        </w:rPr>
        <w:t xml:space="preserve"> (approx. 25 words total):</w:t>
      </w:r>
      <w:r w:rsidRPr="00D54D63">
        <w:rPr>
          <w:sz w:val="22"/>
          <w:szCs w:val="22"/>
        </w:rPr>
        <w:t xml:space="preserve"> </w:t>
      </w:r>
    </w:p>
    <w:p w14:paraId="031DFB64" w14:textId="77777777" w:rsidR="00964CA9" w:rsidRPr="00D54D63" w:rsidRDefault="00964CA9" w:rsidP="00964CA9">
      <w:pPr>
        <w:pStyle w:val="ListParagraph"/>
        <w:numPr>
          <w:ilvl w:val="0"/>
          <w:numId w:val="23"/>
        </w:numPr>
        <w:rPr>
          <w:sz w:val="22"/>
          <w:szCs w:val="22"/>
        </w:rPr>
      </w:pPr>
      <w:bookmarkStart w:id="4" w:name="_Hlk130852436"/>
      <w:r w:rsidRPr="00D54D63">
        <w:rPr>
          <w:sz w:val="22"/>
          <w:szCs w:val="22"/>
        </w:rPr>
        <w:t xml:space="preserve">Phishing attack </w:t>
      </w:r>
    </w:p>
    <w:p w14:paraId="3041D643" w14:textId="77777777" w:rsidR="00964CA9" w:rsidRDefault="00964CA9" w:rsidP="00964CA9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54D63">
        <w:rPr>
          <w:sz w:val="22"/>
          <w:szCs w:val="22"/>
        </w:rPr>
        <w:t>Weak password</w:t>
      </w:r>
    </w:p>
    <w:bookmarkEnd w:id="4"/>
    <w:p w14:paraId="20A93AD4" w14:textId="77777777" w:rsidR="002B109A" w:rsidRPr="00536AE7" w:rsidRDefault="002B109A" w:rsidP="002B109A">
      <w:pPr>
        <w:rPr>
          <w:sz w:val="22"/>
          <w:szCs w:val="22"/>
        </w:rPr>
      </w:pPr>
    </w:p>
    <w:p w14:paraId="1742A338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p w14:paraId="727C6AC4" w14:textId="77777777" w:rsidR="002B109A" w:rsidRPr="002B109A" w:rsidRDefault="002B109A" w:rsidP="002B109A">
      <w:pPr>
        <w:rPr>
          <w:sz w:val="22"/>
          <w:szCs w:val="22"/>
          <w:u w:val="single"/>
        </w:rPr>
      </w:pPr>
    </w:p>
    <w:p w14:paraId="2A18CFB9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p w14:paraId="14E5C30D" w14:textId="77777777" w:rsidR="002B109A" w:rsidRPr="002B109A" w:rsidRDefault="002B109A" w:rsidP="002B109A">
      <w:pPr>
        <w:rPr>
          <w:sz w:val="22"/>
          <w:szCs w:val="22"/>
          <w:u w:val="single"/>
        </w:rPr>
      </w:pPr>
    </w:p>
    <w:p w14:paraId="26E86450" w14:textId="77777777" w:rsidR="00964CA9" w:rsidRPr="003369A3" w:rsidRDefault="00964CA9" w:rsidP="00964CA9">
      <w:pPr>
        <w:rPr>
          <w:sz w:val="22"/>
          <w:szCs w:val="22"/>
        </w:rPr>
      </w:pPr>
    </w:p>
    <w:p w14:paraId="3C5D1925" w14:textId="77777777" w:rsidR="00964CA9" w:rsidRDefault="00964CA9" w:rsidP="00964CA9">
      <w:pPr>
        <w:rPr>
          <w:sz w:val="22"/>
          <w:szCs w:val="22"/>
        </w:rPr>
      </w:pPr>
      <w:r w:rsidRPr="00EF734D">
        <w:rPr>
          <w:sz w:val="22"/>
          <w:szCs w:val="22"/>
        </w:rPr>
        <w:t xml:space="preserve">Question </w:t>
      </w:r>
      <w:r>
        <w:rPr>
          <w:sz w:val="22"/>
          <w:szCs w:val="22"/>
        </w:rPr>
        <w:t>8</w:t>
      </w:r>
    </w:p>
    <w:p w14:paraId="5A9A703D" w14:textId="77777777" w:rsidR="00964CA9" w:rsidRDefault="00964CA9" w:rsidP="00964CA9">
      <w:pPr>
        <w:rPr>
          <w:sz w:val="22"/>
          <w:szCs w:val="22"/>
        </w:rPr>
      </w:pPr>
    </w:p>
    <w:p w14:paraId="71D0BF28" w14:textId="77777777" w:rsidR="00964CA9" w:rsidRDefault="00964CA9" w:rsidP="00964CA9">
      <w:pPr>
        <w:rPr>
          <w:sz w:val="22"/>
          <w:szCs w:val="22"/>
        </w:rPr>
      </w:pPr>
      <w:r w:rsidRPr="00EF734D">
        <w:rPr>
          <w:sz w:val="22"/>
          <w:szCs w:val="22"/>
        </w:rPr>
        <w:t xml:space="preserve">Explain </w:t>
      </w:r>
      <w:r>
        <w:rPr>
          <w:sz w:val="22"/>
          <w:szCs w:val="22"/>
        </w:rPr>
        <w:t>the 3</w:t>
      </w:r>
      <w:r w:rsidRPr="00EF734D">
        <w:rPr>
          <w:sz w:val="22"/>
          <w:szCs w:val="22"/>
        </w:rPr>
        <w:t xml:space="preserve"> ways </w:t>
      </w:r>
      <w:r>
        <w:rPr>
          <w:sz w:val="22"/>
          <w:szCs w:val="22"/>
        </w:rPr>
        <w:t xml:space="preserve">below </w:t>
      </w:r>
      <w:r w:rsidRPr="00EF734D">
        <w:rPr>
          <w:sz w:val="22"/>
          <w:szCs w:val="22"/>
        </w:rPr>
        <w:t xml:space="preserve">to promote cybersecurity awareness in the workplace </w:t>
      </w:r>
      <w:r>
        <w:rPr>
          <w:sz w:val="22"/>
          <w:szCs w:val="22"/>
        </w:rPr>
        <w:t>(approx. 80 - 100 words total):</w:t>
      </w:r>
    </w:p>
    <w:p w14:paraId="70424A0E" w14:textId="77777777" w:rsidR="00964CA9" w:rsidRDefault="00964CA9" w:rsidP="00964CA9">
      <w:pPr>
        <w:rPr>
          <w:sz w:val="22"/>
          <w:szCs w:val="22"/>
        </w:rPr>
      </w:pPr>
    </w:p>
    <w:p w14:paraId="3A1FE3E9" w14:textId="77777777" w:rsidR="00964CA9" w:rsidRPr="00957238" w:rsidRDefault="00964CA9" w:rsidP="00964CA9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57238">
        <w:rPr>
          <w:sz w:val="22"/>
          <w:szCs w:val="22"/>
        </w:rPr>
        <w:t>Provide security awareness training:</w:t>
      </w:r>
    </w:p>
    <w:p w14:paraId="74773FFA" w14:textId="77777777" w:rsidR="00964CA9" w:rsidRPr="00FD4471" w:rsidRDefault="00964CA9" w:rsidP="00964CA9">
      <w:pPr>
        <w:pStyle w:val="ListParagraph"/>
        <w:numPr>
          <w:ilvl w:val="0"/>
          <w:numId w:val="27"/>
        </w:numPr>
        <w:rPr>
          <w:sz w:val="22"/>
          <w:szCs w:val="22"/>
        </w:rPr>
      </w:pPr>
    </w:p>
    <w:p w14:paraId="1DDE4DF6" w14:textId="77777777" w:rsidR="00964CA9" w:rsidRDefault="00964CA9" w:rsidP="00964CA9">
      <w:pPr>
        <w:rPr>
          <w:sz w:val="22"/>
          <w:szCs w:val="22"/>
        </w:rPr>
      </w:pPr>
    </w:p>
    <w:p w14:paraId="74619ED2" w14:textId="77777777" w:rsidR="00964CA9" w:rsidRPr="00957238" w:rsidRDefault="00964CA9" w:rsidP="00964CA9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57238">
        <w:rPr>
          <w:sz w:val="22"/>
          <w:szCs w:val="22"/>
        </w:rPr>
        <w:t>Encourage the use of strong passwords:</w:t>
      </w:r>
    </w:p>
    <w:p w14:paraId="6016D0ED" w14:textId="77777777" w:rsidR="00964CA9" w:rsidRPr="00FD4471" w:rsidRDefault="00964CA9" w:rsidP="00964CA9">
      <w:pPr>
        <w:pStyle w:val="ListParagraph"/>
        <w:numPr>
          <w:ilvl w:val="1"/>
          <w:numId w:val="24"/>
        </w:numPr>
        <w:rPr>
          <w:sz w:val="22"/>
          <w:szCs w:val="22"/>
        </w:rPr>
      </w:pPr>
    </w:p>
    <w:p w14:paraId="665A1100" w14:textId="77777777" w:rsidR="00964CA9" w:rsidRDefault="00964CA9" w:rsidP="00964CA9">
      <w:pPr>
        <w:rPr>
          <w:sz w:val="22"/>
          <w:szCs w:val="22"/>
        </w:rPr>
      </w:pPr>
    </w:p>
    <w:p w14:paraId="284B2556" w14:textId="77777777" w:rsidR="00964CA9" w:rsidRPr="00957238" w:rsidRDefault="00964CA9" w:rsidP="00964CA9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57238">
        <w:rPr>
          <w:sz w:val="22"/>
          <w:szCs w:val="22"/>
        </w:rPr>
        <w:t>Document security policies:</w:t>
      </w:r>
    </w:p>
    <w:p w14:paraId="65E42324" w14:textId="77777777" w:rsidR="00964CA9" w:rsidRPr="00FD4471" w:rsidRDefault="00964CA9" w:rsidP="00964CA9">
      <w:pPr>
        <w:pStyle w:val="ListParagraph"/>
        <w:numPr>
          <w:ilvl w:val="1"/>
          <w:numId w:val="24"/>
        </w:numPr>
        <w:rPr>
          <w:sz w:val="22"/>
          <w:szCs w:val="22"/>
        </w:rPr>
      </w:pPr>
    </w:p>
    <w:p w14:paraId="26B27910" w14:textId="77777777" w:rsidR="002B109A" w:rsidRDefault="002B109A">
      <w:pPr>
        <w:spacing w:after="160" w:line="259" w:lineRule="auto"/>
        <w:rPr>
          <w:sz w:val="22"/>
          <w:szCs w:val="22"/>
        </w:rPr>
      </w:pPr>
    </w:p>
    <w:p w14:paraId="1B9A4938" w14:textId="77777777" w:rsidR="002B109A" w:rsidRDefault="002B109A">
      <w:pPr>
        <w:spacing w:after="160" w:line="259" w:lineRule="auto"/>
        <w:rPr>
          <w:sz w:val="22"/>
          <w:szCs w:val="22"/>
        </w:rPr>
      </w:pPr>
    </w:p>
    <w:p w14:paraId="06A85B71" w14:textId="27DB1AA7" w:rsidR="002B109A" w:rsidRDefault="002B109A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7A691A" w14:textId="76F0959B" w:rsidR="00964CA9" w:rsidRDefault="00964CA9" w:rsidP="00964CA9">
      <w:pPr>
        <w:rPr>
          <w:sz w:val="22"/>
          <w:szCs w:val="22"/>
        </w:rPr>
      </w:pPr>
      <w:r w:rsidRPr="00EF734D">
        <w:rPr>
          <w:sz w:val="22"/>
          <w:szCs w:val="22"/>
        </w:rPr>
        <w:lastRenderedPageBreak/>
        <w:t xml:space="preserve">Question </w:t>
      </w:r>
      <w:r>
        <w:rPr>
          <w:sz w:val="22"/>
          <w:szCs w:val="22"/>
        </w:rPr>
        <w:t>9</w:t>
      </w:r>
    </w:p>
    <w:p w14:paraId="781EF7FD" w14:textId="77777777" w:rsidR="00964CA9" w:rsidRDefault="00964CA9" w:rsidP="00964CA9">
      <w:pPr>
        <w:rPr>
          <w:sz w:val="22"/>
          <w:szCs w:val="22"/>
        </w:rPr>
      </w:pPr>
    </w:p>
    <w:p w14:paraId="03C8A28B" w14:textId="683AC7E8" w:rsidR="002B109A" w:rsidRDefault="00964CA9" w:rsidP="002B109A">
      <w:pPr>
        <w:rPr>
          <w:sz w:val="22"/>
          <w:szCs w:val="22"/>
        </w:rPr>
      </w:pPr>
      <w:r>
        <w:rPr>
          <w:sz w:val="22"/>
          <w:szCs w:val="22"/>
        </w:rPr>
        <w:t>List</w:t>
      </w:r>
      <w:r w:rsidRPr="005C244B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 w:rsidRPr="005C244B">
        <w:rPr>
          <w:sz w:val="22"/>
          <w:szCs w:val="22"/>
        </w:rPr>
        <w:t xml:space="preserve"> </w:t>
      </w:r>
      <w:r>
        <w:rPr>
          <w:sz w:val="22"/>
          <w:szCs w:val="22"/>
        </w:rPr>
        <w:t>guidelines</w:t>
      </w:r>
      <w:r w:rsidRPr="005C244B">
        <w:rPr>
          <w:sz w:val="22"/>
          <w:szCs w:val="22"/>
        </w:rPr>
        <w:t xml:space="preserve"> involved in the implementation of cybersecurity awareness.  </w:t>
      </w:r>
    </w:p>
    <w:p w14:paraId="4438D586" w14:textId="77777777" w:rsidR="002B109A" w:rsidRDefault="002B109A" w:rsidP="002B109A">
      <w:pPr>
        <w:rPr>
          <w:sz w:val="22"/>
          <w:szCs w:val="22"/>
        </w:rPr>
      </w:pPr>
    </w:p>
    <w:p w14:paraId="43107395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p w14:paraId="692EE0BC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p w14:paraId="467082AF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p w14:paraId="021C290D" w14:textId="77777777" w:rsidR="002B109A" w:rsidRDefault="002B109A" w:rsidP="00964CA9">
      <w:pPr>
        <w:rPr>
          <w:sz w:val="22"/>
          <w:szCs w:val="22"/>
        </w:rPr>
      </w:pPr>
    </w:p>
    <w:p w14:paraId="251B78D3" w14:textId="77777777" w:rsidR="002B109A" w:rsidRDefault="002B109A" w:rsidP="00964CA9">
      <w:pPr>
        <w:rPr>
          <w:sz w:val="22"/>
          <w:szCs w:val="22"/>
        </w:rPr>
      </w:pPr>
    </w:p>
    <w:p w14:paraId="6E57C9E1" w14:textId="0D5F891B" w:rsidR="00964CA9" w:rsidRDefault="00964CA9" w:rsidP="00964CA9">
      <w:pPr>
        <w:rPr>
          <w:sz w:val="22"/>
          <w:szCs w:val="22"/>
        </w:rPr>
      </w:pPr>
      <w:r w:rsidRPr="00EF734D">
        <w:rPr>
          <w:sz w:val="22"/>
          <w:szCs w:val="22"/>
        </w:rPr>
        <w:t xml:space="preserve">Question </w:t>
      </w:r>
      <w:r>
        <w:rPr>
          <w:sz w:val="22"/>
          <w:szCs w:val="22"/>
        </w:rPr>
        <w:t>10</w:t>
      </w:r>
    </w:p>
    <w:p w14:paraId="38E8A903" w14:textId="77777777" w:rsidR="00964CA9" w:rsidRDefault="00964CA9" w:rsidP="00964CA9">
      <w:pPr>
        <w:rPr>
          <w:sz w:val="22"/>
          <w:szCs w:val="22"/>
        </w:rPr>
      </w:pPr>
    </w:p>
    <w:p w14:paraId="50A89DB3" w14:textId="77777777" w:rsidR="00964CA9" w:rsidRDefault="00964CA9" w:rsidP="00964CA9">
      <w:pPr>
        <w:rPr>
          <w:sz w:val="22"/>
          <w:szCs w:val="22"/>
        </w:rPr>
      </w:pPr>
      <w:r w:rsidRPr="001D6324">
        <w:rPr>
          <w:sz w:val="22"/>
          <w:szCs w:val="22"/>
        </w:rPr>
        <w:t xml:space="preserve">List any three practices that </w:t>
      </w:r>
      <w:r>
        <w:rPr>
          <w:sz w:val="22"/>
          <w:szCs w:val="22"/>
        </w:rPr>
        <w:t xml:space="preserve">can </w:t>
      </w:r>
      <w:r w:rsidRPr="001D6324">
        <w:rPr>
          <w:sz w:val="22"/>
          <w:szCs w:val="22"/>
        </w:rPr>
        <w:t>be used to train employees about cybersecurity. One of the practices must include a simulated example.</w:t>
      </w:r>
    </w:p>
    <w:p w14:paraId="03ED7E38" w14:textId="77777777" w:rsidR="002B109A" w:rsidRDefault="002B109A" w:rsidP="00964CA9">
      <w:pPr>
        <w:rPr>
          <w:sz w:val="22"/>
          <w:szCs w:val="22"/>
        </w:rPr>
      </w:pPr>
    </w:p>
    <w:p w14:paraId="75400A09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p w14:paraId="34CDF687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p w14:paraId="5C776B3D" w14:textId="77777777" w:rsidR="002B109A" w:rsidRPr="002B109A" w:rsidRDefault="002B109A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</w:p>
    <w:sectPr w:rsidR="002B109A" w:rsidRPr="002B109A" w:rsidSect="006A1BC5">
      <w:footerReference w:type="default" r:id="rId12"/>
      <w:headerReference w:type="first" r:id="rId13"/>
      <w:footerReference w:type="first" r:id="rId14"/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379D" w14:textId="77777777" w:rsidR="00E83A67" w:rsidRDefault="00E83A67" w:rsidP="00D77177">
      <w:r>
        <w:separator/>
      </w:r>
    </w:p>
  </w:endnote>
  <w:endnote w:type="continuationSeparator" w:id="0">
    <w:p w14:paraId="2C2B34F3" w14:textId="77777777" w:rsidR="00E83A67" w:rsidRDefault="00E83A67" w:rsidP="00D77177">
      <w:r>
        <w:continuationSeparator/>
      </w:r>
    </w:p>
  </w:endnote>
  <w:endnote w:type="continuationNotice" w:id="1">
    <w:p w14:paraId="2A566478" w14:textId="77777777" w:rsidR="00E83A67" w:rsidRDefault="00E83A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64D2" w14:textId="77777777" w:rsidR="00F579E2" w:rsidRPr="007B056E" w:rsidRDefault="00F579E2" w:rsidP="00E93C1F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>
        <w:rPr>
          <w:noProof/>
        </w:rPr>
        <w:t>BSBXCS402 - ASI - Knowledge Questions Assessment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0974A48F" w14:textId="1A903AFB" w:rsidR="00F579E2" w:rsidRPr="002E31A4" w:rsidRDefault="00F579E2" w:rsidP="00E93C1F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433750737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Pr="002E31A4">
          <w:rPr>
            <w:rFonts w:cstheme="minorHAnsi"/>
            <w:szCs w:val="16"/>
          </w:rPr>
          <w:t>1.</w:t>
        </w:r>
        <w:r>
          <w:rPr>
            <w:rFonts w:cstheme="minorHAnsi"/>
            <w:szCs w:val="16"/>
          </w:rPr>
          <w:t>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88556300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2-25T00:00:00Z">
          <w:dateFormat w:val="d/MM/yyyy"/>
          <w:lid w:val="en-AU"/>
          <w:storeMappedDataAs w:val="dateTime"/>
          <w:calendar w:val="gregorian"/>
        </w:date>
      </w:sdtPr>
      <w:sdtContent>
        <w:r w:rsidR="003B54C0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AD9B460" w14:textId="77777777" w:rsidR="00F579E2" w:rsidRDefault="00F579E2" w:rsidP="00E93C1F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CE9AA14" w14:textId="77777777" w:rsidR="00F579E2" w:rsidRDefault="00F579E2" w:rsidP="00E93C1F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4317F7ED" w14:textId="4FE9B81D" w:rsidR="00B476F7" w:rsidRPr="00F579E2" w:rsidRDefault="00F579E2" w:rsidP="00F579E2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1420831232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>
          <w:rPr>
            <w:color w:val="A6A6A6" w:themeColor="background1" w:themeShade="A6"/>
            <w:sz w:val="9"/>
            <w:szCs w:val="13"/>
          </w:rPr>
          <w:t>13.0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E2FD" w14:textId="413BA4A3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 w:rsidR="00F579E2">
        <w:rPr>
          <w:noProof/>
        </w:rPr>
        <w:t>BSBXCS402 - ASI - Knowledge Questions Assessment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692AC565" w14:textId="137BDB1E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E97EB3" w:rsidRPr="002E31A4">
          <w:rPr>
            <w:rFonts w:cstheme="minorHAnsi"/>
            <w:szCs w:val="16"/>
          </w:rPr>
          <w:t>1.</w:t>
        </w:r>
        <w:r w:rsidR="00F579E2">
          <w:rPr>
            <w:rFonts w:cstheme="minorHAnsi"/>
            <w:szCs w:val="16"/>
          </w:rPr>
          <w:t>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2-25T00:00:00Z">
          <w:dateFormat w:val="d/MM/yyyy"/>
          <w:lid w:val="en-AU"/>
          <w:storeMappedDataAs w:val="dateTime"/>
          <w:calendar w:val="gregorian"/>
        </w:date>
      </w:sdtPr>
      <w:sdtContent>
        <w:r w:rsidR="003B54C0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28E3AA74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10EFA29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769FBE73" w14:textId="36852FA0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0C6ECB">
          <w:rPr>
            <w:color w:val="A6A6A6" w:themeColor="background1" w:themeShade="A6"/>
            <w:sz w:val="9"/>
            <w:szCs w:val="13"/>
          </w:rPr>
          <w:t>13.0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1F16" w14:textId="77777777" w:rsidR="00E83A67" w:rsidRDefault="00E83A67" w:rsidP="00D77177">
      <w:r>
        <w:separator/>
      </w:r>
    </w:p>
  </w:footnote>
  <w:footnote w:type="continuationSeparator" w:id="0">
    <w:p w14:paraId="7E4846CD" w14:textId="77777777" w:rsidR="00E83A67" w:rsidRDefault="00E83A67" w:rsidP="00D77177">
      <w:r>
        <w:continuationSeparator/>
      </w:r>
    </w:p>
  </w:footnote>
  <w:footnote w:type="continuationNotice" w:id="1">
    <w:p w14:paraId="33EAEAD7" w14:textId="77777777" w:rsidR="00E83A67" w:rsidRDefault="00E83A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5230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389C7D8A" wp14:editId="6688E9ED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2D831E49" wp14:editId="1A2DB3A8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0ECCE3F7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65523D1D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1EFF7F31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65pt;height:10.6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DB028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477AC"/>
    <w:multiLevelType w:val="hybridMultilevel"/>
    <w:tmpl w:val="9D983B68"/>
    <w:lvl w:ilvl="0" w:tplc="4F1673D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C21B1"/>
    <w:multiLevelType w:val="hybridMultilevel"/>
    <w:tmpl w:val="6ED8C5DC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84BC0"/>
    <w:multiLevelType w:val="hybridMultilevel"/>
    <w:tmpl w:val="68108B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08019C"/>
    <w:multiLevelType w:val="hybridMultilevel"/>
    <w:tmpl w:val="B9F80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F676E"/>
    <w:multiLevelType w:val="hybridMultilevel"/>
    <w:tmpl w:val="47840610"/>
    <w:lvl w:ilvl="0" w:tplc="4F1673D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81723"/>
    <w:multiLevelType w:val="hybridMultilevel"/>
    <w:tmpl w:val="96BE99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A2E3B07"/>
    <w:multiLevelType w:val="hybridMultilevel"/>
    <w:tmpl w:val="6E6243C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33D1F"/>
    <w:multiLevelType w:val="hybridMultilevel"/>
    <w:tmpl w:val="FEC44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138E2"/>
    <w:multiLevelType w:val="hybridMultilevel"/>
    <w:tmpl w:val="DA6879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454151">
    <w:abstractNumId w:val="3"/>
  </w:num>
  <w:num w:numId="2" w16cid:durableId="1925870167">
    <w:abstractNumId w:val="3"/>
  </w:num>
  <w:num w:numId="3" w16cid:durableId="1657226176">
    <w:abstractNumId w:val="2"/>
  </w:num>
  <w:num w:numId="4" w16cid:durableId="1213270907">
    <w:abstractNumId w:val="2"/>
  </w:num>
  <w:num w:numId="5" w16cid:durableId="508107107">
    <w:abstractNumId w:val="1"/>
  </w:num>
  <w:num w:numId="6" w16cid:durableId="436827533">
    <w:abstractNumId w:val="1"/>
  </w:num>
  <w:num w:numId="7" w16cid:durableId="2117365961">
    <w:abstractNumId w:val="0"/>
  </w:num>
  <w:num w:numId="8" w16cid:durableId="921647181">
    <w:abstractNumId w:val="0"/>
  </w:num>
  <w:num w:numId="9" w16cid:durableId="736250199">
    <w:abstractNumId w:val="23"/>
  </w:num>
  <w:num w:numId="10" w16cid:durableId="480973940">
    <w:abstractNumId w:val="10"/>
  </w:num>
  <w:num w:numId="11" w16cid:durableId="882987223">
    <w:abstractNumId w:val="16"/>
  </w:num>
  <w:num w:numId="12" w16cid:durableId="361789300">
    <w:abstractNumId w:val="14"/>
  </w:num>
  <w:num w:numId="13" w16cid:durableId="1783306179">
    <w:abstractNumId w:val="19"/>
  </w:num>
  <w:num w:numId="14" w16cid:durableId="1743720203">
    <w:abstractNumId w:val="21"/>
  </w:num>
  <w:num w:numId="15" w16cid:durableId="1342783935">
    <w:abstractNumId w:val="6"/>
  </w:num>
  <w:num w:numId="16" w16cid:durableId="456683338">
    <w:abstractNumId w:val="18"/>
  </w:num>
  <w:num w:numId="17" w16cid:durableId="1476067761">
    <w:abstractNumId w:val="11"/>
  </w:num>
  <w:num w:numId="18" w16cid:durableId="247422363">
    <w:abstractNumId w:val="15"/>
  </w:num>
  <w:num w:numId="19" w16cid:durableId="279728677">
    <w:abstractNumId w:val="4"/>
  </w:num>
  <w:num w:numId="20" w16cid:durableId="1167087648">
    <w:abstractNumId w:val="8"/>
  </w:num>
  <w:num w:numId="21" w16cid:durableId="507790559">
    <w:abstractNumId w:val="13"/>
  </w:num>
  <w:num w:numId="22" w16cid:durableId="1360736401">
    <w:abstractNumId w:val="5"/>
  </w:num>
  <w:num w:numId="23" w16cid:durableId="2050715768">
    <w:abstractNumId w:val="9"/>
  </w:num>
  <w:num w:numId="24" w16cid:durableId="2053118314">
    <w:abstractNumId w:val="12"/>
  </w:num>
  <w:num w:numId="25" w16cid:durableId="1506240639">
    <w:abstractNumId w:val="22"/>
  </w:num>
  <w:num w:numId="26" w16cid:durableId="1592666220">
    <w:abstractNumId w:val="7"/>
  </w:num>
  <w:num w:numId="27" w16cid:durableId="2033723002">
    <w:abstractNumId w:val="17"/>
  </w:num>
  <w:num w:numId="28" w16cid:durableId="16680535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00992"/>
    <w:rsid w:val="0001217C"/>
    <w:rsid w:val="00035B79"/>
    <w:rsid w:val="0004632D"/>
    <w:rsid w:val="000509D5"/>
    <w:rsid w:val="000564BD"/>
    <w:rsid w:val="000A3AF2"/>
    <w:rsid w:val="000A6533"/>
    <w:rsid w:val="000C57BA"/>
    <w:rsid w:val="000C5903"/>
    <w:rsid w:val="000C6ECB"/>
    <w:rsid w:val="000F195B"/>
    <w:rsid w:val="001741A4"/>
    <w:rsid w:val="00175BF1"/>
    <w:rsid w:val="001775E1"/>
    <w:rsid w:val="0020332F"/>
    <w:rsid w:val="00256E6F"/>
    <w:rsid w:val="00283979"/>
    <w:rsid w:val="002A5809"/>
    <w:rsid w:val="002B109A"/>
    <w:rsid w:val="002D1944"/>
    <w:rsid w:val="002D1AF7"/>
    <w:rsid w:val="002E31A4"/>
    <w:rsid w:val="002F4687"/>
    <w:rsid w:val="00337833"/>
    <w:rsid w:val="003428F9"/>
    <w:rsid w:val="00362B77"/>
    <w:rsid w:val="00366415"/>
    <w:rsid w:val="0039131C"/>
    <w:rsid w:val="003931B8"/>
    <w:rsid w:val="003A29E6"/>
    <w:rsid w:val="003A3343"/>
    <w:rsid w:val="003B54C0"/>
    <w:rsid w:val="003B7014"/>
    <w:rsid w:val="003C1036"/>
    <w:rsid w:val="003C5135"/>
    <w:rsid w:val="003D02A7"/>
    <w:rsid w:val="00410E10"/>
    <w:rsid w:val="00411657"/>
    <w:rsid w:val="00416410"/>
    <w:rsid w:val="00432CCA"/>
    <w:rsid w:val="00442C1E"/>
    <w:rsid w:val="004479E4"/>
    <w:rsid w:val="004728E7"/>
    <w:rsid w:val="004748DE"/>
    <w:rsid w:val="004A20BF"/>
    <w:rsid w:val="004D2752"/>
    <w:rsid w:val="004E7272"/>
    <w:rsid w:val="00510D83"/>
    <w:rsid w:val="0053266B"/>
    <w:rsid w:val="005716F3"/>
    <w:rsid w:val="0058660F"/>
    <w:rsid w:val="00591013"/>
    <w:rsid w:val="005A5370"/>
    <w:rsid w:val="005E15D3"/>
    <w:rsid w:val="005E195A"/>
    <w:rsid w:val="005F5438"/>
    <w:rsid w:val="00607E89"/>
    <w:rsid w:val="00621927"/>
    <w:rsid w:val="00631F83"/>
    <w:rsid w:val="006354CE"/>
    <w:rsid w:val="006949D0"/>
    <w:rsid w:val="00697183"/>
    <w:rsid w:val="006A1BC5"/>
    <w:rsid w:val="006B7AB8"/>
    <w:rsid w:val="006C4D2E"/>
    <w:rsid w:val="00706F3E"/>
    <w:rsid w:val="00714E4E"/>
    <w:rsid w:val="00753B90"/>
    <w:rsid w:val="007870C6"/>
    <w:rsid w:val="007B056E"/>
    <w:rsid w:val="007D61C7"/>
    <w:rsid w:val="007E4551"/>
    <w:rsid w:val="008300D3"/>
    <w:rsid w:val="0085375D"/>
    <w:rsid w:val="00854F34"/>
    <w:rsid w:val="008672A0"/>
    <w:rsid w:val="00876C5C"/>
    <w:rsid w:val="008A0F6A"/>
    <w:rsid w:val="008D040A"/>
    <w:rsid w:val="008F1FDB"/>
    <w:rsid w:val="008F442C"/>
    <w:rsid w:val="00903EC8"/>
    <w:rsid w:val="0090529A"/>
    <w:rsid w:val="0091314D"/>
    <w:rsid w:val="009150EA"/>
    <w:rsid w:val="00925D58"/>
    <w:rsid w:val="009269F3"/>
    <w:rsid w:val="00940F52"/>
    <w:rsid w:val="00964CA9"/>
    <w:rsid w:val="0096557A"/>
    <w:rsid w:val="009A0630"/>
    <w:rsid w:val="009E12BC"/>
    <w:rsid w:val="009F5C25"/>
    <w:rsid w:val="00A30DEA"/>
    <w:rsid w:val="00A67780"/>
    <w:rsid w:val="00A70CA8"/>
    <w:rsid w:val="00A93630"/>
    <w:rsid w:val="00AA755D"/>
    <w:rsid w:val="00AC4057"/>
    <w:rsid w:val="00AD1697"/>
    <w:rsid w:val="00B0537C"/>
    <w:rsid w:val="00B30839"/>
    <w:rsid w:val="00B339EE"/>
    <w:rsid w:val="00B404A6"/>
    <w:rsid w:val="00B476F7"/>
    <w:rsid w:val="00B8754D"/>
    <w:rsid w:val="00BD408C"/>
    <w:rsid w:val="00BE55DF"/>
    <w:rsid w:val="00C00D30"/>
    <w:rsid w:val="00C02543"/>
    <w:rsid w:val="00C15BE2"/>
    <w:rsid w:val="00CA2F2B"/>
    <w:rsid w:val="00CC48CE"/>
    <w:rsid w:val="00CD3E2A"/>
    <w:rsid w:val="00CE308B"/>
    <w:rsid w:val="00D14C6D"/>
    <w:rsid w:val="00D44BDB"/>
    <w:rsid w:val="00D56D59"/>
    <w:rsid w:val="00D77177"/>
    <w:rsid w:val="00D93497"/>
    <w:rsid w:val="00DA3761"/>
    <w:rsid w:val="00DC401F"/>
    <w:rsid w:val="00DD004C"/>
    <w:rsid w:val="00DE11FD"/>
    <w:rsid w:val="00DF0FF9"/>
    <w:rsid w:val="00DF2F3A"/>
    <w:rsid w:val="00E132DF"/>
    <w:rsid w:val="00E15F31"/>
    <w:rsid w:val="00E258EC"/>
    <w:rsid w:val="00E4078B"/>
    <w:rsid w:val="00E57C23"/>
    <w:rsid w:val="00E64D8D"/>
    <w:rsid w:val="00E83A67"/>
    <w:rsid w:val="00E91D19"/>
    <w:rsid w:val="00E97EB3"/>
    <w:rsid w:val="00EA3ABE"/>
    <w:rsid w:val="00EB3ED2"/>
    <w:rsid w:val="00EE12FB"/>
    <w:rsid w:val="00F3399F"/>
    <w:rsid w:val="00F43050"/>
    <w:rsid w:val="00F4402C"/>
    <w:rsid w:val="00F579E2"/>
    <w:rsid w:val="00F74093"/>
    <w:rsid w:val="00F934C5"/>
    <w:rsid w:val="00FB583D"/>
    <w:rsid w:val="00FC274C"/>
    <w:rsid w:val="00F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6244B"/>
  <w15:chartTrackingRefBased/>
  <w15:docId w15:val="{7B6DF449-2576-4A23-9E1C-72BD683F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A4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,List Paragraph 2,Bullets L1,Bulleted list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,List Paragraph 2 Char,Bullets L1 Char,Bulleted list Char"/>
    <w:basedOn w:val="DefaultParagraphFont"/>
    <w:link w:val="ListParagraph"/>
    <w:uiPriority w:val="34"/>
    <w:qFormat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afesa.edu.au/apply-enrol/before-starting/student-policies/assessmen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%20COORDINATING\BSBXCS404\assessment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Assessment_x0020_Instrument_x0020_Identifier xmlns="1c07d8c7-c900-4f17-8efa-882eb357c716">Knowledge Questions Assessment</Assessment_x0020_Instrument_x0020_Identifier>
    <Metadata_x0020_Completed xmlns="1c07d8c7-c900-4f17-8efa-882eb357c716">true</Metadata_x0020_Completed>
    <Quality_x0020_Checker xmlns="1c07d8c7-c900-4f17-8efa-882eb357c716">
      <UserInfo>
        <DisplayName>Courtney Peters</DisplayName>
        <AccountId>632</AccountId>
        <AccountType/>
      </UserInfo>
    </Quality_x0020_Checker>
    <UOC_x0020_Code xmlns="1c07d8c7-c900-4f17-8efa-882eb357c716">BSBXCS402</UOC_x0020_Code>
    <Developer xmlns="1c07d8c7-c900-4f17-8efa-882eb357c716">
      <UserInfo>
        <DisplayName>Courtney Peters</DisplayName>
        <AccountId>632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Minor Change</Change_x0020_Type>
    <Document_x0020_Type xmlns="1c07d8c7-c900-4f17-8efa-882eb357c716">ASI - Assessment - Student Instruction</Document_x0020_Type>
    <Peer_x0020_Reviewer xmlns="1c07d8c7-c900-4f17-8efa-882eb357c716">
      <UserInfo>
        <DisplayName>Courtney Peters</DisplayName>
        <AccountId>632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Courtney Peters</DisplayName>
        <AccountId>632</AccountId>
        <AccountType/>
      </UserInfo>
    </Approver>
    <UOC_x0020_Title xmlns="1c07d8c7-c900-4f17-8efa-882eb357c716">Promote workplace cyber security awareness and best practices</UOC_x0020_Title>
    <Development_x0020_Completed xmlns="1c07d8c7-c900-4f17-8efa-882eb357c716">true</Development_x0020_Completed>
    <Current_x0020_Version xmlns="b6bdf438-5d47-484a-a861-ca21256032dd">1</Current_x0020_Version>
    <DateOfCurrentRelease xmlns="b6bdf438-5d47-484a-a861-ca21256032dd">2022-02-25T13:30:00+00:00</DateOfCurrentRelease>
    <Document_x0020_State xmlns="b6bdf438-5d47-484a-a861-ca21256032dd">Developer Work Completed</Document_x0020_State>
    <Release_x0020_Version xmlns="b6bdf438-5d47-484a-a861-ca21256032dd">1.1</Release_x0020_Version>
    <File_x0020_Updated xmlns="b6bdf438-5d47-484a-a861-ca21256032dd">false</File_x0020_Updated>
    <TaxCatchAll xmlns="3b32f6f0-ddcd-4e66-a0c8-12c7c6b50ecf" xsi:nil="true"/>
    <lcf76f155ced4ddcb4097134ff3c332f xmlns="b6bdf438-5d47-484a-a861-ca21256032d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1" ma:contentTypeDescription="Create a new document." ma:contentTypeScope="" ma:versionID="043a2c05fe4f917b4f3d275d47baafdf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f9c231b6515b452afd853de9c30fb64a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6181EF-DA64-43C0-927C-79ACDCC21E1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3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F7E392-4E4E-45E3-A88F-0BDF698EC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68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Links>
    <vt:vector size="6" baseType="variant">
      <vt:variant>
        <vt:i4>589906</vt:i4>
      </vt:variant>
      <vt:variant>
        <vt:i4>0</vt:i4>
      </vt:variant>
      <vt:variant>
        <vt:i4>0</vt:i4>
      </vt:variant>
      <vt:variant>
        <vt:i4>5</vt:i4>
      </vt:variant>
      <vt:variant>
        <vt:lpwstr>https://www.tafesa.edu.au/apply-enrol/before-starting/student-policies/assessment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Burke</dc:creator>
  <cp:keywords/>
  <dc:description/>
  <cp:lastModifiedBy>Andre ALEXANDROV (001164110)</cp:lastModifiedBy>
  <cp:revision>3</cp:revision>
  <dcterms:created xsi:type="dcterms:W3CDTF">2023-03-27T11:56:00Z</dcterms:created>
  <dcterms:modified xsi:type="dcterms:W3CDTF">2023-03-27T13:04:00Z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Get Link">
    <vt:lpwstr>https://tafesaedu.sharepoint.com/:w:/s/qms/Ea2KAVmZDCtBmdfqHmhIbWcBcQYV3pdBtkgXYJ2scoMf2Q, https://tafesaedu.sharepoint.com/:w:/s/qms/Ea2KAVmZDCtBmdfqHmhIbWcBcQYV3pdBtkgXYJ2scoMf2Q</vt:lpwstr>
  </property>
  <property fmtid="{D5CDD505-2E9C-101B-9397-08002B2CF9AE}" pid="12" name="URL">
    <vt:lpwstr/>
  </property>
  <property fmtid="{D5CDD505-2E9C-101B-9397-08002B2CF9AE}" pid="13" name="MediaServiceImageTags">
    <vt:lpwstr/>
  </property>
</Properties>
</file>