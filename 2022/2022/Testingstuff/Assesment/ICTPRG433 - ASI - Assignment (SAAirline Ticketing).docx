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6EF0C" w14:textId="77777777" w:rsidR="001C5D58" w:rsidRDefault="001C5D58"/>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68A1560D" w14:textId="77777777" w:rsidTr="001C5D58">
        <w:tc>
          <w:tcPr>
            <w:tcW w:w="3106" w:type="dxa"/>
            <w:shd w:val="clear" w:color="auto" w:fill="F2F2F2" w:themeFill="background1" w:themeFillShade="F2"/>
          </w:tcPr>
          <w:p w14:paraId="08D097DF" w14:textId="77777777" w:rsidR="006C4D2E" w:rsidRPr="00055AAC" w:rsidRDefault="006C4D2E" w:rsidP="006C4D2E">
            <w:pPr>
              <w:pStyle w:val="Heading2"/>
              <w:outlineLvl w:val="1"/>
            </w:pPr>
            <w:r w:rsidRPr="00794857">
              <w:t>Assessment</w:t>
            </w:r>
            <w:r w:rsidRPr="003571B1">
              <w:rPr>
                <w:lang w:val="en-AU"/>
              </w:rPr>
              <w:t xml:space="preserve"> Title</w:t>
            </w:r>
          </w:p>
        </w:tc>
        <w:tc>
          <w:tcPr>
            <w:tcW w:w="5920" w:type="dxa"/>
          </w:tcPr>
          <w:p w14:paraId="455F0075" w14:textId="623D16F6" w:rsidR="006C4D2E" w:rsidRPr="00B516DF" w:rsidRDefault="00D851C5" w:rsidP="00B516DF">
            <w:pPr>
              <w:rPr>
                <w:sz w:val="22"/>
                <w:szCs w:val="22"/>
                <w:lang w:val="en-AU"/>
              </w:rPr>
            </w:pPr>
            <w:r>
              <w:rPr>
                <w:sz w:val="22"/>
                <w:szCs w:val="22"/>
                <w:lang w:val="en-AU"/>
              </w:rPr>
              <w:t>Assignment (</w:t>
            </w:r>
            <w:r w:rsidR="0022314D">
              <w:rPr>
                <w:sz w:val="22"/>
                <w:szCs w:val="22"/>
                <w:lang w:val="en-AU"/>
              </w:rPr>
              <w:t>SA</w:t>
            </w:r>
            <w:r>
              <w:rPr>
                <w:sz w:val="22"/>
                <w:szCs w:val="22"/>
                <w:lang w:val="en-AU"/>
              </w:rPr>
              <w:t>Air</w:t>
            </w:r>
            <w:r w:rsidR="0022314D">
              <w:rPr>
                <w:sz w:val="22"/>
                <w:szCs w:val="22"/>
                <w:lang w:val="en-AU"/>
              </w:rPr>
              <w:t>l</w:t>
            </w:r>
            <w:r w:rsidR="009B7DDB">
              <w:rPr>
                <w:sz w:val="22"/>
                <w:szCs w:val="22"/>
                <w:lang w:val="en-AU"/>
              </w:rPr>
              <w:t>ine</w:t>
            </w:r>
            <w:r w:rsidR="0022314D">
              <w:rPr>
                <w:sz w:val="22"/>
                <w:szCs w:val="22"/>
                <w:lang w:val="en-AU"/>
              </w:rPr>
              <w:t xml:space="preserve"> </w:t>
            </w:r>
            <w:r>
              <w:rPr>
                <w:sz w:val="22"/>
                <w:szCs w:val="22"/>
                <w:lang w:val="en-AU"/>
              </w:rPr>
              <w:t>Ticketing)</w:t>
            </w:r>
          </w:p>
        </w:tc>
      </w:tr>
    </w:tbl>
    <w:p w14:paraId="106F30DA" w14:textId="77777777" w:rsidR="006C4D2E" w:rsidRDefault="006C4D2E" w:rsidP="006C4D2E"/>
    <w:p w14:paraId="14B1E5E7"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2"/>
        <w:gridCol w:w="5924"/>
      </w:tblGrid>
      <w:tr w:rsidR="00035B79" w:rsidRPr="00055AAC" w14:paraId="0D49C3D2" w14:textId="77777777" w:rsidTr="00B516DF">
        <w:tc>
          <w:tcPr>
            <w:tcW w:w="3102" w:type="dxa"/>
            <w:shd w:val="clear" w:color="auto" w:fill="F2F2F2" w:themeFill="background1" w:themeFillShade="F2"/>
          </w:tcPr>
          <w:p w14:paraId="07CD8612" w14:textId="77777777" w:rsidR="00035B79" w:rsidRPr="00055AAC" w:rsidRDefault="00035B79" w:rsidP="00B516DF">
            <w:r>
              <w:t xml:space="preserve">Unit code/s </w:t>
            </w:r>
            <w:r w:rsidR="002E31A4">
              <w:t>and</w:t>
            </w:r>
            <w:r>
              <w:t xml:space="preserve"> title/s</w:t>
            </w:r>
          </w:p>
        </w:tc>
        <w:tc>
          <w:tcPr>
            <w:tcW w:w="5924" w:type="dxa"/>
          </w:tcPr>
          <w:p w14:paraId="729D0806" w14:textId="3BF9E2AB" w:rsidR="00035B79" w:rsidRPr="00B516DF" w:rsidRDefault="00B516DF" w:rsidP="00DD004C">
            <w:pPr>
              <w:pStyle w:val="Heading2"/>
              <w:shd w:val="clear" w:color="auto" w:fill="FFFFFF"/>
              <w:outlineLvl w:val="1"/>
              <w:rPr>
                <w:sz w:val="22"/>
                <w:szCs w:val="22"/>
                <w:lang w:val="en-AU"/>
              </w:rPr>
            </w:pPr>
            <w:r w:rsidRPr="00B516DF">
              <w:rPr>
                <w:sz w:val="22"/>
                <w:szCs w:val="22"/>
                <w:lang w:val="en-AU"/>
              </w:rPr>
              <w:t>ICTPRG443 – Test software development</w:t>
            </w:r>
          </w:p>
        </w:tc>
      </w:tr>
      <w:tr w:rsidR="00B516DF" w:rsidRPr="00055AAC" w14:paraId="00257AB6" w14:textId="77777777" w:rsidTr="00B516DF">
        <w:tc>
          <w:tcPr>
            <w:tcW w:w="3102" w:type="dxa"/>
            <w:shd w:val="clear" w:color="auto" w:fill="F2F2F2" w:themeFill="background1" w:themeFillShade="F2"/>
          </w:tcPr>
          <w:p w14:paraId="61EA09A8" w14:textId="77777777" w:rsidR="00B516DF" w:rsidRPr="00055AAC" w:rsidRDefault="00B516DF" w:rsidP="00B516DF">
            <w:r>
              <w:t>Qualification code/s and title/s</w:t>
            </w:r>
          </w:p>
        </w:tc>
        <w:tc>
          <w:tcPr>
            <w:tcW w:w="5924" w:type="dxa"/>
          </w:tcPr>
          <w:p w14:paraId="6A815EFA" w14:textId="1B989D5B" w:rsidR="00B516DF" w:rsidRPr="00B516DF" w:rsidRDefault="00B516DF" w:rsidP="00B516DF">
            <w:pPr>
              <w:pStyle w:val="Heading2"/>
              <w:shd w:val="clear" w:color="auto" w:fill="FFFFFF"/>
              <w:outlineLvl w:val="1"/>
              <w:rPr>
                <w:sz w:val="22"/>
                <w:szCs w:val="22"/>
                <w:lang w:val="en-AU"/>
              </w:rPr>
            </w:pPr>
            <w:r w:rsidRPr="00B516DF">
              <w:rPr>
                <w:sz w:val="22"/>
                <w:szCs w:val="22"/>
                <w:lang w:val="en-AU"/>
              </w:rPr>
              <w:t>ICT40120 - Certificate IV in Information Technology</w:t>
            </w:r>
          </w:p>
        </w:tc>
      </w:tr>
      <w:tr w:rsidR="00B516DF" w:rsidRPr="00055AAC" w14:paraId="07008E3E" w14:textId="77777777" w:rsidTr="00B516DF">
        <w:tc>
          <w:tcPr>
            <w:tcW w:w="3102" w:type="dxa"/>
            <w:shd w:val="clear" w:color="auto" w:fill="F2F2F2" w:themeFill="background1" w:themeFillShade="F2"/>
          </w:tcPr>
          <w:p w14:paraId="38E13C15" w14:textId="77777777" w:rsidR="00B516DF" w:rsidRPr="00055AAC" w:rsidRDefault="00B516DF" w:rsidP="00B516DF">
            <w:r>
              <w:t>Business unit/Work group</w:t>
            </w:r>
          </w:p>
        </w:tc>
        <w:tc>
          <w:tcPr>
            <w:tcW w:w="5924" w:type="dxa"/>
          </w:tcPr>
          <w:p w14:paraId="33CAD2AA" w14:textId="48D969F3" w:rsidR="00B516DF" w:rsidRPr="00B516DF" w:rsidRDefault="00B516DF" w:rsidP="00B516DF">
            <w:pPr>
              <w:rPr>
                <w:sz w:val="22"/>
                <w:szCs w:val="22"/>
                <w:lang w:val="en-AU"/>
              </w:rPr>
            </w:pPr>
            <w:r w:rsidRPr="00B516DF">
              <w:rPr>
                <w:sz w:val="22"/>
                <w:szCs w:val="22"/>
                <w:lang w:val="en-AU"/>
              </w:rPr>
              <w:t>BARTS/IT Studies</w:t>
            </w:r>
          </w:p>
        </w:tc>
      </w:tr>
    </w:tbl>
    <w:p w14:paraId="3B5D82C4" w14:textId="77777777" w:rsidR="00035B79" w:rsidRDefault="00035B79" w:rsidP="00035B79">
      <w:pPr>
        <w:rPr>
          <w:lang w:val="en-AU"/>
        </w:rPr>
      </w:pPr>
    </w:p>
    <w:p w14:paraId="0D6E736C"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2933F518" w14:textId="77777777" w:rsidTr="002E31A4">
        <w:tc>
          <w:tcPr>
            <w:tcW w:w="3119" w:type="dxa"/>
            <w:shd w:val="clear" w:color="auto" w:fill="F2F2F2" w:themeFill="background1" w:themeFillShade="F2"/>
          </w:tcPr>
          <w:p w14:paraId="614E9E05" w14:textId="77777777" w:rsidR="00035B79" w:rsidRPr="00055AAC" w:rsidRDefault="00035B79" w:rsidP="00B516DF">
            <w:r>
              <w:t xml:space="preserve">Method/s of assessment </w:t>
            </w:r>
          </w:p>
        </w:tc>
        <w:tc>
          <w:tcPr>
            <w:tcW w:w="5907" w:type="dxa"/>
          </w:tcPr>
          <w:p w14:paraId="49C4A3D4" w14:textId="6D37D0CE" w:rsidR="00366415" w:rsidRDefault="00366415" w:rsidP="00B516DF">
            <w:pPr>
              <w:rPr>
                <w:rFonts w:cs="Arial"/>
                <w:sz w:val="19"/>
                <w:szCs w:val="19"/>
                <w:shd w:val="clear" w:color="auto" w:fill="FAF9F8"/>
              </w:rPr>
            </w:pPr>
            <w:r>
              <w:rPr>
                <w:rFonts w:cs="Arial"/>
                <w:sz w:val="19"/>
                <w:szCs w:val="19"/>
                <w:shd w:val="clear" w:color="auto" w:fill="FAF9F8"/>
              </w:rPr>
              <w:t xml:space="preserve">   </w:t>
            </w:r>
          </w:p>
          <w:p w14:paraId="17CDDC87" w14:textId="03059F03" w:rsidR="00366415" w:rsidRDefault="00366415" w:rsidP="00B516DF">
            <w:pPr>
              <w:rPr>
                <w:rFonts w:cs="Arial"/>
                <w:sz w:val="19"/>
                <w:szCs w:val="19"/>
                <w:shd w:val="clear" w:color="auto" w:fill="FAF9F8"/>
              </w:rPr>
            </w:pPr>
            <w:r>
              <w:rPr>
                <w:rFonts w:cs="Arial"/>
                <w:sz w:val="19"/>
                <w:szCs w:val="19"/>
                <w:shd w:val="clear" w:color="auto" w:fill="FAF9F8"/>
              </w:rPr>
              <w:t>Product (</w:t>
            </w:r>
            <w:r w:rsidR="00F953BF">
              <w:rPr>
                <w:rFonts w:cs="Arial"/>
                <w:sz w:val="19"/>
                <w:szCs w:val="19"/>
                <w:shd w:val="clear" w:color="auto" w:fill="FAF9F8"/>
              </w:rPr>
              <w:t xml:space="preserve">Create and </w:t>
            </w:r>
            <w:r w:rsidR="00B516DF">
              <w:rPr>
                <w:rFonts w:cs="Arial"/>
                <w:sz w:val="19"/>
                <w:szCs w:val="19"/>
                <w:shd w:val="clear" w:color="auto" w:fill="FAF9F8"/>
              </w:rPr>
              <w:t>Written)</w:t>
            </w:r>
            <w:r>
              <w:rPr>
                <w:rFonts w:cs="Arial"/>
                <w:sz w:val="19"/>
                <w:szCs w:val="19"/>
                <w:shd w:val="clear" w:color="auto" w:fill="FAF9F8"/>
              </w:rPr>
              <w:t xml:space="preserve">    </w:t>
            </w:r>
          </w:p>
          <w:p w14:paraId="4F91D8B8" w14:textId="2FABCF2D" w:rsidR="00035B79" w:rsidRPr="00055AAC" w:rsidRDefault="00035B79" w:rsidP="00B516DF">
            <w:pPr>
              <w:rPr>
                <w:lang w:val="en-AU"/>
              </w:rPr>
            </w:pPr>
          </w:p>
        </w:tc>
      </w:tr>
      <w:tr w:rsidR="00035B79" w:rsidRPr="00055AAC" w14:paraId="315F076D" w14:textId="77777777" w:rsidTr="002E31A4">
        <w:tc>
          <w:tcPr>
            <w:tcW w:w="3119" w:type="dxa"/>
            <w:shd w:val="clear" w:color="auto" w:fill="F2F2F2" w:themeFill="background1" w:themeFillShade="F2"/>
          </w:tcPr>
          <w:p w14:paraId="494E62EC" w14:textId="77777777" w:rsidR="00035B79" w:rsidRPr="00055AAC" w:rsidRDefault="00035B79" w:rsidP="00B516DF">
            <w:r>
              <w:t>Overview of assessment</w:t>
            </w:r>
          </w:p>
        </w:tc>
        <w:tc>
          <w:tcPr>
            <w:tcW w:w="5907" w:type="dxa"/>
          </w:tcPr>
          <w:p w14:paraId="48DCE2AC" w14:textId="713E9C4B" w:rsidR="00706F3E" w:rsidRDefault="00442C1E" w:rsidP="00FC274C">
            <w:pPr>
              <w:rPr>
                <w:rStyle w:val="normaltextrun"/>
                <w:rFonts w:cs="Arial"/>
                <w:color w:val="000000"/>
                <w:szCs w:val="20"/>
                <w:bdr w:val="none" w:sz="0" w:space="0" w:color="auto" w:frame="1"/>
              </w:rPr>
            </w:pPr>
            <w:r>
              <w:rPr>
                <w:rStyle w:val="normaltextrun"/>
                <w:rFonts w:cs="Arial"/>
                <w:color w:val="000000"/>
                <w:szCs w:val="20"/>
                <w:bdr w:val="none" w:sz="0" w:space="0" w:color="auto" w:frame="1"/>
              </w:rPr>
              <w:t xml:space="preserve">This assessment will require </w:t>
            </w:r>
            <w:r w:rsidR="00DC12F9">
              <w:rPr>
                <w:rStyle w:val="normaltextrun"/>
                <w:rFonts w:cs="Arial"/>
                <w:color w:val="000000"/>
                <w:szCs w:val="20"/>
                <w:bdr w:val="none" w:sz="0" w:space="0" w:color="auto" w:frame="1"/>
              </w:rPr>
              <w:t>you</w:t>
            </w:r>
            <w:r>
              <w:rPr>
                <w:rStyle w:val="normaltextrun"/>
                <w:rFonts w:cs="Arial"/>
                <w:color w:val="000000"/>
                <w:szCs w:val="20"/>
                <w:bdr w:val="none" w:sz="0" w:space="0" w:color="auto" w:frame="1"/>
              </w:rPr>
              <w:t xml:space="preserve"> t</w:t>
            </w:r>
            <w:r w:rsidR="00DC12F9">
              <w:rPr>
                <w:rStyle w:val="normaltextrun"/>
                <w:rFonts w:cs="Arial"/>
                <w:color w:val="000000"/>
                <w:szCs w:val="20"/>
                <w:bdr w:val="none" w:sz="0" w:space="0" w:color="auto" w:frame="1"/>
              </w:rPr>
              <w:t>o conduct a unit testing for a given class library. Student will establish the test requirements, prepare a test plan, design the test cases, write the test scripts, execute the test scripts and record the test results.</w:t>
            </w:r>
          </w:p>
          <w:p w14:paraId="5F35E354" w14:textId="5CF0C99B" w:rsidR="0026573E" w:rsidRPr="00055AAC" w:rsidRDefault="0026573E" w:rsidP="00FC274C">
            <w:pPr>
              <w:rPr>
                <w:lang w:val="en-AU"/>
              </w:rPr>
            </w:pPr>
          </w:p>
        </w:tc>
      </w:tr>
      <w:tr w:rsidR="00035B79" w:rsidRPr="005453FB" w14:paraId="1709D23E" w14:textId="77777777" w:rsidTr="002E31A4">
        <w:tc>
          <w:tcPr>
            <w:tcW w:w="3119" w:type="dxa"/>
            <w:shd w:val="clear" w:color="auto" w:fill="F2F2F2" w:themeFill="background1" w:themeFillShade="F2"/>
          </w:tcPr>
          <w:p w14:paraId="25ACA862" w14:textId="77777777" w:rsidR="00035B79" w:rsidRPr="005453FB" w:rsidRDefault="00035B79" w:rsidP="00B516DF">
            <w:r w:rsidRPr="005453FB">
              <w:t>Task/s to be assessed</w:t>
            </w:r>
          </w:p>
        </w:tc>
        <w:tc>
          <w:tcPr>
            <w:tcW w:w="5907" w:type="dxa"/>
          </w:tcPr>
          <w:p w14:paraId="6BC46B86" w14:textId="09B11F5B" w:rsidR="00442C1E" w:rsidRDefault="00442C1E" w:rsidP="00442C1E">
            <w:pPr>
              <w:rPr>
                <w:rStyle w:val="eop"/>
                <w:rFonts w:cs="Arial"/>
                <w:color w:val="000000"/>
                <w:szCs w:val="20"/>
                <w:shd w:val="clear" w:color="auto" w:fill="FFFFFF"/>
              </w:rPr>
            </w:pPr>
            <w:r>
              <w:rPr>
                <w:rStyle w:val="normaltextrun"/>
                <w:rFonts w:cs="Arial"/>
                <w:color w:val="000000"/>
                <w:szCs w:val="20"/>
                <w:shd w:val="clear" w:color="auto" w:fill="FFFFFF"/>
              </w:rPr>
              <w:t>This assessment will require you to complete the following tasks</w:t>
            </w:r>
            <w:r w:rsidR="00282ADE">
              <w:rPr>
                <w:rStyle w:val="normaltextrun"/>
                <w:rFonts w:cs="Arial"/>
                <w:color w:val="000000"/>
                <w:szCs w:val="20"/>
                <w:shd w:val="clear" w:color="auto" w:fill="FFFFFF"/>
              </w:rPr>
              <w:t xml:space="preserve"> bas</w:t>
            </w:r>
            <w:r w:rsidR="00195C05">
              <w:rPr>
                <w:rStyle w:val="normaltextrun"/>
                <w:rFonts w:cs="Arial"/>
                <w:color w:val="000000"/>
                <w:szCs w:val="20"/>
                <w:shd w:val="clear" w:color="auto" w:fill="FFFFFF"/>
              </w:rPr>
              <w:t>ed on the SAAirlineTicketing scenario:</w:t>
            </w:r>
            <w:r>
              <w:rPr>
                <w:rStyle w:val="eop"/>
                <w:rFonts w:cs="Arial"/>
                <w:color w:val="000000"/>
                <w:szCs w:val="20"/>
                <w:shd w:val="clear" w:color="auto" w:fill="FFFFFF"/>
              </w:rPr>
              <w:t> </w:t>
            </w:r>
          </w:p>
          <w:p w14:paraId="695DEF29" w14:textId="1A62944E" w:rsidR="00442C1E" w:rsidRPr="00442C1E" w:rsidRDefault="00442C1E" w:rsidP="00175935">
            <w:pPr>
              <w:pStyle w:val="ListParagraph"/>
              <w:numPr>
                <w:ilvl w:val="0"/>
                <w:numId w:val="7"/>
              </w:numPr>
              <w:rPr>
                <w:bCs/>
                <w:iCs/>
              </w:rPr>
            </w:pPr>
            <w:r>
              <w:t xml:space="preserve">Task 1 – </w:t>
            </w:r>
            <w:r w:rsidR="00EC3912">
              <w:t>Test requirements (team work &amp; individual</w:t>
            </w:r>
            <w:r w:rsidR="00840743">
              <w:t xml:space="preserve"> requirement report</w:t>
            </w:r>
            <w:r w:rsidR="00EC3912">
              <w:t>)</w:t>
            </w:r>
          </w:p>
          <w:p w14:paraId="53ACDEEC" w14:textId="110FDF71" w:rsidR="00442C1E" w:rsidRPr="00442C1E" w:rsidRDefault="00442C1E" w:rsidP="00175935">
            <w:pPr>
              <w:pStyle w:val="ListParagraph"/>
              <w:numPr>
                <w:ilvl w:val="0"/>
                <w:numId w:val="7"/>
              </w:numPr>
              <w:rPr>
                <w:bCs/>
                <w:iCs/>
              </w:rPr>
            </w:pPr>
            <w:r>
              <w:t xml:space="preserve">Task 2 – </w:t>
            </w:r>
            <w:r w:rsidR="00EC3912">
              <w:t>Test plan</w:t>
            </w:r>
          </w:p>
          <w:p w14:paraId="19086FB7" w14:textId="0F77C8FB" w:rsidR="00EC3912" w:rsidRPr="00EC3912" w:rsidRDefault="00EC3912" w:rsidP="00EC3912">
            <w:pPr>
              <w:pStyle w:val="ListParagraph"/>
              <w:numPr>
                <w:ilvl w:val="0"/>
                <w:numId w:val="7"/>
              </w:numPr>
              <w:rPr>
                <w:bCs/>
                <w:iCs/>
              </w:rPr>
            </w:pPr>
            <w:r>
              <w:t>Task 3 – Test case design</w:t>
            </w:r>
          </w:p>
          <w:p w14:paraId="43B012A6" w14:textId="77777777" w:rsidR="00EC3912" w:rsidRPr="00EC3912" w:rsidRDefault="00EC3912" w:rsidP="00175935">
            <w:pPr>
              <w:pStyle w:val="ListParagraph"/>
              <w:numPr>
                <w:ilvl w:val="0"/>
                <w:numId w:val="7"/>
              </w:numPr>
              <w:rPr>
                <w:bCs/>
                <w:iCs/>
              </w:rPr>
            </w:pPr>
            <w:r>
              <w:t>Task 4 – Test script and execution</w:t>
            </w:r>
          </w:p>
          <w:p w14:paraId="377C934B" w14:textId="77777777" w:rsidR="00A9783F" w:rsidRPr="00A9783F" w:rsidRDefault="00881879" w:rsidP="00175935">
            <w:pPr>
              <w:pStyle w:val="ListParagraph"/>
              <w:numPr>
                <w:ilvl w:val="0"/>
                <w:numId w:val="7"/>
              </w:numPr>
              <w:rPr>
                <w:bCs/>
                <w:iCs/>
              </w:rPr>
            </w:pPr>
            <w:r>
              <w:t>Task 5 – Test re</w:t>
            </w:r>
            <w:r w:rsidR="00A9783F">
              <w:t>sults</w:t>
            </w:r>
          </w:p>
          <w:p w14:paraId="62B76DFC" w14:textId="70E2D329" w:rsidR="00A9783F" w:rsidRPr="00A9783F" w:rsidRDefault="00A9783F" w:rsidP="00175935">
            <w:pPr>
              <w:pStyle w:val="ListParagraph"/>
              <w:numPr>
                <w:ilvl w:val="0"/>
                <w:numId w:val="7"/>
              </w:numPr>
              <w:rPr>
                <w:bCs/>
                <w:iCs/>
              </w:rPr>
            </w:pPr>
            <w:r>
              <w:t xml:space="preserve">Task 6 – </w:t>
            </w:r>
            <w:r w:rsidR="00685215">
              <w:t>Unit t</w:t>
            </w:r>
            <w:r>
              <w:t>est</w:t>
            </w:r>
            <w:r w:rsidR="00685215">
              <w:t>ing</w:t>
            </w:r>
            <w:r>
              <w:t xml:space="preserve"> progress </w:t>
            </w:r>
            <w:r w:rsidR="002C416A">
              <w:t>(</w:t>
            </w:r>
            <w:r w:rsidR="00890154">
              <w:t xml:space="preserve">team </w:t>
            </w:r>
            <w:r w:rsidR="00685215">
              <w:t xml:space="preserve">meeting and </w:t>
            </w:r>
            <w:r w:rsidR="00890154">
              <w:t xml:space="preserve">individual </w:t>
            </w:r>
            <w:r w:rsidR="00685215">
              <w:t xml:space="preserve">progress </w:t>
            </w:r>
            <w:r>
              <w:t>report</w:t>
            </w:r>
            <w:r w:rsidR="002C416A">
              <w:t>)</w:t>
            </w:r>
          </w:p>
          <w:p w14:paraId="29F0D436" w14:textId="5820305B" w:rsidR="00035B79" w:rsidRPr="00442C1E" w:rsidRDefault="00A9783F" w:rsidP="00175935">
            <w:pPr>
              <w:pStyle w:val="ListParagraph"/>
              <w:numPr>
                <w:ilvl w:val="0"/>
                <w:numId w:val="7"/>
              </w:numPr>
              <w:rPr>
                <w:bCs/>
                <w:iCs/>
              </w:rPr>
            </w:pPr>
            <w:r>
              <w:t>Task 7 – Defect tracking</w:t>
            </w:r>
            <w:r w:rsidR="00706F3E">
              <w:br/>
            </w:r>
          </w:p>
        </w:tc>
      </w:tr>
      <w:tr w:rsidR="00035B79" w:rsidRPr="00055AAC" w14:paraId="270F3EA9" w14:textId="77777777" w:rsidTr="002E31A4">
        <w:tc>
          <w:tcPr>
            <w:tcW w:w="3119" w:type="dxa"/>
            <w:shd w:val="clear" w:color="auto" w:fill="F2F2F2" w:themeFill="background1" w:themeFillShade="F2"/>
          </w:tcPr>
          <w:p w14:paraId="6ED357F5" w14:textId="77777777" w:rsidR="00035B79" w:rsidRPr="00055AAC" w:rsidRDefault="00035B79" w:rsidP="00B516DF">
            <w:r>
              <w:t>Time allowed</w:t>
            </w:r>
          </w:p>
        </w:tc>
        <w:tc>
          <w:tcPr>
            <w:tcW w:w="5907" w:type="dxa"/>
          </w:tcPr>
          <w:p w14:paraId="3CE23E20" w14:textId="77777777" w:rsidR="00035B79" w:rsidRDefault="003C5135" w:rsidP="00706F3E">
            <w:bookmarkStart w:id="0" w:name="_Hlk56156131"/>
            <w:r>
              <w:t xml:space="preserve">Refer to your schedule for submission dates </w:t>
            </w:r>
            <w:bookmarkEnd w:id="0"/>
          </w:p>
          <w:p w14:paraId="4E762FA9" w14:textId="77777777" w:rsidR="00706F3E" w:rsidRPr="00930A8B" w:rsidRDefault="00706F3E" w:rsidP="00706F3E"/>
        </w:tc>
      </w:tr>
      <w:tr w:rsidR="00035B79" w:rsidRPr="00055AAC" w14:paraId="60EE38EE" w14:textId="77777777" w:rsidTr="002E31A4">
        <w:tc>
          <w:tcPr>
            <w:tcW w:w="3119" w:type="dxa"/>
            <w:shd w:val="clear" w:color="auto" w:fill="F2F2F2" w:themeFill="background1" w:themeFillShade="F2"/>
          </w:tcPr>
          <w:p w14:paraId="0EE3B230" w14:textId="77777777" w:rsidR="00035B79" w:rsidRPr="00055AAC" w:rsidRDefault="00035B79" w:rsidP="00B516DF">
            <w:r>
              <w:t>Location of assessment</w:t>
            </w:r>
          </w:p>
        </w:tc>
        <w:tc>
          <w:tcPr>
            <w:tcW w:w="5907" w:type="dxa"/>
          </w:tcPr>
          <w:p w14:paraId="50379847" w14:textId="77777777" w:rsidR="00035B79" w:rsidRDefault="00E15F31" w:rsidP="00B516DF">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(see Resources Required section below)</w:t>
            </w:r>
          </w:p>
          <w:p w14:paraId="7FD9C883" w14:textId="77777777" w:rsidR="00706F3E" w:rsidRPr="00055AAC" w:rsidRDefault="00706F3E" w:rsidP="00B516DF">
            <w:pPr>
              <w:rPr>
                <w:lang w:val="en-AU"/>
              </w:rPr>
            </w:pPr>
          </w:p>
        </w:tc>
      </w:tr>
      <w:tr w:rsidR="00035B79" w:rsidRPr="00055AAC" w14:paraId="2B5A3A06" w14:textId="77777777" w:rsidTr="002E31A4">
        <w:tc>
          <w:tcPr>
            <w:tcW w:w="3119" w:type="dxa"/>
            <w:shd w:val="clear" w:color="auto" w:fill="F2F2F2" w:themeFill="background1" w:themeFillShade="F2"/>
          </w:tcPr>
          <w:p w14:paraId="2E0AFFAB" w14:textId="77777777" w:rsidR="00035B79" w:rsidRDefault="00035B79" w:rsidP="00B516DF">
            <w:r>
              <w:t>Decision making rules</w:t>
            </w:r>
          </w:p>
        </w:tc>
        <w:tc>
          <w:tcPr>
            <w:tcW w:w="5907" w:type="dxa"/>
          </w:tcPr>
          <w:p w14:paraId="76FF0A9A" w14:textId="77777777" w:rsidR="00035B79" w:rsidRDefault="003C5135" w:rsidP="00B516DF">
            <w:pPr>
              <w:rPr>
                <w:lang w:val="en-AU"/>
              </w:rPr>
            </w:pPr>
            <w:bookmarkStart w:id="1" w:name="_Hlk56156254"/>
            <w:r w:rsidRPr="003C5135">
              <w:rPr>
                <w:lang w:val="en-AU"/>
              </w:rPr>
              <w:t>To receive a satisfactory outcome for this assessment you must complete all parts correctly.</w:t>
            </w:r>
          </w:p>
          <w:p w14:paraId="31469ABA" w14:textId="77777777" w:rsidR="000564BD" w:rsidRDefault="000564BD" w:rsidP="00B516DF">
            <w:pPr>
              <w:rPr>
                <w:lang w:val="en-AU"/>
              </w:rPr>
            </w:pPr>
          </w:p>
          <w:p w14:paraId="7CAA90E2" w14:textId="77777777" w:rsidR="000564BD" w:rsidRDefault="000564BD" w:rsidP="00B516DF">
            <w:pPr>
              <w:rPr>
                <w:lang w:val="en-AU"/>
              </w:rPr>
            </w:pPr>
            <w:r>
              <w:rPr>
                <w:lang w:val="en-AU"/>
              </w:rPr>
              <w:t>Word counts are provided as guidance only.</w:t>
            </w:r>
          </w:p>
          <w:bookmarkEnd w:id="1"/>
          <w:p w14:paraId="36851A99" w14:textId="77777777" w:rsidR="00035B79" w:rsidRPr="00055AAC" w:rsidRDefault="00035B79" w:rsidP="00B516DF">
            <w:pPr>
              <w:rPr>
                <w:lang w:val="en-AU"/>
              </w:rPr>
            </w:pPr>
          </w:p>
        </w:tc>
      </w:tr>
      <w:tr w:rsidR="00035B79" w:rsidRPr="00055AAC" w14:paraId="1FB20FAD" w14:textId="77777777" w:rsidTr="002E31A4">
        <w:tc>
          <w:tcPr>
            <w:tcW w:w="3119" w:type="dxa"/>
            <w:shd w:val="clear" w:color="auto" w:fill="F2F2F2" w:themeFill="background1" w:themeFillShade="F2"/>
          </w:tcPr>
          <w:p w14:paraId="3F70B4DF" w14:textId="77777777" w:rsidR="00035B79" w:rsidRDefault="00035B79" w:rsidP="00B516DF">
            <w:r>
              <w:t>Assessment conditions</w:t>
            </w:r>
          </w:p>
        </w:tc>
        <w:tc>
          <w:tcPr>
            <w:tcW w:w="5907" w:type="dxa"/>
          </w:tcPr>
          <w:p w14:paraId="61D7ADCB" w14:textId="77777777" w:rsidR="007D61C7" w:rsidRDefault="007D61C7" w:rsidP="007D61C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2A333C55" w14:textId="77777777" w:rsidR="007D61C7" w:rsidRDefault="007D61C7" w:rsidP="007D61C7">
            <w:pPr>
              <w:rPr>
                <w:rFonts w:cs="Times New Roman"/>
                <w:lang w:val="en-US"/>
              </w:rPr>
            </w:pPr>
          </w:p>
          <w:p w14:paraId="0A9E5ED3" w14:textId="77777777" w:rsidR="00035B79" w:rsidRDefault="007D61C7" w:rsidP="007D61C7">
            <w:pPr>
              <w:rPr>
                <w:rFonts w:cs="Times New Roman"/>
                <w:lang w:val="en-US"/>
              </w:rPr>
            </w:pPr>
            <w:bookmarkStart w:id="2" w:name="_Hlk56156091"/>
            <w:r>
              <w:rPr>
                <w:rFonts w:cs="Times New Roman"/>
                <w:lang w:val="en-US"/>
              </w:rPr>
              <w:t>This is unsupervised assessment and you may access any required resources.</w:t>
            </w:r>
          </w:p>
          <w:p w14:paraId="78A8853D" w14:textId="77777777" w:rsidR="00940F52" w:rsidRDefault="00940F52" w:rsidP="007D61C7">
            <w:pPr>
              <w:rPr>
                <w:rFonts w:cs="Times New Roman"/>
                <w:lang w:val="en-US"/>
              </w:rPr>
            </w:pPr>
          </w:p>
          <w:p w14:paraId="740C6506" w14:textId="207DA24E" w:rsidR="00940F52" w:rsidRDefault="00940F52" w:rsidP="007D61C7">
            <w:pPr>
              <w:rPr>
                <w:rFonts w:cs="Times New Roman"/>
                <w:lang w:val="en-US"/>
              </w:rPr>
            </w:pPr>
            <w:r>
              <w:rPr>
                <w:rFonts w:cs="Times New Roman"/>
                <w:lang w:val="en-US"/>
              </w:rPr>
              <w:t>Th</w:t>
            </w:r>
            <w:r w:rsidR="00686491">
              <w:rPr>
                <w:rFonts w:cs="Times New Roman"/>
                <w:lang w:val="en-US"/>
              </w:rPr>
              <w:t>e Task 1 involves team</w:t>
            </w:r>
            <w:r>
              <w:rPr>
                <w:rFonts w:cs="Times New Roman"/>
                <w:lang w:val="en-US"/>
              </w:rPr>
              <w:t xml:space="preserve"> work and </w:t>
            </w:r>
            <w:r w:rsidR="003C2ECA">
              <w:rPr>
                <w:rFonts w:cs="Times New Roman"/>
                <w:lang w:val="en-US"/>
              </w:rPr>
              <w:t>as well as</w:t>
            </w:r>
            <w:r>
              <w:rPr>
                <w:rFonts w:cs="Times New Roman"/>
                <w:lang w:val="en-US"/>
              </w:rPr>
              <w:t xml:space="preserve"> individual</w:t>
            </w:r>
            <w:r w:rsidR="003C2ECA">
              <w:rPr>
                <w:rFonts w:cs="Times New Roman"/>
                <w:lang w:val="en-US"/>
              </w:rPr>
              <w:t xml:space="preserve"> work</w:t>
            </w:r>
            <w:r>
              <w:rPr>
                <w:rFonts w:cs="Times New Roman"/>
                <w:lang w:val="en-US"/>
              </w:rPr>
              <w:t>.</w:t>
            </w:r>
          </w:p>
          <w:p w14:paraId="70E73B85" w14:textId="77777777" w:rsidR="00035B79" w:rsidRDefault="00686491" w:rsidP="00686491">
            <w:pPr>
              <w:rPr>
                <w:lang w:val="en-AU"/>
              </w:rPr>
            </w:pPr>
            <w:r>
              <w:rPr>
                <w:lang w:val="en-AU"/>
              </w:rPr>
              <w:t xml:space="preserve">The Task 2 ~ </w:t>
            </w:r>
            <w:bookmarkEnd w:id="2"/>
            <w:r>
              <w:rPr>
                <w:lang w:val="en-AU"/>
              </w:rPr>
              <w:t>5 are individual work.</w:t>
            </w:r>
          </w:p>
          <w:p w14:paraId="1A8C9EBA" w14:textId="4B0744CD" w:rsidR="00686491" w:rsidRPr="00055AAC" w:rsidRDefault="00686491" w:rsidP="00686491">
            <w:pPr>
              <w:rPr>
                <w:lang w:val="en-AU"/>
              </w:rPr>
            </w:pPr>
          </w:p>
        </w:tc>
      </w:tr>
      <w:tr w:rsidR="00035B79" w:rsidRPr="00055AAC" w14:paraId="0444C911" w14:textId="77777777" w:rsidTr="002E31A4">
        <w:tc>
          <w:tcPr>
            <w:tcW w:w="3119" w:type="dxa"/>
            <w:shd w:val="clear" w:color="auto" w:fill="F2F2F2" w:themeFill="background1" w:themeFillShade="F2"/>
          </w:tcPr>
          <w:p w14:paraId="0D102BFA" w14:textId="77777777" w:rsidR="00035B79" w:rsidRDefault="00035B79" w:rsidP="00B516DF">
            <w:r>
              <w:t>Resources required</w:t>
            </w:r>
          </w:p>
        </w:tc>
        <w:tc>
          <w:tcPr>
            <w:tcW w:w="5907" w:type="dxa"/>
          </w:tcPr>
          <w:p w14:paraId="4073DE47" w14:textId="77777777" w:rsidR="00035B79" w:rsidRDefault="009269F3" w:rsidP="00B516DF">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38231612" w14:textId="77777777" w:rsidR="00706F3E" w:rsidRPr="007C12EC" w:rsidRDefault="00706F3E" w:rsidP="00175935">
            <w:pPr>
              <w:pStyle w:val="ListParagraph"/>
              <w:numPr>
                <w:ilvl w:val="0"/>
                <w:numId w:val="6"/>
              </w:numPr>
              <w:spacing w:after="200" w:line="276" w:lineRule="auto"/>
              <w:rPr>
                <w:rFonts w:cs="Arial"/>
                <w:szCs w:val="20"/>
              </w:rPr>
            </w:pPr>
            <w:r w:rsidRPr="007C12EC">
              <w:rPr>
                <w:rFonts w:cs="Arial"/>
                <w:szCs w:val="20"/>
              </w:rPr>
              <w:lastRenderedPageBreak/>
              <w:t>Access to Learn with Internet access</w:t>
            </w:r>
          </w:p>
          <w:p w14:paraId="351286EF" w14:textId="560C6F87" w:rsidR="00706F3E" w:rsidRDefault="00B22B80" w:rsidP="00175935">
            <w:pPr>
              <w:pStyle w:val="ListParagraph"/>
              <w:numPr>
                <w:ilvl w:val="0"/>
                <w:numId w:val="6"/>
              </w:numPr>
              <w:spacing w:after="200" w:line="276" w:lineRule="auto"/>
              <w:rPr>
                <w:rFonts w:cs="Arial"/>
                <w:szCs w:val="20"/>
              </w:rPr>
            </w:pPr>
            <w:r>
              <w:rPr>
                <w:rFonts w:cs="Arial"/>
                <w:szCs w:val="20"/>
              </w:rPr>
              <w:t>Visual Studio</w:t>
            </w:r>
          </w:p>
          <w:p w14:paraId="53D3E46D" w14:textId="47086D6E" w:rsidR="00B22B80" w:rsidRPr="007C12EC" w:rsidRDefault="001E0837" w:rsidP="00175935">
            <w:pPr>
              <w:pStyle w:val="ListParagraph"/>
              <w:numPr>
                <w:ilvl w:val="0"/>
                <w:numId w:val="6"/>
              </w:numPr>
              <w:spacing w:after="200" w:line="276" w:lineRule="auto"/>
              <w:rPr>
                <w:rFonts w:cs="Arial"/>
                <w:szCs w:val="20"/>
              </w:rPr>
            </w:pPr>
            <w:r>
              <w:rPr>
                <w:rFonts w:cs="Arial"/>
                <w:szCs w:val="20"/>
              </w:rPr>
              <w:t xml:space="preserve">Code requiring testing – C# </w:t>
            </w:r>
            <w:r w:rsidR="00B22B80">
              <w:rPr>
                <w:rFonts w:cs="Arial"/>
                <w:szCs w:val="20"/>
              </w:rPr>
              <w:t xml:space="preserve">SAAirline </w:t>
            </w:r>
            <w:r>
              <w:rPr>
                <w:rFonts w:cs="Arial"/>
                <w:szCs w:val="20"/>
              </w:rPr>
              <w:t xml:space="preserve">Ticketing </w:t>
            </w:r>
            <w:r w:rsidR="00B22B80">
              <w:rPr>
                <w:rFonts w:cs="Arial"/>
                <w:szCs w:val="20"/>
              </w:rPr>
              <w:t>class library</w:t>
            </w:r>
          </w:p>
          <w:p w14:paraId="22CF42DC" w14:textId="77777777" w:rsidR="00035B79" w:rsidRPr="00055AAC" w:rsidRDefault="00706F3E" w:rsidP="00175935">
            <w:pPr>
              <w:pStyle w:val="ListParagraph"/>
              <w:numPr>
                <w:ilvl w:val="0"/>
                <w:numId w:val="6"/>
              </w:numPr>
              <w:spacing w:after="200" w:line="276" w:lineRule="auto"/>
              <w:rPr>
                <w:lang w:val="en-AU"/>
              </w:rPr>
            </w:pPr>
            <w:r w:rsidRPr="007C12EC">
              <w:rPr>
                <w:rFonts w:cs="Arial"/>
                <w:szCs w:val="20"/>
              </w:rPr>
              <w:t>Word processing software such as Microsoft Word.</w:t>
            </w:r>
          </w:p>
        </w:tc>
      </w:tr>
      <w:tr w:rsidR="00035B79" w:rsidRPr="00055AAC" w14:paraId="29D863E7" w14:textId="77777777" w:rsidTr="002E31A4">
        <w:tc>
          <w:tcPr>
            <w:tcW w:w="3119" w:type="dxa"/>
            <w:shd w:val="clear" w:color="auto" w:fill="F2F2F2" w:themeFill="background1" w:themeFillShade="F2"/>
          </w:tcPr>
          <w:p w14:paraId="5DE24E2A" w14:textId="77777777" w:rsidR="00035B79" w:rsidRDefault="00035B79" w:rsidP="00B516DF">
            <w:r>
              <w:lastRenderedPageBreak/>
              <w:t>Result notification and reassessment information</w:t>
            </w:r>
          </w:p>
        </w:tc>
        <w:tc>
          <w:tcPr>
            <w:tcW w:w="5907" w:type="dxa"/>
          </w:tcPr>
          <w:p w14:paraId="4DDD9BEA"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49B3471C"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1" w:history="1">
              <w:r w:rsidR="00B0537C">
                <w:rPr>
                  <w:rStyle w:val="Hyperlink"/>
                  <w:lang w:val="en-AU"/>
                </w:rPr>
                <w:t>https://www.tafesa.edu.au/apply-enrol/before-starting/student-policies/assessment</w:t>
              </w:r>
            </w:hyperlink>
          </w:p>
          <w:p w14:paraId="7DBBD49C" w14:textId="77777777" w:rsidR="00035B79" w:rsidRPr="00055AAC" w:rsidRDefault="00035B79" w:rsidP="00B516DF">
            <w:pPr>
              <w:rPr>
                <w:lang w:val="en-AU"/>
              </w:rPr>
            </w:pPr>
          </w:p>
        </w:tc>
      </w:tr>
    </w:tbl>
    <w:p w14:paraId="4A274201" w14:textId="77777777" w:rsidR="00B516DF" w:rsidRDefault="00B516DF" w:rsidP="00FC274C">
      <w:pPr>
        <w:rPr>
          <w:rStyle w:val="Heading2Char"/>
        </w:rPr>
        <w:sectPr w:rsidR="00B516DF" w:rsidSect="006A1BC5">
          <w:headerReference w:type="even" r:id="rId12"/>
          <w:headerReference w:type="default" r:id="rId13"/>
          <w:footerReference w:type="even" r:id="rId14"/>
          <w:footerReference w:type="default" r:id="rId15"/>
          <w:headerReference w:type="first" r:id="rId16"/>
          <w:footerReference w:type="first" r:id="rId17"/>
          <w:pgSz w:w="11906" w:h="16838"/>
          <w:pgMar w:top="1276" w:right="1440" w:bottom="1440" w:left="1440" w:header="708" w:footer="708" w:gutter="0"/>
          <w:cols w:space="708"/>
          <w:titlePg/>
          <w:docGrid w:linePitch="360"/>
        </w:sectPr>
      </w:pPr>
    </w:p>
    <w:p w14:paraId="3B2BC75C" w14:textId="55002275" w:rsidR="00564833" w:rsidRPr="003E324E" w:rsidRDefault="00564833" w:rsidP="00564833">
      <w:pPr>
        <w:jc w:val="center"/>
        <w:rPr>
          <w:b/>
          <w:bCs/>
          <w:sz w:val="32"/>
          <w:szCs w:val="32"/>
        </w:rPr>
      </w:pPr>
      <w:bookmarkStart w:id="7" w:name="_Hlk83358584"/>
      <w:r w:rsidRPr="21348BFB">
        <w:rPr>
          <w:b/>
          <w:bCs/>
          <w:sz w:val="32"/>
          <w:szCs w:val="32"/>
        </w:rPr>
        <w:lastRenderedPageBreak/>
        <w:t>Assignment</w:t>
      </w:r>
      <w:r w:rsidR="00AA61B1">
        <w:rPr>
          <w:b/>
          <w:bCs/>
          <w:sz w:val="32"/>
          <w:szCs w:val="32"/>
        </w:rPr>
        <w:t xml:space="preserve"> </w:t>
      </w:r>
      <w:r w:rsidR="009B7DDB">
        <w:rPr>
          <w:b/>
          <w:bCs/>
          <w:sz w:val="32"/>
          <w:szCs w:val="32"/>
        </w:rPr>
        <w:t>(</w:t>
      </w:r>
      <w:r w:rsidR="009B7DDB" w:rsidRPr="21348BFB">
        <w:rPr>
          <w:b/>
          <w:bCs/>
          <w:sz w:val="32"/>
          <w:szCs w:val="32"/>
        </w:rPr>
        <w:t>SAAirline Ticketing</w:t>
      </w:r>
      <w:r w:rsidR="009B7DDB">
        <w:rPr>
          <w:b/>
          <w:bCs/>
          <w:sz w:val="32"/>
          <w:szCs w:val="32"/>
        </w:rPr>
        <w:t>)</w:t>
      </w:r>
    </w:p>
    <w:p w14:paraId="429FE4F4" w14:textId="77777777" w:rsidR="00564833" w:rsidRDefault="00564833" w:rsidP="00564833"/>
    <w:p w14:paraId="505C688E" w14:textId="77777777" w:rsidR="009E309E" w:rsidRDefault="009E309E" w:rsidP="009E309E"/>
    <w:p w14:paraId="72B05151" w14:textId="77777777" w:rsidR="00E92B68" w:rsidRDefault="00E92B68" w:rsidP="00E92B68">
      <w:pPr>
        <w:spacing w:line="288" w:lineRule="auto"/>
      </w:pPr>
      <w:r>
        <w:t>SAAirline provides airline service. They fly flights with economy or first class seats. A flight normally, for example, has economy class of 20 rows with each row has 8 seats across (i.e. 160 economy seats) and 5 rows with each row has 4 seats across (i.e. 20 first class seats).</w:t>
      </w:r>
    </w:p>
    <w:p w14:paraId="712C91AD" w14:textId="77777777" w:rsidR="00E92B68" w:rsidRDefault="00E92B68" w:rsidP="00E92B68">
      <w:pPr>
        <w:spacing w:line="288" w:lineRule="auto"/>
      </w:pPr>
    </w:p>
    <w:p w14:paraId="55DD806C" w14:textId="77777777" w:rsidR="00E92B68" w:rsidRDefault="00E92B68" w:rsidP="00E92B68">
      <w:pPr>
        <w:spacing w:line="288" w:lineRule="auto"/>
      </w:pPr>
      <w:r>
        <w:t>Flight information and customer information are captured. Non-discount prices are set as:</w:t>
      </w:r>
    </w:p>
    <w:p w14:paraId="2D94A2B3" w14:textId="77777777" w:rsidR="00E92B68" w:rsidRDefault="00E92B68" w:rsidP="00E92B68">
      <w:pPr>
        <w:spacing w:line="288" w:lineRule="auto"/>
      </w:pPr>
      <w:r>
        <w:t>First Class seat at $2,000.00</w:t>
      </w:r>
    </w:p>
    <w:p w14:paraId="3A328358" w14:textId="77777777" w:rsidR="00E92B68" w:rsidRDefault="00E92B68" w:rsidP="00E92B68">
      <w:pPr>
        <w:spacing w:line="288" w:lineRule="auto"/>
      </w:pPr>
      <w:r>
        <w:t>Economy class at $1,000.00</w:t>
      </w:r>
    </w:p>
    <w:p w14:paraId="3EE5AA66" w14:textId="77777777" w:rsidR="00E92B68" w:rsidRDefault="00E92B68" w:rsidP="00E92B68">
      <w:pPr>
        <w:spacing w:line="288" w:lineRule="auto"/>
      </w:pPr>
    </w:p>
    <w:p w14:paraId="0BC6E652" w14:textId="77777777" w:rsidR="00E92B68" w:rsidRDefault="00E92B68" w:rsidP="00E92B68">
      <w:pPr>
        <w:spacing w:line="288" w:lineRule="auto"/>
      </w:pPr>
      <w:r>
        <w:t>Customers are optional to join membership such as Global member or Asia Member. Some customers do not join membership at all. For those who joined, they can receive discount on their seats booked.</w:t>
      </w:r>
    </w:p>
    <w:p w14:paraId="687E9467" w14:textId="77777777" w:rsidR="00E92B68" w:rsidRDefault="00E92B68" w:rsidP="00E92B68">
      <w:pPr>
        <w:spacing w:line="288" w:lineRule="auto"/>
      </w:pPr>
    </w:p>
    <w:p w14:paraId="5B103199" w14:textId="77777777" w:rsidR="00E92B68" w:rsidRDefault="00E92B68" w:rsidP="00E92B68">
      <w:pPr>
        <w:pStyle w:val="ListParagraph"/>
        <w:numPr>
          <w:ilvl w:val="0"/>
          <w:numId w:val="23"/>
        </w:numPr>
        <w:spacing w:line="288" w:lineRule="auto"/>
      </w:pPr>
      <w:r>
        <w:t>GlobalWorld members receive 20% discount.</w:t>
      </w:r>
    </w:p>
    <w:p w14:paraId="174B8FEE" w14:textId="77777777" w:rsidR="00E92B68" w:rsidRDefault="00E92B68" w:rsidP="00E92B68">
      <w:pPr>
        <w:pStyle w:val="ListParagraph"/>
        <w:numPr>
          <w:ilvl w:val="0"/>
          <w:numId w:val="23"/>
        </w:numPr>
        <w:spacing w:line="288" w:lineRule="auto"/>
      </w:pPr>
      <w:r>
        <w:t>AsiaWorld members receive 10% discount.</w:t>
      </w:r>
    </w:p>
    <w:p w14:paraId="48DD4CAA" w14:textId="77777777" w:rsidR="00E92B68" w:rsidRDefault="00E92B68" w:rsidP="00E92B68">
      <w:pPr>
        <w:pStyle w:val="ListParagraph"/>
        <w:numPr>
          <w:ilvl w:val="0"/>
          <w:numId w:val="23"/>
        </w:numPr>
        <w:spacing w:line="288" w:lineRule="auto"/>
      </w:pPr>
      <w:r>
        <w:t>Customers can book several seats. Seats availability is recorded. The system displayed the invoice of what the customer has booked.</w:t>
      </w:r>
    </w:p>
    <w:p w14:paraId="6CD3003A" w14:textId="77777777" w:rsidR="00E92B68" w:rsidRDefault="00E92B68" w:rsidP="00E92B68">
      <w:pPr>
        <w:spacing w:line="288" w:lineRule="auto"/>
      </w:pPr>
    </w:p>
    <w:p w14:paraId="75BCB58A" w14:textId="77777777" w:rsidR="00E92B68" w:rsidRDefault="00E92B68" w:rsidP="00E92B68">
      <w:pPr>
        <w:spacing w:line="288" w:lineRule="auto"/>
      </w:pPr>
      <w:bookmarkStart w:id="8" w:name="_Hlk84894618"/>
      <w:r>
        <w:t xml:space="preserve">The </w:t>
      </w:r>
      <w:r w:rsidRPr="008159D9">
        <w:rPr>
          <w:b/>
          <w:bCs/>
        </w:rPr>
        <w:t>SAAirline</w:t>
      </w:r>
      <w:r>
        <w:t xml:space="preserve"> system has an </w:t>
      </w:r>
      <w:r w:rsidRPr="008159D9">
        <w:rPr>
          <w:b/>
          <w:bCs/>
        </w:rPr>
        <w:t>Airline Ticketing application program</w:t>
      </w:r>
      <w:r>
        <w:t xml:space="preserve"> is developing in </w:t>
      </w:r>
      <w:r w:rsidRPr="005451F4">
        <w:rPr>
          <w:b/>
          <w:bCs/>
        </w:rPr>
        <w:t>C# class library</w:t>
      </w:r>
      <w:r>
        <w:t xml:space="preserve"> by their own software team and it is still in an incomplete state. The input and output screens are still in the developing stage and are not available for integration test nor user acceptance test. Those tests are out of the scope in this stage of development. The application only has several business classes in the class library which are available for testing. The SAAirline has contracted the </w:t>
      </w:r>
      <w:r w:rsidRPr="009E7273">
        <w:rPr>
          <w:b/>
          <w:bCs/>
        </w:rPr>
        <w:t>ITWorks Company Ltd</w:t>
      </w:r>
      <w:r>
        <w:t xml:space="preserve">. to conduct </w:t>
      </w:r>
      <w:r w:rsidRPr="005451F4">
        <w:rPr>
          <w:b/>
          <w:bCs/>
        </w:rPr>
        <w:t>unit testing</w:t>
      </w:r>
      <w:r>
        <w:t xml:space="preserve"> of the </w:t>
      </w:r>
      <w:r w:rsidRPr="008159D9">
        <w:rPr>
          <w:b/>
          <w:bCs/>
        </w:rPr>
        <w:t>SAAirline Booking</w:t>
      </w:r>
      <w:r>
        <w:t xml:space="preserve"> </w:t>
      </w:r>
      <w:r w:rsidRPr="008159D9">
        <w:rPr>
          <w:b/>
          <w:bCs/>
        </w:rPr>
        <w:t xml:space="preserve">project </w:t>
      </w:r>
      <w:r>
        <w:t xml:space="preserve">to ensure those business classes are working properly. You and your other team member are working as software testers in ITWorks. Your team has experience in using </w:t>
      </w:r>
      <w:r w:rsidRPr="005451F4">
        <w:rPr>
          <w:b/>
          <w:bCs/>
        </w:rPr>
        <w:t>NUnit testing framework</w:t>
      </w:r>
      <w:r>
        <w:t xml:space="preserve">. Your testing team has a test manager called </w:t>
      </w:r>
      <w:r w:rsidRPr="0059631B">
        <w:rPr>
          <w:b/>
          <w:bCs/>
        </w:rPr>
        <w:t>Jake Brown</w:t>
      </w:r>
      <w:r>
        <w:t xml:space="preserve">. The project starts from today. The contracted project is expected to be completed within 7 weeks. On week 5, the project is expected to be the milestone date for test progress report and test review. </w:t>
      </w:r>
    </w:p>
    <w:p w14:paraId="638D74BA" w14:textId="77777777" w:rsidR="00E92B68" w:rsidRDefault="00E92B68" w:rsidP="00E92B68">
      <w:pPr>
        <w:spacing w:line="288" w:lineRule="auto"/>
      </w:pPr>
      <w:r>
        <w:t>The project has an urgency to complete due to the other development are lined up to be completed. Therefore any defect or failed test cases will have very high priority to get it fixed. All defect test cases must be redeveloped and re-tested with 2 weeks.</w:t>
      </w:r>
    </w:p>
    <w:bookmarkEnd w:id="8"/>
    <w:p w14:paraId="44C3FEAD" w14:textId="77777777" w:rsidR="00E92B68" w:rsidRDefault="00E92B68" w:rsidP="00E92B68">
      <w:pPr>
        <w:spacing w:line="288" w:lineRule="auto"/>
      </w:pPr>
    </w:p>
    <w:p w14:paraId="2E0E1D66" w14:textId="77777777" w:rsidR="00E92B68" w:rsidRDefault="00E92B68" w:rsidP="00E92B68">
      <w:pPr>
        <w:spacing w:line="288" w:lineRule="auto"/>
      </w:pPr>
      <w:r>
        <w:t>Given the following items:</w:t>
      </w:r>
    </w:p>
    <w:p w14:paraId="6E8A90C4" w14:textId="77777777" w:rsidR="00E92B68" w:rsidRDefault="00E92B68" w:rsidP="00E92B68">
      <w:pPr>
        <w:pStyle w:val="ListParagraph"/>
        <w:numPr>
          <w:ilvl w:val="0"/>
          <w:numId w:val="16"/>
        </w:numPr>
        <w:spacing w:line="288" w:lineRule="auto"/>
      </w:pPr>
      <w:r>
        <w:t>Visual Studio Sales System project with C# class library source codes (Student files)</w:t>
      </w:r>
    </w:p>
    <w:p w14:paraId="54E0B0AE" w14:textId="77777777" w:rsidR="00E92B68" w:rsidRDefault="00E92B68" w:rsidP="00E92B68">
      <w:pPr>
        <w:pStyle w:val="ListParagraph"/>
        <w:numPr>
          <w:ilvl w:val="0"/>
          <w:numId w:val="16"/>
        </w:numPr>
        <w:spacing w:line="288" w:lineRule="auto"/>
      </w:pPr>
      <w:r>
        <w:t>ITWorks Test Plan template - customize the details as appropriate (Student files)</w:t>
      </w:r>
    </w:p>
    <w:p w14:paraId="4AE6D841" w14:textId="77777777" w:rsidR="00E92B68" w:rsidRDefault="00E92B68" w:rsidP="00E92B68">
      <w:pPr>
        <w:pStyle w:val="ListParagraph"/>
        <w:numPr>
          <w:ilvl w:val="0"/>
          <w:numId w:val="16"/>
        </w:numPr>
        <w:spacing w:line="288" w:lineRule="auto"/>
      </w:pPr>
      <w:r>
        <w:t>The dependency diagram (Appendix A)</w:t>
      </w:r>
    </w:p>
    <w:p w14:paraId="150315AD" w14:textId="77777777" w:rsidR="00E92B68" w:rsidRDefault="00E92B68" w:rsidP="00E92B68">
      <w:pPr>
        <w:pStyle w:val="ListParagraph"/>
        <w:numPr>
          <w:ilvl w:val="0"/>
          <w:numId w:val="16"/>
        </w:numPr>
        <w:spacing w:line="288" w:lineRule="auto"/>
      </w:pPr>
      <w:r>
        <w:t>The class diagram (Appendix B)</w:t>
      </w:r>
    </w:p>
    <w:p w14:paraId="32633C14" w14:textId="77777777" w:rsidR="00E92B68" w:rsidRDefault="00E92B68" w:rsidP="00E92B68"/>
    <w:p w14:paraId="1898CC55" w14:textId="77777777" w:rsidR="008221B0" w:rsidRDefault="008221B0" w:rsidP="008221B0">
      <w:pPr>
        <w:pStyle w:val="ListParagraph"/>
        <w:ind w:left="0"/>
      </w:pPr>
      <w:bookmarkStart w:id="9" w:name="_Hlk85636465"/>
      <w:r>
        <w:rPr>
          <w:b/>
          <w:bCs/>
        </w:rPr>
        <w:t>Assessment schedule:</w:t>
      </w:r>
    </w:p>
    <w:p w14:paraId="38E38802" w14:textId="77777777" w:rsidR="008221B0" w:rsidRDefault="008221B0" w:rsidP="008221B0">
      <w:pPr>
        <w:pStyle w:val="ListParagraph"/>
        <w:numPr>
          <w:ilvl w:val="0"/>
          <w:numId w:val="32"/>
        </w:numPr>
        <w:ind w:left="709" w:hanging="283"/>
      </w:pPr>
      <w:r>
        <w:t xml:space="preserve">Attend </w:t>
      </w:r>
      <w:r w:rsidRPr="00FB6CA1">
        <w:rPr>
          <w:b/>
          <w:bCs/>
        </w:rPr>
        <w:t>test requirement team meeting</w:t>
      </w:r>
      <w:r>
        <w:t xml:space="preserve"> on </w:t>
      </w:r>
      <w:r w:rsidRPr="008F1983">
        <w:rPr>
          <w:b/>
          <w:bCs/>
        </w:rPr>
        <w:t>Session 2</w:t>
      </w:r>
      <w:r>
        <w:t>.</w:t>
      </w:r>
    </w:p>
    <w:p w14:paraId="0BE5983C" w14:textId="77777777" w:rsidR="008221B0" w:rsidRDefault="008221B0" w:rsidP="008221B0">
      <w:pPr>
        <w:pStyle w:val="ListParagraph"/>
        <w:numPr>
          <w:ilvl w:val="0"/>
          <w:numId w:val="32"/>
        </w:numPr>
        <w:ind w:left="709" w:hanging="283"/>
      </w:pPr>
      <w:r>
        <w:t xml:space="preserve">Submit </w:t>
      </w:r>
      <w:r w:rsidRPr="00FB6CA1">
        <w:rPr>
          <w:b/>
          <w:bCs/>
        </w:rPr>
        <w:t xml:space="preserve">Task 1 (individual Test Requirements report) </w:t>
      </w:r>
      <w:r w:rsidRPr="00611E0F">
        <w:t xml:space="preserve">to LEARN </w:t>
      </w:r>
      <w:r>
        <w:t xml:space="preserve">on </w:t>
      </w:r>
      <w:r w:rsidRPr="008F1983">
        <w:rPr>
          <w:b/>
          <w:bCs/>
        </w:rPr>
        <w:t>Session 3</w:t>
      </w:r>
      <w:r>
        <w:t>.</w:t>
      </w:r>
    </w:p>
    <w:p w14:paraId="020DF1AB" w14:textId="77777777" w:rsidR="008221B0" w:rsidRPr="00611E0F" w:rsidRDefault="008221B0" w:rsidP="008221B0">
      <w:pPr>
        <w:pStyle w:val="ListParagraph"/>
        <w:numPr>
          <w:ilvl w:val="0"/>
          <w:numId w:val="32"/>
        </w:numPr>
        <w:ind w:left="709" w:hanging="283"/>
      </w:pPr>
      <w:r>
        <w:t>Attend</w:t>
      </w:r>
      <w:r w:rsidRPr="00FB6CA1">
        <w:rPr>
          <w:b/>
          <w:bCs/>
        </w:rPr>
        <w:t xml:space="preserve"> test progress team meeting</w:t>
      </w:r>
      <w:r>
        <w:t xml:space="preserve"> on </w:t>
      </w:r>
      <w:r w:rsidRPr="008F1983">
        <w:rPr>
          <w:b/>
          <w:bCs/>
        </w:rPr>
        <w:t>Session 5</w:t>
      </w:r>
      <w:r>
        <w:t>.</w:t>
      </w:r>
    </w:p>
    <w:p w14:paraId="6BFCE59D" w14:textId="77777777" w:rsidR="008221B0" w:rsidRDefault="008221B0" w:rsidP="008221B0">
      <w:pPr>
        <w:pStyle w:val="ListParagraph"/>
        <w:numPr>
          <w:ilvl w:val="0"/>
          <w:numId w:val="10"/>
        </w:numPr>
        <w:spacing w:after="200" w:line="276" w:lineRule="auto"/>
        <w:ind w:left="709" w:hanging="283"/>
      </w:pPr>
      <w:r>
        <w:t xml:space="preserve">Submit </w:t>
      </w:r>
      <w:r w:rsidRPr="00FB6CA1">
        <w:rPr>
          <w:b/>
          <w:bCs/>
        </w:rPr>
        <w:t>Task 6 (Unit Testing Progress Report)</w:t>
      </w:r>
      <w:r>
        <w:t xml:space="preserve"> to LEARN on </w:t>
      </w:r>
      <w:r w:rsidRPr="0087470D">
        <w:rPr>
          <w:b/>
          <w:bCs/>
        </w:rPr>
        <w:t>Session 5</w:t>
      </w:r>
      <w:r>
        <w:t xml:space="preserve"> using the </w:t>
      </w:r>
      <w:r w:rsidRPr="000D5998">
        <w:rPr>
          <w:b/>
          <w:bCs/>
        </w:rPr>
        <w:t>ITWorks Unit Testing Progress Report.docx</w:t>
      </w:r>
      <w:r>
        <w:t xml:space="preserve"> file.</w:t>
      </w:r>
    </w:p>
    <w:p w14:paraId="6001B697" w14:textId="77777777" w:rsidR="008221B0" w:rsidRPr="0064606D" w:rsidRDefault="008221B0" w:rsidP="008221B0">
      <w:pPr>
        <w:pStyle w:val="ListParagraph"/>
        <w:numPr>
          <w:ilvl w:val="0"/>
          <w:numId w:val="10"/>
        </w:numPr>
        <w:spacing w:after="200" w:line="276" w:lineRule="auto"/>
        <w:ind w:left="709" w:hanging="283"/>
      </w:pPr>
      <w:r w:rsidRPr="0064606D">
        <w:t xml:space="preserve">Submit the following items in a </w:t>
      </w:r>
      <w:r w:rsidRPr="00FB6CA1">
        <w:rPr>
          <w:b/>
          <w:bCs/>
        </w:rPr>
        <w:t>zip</w:t>
      </w:r>
      <w:r w:rsidRPr="0064606D">
        <w:t xml:space="preserve"> file to LEARN </w:t>
      </w:r>
      <w:r>
        <w:t>on</w:t>
      </w:r>
      <w:r w:rsidRPr="0064606D">
        <w:t xml:space="preserve"> </w:t>
      </w:r>
      <w:r w:rsidRPr="008F1983">
        <w:rPr>
          <w:b/>
          <w:bCs/>
        </w:rPr>
        <w:t>Session 7</w:t>
      </w:r>
      <w:r w:rsidRPr="0064606D">
        <w:t xml:space="preserve">: </w:t>
      </w:r>
    </w:p>
    <w:p w14:paraId="3CC6A7AE" w14:textId="77777777" w:rsidR="008221B0" w:rsidRDefault="008221B0" w:rsidP="008221B0">
      <w:pPr>
        <w:pStyle w:val="ListParagraph"/>
        <w:numPr>
          <w:ilvl w:val="0"/>
          <w:numId w:val="33"/>
        </w:numPr>
        <w:spacing w:after="200" w:line="276" w:lineRule="auto"/>
        <w:ind w:left="1134" w:hanging="425"/>
      </w:pPr>
      <w:r>
        <w:t xml:space="preserve">The C# Test Project application with the test driver &amp; all references to your class library being tested. </w:t>
      </w:r>
    </w:p>
    <w:p w14:paraId="2C1B9C79" w14:textId="77777777" w:rsidR="008221B0" w:rsidRDefault="008221B0" w:rsidP="008221B0">
      <w:pPr>
        <w:pStyle w:val="ListParagraph"/>
        <w:numPr>
          <w:ilvl w:val="0"/>
          <w:numId w:val="33"/>
        </w:numPr>
        <w:spacing w:after="200" w:line="276" w:lineRule="auto"/>
        <w:ind w:left="1134" w:hanging="425"/>
      </w:pPr>
      <w:r>
        <w:lastRenderedPageBreak/>
        <w:t xml:space="preserve">The Test plan (add/modify details from the template plus the test cases) </w:t>
      </w:r>
    </w:p>
    <w:p w14:paraId="3A4E94C4" w14:textId="77777777" w:rsidR="008221B0" w:rsidRDefault="008221B0" w:rsidP="008221B0">
      <w:pPr>
        <w:pStyle w:val="ListParagraph"/>
        <w:numPr>
          <w:ilvl w:val="0"/>
          <w:numId w:val="33"/>
        </w:numPr>
        <w:spacing w:after="200" w:line="276" w:lineRule="auto"/>
        <w:ind w:left="1134" w:hanging="425"/>
      </w:pPr>
      <w:r>
        <w:t>The word document with your answers from TASK 2 ~ 5 &amp; 7. You must include the screen shots of all test cases, the summary result of NUnit Project &amp; the defect tracking report.</w:t>
      </w:r>
    </w:p>
    <w:bookmarkEnd w:id="9"/>
    <w:p w14:paraId="000EC510" w14:textId="77777777" w:rsidR="008221B0" w:rsidRDefault="008221B0" w:rsidP="00E92B68"/>
    <w:p w14:paraId="1729DF08" w14:textId="77777777" w:rsidR="008221B0" w:rsidRDefault="008221B0" w:rsidP="00E92B68"/>
    <w:p w14:paraId="7C53094D" w14:textId="77777777" w:rsidR="008221B0" w:rsidRDefault="008221B0" w:rsidP="00E92B68"/>
    <w:p w14:paraId="2404A7E1" w14:textId="77777777" w:rsidR="00E92B68" w:rsidRDefault="00E92B68" w:rsidP="00E92B68">
      <w:r>
        <w:t>Complete the following tasks:</w:t>
      </w:r>
    </w:p>
    <w:p w14:paraId="7164CF40" w14:textId="51C193D8" w:rsidR="00564833" w:rsidRDefault="00564833" w:rsidP="00564833">
      <w:pPr>
        <w:rPr>
          <w:b/>
          <w:sz w:val="24"/>
        </w:rPr>
      </w:pPr>
      <w:r>
        <w:rPr>
          <w:b/>
          <w:sz w:val="24"/>
        </w:rPr>
        <w:tab/>
      </w:r>
    </w:p>
    <w:p w14:paraId="155953AF" w14:textId="0E56BEAC" w:rsidR="00484ADD" w:rsidRPr="00484ADD" w:rsidRDefault="00DF4316" w:rsidP="00484ADD">
      <w:pPr>
        <w:spacing w:line="288" w:lineRule="auto"/>
        <w:rPr>
          <w:b/>
          <w:bCs/>
          <w:sz w:val="24"/>
        </w:rPr>
      </w:pPr>
      <w:r>
        <w:rPr>
          <w:b/>
          <w:bCs/>
          <w:sz w:val="24"/>
        </w:rPr>
        <w:t>Task 1. (</w:t>
      </w:r>
      <w:r w:rsidR="00573EC5">
        <w:rPr>
          <w:b/>
          <w:bCs/>
          <w:sz w:val="24"/>
        </w:rPr>
        <w:t xml:space="preserve">Test Requirements – </w:t>
      </w:r>
      <w:r w:rsidR="00EC3912">
        <w:rPr>
          <w:b/>
          <w:bCs/>
          <w:sz w:val="24"/>
        </w:rPr>
        <w:t>team</w:t>
      </w:r>
      <w:r w:rsidR="00732869">
        <w:rPr>
          <w:b/>
          <w:bCs/>
          <w:sz w:val="24"/>
        </w:rPr>
        <w:t xml:space="preserve"> meeting</w:t>
      </w:r>
      <w:r w:rsidR="00EC3912">
        <w:rPr>
          <w:b/>
          <w:bCs/>
          <w:sz w:val="24"/>
        </w:rPr>
        <w:t xml:space="preserve"> and individual </w:t>
      </w:r>
      <w:r w:rsidR="00732869">
        <w:rPr>
          <w:b/>
          <w:bCs/>
          <w:sz w:val="24"/>
        </w:rPr>
        <w:t>requirement report</w:t>
      </w:r>
      <w:r>
        <w:rPr>
          <w:b/>
          <w:bCs/>
          <w:sz w:val="24"/>
        </w:rPr>
        <w:t>)</w:t>
      </w:r>
    </w:p>
    <w:p w14:paraId="1029E7DF" w14:textId="77777777" w:rsidR="006D0C2F" w:rsidRPr="007075D5" w:rsidRDefault="006D0C2F" w:rsidP="006D0C2F">
      <w:pPr>
        <w:pStyle w:val="ListParagraph"/>
        <w:numPr>
          <w:ilvl w:val="0"/>
          <w:numId w:val="25"/>
        </w:numPr>
        <w:spacing w:line="288" w:lineRule="auto"/>
        <w:ind w:left="567" w:hanging="283"/>
        <w:rPr>
          <w:sz w:val="22"/>
          <w:szCs w:val="22"/>
        </w:rPr>
      </w:pPr>
      <w:bookmarkStart w:id="10" w:name="_Hlk85635470"/>
      <w:r>
        <w:rPr>
          <w:sz w:val="22"/>
          <w:szCs w:val="22"/>
        </w:rPr>
        <w:t xml:space="preserve">Oral communication (team meeting) </w:t>
      </w:r>
      <w:r w:rsidRPr="007075D5">
        <w:rPr>
          <w:sz w:val="22"/>
          <w:szCs w:val="22"/>
        </w:rPr>
        <w:t xml:space="preserve">on </w:t>
      </w:r>
      <w:r w:rsidRPr="000B019F">
        <w:rPr>
          <w:b/>
          <w:bCs/>
          <w:sz w:val="22"/>
          <w:szCs w:val="22"/>
        </w:rPr>
        <w:t>Session 2</w:t>
      </w:r>
      <w:r w:rsidRPr="007075D5">
        <w:rPr>
          <w:sz w:val="22"/>
          <w:szCs w:val="22"/>
        </w:rPr>
        <w:t>.</w:t>
      </w:r>
    </w:p>
    <w:p w14:paraId="32B11241" w14:textId="77777777" w:rsidR="006D0C2F" w:rsidRPr="007075D5" w:rsidRDefault="006D0C2F" w:rsidP="006D0C2F">
      <w:pPr>
        <w:pStyle w:val="ListParagraph"/>
        <w:numPr>
          <w:ilvl w:val="0"/>
          <w:numId w:val="24"/>
        </w:numPr>
        <w:spacing w:line="288" w:lineRule="auto"/>
        <w:ind w:left="567" w:hanging="283"/>
        <w:rPr>
          <w:sz w:val="22"/>
          <w:szCs w:val="22"/>
        </w:rPr>
      </w:pPr>
      <w:r w:rsidRPr="007075D5">
        <w:rPr>
          <w:sz w:val="22"/>
          <w:szCs w:val="22"/>
        </w:rPr>
        <w:t xml:space="preserve">Test Requirements </w:t>
      </w:r>
      <w:r>
        <w:rPr>
          <w:sz w:val="22"/>
          <w:szCs w:val="22"/>
        </w:rPr>
        <w:t>R</w:t>
      </w:r>
      <w:r w:rsidRPr="007075D5">
        <w:rPr>
          <w:sz w:val="22"/>
          <w:szCs w:val="22"/>
        </w:rPr>
        <w:t xml:space="preserve">eport </w:t>
      </w:r>
      <w:r>
        <w:rPr>
          <w:sz w:val="22"/>
          <w:szCs w:val="22"/>
        </w:rPr>
        <w:t xml:space="preserve">(individual work) </w:t>
      </w:r>
      <w:r w:rsidRPr="007075D5">
        <w:rPr>
          <w:sz w:val="22"/>
          <w:szCs w:val="22"/>
        </w:rPr>
        <w:t xml:space="preserve">due by </w:t>
      </w:r>
      <w:r w:rsidRPr="000B019F">
        <w:rPr>
          <w:b/>
          <w:bCs/>
          <w:sz w:val="22"/>
          <w:szCs w:val="22"/>
        </w:rPr>
        <w:t>Session 3</w:t>
      </w:r>
      <w:r w:rsidRPr="007075D5">
        <w:rPr>
          <w:sz w:val="22"/>
          <w:szCs w:val="22"/>
        </w:rPr>
        <w:t>.</w:t>
      </w:r>
    </w:p>
    <w:bookmarkEnd w:id="10"/>
    <w:p w14:paraId="3DAE9AD5" w14:textId="07B207ED" w:rsidR="00484ADD" w:rsidRDefault="00484ADD" w:rsidP="00484ADD">
      <w:pPr>
        <w:spacing w:line="288" w:lineRule="auto"/>
      </w:pPr>
    </w:p>
    <w:p w14:paraId="6B6C7BF2" w14:textId="77777777" w:rsidR="00E92B68" w:rsidRPr="00DC3A63" w:rsidRDefault="00E92B68" w:rsidP="00E92B68">
      <w:pPr>
        <w:spacing w:line="288" w:lineRule="auto"/>
        <w:rPr>
          <w:rFonts w:cs="Arial"/>
        </w:rPr>
      </w:pPr>
      <w:r w:rsidRPr="00DC3A63">
        <w:rPr>
          <w:rFonts w:cs="Arial"/>
        </w:rPr>
        <w:t xml:space="preserve">You need to form a team with no more than two members. The team members will meet </w:t>
      </w:r>
      <w:r>
        <w:rPr>
          <w:rFonts w:cs="Arial"/>
        </w:rPr>
        <w:t xml:space="preserve">in a workshop </w:t>
      </w:r>
      <w:r w:rsidRPr="00DC3A63">
        <w:rPr>
          <w:rFonts w:cs="Arial"/>
        </w:rPr>
        <w:t xml:space="preserve">to determine  the testing requirements, standards and terms. </w:t>
      </w:r>
    </w:p>
    <w:p w14:paraId="3BDBE1CF" w14:textId="77777777" w:rsidR="00E92B68" w:rsidRPr="00DC3A63" w:rsidRDefault="00E92B68" w:rsidP="00E92B68">
      <w:pPr>
        <w:rPr>
          <w:rFonts w:cs="Arial"/>
          <w:bCs/>
          <w:szCs w:val="20"/>
        </w:rPr>
      </w:pPr>
    </w:p>
    <w:p w14:paraId="2B2AAE35" w14:textId="28C8B585" w:rsidR="00296AD9" w:rsidRDefault="00296AD9" w:rsidP="00296AD9">
      <w:pPr>
        <w:rPr>
          <w:rFonts w:cs="Arial"/>
          <w:bCs/>
          <w:szCs w:val="20"/>
        </w:rPr>
      </w:pPr>
      <w:r w:rsidRPr="00DC3A63">
        <w:rPr>
          <w:rFonts w:cs="Arial"/>
          <w:bCs/>
          <w:szCs w:val="20"/>
        </w:rPr>
        <w:t>ITWorks expects team members to follow the communication protocols which are listed in</w:t>
      </w:r>
      <w:r w:rsidRPr="00DC3A63">
        <w:rPr>
          <w:rFonts w:cs="Arial"/>
          <w:b/>
          <w:szCs w:val="20"/>
        </w:rPr>
        <w:t xml:space="preserve"> ITWorks Communication Protocols.docx</w:t>
      </w:r>
      <w:r w:rsidRPr="00DC3A63">
        <w:rPr>
          <w:rFonts w:cs="Arial"/>
          <w:bCs/>
          <w:szCs w:val="20"/>
        </w:rPr>
        <w:t>. While the team is conducting the meeting, your lecturer will act as the IT Manager and to sign off the team members has met those protocols specified as the following:</w:t>
      </w:r>
    </w:p>
    <w:p w14:paraId="36E8784C" w14:textId="77777777" w:rsidR="00AC0B2B" w:rsidRPr="00DC3A63" w:rsidRDefault="00AC0B2B" w:rsidP="00296AD9">
      <w:pPr>
        <w:rPr>
          <w:rFonts w:cs="Arial"/>
          <w:bCs/>
          <w:szCs w:val="20"/>
        </w:rPr>
      </w:pPr>
    </w:p>
    <w:p w14:paraId="18C5F185" w14:textId="2DB69DF1" w:rsidR="00296AD9" w:rsidRDefault="00296AD9" w:rsidP="00AC0B2B">
      <w:pPr>
        <w:pStyle w:val="ListParagraph"/>
        <w:numPr>
          <w:ilvl w:val="0"/>
          <w:numId w:val="24"/>
        </w:numPr>
        <w:spacing w:after="200" w:line="276" w:lineRule="auto"/>
        <w:ind w:left="851" w:hanging="425"/>
        <w:rPr>
          <w:rFonts w:cs="Arial"/>
          <w:bCs/>
          <w:szCs w:val="20"/>
        </w:rPr>
      </w:pPr>
      <w:r w:rsidRPr="00DC3A63">
        <w:rPr>
          <w:rFonts w:cs="Arial"/>
          <w:bCs/>
          <w:szCs w:val="20"/>
        </w:rPr>
        <w:t>Raise questions to seek for clarification in the context of test requirements. Each member raises at lease three questions</w:t>
      </w:r>
    </w:p>
    <w:p w14:paraId="51D5FA18" w14:textId="77777777" w:rsidR="00AC0B2B" w:rsidRPr="00AC0B2B" w:rsidRDefault="00AC0B2B" w:rsidP="00AC0B2B">
      <w:pPr>
        <w:pStyle w:val="ListParagraph"/>
        <w:spacing w:after="200" w:line="276" w:lineRule="auto"/>
        <w:ind w:left="851"/>
        <w:rPr>
          <w:rFonts w:cs="Arial"/>
          <w:bCs/>
          <w:szCs w:val="20"/>
        </w:rPr>
      </w:pPr>
    </w:p>
    <w:p w14:paraId="01A9D104" w14:textId="77777777" w:rsidR="00AC0B2B" w:rsidRPr="00DC3A63" w:rsidRDefault="00AC0B2B" w:rsidP="00AC0B2B">
      <w:pPr>
        <w:pStyle w:val="ListParagraph"/>
        <w:numPr>
          <w:ilvl w:val="0"/>
          <w:numId w:val="21"/>
        </w:numPr>
        <w:spacing w:after="200" w:line="276" w:lineRule="auto"/>
        <w:ind w:left="851" w:hanging="425"/>
        <w:rPr>
          <w:rFonts w:cs="Arial"/>
          <w:bCs/>
          <w:szCs w:val="20"/>
        </w:rPr>
      </w:pPr>
      <w:r w:rsidRPr="00DC3A63">
        <w:rPr>
          <w:rFonts w:cs="Arial"/>
          <w:bCs/>
          <w:szCs w:val="20"/>
        </w:rPr>
        <w:t>Listen and respond to the question being asked by the other team members (each member respond at least three questions)</w:t>
      </w:r>
    </w:p>
    <w:p w14:paraId="2DEB8AF0" w14:textId="77777777" w:rsidR="007877E0" w:rsidRDefault="007877E0" w:rsidP="00484ADD">
      <w:pPr>
        <w:spacing w:line="288" w:lineRule="auto"/>
      </w:pPr>
    </w:p>
    <w:p w14:paraId="1FAF7AA9" w14:textId="77777777" w:rsidR="007877E0" w:rsidRDefault="007877E0" w:rsidP="00484ADD">
      <w:pPr>
        <w:spacing w:line="288" w:lineRule="auto"/>
      </w:pPr>
    </w:p>
    <w:p w14:paraId="029E1092" w14:textId="5CABC102" w:rsidR="009F2FC2" w:rsidRDefault="009F2FC2" w:rsidP="009F2FC2">
      <w:pPr>
        <w:spacing w:line="288" w:lineRule="auto"/>
      </w:pPr>
      <w:bookmarkStart w:id="11" w:name="_Hlk85635535"/>
      <w:r>
        <w:t>Your test manager (impersonate by your lecturer) will observe your meeting that you collaborate with your team members. After the meeting each team member will document the outcome of the meeting individually using a Word document by answering the following questions:</w:t>
      </w:r>
    </w:p>
    <w:bookmarkEnd w:id="11"/>
    <w:p w14:paraId="5F16DD7F" w14:textId="77777777" w:rsidR="0028794B" w:rsidRDefault="0028794B" w:rsidP="00484ADD">
      <w:pPr>
        <w:spacing w:line="288" w:lineRule="auto"/>
      </w:pPr>
    </w:p>
    <w:p w14:paraId="59DC5ABE" w14:textId="01BD1CCA" w:rsidR="00E92B68" w:rsidRDefault="00E92B68" w:rsidP="00E92B68">
      <w:pPr>
        <w:pStyle w:val="ListParagraph"/>
        <w:numPr>
          <w:ilvl w:val="0"/>
          <w:numId w:val="17"/>
        </w:numPr>
        <w:spacing w:line="288" w:lineRule="auto"/>
      </w:pPr>
      <w:r>
        <w:t xml:space="preserve">What kind of testing </w:t>
      </w:r>
      <w:r w:rsidR="002636C6">
        <w:t xml:space="preserve">is </w:t>
      </w:r>
      <w:r>
        <w:t xml:space="preserve">required for the SAAirline project? Note the given software is incomplete. It only has the .dll file available for </w:t>
      </w:r>
      <w:r w:rsidR="008434B8">
        <w:t>th</w:t>
      </w:r>
      <w:r w:rsidR="00065C4D">
        <w:t xml:space="preserve">is </w:t>
      </w:r>
      <w:r>
        <w:t>testing</w:t>
      </w:r>
      <w:r w:rsidR="00065C4D">
        <w:t xml:space="preserve"> project</w:t>
      </w:r>
      <w:r>
        <w:t>.</w:t>
      </w:r>
    </w:p>
    <w:p w14:paraId="3CA9BE4B" w14:textId="77777777" w:rsidR="00E92B68" w:rsidRDefault="00E92B68" w:rsidP="00E92B68">
      <w:pPr>
        <w:pStyle w:val="ListParagraph"/>
        <w:numPr>
          <w:ilvl w:val="0"/>
          <w:numId w:val="17"/>
        </w:numPr>
        <w:spacing w:line="288" w:lineRule="auto"/>
      </w:pPr>
      <w:r>
        <w:t>Name and describe two roles involved in the SAAirline Ticketing testing project? Describe each of these two roles with no more than 30 words.</w:t>
      </w:r>
    </w:p>
    <w:p w14:paraId="260E20A0" w14:textId="77777777" w:rsidR="00E92B68" w:rsidRDefault="00E92B68" w:rsidP="00E92B68">
      <w:pPr>
        <w:pStyle w:val="ListParagraph"/>
        <w:numPr>
          <w:ilvl w:val="0"/>
          <w:numId w:val="17"/>
        </w:numPr>
        <w:spacing w:line="288" w:lineRule="auto"/>
      </w:pPr>
      <w:r>
        <w:t>What testing tools would you use for conducting the type of test that you have chosen in Part a.</w:t>
      </w:r>
    </w:p>
    <w:p w14:paraId="0BD37A9B" w14:textId="77777777" w:rsidR="00E92B68" w:rsidRDefault="00E92B68" w:rsidP="00E92B68">
      <w:pPr>
        <w:pStyle w:val="ListParagraph"/>
        <w:numPr>
          <w:ilvl w:val="0"/>
          <w:numId w:val="17"/>
        </w:numPr>
        <w:spacing w:line="288" w:lineRule="auto"/>
      </w:pPr>
      <w:r>
        <w:t xml:space="preserve">What are the benefits of the testing type that you have identified in </w:t>
      </w:r>
      <w:r w:rsidRPr="00573EC5">
        <w:t xml:space="preserve">Part </w:t>
      </w:r>
      <w:r>
        <w:t>c above? (Approx. 30 words)</w:t>
      </w:r>
    </w:p>
    <w:p w14:paraId="29CC1843" w14:textId="65897A2D" w:rsidR="00DD4206" w:rsidRDefault="00846C50" w:rsidP="00175935">
      <w:pPr>
        <w:pStyle w:val="ListParagraph"/>
        <w:numPr>
          <w:ilvl w:val="0"/>
          <w:numId w:val="17"/>
        </w:numPr>
        <w:spacing w:line="288" w:lineRule="auto"/>
      </w:pPr>
      <w:r>
        <w:t xml:space="preserve">Name the </w:t>
      </w:r>
      <w:r w:rsidR="00DD4206">
        <w:t xml:space="preserve">standards being used </w:t>
      </w:r>
      <w:r w:rsidR="00573EC5">
        <w:t xml:space="preserve">by the testing industry </w:t>
      </w:r>
      <w:r w:rsidR="00DD4206">
        <w:t xml:space="preserve">for </w:t>
      </w:r>
      <w:r w:rsidR="00573EC5">
        <w:t>the following</w:t>
      </w:r>
      <w:r w:rsidR="005E0E4F">
        <w:t xml:space="preserve"> testing a</w:t>
      </w:r>
      <w:r w:rsidR="00D97ACF">
        <w:t>spect</w:t>
      </w:r>
      <w:r w:rsidR="005E0E4F">
        <w:t>s</w:t>
      </w:r>
      <w:r w:rsidR="00DD4206">
        <w:t xml:space="preserve">: </w:t>
      </w:r>
    </w:p>
    <w:p w14:paraId="56BAAE23" w14:textId="2BA76030" w:rsidR="00380BD2" w:rsidRDefault="00DD4206" w:rsidP="00175935">
      <w:pPr>
        <w:pStyle w:val="ListParagraph"/>
        <w:numPr>
          <w:ilvl w:val="0"/>
          <w:numId w:val="18"/>
        </w:numPr>
        <w:spacing w:line="288" w:lineRule="auto"/>
      </w:pPr>
      <w:r>
        <w:t>T</w:t>
      </w:r>
      <w:r w:rsidR="00380BD2">
        <w:t xml:space="preserve">esting Concepts and Definition </w:t>
      </w:r>
    </w:p>
    <w:p w14:paraId="4CE5678D" w14:textId="52B7500D" w:rsidR="00DD4206" w:rsidRDefault="00380BD2" w:rsidP="00175935">
      <w:pPr>
        <w:pStyle w:val="ListParagraph"/>
        <w:numPr>
          <w:ilvl w:val="0"/>
          <w:numId w:val="18"/>
        </w:numPr>
        <w:spacing w:line="288" w:lineRule="auto"/>
      </w:pPr>
      <w:r>
        <w:t>T</w:t>
      </w:r>
      <w:r w:rsidR="00DD4206">
        <w:t xml:space="preserve">esting </w:t>
      </w:r>
      <w:r>
        <w:t>Documentation</w:t>
      </w:r>
    </w:p>
    <w:p w14:paraId="5D15D8A7" w14:textId="62E82EB8" w:rsidR="00C91408" w:rsidRDefault="00DD4206" w:rsidP="00175935">
      <w:pPr>
        <w:pStyle w:val="ListParagraph"/>
        <w:numPr>
          <w:ilvl w:val="0"/>
          <w:numId w:val="18"/>
        </w:numPr>
        <w:spacing w:line="288" w:lineRule="auto"/>
      </w:pPr>
      <w:r>
        <w:t>Unit testing</w:t>
      </w:r>
    </w:p>
    <w:p w14:paraId="09C12F1D" w14:textId="5BC6FB7F" w:rsidR="00C91408" w:rsidRDefault="00C91408" w:rsidP="00EC2964">
      <w:pPr>
        <w:pStyle w:val="ListParagraph"/>
        <w:spacing w:line="288" w:lineRule="auto"/>
      </w:pPr>
    </w:p>
    <w:p w14:paraId="03FFDB62" w14:textId="77777777" w:rsidR="00564833" w:rsidRDefault="00564833" w:rsidP="00564833">
      <w:pPr>
        <w:pStyle w:val="ListParagraph"/>
      </w:pPr>
    </w:p>
    <w:p w14:paraId="098FE1E5" w14:textId="77777777" w:rsidR="00564833" w:rsidRDefault="00564833" w:rsidP="00564833"/>
    <w:p w14:paraId="5EE78B48" w14:textId="77777777" w:rsidR="006B5861" w:rsidRDefault="006B5861" w:rsidP="00564833">
      <w:pPr>
        <w:rPr>
          <w:b/>
          <w:bCs/>
          <w:sz w:val="24"/>
        </w:rPr>
      </w:pPr>
    </w:p>
    <w:p w14:paraId="20F31077" w14:textId="77777777" w:rsidR="006B5861" w:rsidRDefault="006B5861" w:rsidP="00564833">
      <w:pPr>
        <w:rPr>
          <w:b/>
          <w:bCs/>
          <w:sz w:val="24"/>
        </w:rPr>
      </w:pPr>
    </w:p>
    <w:p w14:paraId="40085E90" w14:textId="77777777" w:rsidR="006B5861" w:rsidRDefault="006B5861" w:rsidP="00564833">
      <w:pPr>
        <w:rPr>
          <w:b/>
          <w:bCs/>
          <w:sz w:val="24"/>
        </w:rPr>
      </w:pPr>
    </w:p>
    <w:p w14:paraId="6FD9D6DF" w14:textId="27CB5F01" w:rsidR="00564833" w:rsidRPr="00172B61" w:rsidRDefault="00846C50" w:rsidP="00564833">
      <w:pPr>
        <w:rPr>
          <w:b/>
          <w:bCs/>
          <w:sz w:val="24"/>
        </w:rPr>
      </w:pPr>
      <w:r>
        <w:rPr>
          <w:b/>
          <w:bCs/>
          <w:sz w:val="24"/>
        </w:rPr>
        <w:lastRenderedPageBreak/>
        <w:t>Task 2</w:t>
      </w:r>
      <w:r w:rsidR="002F2C8D">
        <w:rPr>
          <w:b/>
          <w:bCs/>
          <w:sz w:val="24"/>
        </w:rPr>
        <w:t xml:space="preserve"> (Test Plan)</w:t>
      </w:r>
    </w:p>
    <w:p w14:paraId="34501868" w14:textId="77777777" w:rsidR="00846C50" w:rsidRDefault="00846C50" w:rsidP="00846C50">
      <w:pPr>
        <w:pStyle w:val="ListParagraph"/>
        <w:spacing w:after="200" w:line="276" w:lineRule="auto"/>
        <w:ind w:left="360"/>
      </w:pPr>
    </w:p>
    <w:p w14:paraId="52F987F9" w14:textId="12E3AE6F" w:rsidR="00017F6D" w:rsidRDefault="00017F6D" w:rsidP="00017F6D">
      <w:pPr>
        <w:pStyle w:val="ListParagraph"/>
        <w:spacing w:after="200" w:line="276" w:lineRule="auto"/>
        <w:ind w:left="360"/>
      </w:pPr>
      <w:bookmarkStart w:id="12" w:name="_Hlk85635619"/>
      <w:r>
        <w:t xml:space="preserve">Given the case scenario of the SAAirline Ticketing testing project, </w:t>
      </w:r>
      <w:r w:rsidRPr="21348BFB">
        <w:rPr>
          <w:b/>
          <w:bCs/>
        </w:rPr>
        <w:t>develop a test plan</w:t>
      </w:r>
      <w:r>
        <w:t xml:space="preserve">. For completing the test documentation, you must use the provided </w:t>
      </w:r>
      <w:r w:rsidRPr="21348BFB">
        <w:rPr>
          <w:b/>
          <w:bCs/>
        </w:rPr>
        <w:t>ITWorks Test Plan template</w:t>
      </w:r>
      <w:r>
        <w:t xml:space="preserve"> which is given as part of the student file. Customize the test plan to suit for your SAAirline Ticketing unit test project.</w:t>
      </w:r>
      <w:r w:rsidRPr="00345FBB">
        <w:rPr>
          <w:b/>
          <w:bCs/>
        </w:rPr>
        <w:t xml:space="preserve"> Add, delete</w:t>
      </w:r>
      <w:r>
        <w:t xml:space="preserve"> or specify </w:t>
      </w:r>
      <w:r w:rsidRPr="00345FBB">
        <w:rPr>
          <w:b/>
          <w:bCs/>
        </w:rPr>
        <w:t>N/A</w:t>
      </w:r>
      <w:r>
        <w:t xml:space="preserve"> (as not appropriate) on any section or item if it is not suitable to the project. Make sure that you delete the explanation which are in red colour. Replace your own content and change the fonts in black colour. Rename the file so that the file name does not have the word </w:t>
      </w:r>
      <w:r w:rsidR="00DA3BAE">
        <w:t>“</w:t>
      </w:r>
      <w:r>
        <w:t>template</w:t>
      </w:r>
      <w:r w:rsidR="00DA3BAE">
        <w:t>”</w:t>
      </w:r>
      <w:r>
        <w:t>.</w:t>
      </w:r>
    </w:p>
    <w:bookmarkEnd w:id="12"/>
    <w:p w14:paraId="13150A32" w14:textId="5BFE1A58" w:rsidR="00564833" w:rsidRDefault="00564833" w:rsidP="00846C50">
      <w:pPr>
        <w:pStyle w:val="ListParagraph"/>
        <w:spacing w:after="200" w:line="276" w:lineRule="auto"/>
        <w:ind w:left="360"/>
      </w:pPr>
      <w:r>
        <w:t xml:space="preserve"> </w:t>
      </w:r>
    </w:p>
    <w:p w14:paraId="6E0C2531" w14:textId="77777777" w:rsidR="00564833" w:rsidRDefault="00564833" w:rsidP="00564833">
      <w:pPr>
        <w:pStyle w:val="ListParagraph"/>
      </w:pPr>
    </w:p>
    <w:p w14:paraId="2809F988" w14:textId="77777777" w:rsidR="00846C50" w:rsidRDefault="00846C50" w:rsidP="00846C50">
      <w:pPr>
        <w:pStyle w:val="ListParagraph"/>
        <w:spacing w:after="200" w:line="276" w:lineRule="auto"/>
        <w:ind w:left="0"/>
        <w:rPr>
          <w:b/>
          <w:bCs/>
          <w:sz w:val="24"/>
        </w:rPr>
      </w:pPr>
    </w:p>
    <w:p w14:paraId="75A608D0" w14:textId="6DB9FAFE" w:rsidR="00846C50" w:rsidRPr="00846C50" w:rsidRDefault="00846C50" w:rsidP="00846C50">
      <w:pPr>
        <w:pStyle w:val="ListParagraph"/>
        <w:spacing w:after="200" w:line="276" w:lineRule="auto"/>
        <w:ind w:left="0"/>
        <w:rPr>
          <w:b/>
          <w:bCs/>
          <w:sz w:val="24"/>
        </w:rPr>
      </w:pPr>
      <w:bookmarkStart w:id="13" w:name="_Hlk84894380"/>
      <w:r w:rsidRPr="00846C50">
        <w:rPr>
          <w:b/>
          <w:bCs/>
          <w:sz w:val="24"/>
        </w:rPr>
        <w:t>Task 3</w:t>
      </w:r>
      <w:r w:rsidR="002F2C8D">
        <w:rPr>
          <w:b/>
          <w:bCs/>
          <w:sz w:val="24"/>
        </w:rPr>
        <w:t xml:space="preserve"> (Test Case Design)</w:t>
      </w:r>
    </w:p>
    <w:p w14:paraId="77F1B1EC" w14:textId="522D1158" w:rsidR="00564833" w:rsidRDefault="00564833" w:rsidP="00E92B68">
      <w:pPr>
        <w:pStyle w:val="ListParagraph"/>
        <w:spacing w:after="200" w:line="276" w:lineRule="auto"/>
        <w:ind w:left="0"/>
      </w:pPr>
      <w:r>
        <w:t xml:space="preserve">In the following table list all classes and their methods in the class library. </w:t>
      </w:r>
    </w:p>
    <w:p w14:paraId="0EA73CEF" w14:textId="77777777" w:rsidR="00856C4D" w:rsidRDefault="00856C4D" w:rsidP="00856C4D">
      <w:pPr>
        <w:pStyle w:val="ListParagraph"/>
        <w:spacing w:after="200" w:line="276" w:lineRule="auto"/>
      </w:pPr>
    </w:p>
    <w:p w14:paraId="36C69662" w14:textId="77777777" w:rsidR="008D6104" w:rsidRDefault="008D6104" w:rsidP="008D6104">
      <w:pPr>
        <w:pStyle w:val="ListParagraph"/>
        <w:numPr>
          <w:ilvl w:val="0"/>
          <w:numId w:val="15"/>
        </w:numPr>
        <w:spacing w:after="200" w:line="276" w:lineRule="auto"/>
        <w:ind w:left="284" w:hanging="284"/>
      </w:pPr>
      <w:r>
        <w:t>For each of the class constructor and methods, what are the minimum number test cases that you will generate based on either:</w:t>
      </w:r>
    </w:p>
    <w:p w14:paraId="7B840843" w14:textId="56940CC8" w:rsidR="008D6104" w:rsidRPr="0050312C" w:rsidRDefault="008D6104" w:rsidP="008D6104">
      <w:pPr>
        <w:pStyle w:val="ListParagraph"/>
        <w:spacing w:after="200" w:line="276" w:lineRule="auto"/>
        <w:rPr>
          <w:bCs/>
        </w:rPr>
      </w:pPr>
      <w:r>
        <w:tab/>
      </w:r>
      <w:r w:rsidR="0050312C" w:rsidRPr="0050312C">
        <w:rPr>
          <w:bCs/>
        </w:rPr>
        <w:t>Equivalence Partitioning</w:t>
      </w:r>
    </w:p>
    <w:p w14:paraId="133DEA4E" w14:textId="77777777" w:rsidR="008D6104" w:rsidRDefault="008D6104" w:rsidP="008D6104">
      <w:pPr>
        <w:pStyle w:val="ListParagraph"/>
        <w:spacing w:after="200" w:line="276" w:lineRule="auto"/>
      </w:pPr>
      <w:r>
        <w:t xml:space="preserve">or </w:t>
      </w:r>
      <w:r>
        <w:tab/>
        <w:t>Boundary value analysis</w:t>
      </w:r>
    </w:p>
    <w:p w14:paraId="49525E78" w14:textId="77777777" w:rsidR="008D6104" w:rsidRDefault="008D6104" w:rsidP="008D6104">
      <w:pPr>
        <w:pStyle w:val="ListParagraph"/>
        <w:spacing w:after="200" w:line="276" w:lineRule="auto"/>
      </w:pPr>
      <w:r>
        <w:t>test case design techniques.</w:t>
      </w:r>
    </w:p>
    <w:p w14:paraId="6F87D84B" w14:textId="77777777" w:rsidR="00E92B68" w:rsidRDefault="00E92B68" w:rsidP="00E92B68">
      <w:pPr>
        <w:pStyle w:val="ListParagraph"/>
        <w:spacing w:after="200" w:line="276" w:lineRule="auto"/>
      </w:pPr>
    </w:p>
    <w:p w14:paraId="5F02DD4C" w14:textId="77777777" w:rsidR="0062110D" w:rsidRDefault="0062110D" w:rsidP="0062110D">
      <w:pPr>
        <w:pStyle w:val="ListParagraph"/>
        <w:spacing w:after="200" w:line="276" w:lineRule="auto"/>
      </w:pPr>
      <w:r>
        <w:t>In your answer, other than the number of test cases for the methods, you must also state the test case design techniques being used.</w:t>
      </w:r>
    </w:p>
    <w:p w14:paraId="1C053807" w14:textId="77777777" w:rsidR="0046742C" w:rsidRDefault="0046742C" w:rsidP="0046742C">
      <w:pPr>
        <w:pStyle w:val="ListParagraph"/>
        <w:spacing w:after="200" w:line="276" w:lineRule="auto"/>
      </w:pPr>
    </w:p>
    <w:p w14:paraId="55B6A2DC" w14:textId="77777777" w:rsidR="00564833" w:rsidRDefault="00564833" w:rsidP="00564833">
      <w:pPr>
        <w:pStyle w:val="ListParagraph"/>
      </w:pPr>
    </w:p>
    <w:tbl>
      <w:tblPr>
        <w:tblStyle w:val="TableGrid"/>
        <w:tblW w:w="8064" w:type="dxa"/>
        <w:tblInd w:w="720" w:type="dxa"/>
        <w:tblLook w:val="04A0" w:firstRow="1" w:lastRow="0" w:firstColumn="1" w:lastColumn="0" w:noHBand="0" w:noVBand="1"/>
      </w:tblPr>
      <w:tblGrid>
        <w:gridCol w:w="1317"/>
        <w:gridCol w:w="5471"/>
        <w:gridCol w:w="1276"/>
      </w:tblGrid>
      <w:tr w:rsidR="0046742C" w14:paraId="41159B09" w14:textId="77777777" w:rsidTr="0066253A">
        <w:tc>
          <w:tcPr>
            <w:tcW w:w="1317" w:type="dxa"/>
          </w:tcPr>
          <w:p w14:paraId="5A92C22A" w14:textId="77777777" w:rsidR="0046742C" w:rsidRDefault="0046742C" w:rsidP="00871EB1">
            <w:pPr>
              <w:pStyle w:val="ListParagraph"/>
              <w:ind w:left="0"/>
            </w:pPr>
            <w:r>
              <w:t>Classes</w:t>
            </w:r>
          </w:p>
        </w:tc>
        <w:tc>
          <w:tcPr>
            <w:tcW w:w="5471" w:type="dxa"/>
          </w:tcPr>
          <w:p w14:paraId="4B2FA2D8" w14:textId="77777777" w:rsidR="0046742C" w:rsidRDefault="0046742C" w:rsidP="00871EB1">
            <w:pPr>
              <w:pStyle w:val="ListParagraph"/>
              <w:ind w:left="0"/>
            </w:pPr>
            <w:r>
              <w:t>Methods</w:t>
            </w:r>
          </w:p>
        </w:tc>
        <w:tc>
          <w:tcPr>
            <w:tcW w:w="1276" w:type="dxa"/>
          </w:tcPr>
          <w:p w14:paraId="7D870D49" w14:textId="5827F508" w:rsidR="0046742C" w:rsidRDefault="0046742C" w:rsidP="00871EB1">
            <w:pPr>
              <w:pStyle w:val="ListParagraph"/>
              <w:ind w:left="0"/>
            </w:pPr>
            <w:r>
              <w:t>No of test cases</w:t>
            </w:r>
          </w:p>
        </w:tc>
      </w:tr>
      <w:tr w:rsidR="0046742C" w14:paraId="18DD2CCB" w14:textId="77777777" w:rsidTr="0066253A">
        <w:tc>
          <w:tcPr>
            <w:tcW w:w="1317" w:type="dxa"/>
          </w:tcPr>
          <w:p w14:paraId="74E9894C" w14:textId="77777777" w:rsidR="0046742C" w:rsidRDefault="0046742C" w:rsidP="00871EB1">
            <w:pPr>
              <w:pStyle w:val="ListParagraph"/>
              <w:ind w:left="0"/>
            </w:pPr>
            <w:r>
              <w:t>Flight (e.g.)</w:t>
            </w:r>
          </w:p>
        </w:tc>
        <w:tc>
          <w:tcPr>
            <w:tcW w:w="5471" w:type="dxa"/>
          </w:tcPr>
          <w:p w14:paraId="63E2646F" w14:textId="77777777" w:rsidR="00E92B68" w:rsidRPr="00156E4C" w:rsidRDefault="00E92B68" w:rsidP="00E92B68">
            <w:pPr>
              <w:pStyle w:val="ListParagraph"/>
              <w:ind w:left="0"/>
              <w:rPr>
                <w:b/>
                <w:bCs/>
              </w:rPr>
            </w:pPr>
            <w:r w:rsidRPr="00156E4C">
              <w:rPr>
                <w:b/>
                <w:bCs/>
              </w:rPr>
              <w:t>Constructor:</w:t>
            </w:r>
          </w:p>
          <w:p w14:paraId="7F33E07E" w14:textId="77777777" w:rsidR="00E92B68" w:rsidRDefault="00E92B68" w:rsidP="00E92B68">
            <w:pPr>
              <w:pStyle w:val="ListParagraph"/>
              <w:ind w:left="0"/>
            </w:pPr>
            <w:r>
              <w:t xml:space="preserve">Flight(int economyRows, int economySeats, int firstClassRows, int firstClassSeats) i.e. possible integers -ve, 0, +ve </w:t>
            </w:r>
            <w:r>
              <w:rPr>
                <w:rFonts w:ascii="Wingdings" w:eastAsia="Wingdings" w:hAnsi="Wingdings" w:cs="Wingdings"/>
              </w:rPr>
              <w:t>è</w:t>
            </w:r>
            <w:r>
              <w:t xml:space="preserve"> 3*3*3*3= 81</w:t>
            </w:r>
          </w:p>
          <w:p w14:paraId="043850BE" w14:textId="615CE5C3" w:rsidR="00E92B68" w:rsidRPr="00451EF8" w:rsidRDefault="00E92B68" w:rsidP="00E92B68">
            <w:pPr>
              <w:pStyle w:val="ListParagraph"/>
              <w:ind w:left="0"/>
              <w:rPr>
                <w:b/>
                <w:bCs/>
              </w:rPr>
            </w:pPr>
            <w:r>
              <w:rPr>
                <w:b/>
                <w:bCs/>
              </w:rPr>
              <w:t xml:space="preserve">                            </w:t>
            </w:r>
            <w:r w:rsidRPr="00451EF8">
              <w:rPr>
                <w:b/>
                <w:bCs/>
              </w:rPr>
              <w:t xml:space="preserve">Using </w:t>
            </w:r>
            <w:r w:rsidR="0050312C" w:rsidRPr="0050312C">
              <w:rPr>
                <w:b/>
                <w:bCs/>
              </w:rPr>
              <w:t>Using Equivalence Partitioning</w:t>
            </w:r>
          </w:p>
          <w:p w14:paraId="7F7E2C03" w14:textId="77777777" w:rsidR="00E92B68" w:rsidRDefault="00E92B68" w:rsidP="00E92B68">
            <w:pPr>
              <w:pStyle w:val="ListParagraph"/>
              <w:ind w:left="0"/>
              <w:rPr>
                <w:b/>
                <w:bCs/>
              </w:rPr>
            </w:pPr>
          </w:p>
          <w:p w14:paraId="266B68A0" w14:textId="77777777" w:rsidR="00E92B68" w:rsidRPr="00156E4C" w:rsidRDefault="00E92B68" w:rsidP="00E92B68">
            <w:pPr>
              <w:pStyle w:val="ListParagraph"/>
              <w:ind w:left="0"/>
              <w:rPr>
                <w:b/>
                <w:bCs/>
              </w:rPr>
            </w:pPr>
            <w:r w:rsidRPr="00156E4C">
              <w:rPr>
                <w:b/>
                <w:bCs/>
              </w:rPr>
              <w:t>Methods</w:t>
            </w:r>
            <w:r>
              <w:rPr>
                <w:b/>
                <w:bCs/>
              </w:rPr>
              <w:t xml:space="preserve"> of the class</w:t>
            </w:r>
            <w:r w:rsidRPr="00156E4C">
              <w:rPr>
                <w:b/>
                <w:bCs/>
              </w:rPr>
              <w:t>:</w:t>
            </w:r>
          </w:p>
          <w:p w14:paraId="01998D95" w14:textId="1BEDE6EF" w:rsidR="00E92B68" w:rsidRPr="00451EF8" w:rsidRDefault="00E92B68" w:rsidP="00E92B68">
            <w:pPr>
              <w:pStyle w:val="ListParagraph"/>
              <w:ind w:left="0"/>
              <w:rPr>
                <w:b/>
                <w:bCs/>
              </w:rPr>
            </w:pPr>
            <w:r>
              <w:t xml:space="preserve">getFirstClass()       </w:t>
            </w:r>
            <w:r w:rsidRPr="00451EF8">
              <w:rPr>
                <w:b/>
                <w:bCs/>
              </w:rPr>
              <w:t xml:space="preserve">Using </w:t>
            </w:r>
            <w:r w:rsidR="0050312C" w:rsidRPr="0050312C">
              <w:rPr>
                <w:b/>
                <w:bCs/>
              </w:rPr>
              <w:t>Using Equivalence Partitioning</w:t>
            </w:r>
          </w:p>
          <w:p w14:paraId="7AD93D3B" w14:textId="5D463ED8" w:rsidR="00E92B68" w:rsidRDefault="00E92B68" w:rsidP="00E92B68">
            <w:pPr>
              <w:pStyle w:val="ListParagraph"/>
              <w:ind w:left="0"/>
            </w:pPr>
            <w:r>
              <w:t xml:space="preserve">getEconomy()        </w:t>
            </w:r>
            <w:r w:rsidRPr="00451EF8">
              <w:rPr>
                <w:b/>
                <w:bCs/>
              </w:rPr>
              <w:t xml:space="preserve">Using </w:t>
            </w:r>
            <w:r w:rsidR="0050312C" w:rsidRPr="0050312C">
              <w:rPr>
                <w:b/>
                <w:bCs/>
              </w:rPr>
              <w:t>Using Equivalence Partitioning</w:t>
            </w:r>
          </w:p>
          <w:p w14:paraId="7B0EF1CC" w14:textId="0F23BBF0" w:rsidR="00E92B68" w:rsidRDefault="00E92B68" w:rsidP="00E92B68">
            <w:pPr>
              <w:pStyle w:val="ListParagraph"/>
              <w:ind w:left="0"/>
            </w:pPr>
            <w:r>
              <w:t xml:space="preserve">setEconomy(ArrayList economy)    </w:t>
            </w:r>
            <w:r w:rsidRPr="00451EF8">
              <w:rPr>
                <w:b/>
                <w:bCs/>
              </w:rPr>
              <w:t xml:space="preserve">Using </w:t>
            </w:r>
            <w:r w:rsidR="0050312C" w:rsidRPr="0050312C">
              <w:rPr>
                <w:b/>
                <w:bCs/>
              </w:rPr>
              <w:t>Using Equivalence Partitioning</w:t>
            </w:r>
          </w:p>
          <w:p w14:paraId="075F241C" w14:textId="7EB6DA38" w:rsidR="00E92B68" w:rsidRDefault="00E92B68" w:rsidP="00E92B68">
            <w:pPr>
              <w:pStyle w:val="ListParagraph"/>
              <w:ind w:left="0"/>
            </w:pPr>
            <w:r>
              <w:t xml:space="preserve">setFirstClass(ArrayList firstClass)   </w:t>
            </w:r>
            <w:r w:rsidRPr="00300B49">
              <w:rPr>
                <w:b/>
                <w:bCs/>
              </w:rPr>
              <w:t xml:space="preserve">Using </w:t>
            </w:r>
            <w:r w:rsidR="0050312C" w:rsidRPr="0050312C">
              <w:rPr>
                <w:b/>
                <w:bCs/>
              </w:rPr>
              <w:t>Using Equivalence Partitioning</w:t>
            </w:r>
          </w:p>
          <w:p w14:paraId="4A7A0E54" w14:textId="59363EAB" w:rsidR="0046742C" w:rsidRDefault="0046742C" w:rsidP="00871EB1">
            <w:pPr>
              <w:pStyle w:val="ListParagraph"/>
              <w:ind w:left="0"/>
            </w:pPr>
          </w:p>
        </w:tc>
        <w:tc>
          <w:tcPr>
            <w:tcW w:w="1276" w:type="dxa"/>
          </w:tcPr>
          <w:p w14:paraId="6620C18D" w14:textId="77777777" w:rsidR="00E92B68" w:rsidRDefault="00E92B68" w:rsidP="00871EB1">
            <w:pPr>
              <w:pStyle w:val="ListParagraph"/>
              <w:ind w:left="0"/>
            </w:pPr>
          </w:p>
          <w:p w14:paraId="47847C8A" w14:textId="5AA0CE8C" w:rsidR="0046742C" w:rsidRDefault="0046742C" w:rsidP="00871EB1">
            <w:pPr>
              <w:pStyle w:val="ListParagraph"/>
              <w:ind w:left="0"/>
            </w:pPr>
            <w:r>
              <w:t>81</w:t>
            </w:r>
          </w:p>
          <w:p w14:paraId="40AA93AC" w14:textId="77777777" w:rsidR="0046742C" w:rsidRDefault="0046742C" w:rsidP="00871EB1">
            <w:pPr>
              <w:pStyle w:val="ListParagraph"/>
              <w:ind w:left="0"/>
            </w:pPr>
          </w:p>
          <w:p w14:paraId="3AD9E39F" w14:textId="77777777" w:rsidR="0046742C" w:rsidRDefault="0046742C" w:rsidP="00871EB1">
            <w:pPr>
              <w:pStyle w:val="ListParagraph"/>
              <w:ind w:left="0"/>
            </w:pPr>
          </w:p>
          <w:p w14:paraId="58813199" w14:textId="0F43273C" w:rsidR="0046742C" w:rsidRDefault="0046742C" w:rsidP="00871EB1">
            <w:pPr>
              <w:pStyle w:val="ListParagraph"/>
              <w:ind w:left="0"/>
            </w:pPr>
          </w:p>
          <w:p w14:paraId="1E44CF3D" w14:textId="50CF119B" w:rsidR="0046742C" w:rsidRDefault="0046742C" w:rsidP="00871EB1">
            <w:pPr>
              <w:pStyle w:val="ListParagraph"/>
              <w:ind w:left="0"/>
            </w:pPr>
          </w:p>
          <w:p w14:paraId="32E334DC" w14:textId="77777777" w:rsidR="0046742C" w:rsidRDefault="0046742C" w:rsidP="00871EB1">
            <w:pPr>
              <w:pStyle w:val="ListParagraph"/>
              <w:ind w:left="0"/>
            </w:pPr>
          </w:p>
          <w:p w14:paraId="6AF009A5" w14:textId="58DF0005" w:rsidR="0046742C" w:rsidRDefault="0046742C" w:rsidP="00871EB1">
            <w:pPr>
              <w:pStyle w:val="ListParagraph"/>
              <w:ind w:left="0"/>
            </w:pPr>
            <w:r>
              <w:t>1</w:t>
            </w:r>
          </w:p>
          <w:p w14:paraId="15AEE8D1" w14:textId="77777777" w:rsidR="0046742C" w:rsidRDefault="0046742C" w:rsidP="00871EB1">
            <w:pPr>
              <w:pStyle w:val="ListParagraph"/>
              <w:ind w:left="0"/>
            </w:pPr>
            <w:r>
              <w:t>1</w:t>
            </w:r>
          </w:p>
          <w:p w14:paraId="722666B9" w14:textId="77777777" w:rsidR="0046742C" w:rsidRDefault="0046742C" w:rsidP="00871EB1">
            <w:pPr>
              <w:pStyle w:val="ListParagraph"/>
              <w:ind w:left="0"/>
            </w:pPr>
            <w:r>
              <w:t>1</w:t>
            </w:r>
          </w:p>
          <w:p w14:paraId="5FF1E311" w14:textId="77777777" w:rsidR="00E92B68" w:rsidRDefault="00E92B68" w:rsidP="00871EB1">
            <w:pPr>
              <w:pStyle w:val="ListParagraph"/>
              <w:ind w:left="0"/>
            </w:pPr>
          </w:p>
          <w:p w14:paraId="463FCE61" w14:textId="11AE1F42" w:rsidR="0046742C" w:rsidRDefault="0046742C" w:rsidP="00871EB1">
            <w:pPr>
              <w:pStyle w:val="ListParagraph"/>
              <w:ind w:left="0"/>
            </w:pPr>
            <w:r>
              <w:t>1</w:t>
            </w:r>
          </w:p>
        </w:tc>
      </w:tr>
      <w:tr w:rsidR="00E92B68" w14:paraId="447009C1" w14:textId="77777777" w:rsidTr="0066253A">
        <w:tc>
          <w:tcPr>
            <w:tcW w:w="1317" w:type="dxa"/>
          </w:tcPr>
          <w:p w14:paraId="780C1B25" w14:textId="1DEE328C" w:rsidR="00E92B68" w:rsidRDefault="00E92B68" w:rsidP="00E92B68">
            <w:pPr>
              <w:pStyle w:val="ListParagraph"/>
              <w:ind w:left="0"/>
            </w:pPr>
            <w:r>
              <w:t>Activity</w:t>
            </w:r>
          </w:p>
        </w:tc>
        <w:tc>
          <w:tcPr>
            <w:tcW w:w="5471" w:type="dxa"/>
          </w:tcPr>
          <w:p w14:paraId="52CFD233" w14:textId="6B839E76" w:rsidR="00E92B68" w:rsidRDefault="00BD0701" w:rsidP="00E92B68">
            <w:pPr>
              <w:pStyle w:val="ListParagraph"/>
              <w:ind w:left="0"/>
            </w:pPr>
            <w:r w:rsidRPr="00BD0701">
              <w:t>Activity(Flight theFlight)</w:t>
            </w:r>
            <w:r w:rsidRPr="0050312C">
              <w:rPr>
                <w:b/>
                <w:bCs/>
              </w:rPr>
              <w:t xml:space="preserve"> Equivalence Partitioning</w:t>
            </w:r>
            <w:r>
              <w:rPr>
                <w:b/>
                <w:bCs/>
              </w:rPr>
              <w:t xml:space="preserve"> </w:t>
            </w:r>
          </w:p>
          <w:p w14:paraId="66C54F10" w14:textId="3C452432" w:rsidR="00BD0701" w:rsidRPr="00BD0701" w:rsidRDefault="00BD0701" w:rsidP="00E92B68">
            <w:pPr>
              <w:pStyle w:val="ListParagraph"/>
              <w:ind w:left="0"/>
            </w:pPr>
            <w:r w:rsidRPr="00BD0701">
              <w:t>bookSeats(int priceCode, int number, Customer theCustomer)</w:t>
            </w:r>
            <w:r w:rsidRPr="0050312C">
              <w:rPr>
                <w:b/>
                <w:bCs/>
              </w:rPr>
              <w:t xml:space="preserve"> </w:t>
            </w:r>
            <w:r w:rsidR="00C66C9B" w:rsidRPr="0050312C">
              <w:rPr>
                <w:b/>
                <w:bCs/>
              </w:rPr>
              <w:t>Equivalence Partitioning</w:t>
            </w:r>
            <w:r w:rsidR="00C66C9B">
              <w:t xml:space="preserve"> </w:t>
            </w:r>
            <w:r>
              <w:t>2*</w:t>
            </w:r>
            <w:r w:rsidR="00C66C9B">
              <w:t>3</w:t>
            </w:r>
          </w:p>
          <w:p w14:paraId="24EB0607" w14:textId="3D2D45FD" w:rsidR="00BD0701" w:rsidRDefault="00BD0701" w:rsidP="00E92B68">
            <w:pPr>
              <w:pStyle w:val="ListParagraph"/>
              <w:ind w:left="0"/>
            </w:pPr>
          </w:p>
          <w:p w14:paraId="05AF97D1" w14:textId="31BFC421" w:rsidR="00BD0701" w:rsidRPr="00C66C9B" w:rsidRDefault="00BD0701" w:rsidP="00E92B68">
            <w:pPr>
              <w:pStyle w:val="ListParagraph"/>
              <w:ind w:left="0"/>
              <w:rPr>
                <w:b/>
                <w:bCs/>
              </w:rPr>
            </w:pPr>
            <w:r w:rsidRPr="00BD0701">
              <w:t>Invoice getCustomerBooking(Customer cust)</w:t>
            </w:r>
            <w:r w:rsidR="00C66C9B" w:rsidRPr="0050312C">
              <w:rPr>
                <w:b/>
                <w:bCs/>
              </w:rPr>
              <w:t xml:space="preserve"> Equivalence Partitioning</w:t>
            </w:r>
          </w:p>
        </w:tc>
        <w:tc>
          <w:tcPr>
            <w:tcW w:w="1276" w:type="dxa"/>
          </w:tcPr>
          <w:p w14:paraId="6C43F5E1" w14:textId="77777777" w:rsidR="00E92B68" w:rsidRDefault="00BD0701" w:rsidP="00E92B68">
            <w:pPr>
              <w:pStyle w:val="ListParagraph"/>
              <w:ind w:left="0"/>
            </w:pPr>
            <w:r>
              <w:t>1</w:t>
            </w:r>
          </w:p>
          <w:p w14:paraId="625649E2" w14:textId="77777777" w:rsidR="00BD0701" w:rsidRDefault="00BD0701" w:rsidP="00E92B68">
            <w:pPr>
              <w:pStyle w:val="ListParagraph"/>
              <w:ind w:left="0"/>
            </w:pPr>
          </w:p>
          <w:p w14:paraId="72CC9528" w14:textId="77777777" w:rsidR="00BD0701" w:rsidRDefault="00C66C9B" w:rsidP="00E92B68">
            <w:pPr>
              <w:pStyle w:val="ListParagraph"/>
              <w:ind w:left="0"/>
            </w:pPr>
            <w:r>
              <w:t>6</w:t>
            </w:r>
          </w:p>
          <w:p w14:paraId="16BF0B27" w14:textId="77777777" w:rsidR="00C66C9B" w:rsidRDefault="00C66C9B" w:rsidP="00E92B68">
            <w:pPr>
              <w:pStyle w:val="ListParagraph"/>
              <w:ind w:left="0"/>
            </w:pPr>
          </w:p>
          <w:p w14:paraId="3C5FDB62" w14:textId="3A1B94C2" w:rsidR="00C66C9B" w:rsidRDefault="00C66C9B" w:rsidP="00E92B68">
            <w:pPr>
              <w:pStyle w:val="ListParagraph"/>
              <w:ind w:left="0"/>
            </w:pPr>
            <w:r>
              <w:t>1</w:t>
            </w:r>
          </w:p>
        </w:tc>
      </w:tr>
      <w:tr w:rsidR="00E92B68" w14:paraId="6A9857F4" w14:textId="77777777" w:rsidTr="0066253A">
        <w:tc>
          <w:tcPr>
            <w:tcW w:w="1317" w:type="dxa"/>
          </w:tcPr>
          <w:p w14:paraId="5615EE37" w14:textId="77777777" w:rsidR="00E92B68" w:rsidRDefault="00E92B68" w:rsidP="00E92B68">
            <w:pPr>
              <w:pStyle w:val="ListParagraph"/>
              <w:ind w:left="0"/>
            </w:pPr>
            <w:r>
              <w:t>AsiaWorld</w:t>
            </w:r>
          </w:p>
          <w:p w14:paraId="19331213" w14:textId="22608727" w:rsidR="00E92B68" w:rsidRDefault="00E92B68" w:rsidP="00E92B68">
            <w:pPr>
              <w:pStyle w:val="ListParagraph"/>
              <w:ind w:left="0"/>
            </w:pPr>
            <w:r>
              <w:t>Member</w:t>
            </w:r>
          </w:p>
        </w:tc>
        <w:tc>
          <w:tcPr>
            <w:tcW w:w="5471" w:type="dxa"/>
          </w:tcPr>
          <w:p w14:paraId="57491807" w14:textId="404B15BA" w:rsidR="00E92B68" w:rsidRDefault="00300B49" w:rsidP="00300B49">
            <w:pPr>
              <w:pStyle w:val="ListParagraph"/>
              <w:tabs>
                <w:tab w:val="left" w:pos="1252"/>
              </w:tabs>
              <w:ind w:left="0"/>
            </w:pPr>
            <w:r>
              <w:t>Getdiscount()</w:t>
            </w:r>
            <w:r w:rsidR="0050312C" w:rsidRPr="0050312C">
              <w:rPr>
                <w:b/>
              </w:rPr>
              <w:t>Using Equivalence Partitioning</w:t>
            </w:r>
          </w:p>
          <w:p w14:paraId="15ADE407" w14:textId="77777777" w:rsidR="00E92B68" w:rsidRDefault="00E92B68" w:rsidP="00E92B68">
            <w:pPr>
              <w:pStyle w:val="ListParagraph"/>
              <w:ind w:left="0"/>
            </w:pPr>
          </w:p>
          <w:p w14:paraId="2A2B9611" w14:textId="024E6CBB" w:rsidR="00E92B68" w:rsidRDefault="00E92B68" w:rsidP="00E92B68">
            <w:pPr>
              <w:pStyle w:val="ListParagraph"/>
              <w:ind w:left="0"/>
            </w:pPr>
          </w:p>
        </w:tc>
        <w:tc>
          <w:tcPr>
            <w:tcW w:w="1276" w:type="dxa"/>
          </w:tcPr>
          <w:p w14:paraId="6528D5A0" w14:textId="65228FCD" w:rsidR="00E92B68" w:rsidRDefault="00300B49" w:rsidP="00E92B68">
            <w:pPr>
              <w:pStyle w:val="ListParagraph"/>
              <w:ind w:left="0"/>
            </w:pPr>
            <w:r>
              <w:t>1</w:t>
            </w:r>
          </w:p>
        </w:tc>
      </w:tr>
      <w:tr w:rsidR="00E92B68" w14:paraId="3DAFCEAC" w14:textId="77777777" w:rsidTr="0066253A">
        <w:trPr>
          <w:trHeight w:val="575"/>
        </w:trPr>
        <w:tc>
          <w:tcPr>
            <w:tcW w:w="1317" w:type="dxa"/>
          </w:tcPr>
          <w:p w14:paraId="6C2DAE78" w14:textId="77777777" w:rsidR="00E92B68" w:rsidRDefault="00E92B68" w:rsidP="00E92B68">
            <w:pPr>
              <w:pStyle w:val="ListParagraph"/>
              <w:ind w:left="0"/>
            </w:pPr>
            <w:r>
              <w:t>GlobalWorld</w:t>
            </w:r>
          </w:p>
          <w:p w14:paraId="71731D01" w14:textId="2F8B207D" w:rsidR="00E92B68" w:rsidRDefault="00E92B68" w:rsidP="00E92B68">
            <w:pPr>
              <w:pStyle w:val="ListParagraph"/>
              <w:ind w:left="0"/>
            </w:pPr>
            <w:r>
              <w:t>Member</w:t>
            </w:r>
          </w:p>
        </w:tc>
        <w:tc>
          <w:tcPr>
            <w:tcW w:w="5471" w:type="dxa"/>
          </w:tcPr>
          <w:p w14:paraId="001FE1B0" w14:textId="1B2B04CA" w:rsidR="00E92B68" w:rsidRDefault="00300B49" w:rsidP="00E92B68">
            <w:pPr>
              <w:pStyle w:val="ListParagraph"/>
              <w:ind w:left="0"/>
            </w:pPr>
            <w:r>
              <w:t>Getdiscount()</w:t>
            </w:r>
            <w:r w:rsidR="0050312C" w:rsidRPr="0050312C">
              <w:rPr>
                <w:b/>
              </w:rPr>
              <w:t>Using Equivalence Partitioning</w:t>
            </w:r>
          </w:p>
          <w:p w14:paraId="682CA8BF" w14:textId="4B11ACD2" w:rsidR="00E92B68" w:rsidRDefault="00E92B68" w:rsidP="00E92B68">
            <w:pPr>
              <w:pStyle w:val="ListParagraph"/>
              <w:ind w:left="0"/>
            </w:pPr>
          </w:p>
        </w:tc>
        <w:tc>
          <w:tcPr>
            <w:tcW w:w="1276" w:type="dxa"/>
          </w:tcPr>
          <w:p w14:paraId="14528B1F" w14:textId="76B0350C" w:rsidR="00E92B68" w:rsidRDefault="00300B49" w:rsidP="00E92B68">
            <w:pPr>
              <w:pStyle w:val="ListParagraph"/>
              <w:ind w:left="0"/>
            </w:pPr>
            <w:r>
              <w:t>1</w:t>
            </w:r>
          </w:p>
        </w:tc>
      </w:tr>
      <w:tr w:rsidR="00E92B68" w14:paraId="02B5DB4D" w14:textId="77777777" w:rsidTr="0066253A">
        <w:tc>
          <w:tcPr>
            <w:tcW w:w="1317" w:type="dxa"/>
          </w:tcPr>
          <w:p w14:paraId="1C986EFC" w14:textId="076A2EA9" w:rsidR="00E92B68" w:rsidRDefault="00E92B68" w:rsidP="00E92B68">
            <w:pPr>
              <w:pStyle w:val="ListParagraph"/>
              <w:ind w:left="0"/>
            </w:pPr>
            <w:r>
              <w:lastRenderedPageBreak/>
              <w:t>Customer</w:t>
            </w:r>
          </w:p>
        </w:tc>
        <w:tc>
          <w:tcPr>
            <w:tcW w:w="5471" w:type="dxa"/>
          </w:tcPr>
          <w:p w14:paraId="1EE66C80" w14:textId="706A8207" w:rsidR="00E92B68" w:rsidRDefault="00856BB8" w:rsidP="00E92B68">
            <w:pPr>
              <w:pStyle w:val="ListParagraph"/>
              <w:ind w:left="0"/>
            </w:pPr>
            <w:r w:rsidRPr="00856BB8">
              <w:t>Customer(int memberType, String firstName, String lastName, String creditNumber, String creditType, String expiry)</w:t>
            </w:r>
            <w:r>
              <w:t xml:space="preserve"> </w:t>
            </w:r>
            <w:r w:rsidR="0050312C" w:rsidRPr="0050312C">
              <w:rPr>
                <w:b/>
              </w:rPr>
              <w:t>Using Using Equivalence Partitioning</w:t>
            </w:r>
          </w:p>
          <w:p w14:paraId="0E2F3970" w14:textId="77777777" w:rsidR="00856BB8" w:rsidRDefault="00856BB8" w:rsidP="00E92B68">
            <w:pPr>
              <w:pStyle w:val="ListParagraph"/>
              <w:ind w:left="0"/>
            </w:pPr>
          </w:p>
          <w:p w14:paraId="6D3847E6" w14:textId="657863A8" w:rsidR="00856BB8" w:rsidRDefault="00856BB8" w:rsidP="00856BB8">
            <w:pPr>
              <w:pStyle w:val="ListParagraph"/>
              <w:ind w:hanging="720"/>
            </w:pPr>
            <w:r w:rsidRPr="00856BB8">
              <w:t>getCreditNumber()</w:t>
            </w:r>
            <w:r w:rsidR="0050312C" w:rsidRPr="0050312C">
              <w:rPr>
                <w:b/>
              </w:rPr>
              <w:t>Using Equivalence Partitioning</w:t>
            </w:r>
          </w:p>
          <w:p w14:paraId="3A18ADF7" w14:textId="677AEC0F" w:rsidR="00856BB8" w:rsidRDefault="00856BB8" w:rsidP="00856BB8">
            <w:pPr>
              <w:pStyle w:val="ListParagraph"/>
              <w:ind w:hanging="720"/>
            </w:pPr>
            <w:r w:rsidRPr="00856BB8">
              <w:t xml:space="preserve">getLastName()  </w:t>
            </w:r>
            <w:r w:rsidR="0050312C" w:rsidRPr="0050312C">
              <w:rPr>
                <w:b/>
              </w:rPr>
              <w:t>Using Equivalence Partitioning</w:t>
            </w:r>
          </w:p>
          <w:p w14:paraId="4786C55C" w14:textId="42E953F5" w:rsidR="00856BB8" w:rsidRDefault="00856BB8" w:rsidP="00856BB8">
            <w:pPr>
              <w:pStyle w:val="ListParagraph"/>
              <w:ind w:hanging="720"/>
            </w:pPr>
            <w:r w:rsidRPr="00856BB8">
              <w:t xml:space="preserve">getFirstName()  </w:t>
            </w:r>
            <w:r w:rsidR="0050312C" w:rsidRPr="0050312C">
              <w:rPr>
                <w:b/>
              </w:rPr>
              <w:t>Using Equivalence Partitioning</w:t>
            </w:r>
          </w:p>
          <w:p w14:paraId="6BA1C1A0" w14:textId="105267C8" w:rsidR="00856BB8" w:rsidRDefault="00856BB8" w:rsidP="00856BB8">
            <w:pPr>
              <w:pStyle w:val="ListParagraph"/>
              <w:ind w:hanging="720"/>
            </w:pPr>
            <w:r w:rsidRPr="00856BB8">
              <w:t>getCreditType()</w:t>
            </w:r>
            <w:r w:rsidR="0050312C">
              <w:t xml:space="preserve"> </w:t>
            </w:r>
            <w:r w:rsidR="0050312C" w:rsidRPr="0050312C">
              <w:rPr>
                <w:b/>
              </w:rPr>
              <w:t>Using Equivalence Partitioning</w:t>
            </w:r>
          </w:p>
          <w:p w14:paraId="441D18B1" w14:textId="794BF223" w:rsidR="003A2726" w:rsidRPr="003A2726" w:rsidRDefault="00856BB8" w:rsidP="003A2726">
            <w:pPr>
              <w:pStyle w:val="ListParagraph"/>
              <w:ind w:hanging="720"/>
              <w:rPr>
                <w:b/>
              </w:rPr>
            </w:pPr>
            <w:r w:rsidRPr="00856BB8">
              <w:t>getExpiry()</w:t>
            </w:r>
            <w:r w:rsidR="0050312C">
              <w:t xml:space="preserve"> </w:t>
            </w:r>
            <w:r w:rsidR="0050312C" w:rsidRPr="0050312C">
              <w:rPr>
                <w:b/>
              </w:rPr>
              <w:t>Using Equivalence Partitioning</w:t>
            </w:r>
          </w:p>
          <w:p w14:paraId="76914D63" w14:textId="023E51E6" w:rsidR="00856BB8" w:rsidRDefault="003A2726" w:rsidP="00856BB8">
            <w:pPr>
              <w:pStyle w:val="ListParagraph"/>
              <w:ind w:hanging="720"/>
            </w:pPr>
            <w:r>
              <w:t>g</w:t>
            </w:r>
            <w:r w:rsidR="00856BB8">
              <w:t>et</w:t>
            </w:r>
            <w:r w:rsidR="00856BB8" w:rsidRPr="00856BB8">
              <w:t>MemberType()</w:t>
            </w:r>
            <w:r w:rsidR="0050312C">
              <w:t xml:space="preserve"> </w:t>
            </w:r>
            <w:r w:rsidR="0050312C" w:rsidRPr="0050312C">
              <w:rPr>
                <w:b/>
              </w:rPr>
              <w:t>Using Equivalence Partitioning</w:t>
            </w:r>
          </w:p>
          <w:p w14:paraId="4EF4F247" w14:textId="22F9EFA4" w:rsidR="00856BB8" w:rsidRDefault="003A2726" w:rsidP="00856BB8">
            <w:pPr>
              <w:pStyle w:val="ListParagraph"/>
              <w:ind w:hanging="720"/>
            </w:pPr>
            <w:r>
              <w:t>s</w:t>
            </w:r>
            <w:r w:rsidR="00856BB8">
              <w:t>et</w:t>
            </w:r>
            <w:r w:rsidR="00856BB8" w:rsidRPr="00856BB8">
              <w:t>CreditNumber(</w:t>
            </w:r>
            <w:r w:rsidRPr="003A2726">
              <w:t>String creditNumber</w:t>
            </w:r>
            <w:r w:rsidR="00856BB8" w:rsidRPr="00856BB8">
              <w:t>)</w:t>
            </w:r>
            <w:r w:rsidR="0050312C">
              <w:t xml:space="preserve"> </w:t>
            </w:r>
            <w:r w:rsidR="0050312C" w:rsidRPr="0050312C">
              <w:rPr>
                <w:b/>
              </w:rPr>
              <w:t>Using Equivalence Partitioning</w:t>
            </w:r>
          </w:p>
          <w:p w14:paraId="25FF75CC" w14:textId="44DEAF1C" w:rsidR="00856BB8" w:rsidRDefault="00856BB8" w:rsidP="00856BB8">
            <w:pPr>
              <w:pStyle w:val="ListParagraph"/>
              <w:ind w:hanging="720"/>
            </w:pPr>
            <w:r>
              <w:t>set</w:t>
            </w:r>
            <w:r w:rsidRPr="00856BB8">
              <w:t>LastName(</w:t>
            </w:r>
            <w:r w:rsidR="003A2726" w:rsidRPr="003A2726">
              <w:t>String lastName</w:t>
            </w:r>
            <w:r w:rsidRPr="00856BB8">
              <w:t xml:space="preserve">)  </w:t>
            </w:r>
            <w:r w:rsidR="0050312C" w:rsidRPr="0050312C">
              <w:rPr>
                <w:b/>
              </w:rPr>
              <w:t>Using Equivalence Partitioning</w:t>
            </w:r>
          </w:p>
          <w:p w14:paraId="5456CB14" w14:textId="79C8CEDA" w:rsidR="00856BB8" w:rsidRDefault="00856BB8" w:rsidP="00856BB8">
            <w:pPr>
              <w:pStyle w:val="ListParagraph"/>
              <w:ind w:hanging="720"/>
            </w:pPr>
            <w:r>
              <w:t>set</w:t>
            </w:r>
            <w:r w:rsidRPr="00856BB8">
              <w:t>FirstName(</w:t>
            </w:r>
            <w:r w:rsidR="003A2726" w:rsidRPr="003A2726">
              <w:t>String firstName</w:t>
            </w:r>
            <w:r w:rsidRPr="00856BB8">
              <w:t xml:space="preserve">)  </w:t>
            </w:r>
            <w:r w:rsidR="0050312C" w:rsidRPr="0050312C">
              <w:rPr>
                <w:b/>
              </w:rPr>
              <w:t>Using Equivalence Partitioning</w:t>
            </w:r>
          </w:p>
          <w:p w14:paraId="20B9B268" w14:textId="1D82BC5B" w:rsidR="00856BB8" w:rsidRDefault="00856BB8" w:rsidP="00856BB8">
            <w:pPr>
              <w:pStyle w:val="ListParagraph"/>
              <w:ind w:hanging="720"/>
            </w:pPr>
            <w:r>
              <w:t>set</w:t>
            </w:r>
            <w:r w:rsidRPr="00856BB8">
              <w:t>CreditType(</w:t>
            </w:r>
            <w:r w:rsidR="003A2726" w:rsidRPr="003A2726">
              <w:t>String creditType</w:t>
            </w:r>
            <w:r w:rsidRPr="00856BB8">
              <w:t>)</w:t>
            </w:r>
            <w:r w:rsidR="0050312C">
              <w:t xml:space="preserve"> </w:t>
            </w:r>
            <w:r w:rsidR="0050312C" w:rsidRPr="0050312C">
              <w:rPr>
                <w:b/>
              </w:rPr>
              <w:t>Using Equivalence Partitioning</w:t>
            </w:r>
          </w:p>
          <w:p w14:paraId="0EFE0817" w14:textId="5234D763" w:rsidR="00856BB8" w:rsidRDefault="00856BB8" w:rsidP="00856BB8">
            <w:pPr>
              <w:pStyle w:val="ListParagraph"/>
              <w:ind w:hanging="720"/>
            </w:pPr>
            <w:r>
              <w:t>set</w:t>
            </w:r>
            <w:r w:rsidRPr="00856BB8">
              <w:t>Expiry(</w:t>
            </w:r>
            <w:r w:rsidR="003A2726" w:rsidRPr="003A2726">
              <w:t>String expiry</w:t>
            </w:r>
            <w:r w:rsidRPr="00856BB8">
              <w:t>)</w:t>
            </w:r>
            <w:r w:rsidR="0050312C">
              <w:t xml:space="preserve"> </w:t>
            </w:r>
            <w:r w:rsidR="0050312C" w:rsidRPr="0050312C">
              <w:rPr>
                <w:b/>
              </w:rPr>
              <w:t>Using Equivalence Partitioning</w:t>
            </w:r>
          </w:p>
          <w:p w14:paraId="08DD31C3" w14:textId="157591E6" w:rsidR="00E92B68" w:rsidRDefault="00856BB8" w:rsidP="00856BB8">
            <w:pPr>
              <w:pStyle w:val="ListParagraph"/>
              <w:ind w:hanging="720"/>
            </w:pPr>
            <w:r>
              <w:t>set</w:t>
            </w:r>
            <w:r w:rsidRPr="00856BB8">
              <w:t>MemberType(</w:t>
            </w:r>
            <w:r w:rsidR="003A2726" w:rsidRPr="003A2726">
              <w:t>int memberType</w:t>
            </w:r>
            <w:r w:rsidRPr="00856BB8">
              <w:t>)</w:t>
            </w:r>
            <w:r w:rsidR="0050312C">
              <w:t xml:space="preserve"> </w:t>
            </w:r>
            <w:r w:rsidR="0050312C" w:rsidRPr="0050312C">
              <w:rPr>
                <w:b/>
              </w:rPr>
              <w:t>Using Equivalence Partitioning</w:t>
            </w:r>
          </w:p>
        </w:tc>
        <w:tc>
          <w:tcPr>
            <w:tcW w:w="1276" w:type="dxa"/>
          </w:tcPr>
          <w:p w14:paraId="3B921FCA" w14:textId="77777777" w:rsidR="00E92B68" w:rsidRDefault="00856BB8" w:rsidP="00E92B68">
            <w:pPr>
              <w:pStyle w:val="ListParagraph"/>
              <w:ind w:left="0"/>
            </w:pPr>
            <w:r>
              <w:t>3</w:t>
            </w:r>
          </w:p>
          <w:p w14:paraId="287E104D" w14:textId="77777777" w:rsidR="00856BB8" w:rsidRDefault="00856BB8" w:rsidP="00E92B68">
            <w:pPr>
              <w:pStyle w:val="ListParagraph"/>
              <w:ind w:left="0"/>
            </w:pPr>
          </w:p>
          <w:p w14:paraId="5E2E481D" w14:textId="44BB2CBE" w:rsidR="00856BB8" w:rsidRDefault="00856BB8" w:rsidP="00E92B68">
            <w:pPr>
              <w:pStyle w:val="ListParagraph"/>
              <w:ind w:left="0"/>
            </w:pPr>
          </w:p>
          <w:p w14:paraId="5BB0518F" w14:textId="77777777" w:rsidR="00856BB8" w:rsidRDefault="00856BB8" w:rsidP="00E92B68">
            <w:pPr>
              <w:pStyle w:val="ListParagraph"/>
              <w:ind w:left="0"/>
            </w:pPr>
          </w:p>
          <w:p w14:paraId="1B020E71" w14:textId="77777777" w:rsidR="00856BB8" w:rsidRDefault="00856BB8" w:rsidP="00E92B68">
            <w:pPr>
              <w:pStyle w:val="ListParagraph"/>
              <w:ind w:left="0"/>
            </w:pPr>
            <w:r>
              <w:t>1</w:t>
            </w:r>
          </w:p>
          <w:p w14:paraId="6AAF59C6" w14:textId="77777777" w:rsidR="00856BB8" w:rsidRDefault="00856BB8" w:rsidP="00E92B68">
            <w:pPr>
              <w:pStyle w:val="ListParagraph"/>
              <w:ind w:left="0"/>
            </w:pPr>
            <w:r>
              <w:t>1</w:t>
            </w:r>
          </w:p>
          <w:p w14:paraId="70468CF6" w14:textId="77777777" w:rsidR="00856BB8" w:rsidRDefault="00856BB8" w:rsidP="00E92B68">
            <w:pPr>
              <w:pStyle w:val="ListParagraph"/>
              <w:ind w:left="0"/>
            </w:pPr>
            <w:r>
              <w:t>1</w:t>
            </w:r>
          </w:p>
          <w:p w14:paraId="6B0E9B40" w14:textId="77777777" w:rsidR="00856BB8" w:rsidRDefault="00856BB8" w:rsidP="00E92B68">
            <w:pPr>
              <w:pStyle w:val="ListParagraph"/>
              <w:ind w:left="0"/>
            </w:pPr>
            <w:r>
              <w:t>1</w:t>
            </w:r>
          </w:p>
          <w:p w14:paraId="1C8E9929" w14:textId="77777777" w:rsidR="00856BB8" w:rsidRDefault="00856BB8" w:rsidP="00E92B68">
            <w:pPr>
              <w:pStyle w:val="ListParagraph"/>
              <w:ind w:left="0"/>
            </w:pPr>
            <w:r>
              <w:t>1</w:t>
            </w:r>
          </w:p>
          <w:p w14:paraId="1977FF28" w14:textId="77777777" w:rsidR="00856BB8" w:rsidRDefault="00856BB8" w:rsidP="00E92B68">
            <w:pPr>
              <w:pStyle w:val="ListParagraph"/>
              <w:ind w:left="0"/>
            </w:pPr>
            <w:r>
              <w:t>1</w:t>
            </w:r>
          </w:p>
          <w:p w14:paraId="15DED6D9" w14:textId="09472F18" w:rsidR="00856BB8" w:rsidRDefault="00856BB8" w:rsidP="00E92B68">
            <w:pPr>
              <w:pStyle w:val="ListParagraph"/>
              <w:ind w:left="0"/>
            </w:pPr>
            <w:r>
              <w:t>1</w:t>
            </w:r>
          </w:p>
          <w:p w14:paraId="0AE66C76" w14:textId="77777777" w:rsidR="003A2726" w:rsidRDefault="003A2726" w:rsidP="00E92B68">
            <w:pPr>
              <w:pStyle w:val="ListParagraph"/>
              <w:ind w:left="0"/>
            </w:pPr>
          </w:p>
          <w:p w14:paraId="4088EDCE" w14:textId="77777777" w:rsidR="00856BB8" w:rsidRDefault="00856BB8" w:rsidP="00E92B68">
            <w:pPr>
              <w:pStyle w:val="ListParagraph"/>
              <w:ind w:left="0"/>
            </w:pPr>
            <w:r>
              <w:t>1</w:t>
            </w:r>
          </w:p>
          <w:p w14:paraId="37FA6BC8" w14:textId="77777777" w:rsidR="003A2726" w:rsidRDefault="003A2726" w:rsidP="00E92B68">
            <w:pPr>
              <w:pStyle w:val="ListParagraph"/>
              <w:ind w:left="0"/>
            </w:pPr>
          </w:p>
          <w:p w14:paraId="2955E332" w14:textId="44DB9BF2" w:rsidR="00856BB8" w:rsidRDefault="00856BB8" w:rsidP="00E92B68">
            <w:pPr>
              <w:pStyle w:val="ListParagraph"/>
              <w:ind w:left="0"/>
            </w:pPr>
            <w:r>
              <w:t>1</w:t>
            </w:r>
          </w:p>
          <w:p w14:paraId="7B2A0CD4" w14:textId="77777777" w:rsidR="003A2726" w:rsidRDefault="003A2726" w:rsidP="00E92B68">
            <w:pPr>
              <w:pStyle w:val="ListParagraph"/>
              <w:ind w:left="0"/>
            </w:pPr>
          </w:p>
          <w:p w14:paraId="5CBADB06" w14:textId="1D059B78" w:rsidR="00856BB8" w:rsidRDefault="00856BB8" w:rsidP="00E92B68">
            <w:pPr>
              <w:pStyle w:val="ListParagraph"/>
              <w:ind w:left="0"/>
            </w:pPr>
            <w:r>
              <w:t>1</w:t>
            </w:r>
          </w:p>
          <w:p w14:paraId="4FFDCF8B" w14:textId="77777777" w:rsidR="003A2726" w:rsidRDefault="003A2726" w:rsidP="00E92B68">
            <w:pPr>
              <w:pStyle w:val="ListParagraph"/>
              <w:ind w:left="0"/>
            </w:pPr>
          </w:p>
          <w:p w14:paraId="15A6B2A4" w14:textId="173B10BD" w:rsidR="00856BB8" w:rsidRDefault="00856BB8" w:rsidP="00E92B68">
            <w:pPr>
              <w:pStyle w:val="ListParagraph"/>
              <w:ind w:left="0"/>
            </w:pPr>
            <w:r>
              <w:t>1</w:t>
            </w:r>
          </w:p>
          <w:p w14:paraId="71F78AF4" w14:textId="4F87013C" w:rsidR="00856BB8" w:rsidRDefault="003A2726" w:rsidP="00E92B68">
            <w:pPr>
              <w:pStyle w:val="ListParagraph"/>
              <w:ind w:left="0"/>
            </w:pPr>
            <w:r>
              <w:t>3</w:t>
            </w:r>
          </w:p>
          <w:p w14:paraId="28CAAF5A" w14:textId="5402E9A6" w:rsidR="00856BB8" w:rsidRDefault="00856BB8" w:rsidP="00E92B68">
            <w:pPr>
              <w:pStyle w:val="ListParagraph"/>
              <w:ind w:left="0"/>
            </w:pPr>
          </w:p>
        </w:tc>
      </w:tr>
      <w:tr w:rsidR="00E92B68" w14:paraId="6D80B6BB" w14:textId="77777777" w:rsidTr="0066253A">
        <w:tc>
          <w:tcPr>
            <w:tcW w:w="1317" w:type="dxa"/>
          </w:tcPr>
          <w:p w14:paraId="15AAD704" w14:textId="0F8CB54E" w:rsidR="00E92B68" w:rsidRDefault="00E92B68" w:rsidP="00E92B68">
            <w:pPr>
              <w:pStyle w:val="ListParagraph"/>
              <w:ind w:left="0"/>
            </w:pPr>
            <w:r>
              <w:t>Invoice</w:t>
            </w:r>
          </w:p>
        </w:tc>
        <w:tc>
          <w:tcPr>
            <w:tcW w:w="5471" w:type="dxa"/>
          </w:tcPr>
          <w:p w14:paraId="3AEBC76D" w14:textId="386A12FD" w:rsidR="00E92B68" w:rsidRDefault="0050312C" w:rsidP="0050312C">
            <w:pPr>
              <w:pStyle w:val="ListParagraph"/>
              <w:ind w:left="0"/>
              <w:rPr>
                <w:b/>
                <w:bCs/>
              </w:rPr>
            </w:pPr>
            <w:r w:rsidRPr="0050312C">
              <w:t>Invoice(int priceCode, Customer theCust, int rowNum, int startSeatNum, int seatsBooked)</w:t>
            </w:r>
            <w:r>
              <w:t xml:space="preserve"> </w:t>
            </w:r>
            <w:r w:rsidRPr="00300B49">
              <w:rPr>
                <w:b/>
                <w:bCs/>
              </w:rPr>
              <w:t>Using</w:t>
            </w:r>
            <w:r w:rsidRPr="0050312C">
              <w:rPr>
                <w:b/>
                <w:bCs/>
              </w:rPr>
              <w:t xml:space="preserve"> Equivalence Partitioning</w:t>
            </w:r>
          </w:p>
          <w:p w14:paraId="58674F2C" w14:textId="617C3F35" w:rsidR="008032BB" w:rsidRPr="008032BB" w:rsidRDefault="008032BB" w:rsidP="0050312C">
            <w:pPr>
              <w:pStyle w:val="ListParagraph"/>
              <w:ind w:left="0"/>
            </w:pPr>
            <w:r>
              <w:t>2*1*3*3*3</w:t>
            </w:r>
          </w:p>
          <w:p w14:paraId="2409B725" w14:textId="77777777" w:rsidR="003A2726" w:rsidRDefault="003A2726" w:rsidP="0050312C">
            <w:pPr>
              <w:pStyle w:val="ListParagraph"/>
              <w:ind w:left="0"/>
            </w:pPr>
          </w:p>
          <w:p w14:paraId="2E13630A" w14:textId="52F2720F" w:rsidR="00E92B68" w:rsidRDefault="003A2726" w:rsidP="003A2726">
            <w:r w:rsidRPr="003A2726">
              <w:t>getNumberOfSeats()</w:t>
            </w:r>
            <w:r w:rsidR="00F00663" w:rsidRPr="0050312C">
              <w:rPr>
                <w:b/>
              </w:rPr>
              <w:t>Using Equivalence Partitioning</w:t>
            </w:r>
          </w:p>
          <w:p w14:paraId="28C886A3" w14:textId="4F699685" w:rsidR="003A2726" w:rsidRDefault="003A2726" w:rsidP="003A2726">
            <w:r w:rsidRPr="003A2726">
              <w:t>getPriceCode()</w:t>
            </w:r>
            <w:r w:rsidR="00F00663" w:rsidRPr="0050312C">
              <w:rPr>
                <w:b/>
              </w:rPr>
              <w:t>Using Equivalence Partitioning</w:t>
            </w:r>
          </w:p>
          <w:p w14:paraId="55074C04" w14:textId="59C7B120" w:rsidR="003A2726" w:rsidRDefault="003A2726" w:rsidP="003A2726">
            <w:r w:rsidRPr="003A2726">
              <w:t>getTheCust()</w:t>
            </w:r>
            <w:r w:rsidR="00F00663" w:rsidRPr="0050312C">
              <w:rPr>
                <w:b/>
              </w:rPr>
              <w:t>Using Equivalence Partitioning</w:t>
            </w:r>
          </w:p>
          <w:p w14:paraId="3BC72D59" w14:textId="4AAF57FE" w:rsidR="003A2726" w:rsidRDefault="003A2726" w:rsidP="003A2726">
            <w:r w:rsidRPr="003A2726">
              <w:t>getStartSeatNum()</w:t>
            </w:r>
            <w:r w:rsidR="00F00663" w:rsidRPr="0050312C">
              <w:rPr>
                <w:b/>
              </w:rPr>
              <w:t>Using Equivalence Partitioning</w:t>
            </w:r>
          </w:p>
          <w:p w14:paraId="353E4A4D" w14:textId="4E106D7D" w:rsidR="003A2726" w:rsidRDefault="003A2726" w:rsidP="003A2726">
            <w:r w:rsidRPr="003A2726">
              <w:t>getRowNum()</w:t>
            </w:r>
            <w:r w:rsidR="00F00663" w:rsidRPr="0050312C">
              <w:rPr>
                <w:b/>
              </w:rPr>
              <w:t>Using Equivalence Partitioning</w:t>
            </w:r>
          </w:p>
          <w:p w14:paraId="10C5BF70" w14:textId="20464D4B" w:rsidR="003A2726" w:rsidRDefault="003A2726" w:rsidP="003A2726">
            <w:r w:rsidRPr="003A2726">
              <w:t>setNumberOfSeats(int numberOfSeats)</w:t>
            </w:r>
            <w:r w:rsidR="00F00663" w:rsidRPr="0050312C">
              <w:rPr>
                <w:b/>
              </w:rPr>
              <w:t xml:space="preserve"> Using Equivalence Partitioning</w:t>
            </w:r>
          </w:p>
          <w:p w14:paraId="396639EE" w14:textId="77777777" w:rsidR="00F00663" w:rsidRDefault="003A2726" w:rsidP="003A2726">
            <w:r w:rsidRPr="003A2726">
              <w:t>setPriceCode(int priceCode)</w:t>
            </w:r>
            <w:r w:rsidR="00F00663">
              <w:t xml:space="preserve"> Boundary value analysis</w:t>
            </w:r>
          </w:p>
          <w:p w14:paraId="3F20D7E7" w14:textId="25333ADF" w:rsidR="003A2726" w:rsidRDefault="00F00663" w:rsidP="003A2726">
            <w:r>
              <w:t>-1,0,1,2</w:t>
            </w:r>
          </w:p>
          <w:p w14:paraId="3EF4F564" w14:textId="2A04144F" w:rsidR="003A2726" w:rsidRDefault="003A2726" w:rsidP="003A2726">
            <w:r w:rsidRPr="003A2726">
              <w:t>setTheCust(Customer theCust)</w:t>
            </w:r>
            <w:r w:rsidR="00F00663" w:rsidRPr="0050312C">
              <w:rPr>
                <w:b/>
              </w:rPr>
              <w:t xml:space="preserve"> Using Equivalence Partitioning</w:t>
            </w:r>
          </w:p>
          <w:p w14:paraId="5FFB2831" w14:textId="5CB79654" w:rsidR="003A2726" w:rsidRDefault="003A2726" w:rsidP="003A2726">
            <w:r w:rsidRPr="003A2726">
              <w:t>setRowNum(int rowNum)</w:t>
            </w:r>
            <w:r w:rsidR="00F00663" w:rsidRPr="0050312C">
              <w:rPr>
                <w:b/>
              </w:rPr>
              <w:t xml:space="preserve"> Using Equivalence Partitioning</w:t>
            </w:r>
          </w:p>
          <w:p w14:paraId="3EEF8BB8" w14:textId="3A1A3568" w:rsidR="003A2726" w:rsidRDefault="003A2726" w:rsidP="003A2726">
            <w:r w:rsidRPr="003A2726">
              <w:t>setStartSeatNum(int startSeatNum)</w:t>
            </w:r>
            <w:r w:rsidR="00F00663" w:rsidRPr="0050312C">
              <w:rPr>
                <w:b/>
              </w:rPr>
              <w:t xml:space="preserve"> Using Equivalence Partitioning</w:t>
            </w:r>
          </w:p>
          <w:p w14:paraId="279DCDD0" w14:textId="07480A0E" w:rsidR="003A2726" w:rsidRDefault="003A2726" w:rsidP="003A2726">
            <w:r w:rsidRPr="003A2726">
              <w:t>getDiscount(int memberCode)</w:t>
            </w:r>
            <w:r w:rsidR="00F00663" w:rsidRPr="0050312C">
              <w:rPr>
                <w:b/>
              </w:rPr>
              <w:t xml:space="preserve"> Using Equivalence Partitioning</w:t>
            </w:r>
          </w:p>
          <w:p w14:paraId="56077737" w14:textId="5FB1D9DD" w:rsidR="003A2726" w:rsidRDefault="003A2726" w:rsidP="003A2726">
            <w:r w:rsidRPr="003A2726">
              <w:t>getCharge(int priceCode)</w:t>
            </w:r>
            <w:r w:rsidR="00F00663" w:rsidRPr="0050312C">
              <w:rPr>
                <w:b/>
              </w:rPr>
              <w:t xml:space="preserve"> Using Equivalence Partitioning</w:t>
            </w:r>
          </w:p>
        </w:tc>
        <w:tc>
          <w:tcPr>
            <w:tcW w:w="1276" w:type="dxa"/>
          </w:tcPr>
          <w:p w14:paraId="0F7DF139" w14:textId="77777777" w:rsidR="00E92B68" w:rsidRDefault="008032BB" w:rsidP="00E92B68">
            <w:pPr>
              <w:pStyle w:val="ListParagraph"/>
              <w:ind w:left="0"/>
            </w:pPr>
            <w:r>
              <w:t>54</w:t>
            </w:r>
          </w:p>
          <w:p w14:paraId="0F583E86" w14:textId="77777777" w:rsidR="008032BB" w:rsidRDefault="008032BB" w:rsidP="00E92B68">
            <w:pPr>
              <w:pStyle w:val="ListParagraph"/>
              <w:ind w:left="0"/>
            </w:pPr>
          </w:p>
          <w:p w14:paraId="4610B958" w14:textId="77777777" w:rsidR="008032BB" w:rsidRDefault="008032BB" w:rsidP="00E92B68">
            <w:pPr>
              <w:pStyle w:val="ListParagraph"/>
              <w:ind w:left="0"/>
            </w:pPr>
          </w:p>
          <w:p w14:paraId="3306A460" w14:textId="77777777" w:rsidR="008032BB" w:rsidRDefault="008032BB" w:rsidP="00E92B68">
            <w:pPr>
              <w:pStyle w:val="ListParagraph"/>
              <w:ind w:left="0"/>
            </w:pPr>
          </w:p>
          <w:p w14:paraId="4DC201E2" w14:textId="77777777" w:rsidR="008032BB" w:rsidRDefault="008032BB" w:rsidP="00E92B68">
            <w:pPr>
              <w:pStyle w:val="ListParagraph"/>
              <w:ind w:left="0"/>
            </w:pPr>
          </w:p>
          <w:p w14:paraId="0BA3D181" w14:textId="77777777" w:rsidR="008032BB" w:rsidRDefault="008032BB" w:rsidP="00E92B68">
            <w:pPr>
              <w:pStyle w:val="ListParagraph"/>
              <w:ind w:left="0"/>
            </w:pPr>
            <w:r>
              <w:t>1</w:t>
            </w:r>
          </w:p>
          <w:p w14:paraId="00BDFE12" w14:textId="77777777" w:rsidR="008032BB" w:rsidRDefault="008032BB" w:rsidP="00E92B68">
            <w:pPr>
              <w:pStyle w:val="ListParagraph"/>
              <w:ind w:left="0"/>
            </w:pPr>
            <w:r>
              <w:t>1</w:t>
            </w:r>
          </w:p>
          <w:p w14:paraId="3725D6D9" w14:textId="77777777" w:rsidR="008032BB" w:rsidRDefault="008032BB" w:rsidP="00E92B68">
            <w:pPr>
              <w:pStyle w:val="ListParagraph"/>
              <w:ind w:left="0"/>
            </w:pPr>
            <w:r>
              <w:t>1</w:t>
            </w:r>
          </w:p>
          <w:p w14:paraId="75CF9D0F" w14:textId="77777777" w:rsidR="008032BB" w:rsidRDefault="008032BB" w:rsidP="00E92B68">
            <w:pPr>
              <w:pStyle w:val="ListParagraph"/>
              <w:ind w:left="0"/>
            </w:pPr>
            <w:r>
              <w:t>1</w:t>
            </w:r>
          </w:p>
          <w:p w14:paraId="182AB801" w14:textId="39C8CCA0" w:rsidR="008032BB" w:rsidRDefault="008032BB" w:rsidP="00E92B68">
            <w:pPr>
              <w:pStyle w:val="ListParagraph"/>
              <w:ind w:left="0"/>
            </w:pPr>
            <w:r>
              <w:t>1</w:t>
            </w:r>
          </w:p>
          <w:p w14:paraId="675EED90" w14:textId="77777777" w:rsidR="00F00663" w:rsidRDefault="00F00663" w:rsidP="00E92B68">
            <w:pPr>
              <w:pStyle w:val="ListParagraph"/>
              <w:ind w:left="0"/>
            </w:pPr>
          </w:p>
          <w:p w14:paraId="463ED419" w14:textId="21C92CCA" w:rsidR="008032BB" w:rsidRDefault="008032BB" w:rsidP="00E92B68">
            <w:pPr>
              <w:pStyle w:val="ListParagraph"/>
              <w:ind w:left="0"/>
            </w:pPr>
            <w:r>
              <w:t>3</w:t>
            </w:r>
          </w:p>
          <w:p w14:paraId="3DC8063E" w14:textId="77777777" w:rsidR="00F00663" w:rsidRDefault="00F00663" w:rsidP="00E92B68">
            <w:pPr>
              <w:pStyle w:val="ListParagraph"/>
              <w:ind w:left="0"/>
            </w:pPr>
          </w:p>
          <w:p w14:paraId="68C5BBE3" w14:textId="3F84580C" w:rsidR="008032BB" w:rsidRDefault="00F00663" w:rsidP="00E92B68">
            <w:pPr>
              <w:pStyle w:val="ListParagraph"/>
              <w:ind w:left="0"/>
            </w:pPr>
            <w:r>
              <w:t>4</w:t>
            </w:r>
          </w:p>
          <w:p w14:paraId="53328CE4" w14:textId="77777777" w:rsidR="00F00663" w:rsidRDefault="00F00663" w:rsidP="00E92B68">
            <w:pPr>
              <w:pStyle w:val="ListParagraph"/>
              <w:ind w:left="0"/>
            </w:pPr>
          </w:p>
          <w:p w14:paraId="0CE1DD2D" w14:textId="4FEECBC2" w:rsidR="00F00663" w:rsidRDefault="00F00663" w:rsidP="00E92B68">
            <w:pPr>
              <w:pStyle w:val="ListParagraph"/>
              <w:ind w:left="0"/>
            </w:pPr>
            <w:r>
              <w:t>1</w:t>
            </w:r>
          </w:p>
          <w:p w14:paraId="3C66D591" w14:textId="77777777" w:rsidR="00F00663" w:rsidRDefault="00F00663" w:rsidP="00E92B68">
            <w:pPr>
              <w:pStyle w:val="ListParagraph"/>
              <w:ind w:left="0"/>
            </w:pPr>
            <w:r>
              <w:t>3</w:t>
            </w:r>
          </w:p>
          <w:p w14:paraId="37C8D265" w14:textId="170BA519" w:rsidR="00F00663" w:rsidRDefault="00F00663" w:rsidP="00E92B68">
            <w:pPr>
              <w:pStyle w:val="ListParagraph"/>
              <w:ind w:left="0"/>
            </w:pPr>
            <w:r>
              <w:t>3</w:t>
            </w:r>
          </w:p>
          <w:p w14:paraId="5543DB5A" w14:textId="77777777" w:rsidR="00F00663" w:rsidRDefault="00F00663" w:rsidP="00E92B68">
            <w:pPr>
              <w:pStyle w:val="ListParagraph"/>
              <w:ind w:left="0"/>
            </w:pPr>
          </w:p>
          <w:p w14:paraId="4A53CA79" w14:textId="2742EF34" w:rsidR="00F00663" w:rsidRDefault="00F00663" w:rsidP="00E92B68">
            <w:pPr>
              <w:pStyle w:val="ListParagraph"/>
              <w:ind w:left="0"/>
            </w:pPr>
            <w:r>
              <w:t>1</w:t>
            </w:r>
          </w:p>
          <w:p w14:paraId="4DDF59C2" w14:textId="77777777" w:rsidR="00F00663" w:rsidRDefault="00F00663" w:rsidP="00E92B68">
            <w:pPr>
              <w:pStyle w:val="ListParagraph"/>
              <w:ind w:left="0"/>
            </w:pPr>
          </w:p>
          <w:p w14:paraId="777563C0" w14:textId="0B8B6106" w:rsidR="00F00663" w:rsidRDefault="00F00663" w:rsidP="00E92B68">
            <w:pPr>
              <w:pStyle w:val="ListParagraph"/>
              <w:ind w:left="0"/>
            </w:pPr>
            <w:r>
              <w:t>1</w:t>
            </w:r>
          </w:p>
        </w:tc>
      </w:tr>
      <w:tr w:rsidR="00E92B68" w14:paraId="72D79295" w14:textId="77777777" w:rsidTr="0066253A">
        <w:tc>
          <w:tcPr>
            <w:tcW w:w="1317" w:type="dxa"/>
          </w:tcPr>
          <w:p w14:paraId="30E1967F" w14:textId="6BA13993" w:rsidR="00E92B68" w:rsidRDefault="00E92B68" w:rsidP="00E92B68">
            <w:pPr>
              <w:pStyle w:val="ListParagraph"/>
              <w:ind w:left="0"/>
            </w:pPr>
            <w:r>
              <w:t>Seat</w:t>
            </w:r>
          </w:p>
        </w:tc>
        <w:tc>
          <w:tcPr>
            <w:tcW w:w="5471" w:type="dxa"/>
          </w:tcPr>
          <w:p w14:paraId="00E3A40D" w14:textId="2874879A" w:rsidR="00E92B68" w:rsidRDefault="00BD0701" w:rsidP="0050312C">
            <w:pPr>
              <w:pStyle w:val="ListParagraph"/>
              <w:ind w:left="0"/>
            </w:pPr>
            <w:r w:rsidRPr="00BD0701">
              <w:t>Seat(int numAvail, int code)</w:t>
            </w:r>
            <w:r>
              <w:t>3*2</w:t>
            </w:r>
            <w:r w:rsidRPr="0050312C">
              <w:rPr>
                <w:b/>
              </w:rPr>
              <w:t xml:space="preserve"> Using Equivalence Partitioning</w:t>
            </w:r>
          </w:p>
          <w:p w14:paraId="29163388" w14:textId="3AE63155" w:rsidR="00BD0701" w:rsidRDefault="00BD0701" w:rsidP="0050312C">
            <w:pPr>
              <w:pStyle w:val="ListParagraph"/>
              <w:ind w:left="0"/>
            </w:pPr>
            <w:r w:rsidRPr="00BD0701">
              <w:t>Boolean bookSeats(int num)</w:t>
            </w:r>
            <w:r>
              <w:t>3</w:t>
            </w:r>
            <w:r w:rsidRPr="0050312C">
              <w:rPr>
                <w:b/>
              </w:rPr>
              <w:t xml:space="preserve"> Using Equivalence Partitioning</w:t>
            </w:r>
          </w:p>
          <w:p w14:paraId="0580D4EE" w14:textId="77777777" w:rsidR="00BD0701" w:rsidRDefault="00BD0701" w:rsidP="0050312C">
            <w:pPr>
              <w:pStyle w:val="ListParagraph"/>
              <w:ind w:left="0"/>
            </w:pPr>
          </w:p>
          <w:p w14:paraId="10024566" w14:textId="2BFF661E" w:rsidR="00BD0701" w:rsidRDefault="00BD0701" w:rsidP="0050312C">
            <w:pPr>
              <w:pStyle w:val="ListParagraph"/>
              <w:ind w:left="0"/>
            </w:pPr>
            <w:r w:rsidRPr="00BD0701">
              <w:t>getPriceCode()</w:t>
            </w:r>
            <w:r w:rsidRPr="0050312C">
              <w:rPr>
                <w:b/>
              </w:rPr>
              <w:t>Using Equivalence Partitioning</w:t>
            </w:r>
          </w:p>
          <w:p w14:paraId="09FE3A39" w14:textId="7FFD5760" w:rsidR="00E92B68" w:rsidRDefault="00BD0701" w:rsidP="00BD0701">
            <w:pPr>
              <w:pStyle w:val="ListParagraph"/>
              <w:ind w:left="0"/>
            </w:pPr>
            <w:r w:rsidRPr="00BD0701">
              <w:t>getLastBooked()</w:t>
            </w:r>
            <w:r w:rsidRPr="0050312C">
              <w:rPr>
                <w:b/>
              </w:rPr>
              <w:t>Using Equivalence Partitioning</w:t>
            </w:r>
          </w:p>
          <w:p w14:paraId="595763CC" w14:textId="34118B99" w:rsidR="00BD0701" w:rsidRDefault="00BD0701" w:rsidP="00BD0701">
            <w:pPr>
              <w:pStyle w:val="ListParagraph"/>
              <w:ind w:left="0"/>
            </w:pPr>
            <w:r w:rsidRPr="00BD0701">
              <w:t>getCurrentSeat()</w:t>
            </w:r>
            <w:r w:rsidRPr="0050312C">
              <w:rPr>
                <w:b/>
              </w:rPr>
              <w:t>Using Equivalence Partitioning</w:t>
            </w:r>
            <w:r>
              <w:t xml:space="preserve"> </w:t>
            </w:r>
          </w:p>
        </w:tc>
        <w:tc>
          <w:tcPr>
            <w:tcW w:w="1276" w:type="dxa"/>
          </w:tcPr>
          <w:p w14:paraId="59ACFC87" w14:textId="1982F38B" w:rsidR="00E92B68" w:rsidRDefault="00BD0701" w:rsidP="00E92B68">
            <w:pPr>
              <w:pStyle w:val="ListParagraph"/>
              <w:ind w:left="0"/>
            </w:pPr>
            <w:r>
              <w:t>6</w:t>
            </w:r>
          </w:p>
          <w:p w14:paraId="4FC5D1BE" w14:textId="77777777" w:rsidR="00BD0701" w:rsidRDefault="00BD0701" w:rsidP="00E92B68">
            <w:pPr>
              <w:pStyle w:val="ListParagraph"/>
              <w:ind w:left="0"/>
            </w:pPr>
          </w:p>
          <w:p w14:paraId="04B4327D" w14:textId="77777777" w:rsidR="00BD0701" w:rsidRDefault="00BD0701" w:rsidP="00E92B68">
            <w:pPr>
              <w:pStyle w:val="ListParagraph"/>
              <w:ind w:left="0"/>
            </w:pPr>
            <w:r>
              <w:t>3</w:t>
            </w:r>
          </w:p>
          <w:p w14:paraId="287B4C54" w14:textId="20252D3F" w:rsidR="00BD0701" w:rsidRDefault="00BD0701" w:rsidP="00E92B68">
            <w:pPr>
              <w:pStyle w:val="ListParagraph"/>
              <w:ind w:left="0"/>
            </w:pPr>
          </w:p>
          <w:p w14:paraId="4D459A5C" w14:textId="77777777" w:rsidR="00BD0701" w:rsidRDefault="00BD0701" w:rsidP="00E92B68">
            <w:pPr>
              <w:pStyle w:val="ListParagraph"/>
              <w:ind w:left="0"/>
            </w:pPr>
          </w:p>
          <w:p w14:paraId="08D13C31" w14:textId="77777777" w:rsidR="00BD0701" w:rsidRDefault="00BD0701" w:rsidP="00E92B68">
            <w:pPr>
              <w:pStyle w:val="ListParagraph"/>
              <w:ind w:left="0"/>
            </w:pPr>
            <w:r>
              <w:t>1</w:t>
            </w:r>
          </w:p>
          <w:p w14:paraId="0F9B39F4" w14:textId="77777777" w:rsidR="00BD0701" w:rsidRDefault="00BD0701" w:rsidP="00E92B68">
            <w:pPr>
              <w:pStyle w:val="ListParagraph"/>
              <w:ind w:left="0"/>
            </w:pPr>
            <w:r>
              <w:t>1</w:t>
            </w:r>
          </w:p>
          <w:p w14:paraId="089C64E6" w14:textId="510B045B" w:rsidR="00BD0701" w:rsidRDefault="00BD0701" w:rsidP="00E92B68">
            <w:pPr>
              <w:pStyle w:val="ListParagraph"/>
              <w:ind w:left="0"/>
            </w:pPr>
            <w:r>
              <w:t>1</w:t>
            </w:r>
          </w:p>
        </w:tc>
      </w:tr>
      <w:tr w:rsidR="00E92B68" w14:paraId="089DD179" w14:textId="77777777" w:rsidTr="0066253A">
        <w:tc>
          <w:tcPr>
            <w:tcW w:w="1317" w:type="dxa"/>
          </w:tcPr>
          <w:p w14:paraId="436B1C7D" w14:textId="77777777" w:rsidR="00E92B68" w:rsidRDefault="00E92B68" w:rsidP="00E92B68">
            <w:pPr>
              <w:pStyle w:val="ListParagraph"/>
              <w:ind w:left="0"/>
            </w:pPr>
          </w:p>
        </w:tc>
        <w:tc>
          <w:tcPr>
            <w:tcW w:w="5471" w:type="dxa"/>
          </w:tcPr>
          <w:p w14:paraId="7F30CCB6" w14:textId="67D1010B" w:rsidR="00E92B68" w:rsidRDefault="00E92B68" w:rsidP="00E92B68">
            <w:pPr>
              <w:pStyle w:val="ListParagraph"/>
              <w:ind w:left="0"/>
              <w:jc w:val="right"/>
            </w:pPr>
            <w:r>
              <w:t>Total no of test cases:</w:t>
            </w:r>
          </w:p>
        </w:tc>
        <w:tc>
          <w:tcPr>
            <w:tcW w:w="1276" w:type="dxa"/>
          </w:tcPr>
          <w:p w14:paraId="0E2A5223" w14:textId="15465012" w:rsidR="00E92B68" w:rsidRDefault="00753164" w:rsidP="00E92B68">
            <w:pPr>
              <w:pStyle w:val="ListParagraph"/>
              <w:ind w:left="0"/>
            </w:pPr>
            <w:r>
              <w:t>199</w:t>
            </w:r>
          </w:p>
        </w:tc>
      </w:tr>
    </w:tbl>
    <w:p w14:paraId="7DEF190B" w14:textId="77777777" w:rsidR="00564833" w:rsidRDefault="00564833" w:rsidP="00564833">
      <w:pPr>
        <w:pStyle w:val="ListParagraph"/>
      </w:pPr>
    </w:p>
    <w:p w14:paraId="58A0B79A" w14:textId="1EE25C49" w:rsidR="00564833" w:rsidRDefault="00564833" w:rsidP="00564833">
      <w:pPr>
        <w:pStyle w:val="ListParagraph"/>
      </w:pPr>
    </w:p>
    <w:p w14:paraId="6CFB1683" w14:textId="779B900E" w:rsidR="005565C1" w:rsidRDefault="005565C1" w:rsidP="00564833">
      <w:pPr>
        <w:pStyle w:val="ListParagraph"/>
      </w:pPr>
    </w:p>
    <w:p w14:paraId="25F25BA7" w14:textId="77777777" w:rsidR="005565C1" w:rsidRDefault="005565C1" w:rsidP="00564833">
      <w:pPr>
        <w:pStyle w:val="ListParagraph"/>
      </w:pPr>
    </w:p>
    <w:p w14:paraId="11110673" w14:textId="77777777" w:rsidR="00E92B68" w:rsidRDefault="00E92B68" w:rsidP="00E92B68">
      <w:pPr>
        <w:pStyle w:val="ListParagraph"/>
        <w:numPr>
          <w:ilvl w:val="0"/>
          <w:numId w:val="15"/>
        </w:numPr>
        <w:spacing w:after="200" w:line="276" w:lineRule="auto"/>
      </w:pPr>
      <w:r>
        <w:t xml:space="preserve">Since there are too many test cases to fully test the application, you are only required to design 10 test cases in total. </w:t>
      </w:r>
    </w:p>
    <w:p w14:paraId="650A4E2E" w14:textId="77777777" w:rsidR="002F2C8D" w:rsidRDefault="002F2C8D" w:rsidP="00564833">
      <w:pPr>
        <w:pStyle w:val="ListParagraph"/>
        <w:ind w:left="360"/>
      </w:pPr>
    </w:p>
    <w:p w14:paraId="70AE58F7" w14:textId="77777777" w:rsidR="00D25DCC" w:rsidRDefault="00D25DCC" w:rsidP="00D25DCC">
      <w:pPr>
        <w:pStyle w:val="ListParagraph"/>
        <w:ind w:left="360"/>
      </w:pPr>
      <w:r>
        <w:t>For the 10 test cases, you must include:</w:t>
      </w:r>
    </w:p>
    <w:p w14:paraId="6B97EE38" w14:textId="77777777" w:rsidR="00D25DCC" w:rsidRDefault="00D25DCC" w:rsidP="00D25DCC">
      <w:pPr>
        <w:pStyle w:val="ListParagraph"/>
        <w:numPr>
          <w:ilvl w:val="0"/>
          <w:numId w:val="9"/>
        </w:numPr>
        <w:spacing w:after="200" w:line="276" w:lineRule="auto"/>
      </w:pPr>
      <w:r>
        <w:t>Four test cases must be related with the methods from the invoice class, Seat class or Activity class. (e.g. the calculations of seats, discount &amp; price code).</w:t>
      </w:r>
    </w:p>
    <w:p w14:paraId="3E9AC92A" w14:textId="77777777" w:rsidR="00D25DCC" w:rsidRDefault="00D25DCC" w:rsidP="00D25DCC">
      <w:pPr>
        <w:pStyle w:val="ListParagraph"/>
        <w:spacing w:after="200" w:line="276" w:lineRule="auto"/>
        <w:ind w:left="1080"/>
      </w:pPr>
    </w:p>
    <w:p w14:paraId="53241C9C" w14:textId="77777777" w:rsidR="00D25DCC" w:rsidRPr="00746E80" w:rsidRDefault="00D25DCC" w:rsidP="00D25DCC">
      <w:pPr>
        <w:pStyle w:val="ListParagraph"/>
        <w:spacing w:after="200" w:line="276" w:lineRule="auto"/>
        <w:ind w:left="1080"/>
      </w:pPr>
      <w:r w:rsidRPr="00746E80">
        <w:rPr>
          <w:color w:val="000000" w:themeColor="text1"/>
        </w:rPr>
        <w:t xml:space="preserve">Methods from the </w:t>
      </w:r>
      <w:r w:rsidRPr="00746E80">
        <w:rPr>
          <w:b/>
          <w:bCs/>
          <w:color w:val="000000" w:themeColor="text1"/>
        </w:rPr>
        <w:t>Invoice</w:t>
      </w:r>
      <w:r w:rsidRPr="00746E80">
        <w:rPr>
          <w:color w:val="000000" w:themeColor="text1"/>
        </w:rPr>
        <w:t xml:space="preserve"> class:                    </w:t>
      </w:r>
    </w:p>
    <w:p w14:paraId="2B6A6A09" w14:textId="77777777" w:rsidR="00D25DCC" w:rsidRPr="00D60F0D" w:rsidRDefault="00D25DCC" w:rsidP="00D25DCC">
      <w:pPr>
        <w:pStyle w:val="ListParagraph"/>
        <w:numPr>
          <w:ilvl w:val="0"/>
          <w:numId w:val="28"/>
        </w:numPr>
        <w:ind w:left="1843" w:hanging="283"/>
        <w:rPr>
          <w:color w:val="000000" w:themeColor="text1"/>
        </w:rPr>
      </w:pPr>
      <w:r w:rsidRPr="00D60F0D">
        <w:rPr>
          <w:color w:val="000000" w:themeColor="text1"/>
        </w:rPr>
        <w:t xml:space="preserve">setNumberOfSeats(int numberOfSeats)       </w:t>
      </w:r>
    </w:p>
    <w:p w14:paraId="2C729B2F" w14:textId="77777777" w:rsidR="00D25DCC" w:rsidRPr="00D60F0D" w:rsidRDefault="00D25DCC" w:rsidP="00D25DCC">
      <w:pPr>
        <w:pStyle w:val="ListParagraph"/>
        <w:numPr>
          <w:ilvl w:val="0"/>
          <w:numId w:val="28"/>
        </w:numPr>
        <w:ind w:left="1843" w:hanging="283"/>
        <w:rPr>
          <w:color w:val="000000" w:themeColor="text1"/>
        </w:rPr>
      </w:pPr>
      <w:r w:rsidRPr="00D60F0D">
        <w:rPr>
          <w:color w:val="000000" w:themeColor="text1"/>
        </w:rPr>
        <w:t xml:space="preserve">setPriceCode(int priceCode)                </w:t>
      </w:r>
    </w:p>
    <w:p w14:paraId="43B83197" w14:textId="77777777" w:rsidR="00D25DCC" w:rsidRPr="00D60F0D" w:rsidRDefault="00D25DCC" w:rsidP="00D25DCC">
      <w:pPr>
        <w:pStyle w:val="ListParagraph"/>
        <w:numPr>
          <w:ilvl w:val="0"/>
          <w:numId w:val="28"/>
        </w:numPr>
        <w:ind w:left="1843" w:hanging="283"/>
        <w:rPr>
          <w:color w:val="000000" w:themeColor="text1"/>
        </w:rPr>
      </w:pPr>
      <w:r w:rsidRPr="00D60F0D">
        <w:rPr>
          <w:color w:val="000000" w:themeColor="text1"/>
        </w:rPr>
        <w:t xml:space="preserve">setTheCust(Customer theCust)           </w:t>
      </w:r>
    </w:p>
    <w:p w14:paraId="0C534DB1" w14:textId="77777777" w:rsidR="00D25DCC" w:rsidRPr="00D60F0D" w:rsidRDefault="00D25DCC" w:rsidP="00D25DCC">
      <w:pPr>
        <w:pStyle w:val="ListParagraph"/>
        <w:numPr>
          <w:ilvl w:val="0"/>
          <w:numId w:val="28"/>
        </w:numPr>
        <w:ind w:left="1843" w:hanging="283"/>
        <w:rPr>
          <w:color w:val="000000" w:themeColor="text1"/>
        </w:rPr>
      </w:pPr>
      <w:r w:rsidRPr="00D60F0D">
        <w:rPr>
          <w:color w:val="000000" w:themeColor="text1"/>
        </w:rPr>
        <w:t xml:space="preserve">setRowNum(int rowNum)                    </w:t>
      </w:r>
    </w:p>
    <w:p w14:paraId="72D83EFD" w14:textId="77777777" w:rsidR="00D25DCC" w:rsidRPr="00D60F0D" w:rsidRDefault="00D25DCC" w:rsidP="00D25DCC">
      <w:pPr>
        <w:pStyle w:val="ListParagraph"/>
        <w:numPr>
          <w:ilvl w:val="0"/>
          <w:numId w:val="28"/>
        </w:numPr>
        <w:ind w:left="1843" w:hanging="283"/>
        <w:rPr>
          <w:color w:val="000000" w:themeColor="text1"/>
        </w:rPr>
      </w:pPr>
      <w:r w:rsidRPr="00D60F0D">
        <w:rPr>
          <w:color w:val="000000" w:themeColor="text1"/>
        </w:rPr>
        <w:t xml:space="preserve">setStartSeatNum(int startSeatNum)   </w:t>
      </w:r>
    </w:p>
    <w:p w14:paraId="6CF558E2" w14:textId="77777777" w:rsidR="00D25DCC" w:rsidRPr="00D60F0D" w:rsidRDefault="00D25DCC" w:rsidP="00D25DCC">
      <w:pPr>
        <w:pStyle w:val="ListParagraph"/>
        <w:numPr>
          <w:ilvl w:val="0"/>
          <w:numId w:val="28"/>
        </w:numPr>
        <w:ind w:left="1843" w:hanging="283"/>
        <w:rPr>
          <w:color w:val="000000" w:themeColor="text1"/>
        </w:rPr>
      </w:pPr>
      <w:r w:rsidRPr="00D60F0D">
        <w:rPr>
          <w:color w:val="000000" w:themeColor="text1"/>
        </w:rPr>
        <w:t xml:space="preserve">getDiscount(int memberCode)     </w:t>
      </w:r>
      <w:r>
        <w:rPr>
          <w:color w:val="000000" w:themeColor="text1"/>
        </w:rPr>
        <w:t xml:space="preserve">e.g. </w:t>
      </w:r>
      <w:r w:rsidRPr="5DC4D19D">
        <w:rPr>
          <w:i/>
          <w:iCs/>
        </w:rPr>
        <w:t>Asia World or Global world members with correct discount</w:t>
      </w:r>
    </w:p>
    <w:p w14:paraId="1B5FC260" w14:textId="77777777" w:rsidR="00D25DCC" w:rsidRPr="00D60F0D" w:rsidRDefault="00D25DCC" w:rsidP="00D25DCC">
      <w:pPr>
        <w:pStyle w:val="ListParagraph"/>
        <w:numPr>
          <w:ilvl w:val="0"/>
          <w:numId w:val="28"/>
        </w:numPr>
        <w:ind w:left="1843" w:hanging="283"/>
        <w:rPr>
          <w:color w:val="000000" w:themeColor="text1"/>
        </w:rPr>
      </w:pPr>
      <w:r w:rsidRPr="00D60F0D">
        <w:rPr>
          <w:color w:val="000000" w:themeColor="text1"/>
        </w:rPr>
        <w:t xml:space="preserve">getCharge(int priceCode)       </w:t>
      </w:r>
    </w:p>
    <w:p w14:paraId="43B0A27C" w14:textId="77777777" w:rsidR="00D25DCC" w:rsidRPr="00D60F0D" w:rsidRDefault="00D25DCC" w:rsidP="00D25DCC">
      <w:pPr>
        <w:pStyle w:val="ListParagraph"/>
        <w:ind w:left="0" w:firstLine="414"/>
        <w:rPr>
          <w:color w:val="000000" w:themeColor="text1"/>
        </w:rPr>
      </w:pPr>
    </w:p>
    <w:p w14:paraId="6A563F11" w14:textId="77777777" w:rsidR="00D25DCC" w:rsidRDefault="00D25DCC" w:rsidP="00D25DCC">
      <w:pPr>
        <w:pStyle w:val="ListParagraph"/>
        <w:ind w:left="1134"/>
        <w:rPr>
          <w:color w:val="000000" w:themeColor="text1"/>
        </w:rPr>
      </w:pPr>
      <w:r w:rsidRPr="00D60F0D">
        <w:rPr>
          <w:color w:val="000000" w:themeColor="text1"/>
        </w:rPr>
        <w:t xml:space="preserve">Methods from the </w:t>
      </w:r>
      <w:r w:rsidRPr="003E50C7">
        <w:rPr>
          <w:b/>
          <w:bCs/>
          <w:color w:val="000000" w:themeColor="text1"/>
        </w:rPr>
        <w:t>Seat</w:t>
      </w:r>
      <w:r w:rsidRPr="00D60F0D">
        <w:rPr>
          <w:color w:val="000000" w:themeColor="text1"/>
        </w:rPr>
        <w:t xml:space="preserve"> class:</w:t>
      </w:r>
    </w:p>
    <w:p w14:paraId="09BE6F15" w14:textId="77777777" w:rsidR="00D25DCC" w:rsidRDefault="00D25DCC" w:rsidP="00D25DCC">
      <w:pPr>
        <w:pStyle w:val="ListParagraph"/>
        <w:numPr>
          <w:ilvl w:val="0"/>
          <w:numId w:val="29"/>
        </w:numPr>
        <w:rPr>
          <w:color w:val="000000" w:themeColor="text1"/>
        </w:rPr>
      </w:pPr>
      <w:r w:rsidRPr="00D60F0D">
        <w:rPr>
          <w:color w:val="000000" w:themeColor="text1"/>
        </w:rPr>
        <w:t>bookSeats(int num)</w:t>
      </w:r>
    </w:p>
    <w:p w14:paraId="69B82E6D" w14:textId="77777777" w:rsidR="00D25DCC" w:rsidRDefault="00D25DCC" w:rsidP="00D25DCC">
      <w:pPr>
        <w:rPr>
          <w:color w:val="000000" w:themeColor="text1"/>
        </w:rPr>
      </w:pPr>
    </w:p>
    <w:p w14:paraId="59D9F578" w14:textId="77777777" w:rsidR="00D25DCC" w:rsidRDefault="00D25DCC" w:rsidP="00D25DCC">
      <w:pPr>
        <w:ind w:left="1134"/>
        <w:rPr>
          <w:color w:val="000000" w:themeColor="text1"/>
        </w:rPr>
      </w:pPr>
      <w:r>
        <w:rPr>
          <w:color w:val="000000" w:themeColor="text1"/>
        </w:rPr>
        <w:t xml:space="preserve">Method from </w:t>
      </w:r>
      <w:r w:rsidRPr="00AD1D86">
        <w:rPr>
          <w:b/>
          <w:bCs/>
          <w:color w:val="000000" w:themeColor="text1"/>
        </w:rPr>
        <w:t>Activity</w:t>
      </w:r>
      <w:r>
        <w:rPr>
          <w:color w:val="000000" w:themeColor="text1"/>
        </w:rPr>
        <w:t xml:space="preserve"> class:</w:t>
      </w:r>
    </w:p>
    <w:p w14:paraId="19AAEFB0" w14:textId="77777777" w:rsidR="00D25DCC" w:rsidRPr="00BC0C88" w:rsidRDefault="00D25DCC" w:rsidP="00D25DCC">
      <w:pPr>
        <w:pStyle w:val="ListParagraph"/>
        <w:numPr>
          <w:ilvl w:val="0"/>
          <w:numId w:val="29"/>
        </w:numPr>
        <w:rPr>
          <w:color w:val="000000" w:themeColor="text1"/>
        </w:rPr>
      </w:pPr>
      <w:r>
        <w:rPr>
          <w:color w:val="000000" w:themeColor="text1"/>
        </w:rPr>
        <w:t>b</w:t>
      </w:r>
      <w:r w:rsidRPr="00BC0C88">
        <w:rPr>
          <w:color w:val="000000" w:themeColor="text1"/>
        </w:rPr>
        <w:t>ookSeats (int priceCode, int number, Customer theCustomer)</w:t>
      </w:r>
    </w:p>
    <w:p w14:paraId="4DB9E66A" w14:textId="77777777" w:rsidR="00D25DCC" w:rsidRPr="00BC0C88" w:rsidRDefault="00D25DCC" w:rsidP="00D25DCC">
      <w:pPr>
        <w:pStyle w:val="ListParagraph"/>
        <w:numPr>
          <w:ilvl w:val="0"/>
          <w:numId w:val="29"/>
        </w:numPr>
        <w:rPr>
          <w:color w:val="000000" w:themeColor="text1"/>
        </w:rPr>
      </w:pPr>
      <w:r w:rsidRPr="00BC0C88">
        <w:rPr>
          <w:color w:val="000000" w:themeColor="text1"/>
        </w:rPr>
        <w:t>getCustomerBooking(Customer cust)</w:t>
      </w:r>
    </w:p>
    <w:p w14:paraId="6FC9422D" w14:textId="77777777" w:rsidR="00D25DCC" w:rsidRPr="00D60F0D" w:rsidRDefault="00D25DCC" w:rsidP="00D25DCC">
      <w:pPr>
        <w:rPr>
          <w:color w:val="000000" w:themeColor="text1"/>
        </w:rPr>
      </w:pPr>
    </w:p>
    <w:p w14:paraId="16FCB81A" w14:textId="77777777" w:rsidR="00D25DCC" w:rsidRDefault="00D25DCC" w:rsidP="00D25DCC">
      <w:pPr>
        <w:pStyle w:val="ListParagraph"/>
        <w:numPr>
          <w:ilvl w:val="0"/>
          <w:numId w:val="9"/>
        </w:numPr>
        <w:spacing w:after="200" w:line="276" w:lineRule="auto"/>
      </w:pPr>
      <w:r>
        <w:t>One test case on null (e.g. IsNull) value. e.g. no customer name</w:t>
      </w:r>
    </w:p>
    <w:p w14:paraId="782F8BBE" w14:textId="77777777" w:rsidR="00D25DCC" w:rsidRDefault="00D25DCC" w:rsidP="00D25DCC">
      <w:pPr>
        <w:pStyle w:val="ListParagraph"/>
        <w:numPr>
          <w:ilvl w:val="0"/>
          <w:numId w:val="9"/>
        </w:numPr>
        <w:spacing w:after="200" w:line="276" w:lineRule="auto"/>
      </w:pPr>
      <w:r>
        <w:t xml:space="preserve">One test case on same object (i.e. AreSame) </w:t>
      </w:r>
      <w:r>
        <w:rPr>
          <w:i/>
          <w:iCs/>
        </w:rPr>
        <w:t xml:space="preserve">e.g. </w:t>
      </w:r>
      <w:r w:rsidRPr="00670DDB">
        <w:rPr>
          <w:i/>
          <w:iCs/>
        </w:rPr>
        <w:t xml:space="preserve">Test the </w:t>
      </w:r>
      <w:r>
        <w:rPr>
          <w:i/>
          <w:iCs/>
        </w:rPr>
        <w:t>I</w:t>
      </w:r>
      <w:r w:rsidRPr="00670DDB">
        <w:rPr>
          <w:i/>
          <w:iCs/>
        </w:rPr>
        <w:t>nvoice in getting a customer (Create a customer &amp; invoice objects, set customer to existing object. i.e. Sales Customer</w:t>
      </w:r>
      <w:r>
        <w:rPr>
          <w:i/>
          <w:iCs/>
        </w:rPr>
        <w:t>)</w:t>
      </w:r>
    </w:p>
    <w:p w14:paraId="247A56AC" w14:textId="77777777" w:rsidR="00E92B68" w:rsidRDefault="00E92B68" w:rsidP="00E92B68">
      <w:pPr>
        <w:pStyle w:val="ListParagraph"/>
        <w:numPr>
          <w:ilvl w:val="0"/>
          <w:numId w:val="9"/>
        </w:numPr>
        <w:spacing w:after="200" w:line="276" w:lineRule="auto"/>
      </w:pPr>
      <w:r>
        <w:t>Two test cases to test for exceptions. (e.g. argument exception, argumentNullException, argumentOutOfRangeException etc.)</w:t>
      </w:r>
    </w:p>
    <w:p w14:paraId="045BC527" w14:textId="77777777" w:rsidR="00E92B68" w:rsidRDefault="00E92B68" w:rsidP="00E92B68">
      <w:pPr>
        <w:pStyle w:val="ListParagraph"/>
        <w:numPr>
          <w:ilvl w:val="0"/>
          <w:numId w:val="9"/>
        </w:numPr>
        <w:spacing w:after="200" w:line="276" w:lineRule="auto"/>
      </w:pPr>
      <w:r>
        <w:t>Two others as you prefer.</w:t>
      </w:r>
    </w:p>
    <w:p w14:paraId="699736C2" w14:textId="77777777" w:rsidR="00E65C02" w:rsidRDefault="00E65C02" w:rsidP="00E65C02">
      <w:pPr>
        <w:ind w:left="284"/>
      </w:pPr>
    </w:p>
    <w:p w14:paraId="23EECEFB" w14:textId="77777777" w:rsidR="00E92B68" w:rsidRDefault="00E92B68" w:rsidP="00E92B68">
      <w:pPr>
        <w:ind w:left="284"/>
      </w:pPr>
      <w:r>
        <w:t>Develop unit test cases and document the t</w:t>
      </w:r>
      <w:r w:rsidRPr="00262938">
        <w:t xml:space="preserve">est </w:t>
      </w:r>
      <w:r>
        <w:t>c</w:t>
      </w:r>
      <w:r w:rsidRPr="00262938">
        <w:t xml:space="preserve">ase </w:t>
      </w:r>
      <w:r>
        <w:t>d</w:t>
      </w:r>
      <w:r w:rsidRPr="00262938">
        <w:t xml:space="preserve">esign </w:t>
      </w:r>
      <w:r w:rsidRPr="00575551">
        <w:t>in the following table</w:t>
      </w:r>
      <w:r>
        <w:t>. For each test case, fill the following information:</w:t>
      </w:r>
    </w:p>
    <w:p w14:paraId="68F7A987" w14:textId="77777777" w:rsidR="00C71580" w:rsidRDefault="00C71580" w:rsidP="00C71580">
      <w:pPr>
        <w:pStyle w:val="ListParagraph"/>
        <w:numPr>
          <w:ilvl w:val="0"/>
          <w:numId w:val="14"/>
        </w:numPr>
        <w:spacing w:after="200" w:line="276" w:lineRule="auto"/>
      </w:pPr>
      <w:r>
        <w:t>Test case id – all test cases must be numbered.</w:t>
      </w:r>
    </w:p>
    <w:p w14:paraId="002F856D" w14:textId="77777777" w:rsidR="00C71580" w:rsidRDefault="00C71580" w:rsidP="00C71580">
      <w:pPr>
        <w:pStyle w:val="ListParagraph"/>
        <w:numPr>
          <w:ilvl w:val="0"/>
          <w:numId w:val="14"/>
        </w:numPr>
        <w:spacing w:after="200" w:line="276" w:lineRule="auto"/>
      </w:pPr>
      <w:r>
        <w:t>Test case description – summarise the test case with a few words.</w:t>
      </w:r>
    </w:p>
    <w:p w14:paraId="3A1E5C52" w14:textId="77777777" w:rsidR="00C71580" w:rsidRDefault="00C71580" w:rsidP="00C71580">
      <w:pPr>
        <w:pStyle w:val="ListParagraph"/>
        <w:numPr>
          <w:ilvl w:val="0"/>
          <w:numId w:val="14"/>
        </w:numPr>
        <w:spacing w:after="200" w:line="276" w:lineRule="auto"/>
      </w:pPr>
      <w:r>
        <w:t>Reason to test in the business context – explain why you want to do the test.</w:t>
      </w:r>
    </w:p>
    <w:p w14:paraId="39C898B2" w14:textId="77777777" w:rsidR="00C71580" w:rsidRDefault="00C71580" w:rsidP="00C71580">
      <w:pPr>
        <w:pStyle w:val="ListParagraph"/>
        <w:numPr>
          <w:ilvl w:val="0"/>
          <w:numId w:val="14"/>
        </w:numPr>
        <w:spacing w:after="200" w:line="276" w:lineRule="auto"/>
      </w:pPr>
      <w:r>
        <w:t xml:space="preserve">Data input – what object need to construct and what input parameters used. </w:t>
      </w:r>
    </w:p>
    <w:p w14:paraId="5F96C3E5" w14:textId="77777777" w:rsidR="00C71580" w:rsidRDefault="00C71580" w:rsidP="00C71580">
      <w:pPr>
        <w:pStyle w:val="ListParagraph"/>
        <w:numPr>
          <w:ilvl w:val="0"/>
          <w:numId w:val="14"/>
        </w:numPr>
        <w:spacing w:after="200" w:line="276" w:lineRule="auto"/>
      </w:pPr>
      <w:r>
        <w:t>Test case technique used (e.g. specify boundary value analysis or equivalence class partition).</w:t>
      </w:r>
    </w:p>
    <w:p w14:paraId="35E62339" w14:textId="77777777" w:rsidR="00C71580" w:rsidRDefault="00C71580" w:rsidP="00C71580">
      <w:pPr>
        <w:pStyle w:val="ListParagraph"/>
        <w:numPr>
          <w:ilvl w:val="0"/>
          <w:numId w:val="14"/>
        </w:numPr>
        <w:spacing w:after="200" w:line="276" w:lineRule="auto"/>
      </w:pPr>
      <w:r>
        <w:t xml:space="preserve">Expected result – The tester calculates the expected result according to business process. </w:t>
      </w:r>
    </w:p>
    <w:p w14:paraId="58E22549" w14:textId="77777777" w:rsidR="00C71580" w:rsidRDefault="00C71580" w:rsidP="00C71580">
      <w:pPr>
        <w:pStyle w:val="ListParagraph"/>
        <w:numPr>
          <w:ilvl w:val="0"/>
          <w:numId w:val="14"/>
        </w:numPr>
        <w:spacing w:after="200" w:line="276" w:lineRule="auto"/>
      </w:pPr>
      <w:r>
        <w:t xml:space="preserve">Date/Time/Duration – The date and time the test is carried out and how long. The duration includes time spent the planning, design and execution. </w:t>
      </w:r>
    </w:p>
    <w:p w14:paraId="76BD4AB7" w14:textId="77777777" w:rsidR="00C71580" w:rsidRDefault="00C71580" w:rsidP="00C71580">
      <w:pPr>
        <w:pStyle w:val="ListParagraph"/>
        <w:numPr>
          <w:ilvl w:val="0"/>
          <w:numId w:val="14"/>
        </w:numPr>
        <w:spacing w:after="200" w:line="276" w:lineRule="auto"/>
      </w:pPr>
      <w:r>
        <w:t>Resources required – include tester, test manager or product owner or delegate.</w:t>
      </w:r>
    </w:p>
    <w:p w14:paraId="0FE88E87" w14:textId="77777777" w:rsidR="00564833" w:rsidRPr="00100B74" w:rsidRDefault="00564833" w:rsidP="00564833">
      <w:pPr>
        <w:rPr>
          <w:sz w:val="18"/>
          <w:szCs w:val="18"/>
        </w:rPr>
      </w:pPr>
    </w:p>
    <w:p w14:paraId="3131B10E" w14:textId="77777777" w:rsidR="00564833" w:rsidRDefault="00564833" w:rsidP="00564833"/>
    <w:p w14:paraId="5A623416" w14:textId="77777777" w:rsidR="00564833" w:rsidRDefault="00564833" w:rsidP="00564833"/>
    <w:p w14:paraId="19885C3C" w14:textId="77777777" w:rsidR="00564833" w:rsidRDefault="00564833" w:rsidP="00564833">
      <w:pPr>
        <w:sectPr w:rsidR="00564833" w:rsidSect="00871EB1">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pPr>
    </w:p>
    <w:p w14:paraId="1F472332" w14:textId="2FFDCA51" w:rsidR="00564833" w:rsidRDefault="00B16555" w:rsidP="00564833">
      <w:pPr>
        <w:spacing w:before="240" w:line="360" w:lineRule="auto"/>
      </w:pPr>
      <w:r>
        <w:lastRenderedPageBreak/>
        <w:t>`</w:t>
      </w:r>
    </w:p>
    <w:tbl>
      <w:tblPr>
        <w:tblW w:w="16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8"/>
        <w:gridCol w:w="3037"/>
        <w:gridCol w:w="1097"/>
        <w:gridCol w:w="4440"/>
        <w:gridCol w:w="1197"/>
        <w:gridCol w:w="1117"/>
        <w:gridCol w:w="2240"/>
        <w:gridCol w:w="2267"/>
      </w:tblGrid>
      <w:tr w:rsidR="00191E59" w:rsidRPr="00525DCA" w14:paraId="223BE433" w14:textId="712A61AB" w:rsidTr="00306C20">
        <w:tc>
          <w:tcPr>
            <w:tcW w:w="16013" w:type="dxa"/>
            <w:gridSpan w:val="8"/>
            <w:shd w:val="clear" w:color="auto" w:fill="auto"/>
          </w:tcPr>
          <w:p w14:paraId="55D0FAC0" w14:textId="10ED39F7" w:rsidR="00191E59" w:rsidRPr="00365745" w:rsidRDefault="00191E59" w:rsidP="00B33B28">
            <w:pPr>
              <w:jc w:val="center"/>
              <w:rPr>
                <w:b/>
                <w:bCs/>
                <w:sz w:val="28"/>
                <w:szCs w:val="28"/>
              </w:rPr>
            </w:pPr>
            <w:r w:rsidRPr="5DC4D19D">
              <w:rPr>
                <w:b/>
                <w:bCs/>
                <w:sz w:val="28"/>
                <w:szCs w:val="28"/>
              </w:rPr>
              <w:t xml:space="preserve">Test Cases </w:t>
            </w:r>
            <w:r>
              <w:rPr>
                <w:b/>
                <w:bCs/>
                <w:sz w:val="28"/>
                <w:szCs w:val="28"/>
              </w:rPr>
              <w:t>Design</w:t>
            </w:r>
          </w:p>
        </w:tc>
      </w:tr>
      <w:tr w:rsidR="00306C20" w:rsidRPr="00525DCA" w14:paraId="3F096B0C" w14:textId="34A82337" w:rsidTr="006A4B0F">
        <w:trPr>
          <w:trHeight w:val="1134"/>
        </w:trPr>
        <w:tc>
          <w:tcPr>
            <w:tcW w:w="620" w:type="dxa"/>
            <w:shd w:val="clear" w:color="auto" w:fill="auto"/>
          </w:tcPr>
          <w:p w14:paraId="0DBC5679" w14:textId="77777777" w:rsidR="00E92B68" w:rsidRPr="008722F8" w:rsidRDefault="00E92B68" w:rsidP="00E92B68">
            <w:pPr>
              <w:rPr>
                <w:b/>
                <w:bCs/>
                <w:sz w:val="18"/>
                <w:szCs w:val="18"/>
              </w:rPr>
            </w:pPr>
            <w:r w:rsidRPr="008722F8">
              <w:rPr>
                <w:b/>
                <w:bCs/>
                <w:sz w:val="18"/>
                <w:szCs w:val="18"/>
              </w:rPr>
              <w:t>Test case id</w:t>
            </w:r>
          </w:p>
          <w:p w14:paraId="2D8CD500" w14:textId="0D4E1130" w:rsidR="00E92B68" w:rsidRPr="008722F8" w:rsidRDefault="00E92B68" w:rsidP="00E92B68">
            <w:pPr>
              <w:rPr>
                <w:b/>
                <w:bCs/>
                <w:sz w:val="18"/>
                <w:szCs w:val="18"/>
              </w:rPr>
            </w:pPr>
            <w:r w:rsidRPr="008722F8">
              <w:rPr>
                <w:b/>
                <w:bCs/>
                <w:sz w:val="18"/>
                <w:szCs w:val="18"/>
              </w:rPr>
              <w:t>TC xxx</w:t>
            </w:r>
          </w:p>
        </w:tc>
        <w:tc>
          <w:tcPr>
            <w:tcW w:w="3037" w:type="dxa"/>
            <w:shd w:val="clear" w:color="auto" w:fill="auto"/>
          </w:tcPr>
          <w:p w14:paraId="2B0B594F" w14:textId="77777777" w:rsidR="00E92B68" w:rsidRDefault="00E92B68" w:rsidP="00E92B68">
            <w:pPr>
              <w:rPr>
                <w:b/>
                <w:bCs/>
                <w:sz w:val="18"/>
                <w:szCs w:val="18"/>
              </w:rPr>
            </w:pPr>
            <w:r w:rsidRPr="008722F8">
              <w:rPr>
                <w:b/>
                <w:bCs/>
                <w:sz w:val="18"/>
                <w:szCs w:val="18"/>
              </w:rPr>
              <w:t xml:space="preserve"> Name of method being tested e.g. class.method()</w:t>
            </w:r>
            <w:r>
              <w:rPr>
                <w:b/>
                <w:bCs/>
                <w:sz w:val="18"/>
                <w:szCs w:val="18"/>
              </w:rPr>
              <w:t>.</w:t>
            </w:r>
          </w:p>
          <w:p w14:paraId="0ED41C92" w14:textId="6D6DEEAF" w:rsidR="00E92B68" w:rsidRPr="008722F8" w:rsidRDefault="00E92B68" w:rsidP="00E92B68">
            <w:pPr>
              <w:rPr>
                <w:b/>
                <w:bCs/>
                <w:sz w:val="18"/>
                <w:szCs w:val="18"/>
              </w:rPr>
            </w:pPr>
            <w:r>
              <w:rPr>
                <w:b/>
                <w:bCs/>
                <w:sz w:val="18"/>
                <w:szCs w:val="18"/>
              </w:rPr>
              <w:t>No need to include the parameters in this column.</w:t>
            </w:r>
          </w:p>
        </w:tc>
        <w:tc>
          <w:tcPr>
            <w:tcW w:w="1218" w:type="dxa"/>
            <w:shd w:val="clear" w:color="auto" w:fill="auto"/>
          </w:tcPr>
          <w:p w14:paraId="7A58D006" w14:textId="6D5F9FA5" w:rsidR="00E92B68" w:rsidRPr="008722F8" w:rsidRDefault="00E92B68" w:rsidP="00E92B68">
            <w:pPr>
              <w:rPr>
                <w:b/>
                <w:bCs/>
                <w:sz w:val="18"/>
                <w:szCs w:val="18"/>
              </w:rPr>
            </w:pPr>
            <w:r w:rsidRPr="008722F8">
              <w:rPr>
                <w:b/>
                <w:bCs/>
                <w:sz w:val="18"/>
                <w:szCs w:val="18"/>
              </w:rPr>
              <w:t>Reason to test in business context</w:t>
            </w:r>
          </w:p>
        </w:tc>
        <w:tc>
          <w:tcPr>
            <w:tcW w:w="4440" w:type="dxa"/>
            <w:shd w:val="clear" w:color="auto" w:fill="auto"/>
          </w:tcPr>
          <w:p w14:paraId="3C315EDB" w14:textId="2A472CB6" w:rsidR="00E92B68" w:rsidRPr="008722F8" w:rsidRDefault="00E92B68" w:rsidP="00E92B68">
            <w:pPr>
              <w:rPr>
                <w:b/>
                <w:bCs/>
                <w:sz w:val="18"/>
                <w:szCs w:val="18"/>
              </w:rPr>
            </w:pPr>
            <w:r w:rsidRPr="008722F8">
              <w:rPr>
                <w:b/>
                <w:bCs/>
                <w:sz w:val="18"/>
                <w:szCs w:val="18"/>
              </w:rPr>
              <w:t>Data input (</w:t>
            </w:r>
            <w:r>
              <w:rPr>
                <w:b/>
                <w:bCs/>
                <w:sz w:val="18"/>
                <w:szCs w:val="18"/>
              </w:rPr>
              <w:t xml:space="preserve">Constructor used and the Method to be tested </w:t>
            </w:r>
            <w:r w:rsidRPr="008722F8">
              <w:rPr>
                <w:b/>
                <w:bCs/>
                <w:sz w:val="18"/>
                <w:szCs w:val="18"/>
              </w:rPr>
              <w:t>include the parameters)</w:t>
            </w:r>
          </w:p>
        </w:tc>
        <w:tc>
          <w:tcPr>
            <w:tcW w:w="1197" w:type="dxa"/>
            <w:shd w:val="clear" w:color="auto" w:fill="auto"/>
          </w:tcPr>
          <w:p w14:paraId="4D10C7F5" w14:textId="7BAB9AFA" w:rsidR="00E92B68" w:rsidRPr="008722F8" w:rsidRDefault="00E92B68" w:rsidP="00E92B68">
            <w:pPr>
              <w:rPr>
                <w:b/>
                <w:bCs/>
                <w:sz w:val="18"/>
                <w:szCs w:val="18"/>
              </w:rPr>
            </w:pPr>
            <w:r w:rsidRPr="008722F8">
              <w:rPr>
                <w:b/>
                <w:bCs/>
                <w:sz w:val="18"/>
                <w:szCs w:val="18"/>
              </w:rPr>
              <w:t>Test Case Design Technique used</w:t>
            </w:r>
          </w:p>
        </w:tc>
        <w:tc>
          <w:tcPr>
            <w:tcW w:w="1117" w:type="dxa"/>
          </w:tcPr>
          <w:p w14:paraId="2C49A808" w14:textId="77777777" w:rsidR="00E92B68" w:rsidRPr="008722F8" w:rsidRDefault="00E92B68" w:rsidP="00E92B68">
            <w:pPr>
              <w:rPr>
                <w:b/>
                <w:bCs/>
                <w:sz w:val="18"/>
                <w:szCs w:val="18"/>
              </w:rPr>
            </w:pPr>
            <w:r w:rsidRPr="008722F8">
              <w:rPr>
                <w:b/>
                <w:bCs/>
                <w:sz w:val="18"/>
                <w:szCs w:val="18"/>
              </w:rPr>
              <w:t xml:space="preserve">Date/time </w:t>
            </w:r>
          </w:p>
          <w:p w14:paraId="20C008FC" w14:textId="77777777" w:rsidR="00E92B68" w:rsidRPr="008722F8" w:rsidRDefault="00E92B68" w:rsidP="00E92B68">
            <w:pPr>
              <w:rPr>
                <w:b/>
                <w:bCs/>
                <w:sz w:val="18"/>
                <w:szCs w:val="18"/>
              </w:rPr>
            </w:pPr>
            <w:r w:rsidRPr="008722F8">
              <w:rPr>
                <w:b/>
                <w:bCs/>
                <w:sz w:val="18"/>
                <w:szCs w:val="18"/>
              </w:rPr>
              <w:t xml:space="preserve">       &amp;</w:t>
            </w:r>
          </w:p>
          <w:p w14:paraId="17D3D806" w14:textId="022574DE" w:rsidR="00E92B68" w:rsidRPr="008722F8" w:rsidRDefault="00E92B68" w:rsidP="00E92B68">
            <w:pPr>
              <w:rPr>
                <w:b/>
                <w:bCs/>
                <w:sz w:val="18"/>
                <w:szCs w:val="18"/>
              </w:rPr>
            </w:pPr>
            <w:r w:rsidRPr="008722F8">
              <w:rPr>
                <w:b/>
                <w:bCs/>
                <w:sz w:val="18"/>
                <w:szCs w:val="18"/>
              </w:rPr>
              <w:t>Duration</w:t>
            </w:r>
            <w:r>
              <w:rPr>
                <w:b/>
                <w:bCs/>
                <w:sz w:val="18"/>
                <w:szCs w:val="18"/>
              </w:rPr>
              <w:t xml:space="preserve"> (hours)</w:t>
            </w:r>
          </w:p>
        </w:tc>
        <w:tc>
          <w:tcPr>
            <w:tcW w:w="2541" w:type="dxa"/>
            <w:shd w:val="clear" w:color="auto" w:fill="auto"/>
          </w:tcPr>
          <w:p w14:paraId="30FB29B7" w14:textId="77777777" w:rsidR="00E92B68" w:rsidRPr="008722F8" w:rsidRDefault="00E92B68" w:rsidP="00E92B68">
            <w:pPr>
              <w:rPr>
                <w:b/>
                <w:bCs/>
                <w:sz w:val="18"/>
                <w:szCs w:val="18"/>
              </w:rPr>
            </w:pPr>
            <w:r w:rsidRPr="008722F8">
              <w:rPr>
                <w:b/>
                <w:bCs/>
                <w:sz w:val="18"/>
                <w:szCs w:val="18"/>
              </w:rPr>
              <w:t>Resources Required</w:t>
            </w:r>
          </w:p>
          <w:p w14:paraId="351325BD" w14:textId="2E7C30DE" w:rsidR="00E92B68" w:rsidRPr="008722F8" w:rsidRDefault="00E92B68" w:rsidP="00E92B68">
            <w:pPr>
              <w:rPr>
                <w:b/>
                <w:bCs/>
                <w:sz w:val="18"/>
                <w:szCs w:val="18"/>
              </w:rPr>
            </w:pPr>
            <w:r w:rsidRPr="003B45EE">
              <w:rPr>
                <w:b/>
                <w:bCs/>
                <w:sz w:val="18"/>
                <w:szCs w:val="18"/>
              </w:rPr>
              <w:t>(Name of tester, hardware &amp; software needed)</w:t>
            </w:r>
          </w:p>
        </w:tc>
        <w:tc>
          <w:tcPr>
            <w:tcW w:w="1843" w:type="dxa"/>
            <w:shd w:val="clear" w:color="auto" w:fill="auto"/>
          </w:tcPr>
          <w:p w14:paraId="3A9B890B" w14:textId="4DD6B62A" w:rsidR="00E92B68" w:rsidRPr="003B45EE" w:rsidRDefault="00E92B68" w:rsidP="00E92B68">
            <w:pPr>
              <w:rPr>
                <w:b/>
                <w:bCs/>
                <w:sz w:val="18"/>
                <w:szCs w:val="18"/>
              </w:rPr>
            </w:pPr>
            <w:r w:rsidRPr="008722F8">
              <w:rPr>
                <w:b/>
                <w:bCs/>
                <w:sz w:val="18"/>
                <w:szCs w:val="18"/>
              </w:rPr>
              <w:t>Expected result</w:t>
            </w:r>
          </w:p>
        </w:tc>
      </w:tr>
      <w:tr w:rsidR="00306C20" w:rsidRPr="00525DCA" w14:paraId="0B1CF502" w14:textId="267400FF" w:rsidTr="006A4B0F">
        <w:tc>
          <w:tcPr>
            <w:tcW w:w="620" w:type="dxa"/>
            <w:shd w:val="clear" w:color="auto" w:fill="auto"/>
          </w:tcPr>
          <w:p w14:paraId="675C7FA7" w14:textId="77777777" w:rsidR="003B45EE" w:rsidRPr="00BD510F" w:rsidRDefault="003B45EE" w:rsidP="003B45EE">
            <w:pPr>
              <w:rPr>
                <w:sz w:val="18"/>
                <w:szCs w:val="18"/>
              </w:rPr>
            </w:pPr>
            <w:r w:rsidRPr="5DC4D19D">
              <w:rPr>
                <w:sz w:val="18"/>
                <w:szCs w:val="18"/>
              </w:rPr>
              <w:t>TC 1</w:t>
            </w:r>
          </w:p>
          <w:p w14:paraId="629A10C4" w14:textId="77777777" w:rsidR="003B45EE" w:rsidRPr="00BD510F" w:rsidRDefault="003B45EE" w:rsidP="003B45EE">
            <w:pPr>
              <w:rPr>
                <w:sz w:val="18"/>
                <w:szCs w:val="18"/>
              </w:rPr>
            </w:pPr>
          </w:p>
        </w:tc>
        <w:tc>
          <w:tcPr>
            <w:tcW w:w="3037" w:type="dxa"/>
            <w:shd w:val="clear" w:color="auto" w:fill="auto"/>
          </w:tcPr>
          <w:p w14:paraId="4B822D02" w14:textId="778EA545" w:rsidR="003B45EE" w:rsidRPr="00BD510F" w:rsidRDefault="00753164" w:rsidP="003B45EE">
            <w:pPr>
              <w:rPr>
                <w:sz w:val="18"/>
                <w:szCs w:val="18"/>
              </w:rPr>
            </w:pPr>
            <w:r>
              <w:rPr>
                <w:rFonts w:ascii="Consolas" w:hAnsi="Consolas" w:cs="Consolas"/>
                <w:color w:val="000000"/>
                <w:sz w:val="19"/>
                <w:szCs w:val="19"/>
                <w:lang w:val="en-AU"/>
              </w:rPr>
              <w:t>Invoice</w:t>
            </w:r>
            <w:r>
              <w:rPr>
                <w:rFonts w:cs="Consolas"/>
                <w:color w:val="000000"/>
                <w:sz w:val="19"/>
                <w:szCs w:val="19"/>
              </w:rPr>
              <w:t>.</w:t>
            </w:r>
            <w:r w:rsidRPr="00753164">
              <w:rPr>
                <w:color w:val="000000" w:themeColor="text1"/>
                <w:sz w:val="18"/>
                <w:szCs w:val="22"/>
              </w:rPr>
              <w:t>setNumberOfSeats(int numberOfSeats)</w:t>
            </w:r>
          </w:p>
        </w:tc>
        <w:tc>
          <w:tcPr>
            <w:tcW w:w="1218" w:type="dxa"/>
            <w:shd w:val="clear" w:color="auto" w:fill="auto"/>
          </w:tcPr>
          <w:p w14:paraId="5C057E97" w14:textId="4DB0B6D2" w:rsidR="003B45EE" w:rsidRPr="00BD510F" w:rsidRDefault="00B54978" w:rsidP="003B45EE">
            <w:pPr>
              <w:rPr>
                <w:sz w:val="18"/>
                <w:szCs w:val="18"/>
              </w:rPr>
            </w:pPr>
            <w:r>
              <w:rPr>
                <w:sz w:val="18"/>
                <w:szCs w:val="18"/>
              </w:rPr>
              <w:t>To make sure that invoice seat selection is working for customers for correct payment</w:t>
            </w:r>
          </w:p>
        </w:tc>
        <w:tc>
          <w:tcPr>
            <w:tcW w:w="4440" w:type="dxa"/>
            <w:shd w:val="clear" w:color="auto" w:fill="auto"/>
          </w:tcPr>
          <w:p w14:paraId="3D0019B2" w14:textId="1D426624" w:rsidR="00306C20" w:rsidRDefault="00306C20" w:rsidP="00306C20">
            <w:pPr>
              <w:autoSpaceDE w:val="0"/>
              <w:autoSpaceDN w:val="0"/>
              <w:adjustRightInd w:val="0"/>
              <w:rPr>
                <w:rFonts w:ascii="Consolas" w:hAnsi="Consolas" w:cs="Consolas"/>
                <w:color w:val="000000"/>
                <w:sz w:val="19"/>
                <w:szCs w:val="19"/>
                <w:lang w:val="en-AU"/>
              </w:rPr>
            </w:pPr>
            <w:r>
              <w:rPr>
                <w:rFonts w:ascii="Consolas" w:hAnsi="Consolas" w:cs="Consolas"/>
                <w:color w:val="000000"/>
                <w:sz w:val="19"/>
                <w:szCs w:val="19"/>
                <w:lang w:val="en-AU"/>
              </w:rPr>
              <w:t>Constructors:</w:t>
            </w:r>
          </w:p>
          <w:p w14:paraId="521BE1D0" w14:textId="6F91874A" w:rsidR="00306C20" w:rsidRDefault="00306C20" w:rsidP="00306C20">
            <w:pPr>
              <w:autoSpaceDE w:val="0"/>
              <w:autoSpaceDN w:val="0"/>
              <w:adjustRightInd w:val="0"/>
              <w:rPr>
                <w:rFonts w:ascii="Consolas" w:hAnsi="Consolas" w:cs="Consolas"/>
                <w:color w:val="000000"/>
                <w:sz w:val="19"/>
                <w:szCs w:val="19"/>
                <w:lang w:val="en-AU"/>
              </w:rPr>
            </w:pPr>
            <w:r w:rsidRPr="00306C20">
              <w:rPr>
                <w:rFonts w:ascii="Consolas" w:hAnsi="Consolas" w:cs="Consolas"/>
                <w:color w:val="000000"/>
                <w:sz w:val="19"/>
                <w:szCs w:val="19"/>
                <w:lang w:val="en-AU"/>
              </w:rPr>
              <w:t>customerMain = new Sales.Customer(1, "john", "Smith", "4560361423329093", "Visa", "03/2026");</w:t>
            </w:r>
          </w:p>
          <w:p w14:paraId="1B6F9EF6" w14:textId="6F00F947" w:rsidR="00306C20" w:rsidRDefault="00306C20" w:rsidP="00306C20">
            <w:pPr>
              <w:autoSpaceDE w:val="0"/>
              <w:autoSpaceDN w:val="0"/>
              <w:adjustRightInd w:val="0"/>
              <w:rPr>
                <w:rFonts w:ascii="Consolas" w:hAnsi="Consolas" w:cs="Consolas"/>
                <w:color w:val="000000"/>
                <w:sz w:val="19"/>
                <w:szCs w:val="19"/>
                <w:lang w:val="en-AU"/>
              </w:rPr>
            </w:pPr>
            <w:r w:rsidRPr="00306C20">
              <w:rPr>
                <w:rFonts w:ascii="Consolas" w:hAnsi="Consolas" w:cs="Consolas"/>
                <w:color w:val="000000"/>
                <w:sz w:val="19"/>
                <w:szCs w:val="19"/>
                <w:lang w:val="en-AU"/>
              </w:rPr>
              <w:t>invoiceMain = new Sales.Invoice(0, customerMain, 1, 4, 1);</w:t>
            </w:r>
          </w:p>
          <w:p w14:paraId="2CB4E42F" w14:textId="77777777" w:rsidR="00306C20" w:rsidRDefault="00306C20" w:rsidP="00EB658A">
            <w:pPr>
              <w:autoSpaceDE w:val="0"/>
              <w:autoSpaceDN w:val="0"/>
              <w:adjustRightInd w:val="0"/>
              <w:rPr>
                <w:rFonts w:ascii="Consolas" w:hAnsi="Consolas" w:cs="Consolas"/>
                <w:color w:val="000000"/>
                <w:sz w:val="19"/>
                <w:szCs w:val="19"/>
                <w:lang w:val="en-AU"/>
              </w:rPr>
            </w:pPr>
          </w:p>
          <w:p w14:paraId="3AFC06E6" w14:textId="2431FC9D" w:rsidR="00EB658A" w:rsidRDefault="00EB658A" w:rsidP="00EB658A">
            <w:pPr>
              <w:autoSpaceDE w:val="0"/>
              <w:autoSpaceDN w:val="0"/>
              <w:adjustRightInd w:val="0"/>
              <w:rPr>
                <w:rFonts w:ascii="Consolas" w:hAnsi="Consolas" w:cs="Consolas"/>
                <w:color w:val="000000"/>
                <w:sz w:val="19"/>
                <w:szCs w:val="19"/>
                <w:lang w:val="en-AU"/>
              </w:rPr>
            </w:pPr>
            <w:r>
              <w:rPr>
                <w:rFonts w:ascii="Consolas" w:hAnsi="Consolas" w:cs="Consolas"/>
                <w:color w:val="000000"/>
                <w:sz w:val="19"/>
                <w:szCs w:val="19"/>
                <w:lang w:val="en-AU"/>
              </w:rPr>
              <w:t>invoiceMain.setNumberOfSeats(2);</w:t>
            </w:r>
          </w:p>
          <w:p w14:paraId="59D65107" w14:textId="71A186CF" w:rsidR="003B45EE" w:rsidRPr="00BD510F" w:rsidRDefault="00EB658A" w:rsidP="00EB658A">
            <w:pPr>
              <w:rPr>
                <w:sz w:val="18"/>
                <w:szCs w:val="18"/>
              </w:rPr>
            </w:pPr>
            <w:r>
              <w:rPr>
                <w:rFonts w:ascii="Consolas" w:hAnsi="Consolas" w:cs="Consolas"/>
                <w:color w:val="000000"/>
                <w:sz w:val="19"/>
                <w:szCs w:val="19"/>
                <w:lang w:val="en-AU"/>
              </w:rPr>
              <w:t xml:space="preserve">            Assert.AreEqual(2, invoiceMain.getNumberOfSeats());</w:t>
            </w:r>
          </w:p>
        </w:tc>
        <w:tc>
          <w:tcPr>
            <w:tcW w:w="1197" w:type="dxa"/>
            <w:shd w:val="clear" w:color="auto" w:fill="auto"/>
          </w:tcPr>
          <w:p w14:paraId="0DEF6225" w14:textId="09AA4F42" w:rsidR="003B45EE" w:rsidRPr="00BD510F" w:rsidRDefault="003B0467" w:rsidP="003B45EE">
            <w:pPr>
              <w:rPr>
                <w:sz w:val="18"/>
                <w:szCs w:val="18"/>
              </w:rPr>
            </w:pPr>
            <w:r>
              <w:rPr>
                <w:sz w:val="18"/>
                <w:szCs w:val="18"/>
              </w:rPr>
              <w:t>Equivalence</w:t>
            </w:r>
          </w:p>
        </w:tc>
        <w:tc>
          <w:tcPr>
            <w:tcW w:w="1117" w:type="dxa"/>
          </w:tcPr>
          <w:p w14:paraId="3394EECC" w14:textId="2783DB2C" w:rsidR="003B45EE" w:rsidRPr="00BD510F" w:rsidRDefault="003B0467" w:rsidP="003B45EE">
            <w:pPr>
              <w:rPr>
                <w:sz w:val="18"/>
                <w:szCs w:val="18"/>
              </w:rPr>
            </w:pPr>
            <w:r>
              <w:rPr>
                <w:sz w:val="18"/>
                <w:szCs w:val="18"/>
              </w:rPr>
              <w:t>15/11/2022</w:t>
            </w:r>
          </w:p>
        </w:tc>
        <w:tc>
          <w:tcPr>
            <w:tcW w:w="2541" w:type="dxa"/>
            <w:shd w:val="clear" w:color="auto" w:fill="auto"/>
          </w:tcPr>
          <w:p w14:paraId="6E674A16" w14:textId="77777777" w:rsidR="00B02C16" w:rsidRDefault="00B02C16" w:rsidP="003B45EE">
            <w:pPr>
              <w:rPr>
                <w:sz w:val="18"/>
                <w:szCs w:val="18"/>
              </w:rPr>
            </w:pPr>
            <w:r>
              <w:rPr>
                <w:sz w:val="18"/>
                <w:szCs w:val="18"/>
              </w:rPr>
              <w:t>Andre Alexandrov</w:t>
            </w:r>
          </w:p>
          <w:p w14:paraId="063BA478" w14:textId="77777777" w:rsidR="00B02C16" w:rsidRDefault="00B02C16" w:rsidP="003B45EE">
            <w:pPr>
              <w:rPr>
                <w:sz w:val="18"/>
                <w:szCs w:val="18"/>
              </w:rPr>
            </w:pPr>
            <w:r>
              <w:rPr>
                <w:sz w:val="18"/>
                <w:szCs w:val="18"/>
              </w:rPr>
              <w:t>PC</w:t>
            </w:r>
          </w:p>
          <w:p w14:paraId="558A5524" w14:textId="77777777" w:rsidR="00B02C16" w:rsidRDefault="00B02C16" w:rsidP="003B45EE">
            <w:pPr>
              <w:rPr>
                <w:sz w:val="18"/>
                <w:szCs w:val="18"/>
              </w:rPr>
            </w:pPr>
            <w:r>
              <w:rPr>
                <w:sz w:val="18"/>
                <w:szCs w:val="18"/>
              </w:rPr>
              <w:t>Visual Studio</w:t>
            </w:r>
          </w:p>
          <w:p w14:paraId="3E93CC5F" w14:textId="77777777" w:rsidR="00B02C16" w:rsidRDefault="00B02C16" w:rsidP="003B45EE">
            <w:pPr>
              <w:rPr>
                <w:sz w:val="18"/>
                <w:szCs w:val="18"/>
              </w:rPr>
            </w:pPr>
            <w:r w:rsidRPr="00B02C16">
              <w:rPr>
                <w:sz w:val="18"/>
                <w:szCs w:val="18"/>
              </w:rPr>
              <w:t>Microsoft.NET.Test.Sdk</w:t>
            </w:r>
          </w:p>
          <w:p w14:paraId="52A92213" w14:textId="77777777" w:rsidR="00B02C16" w:rsidRDefault="00B02C16" w:rsidP="003B45EE">
            <w:pPr>
              <w:rPr>
                <w:sz w:val="18"/>
                <w:szCs w:val="18"/>
              </w:rPr>
            </w:pPr>
            <w:r w:rsidRPr="00B02C16">
              <w:rPr>
                <w:sz w:val="18"/>
                <w:szCs w:val="18"/>
              </w:rPr>
              <w:t>NUnit</w:t>
            </w:r>
          </w:p>
          <w:p w14:paraId="1DB544FA" w14:textId="77777777" w:rsidR="00B02C16" w:rsidRDefault="00B02C16" w:rsidP="003B45EE">
            <w:pPr>
              <w:rPr>
                <w:sz w:val="18"/>
                <w:szCs w:val="18"/>
              </w:rPr>
            </w:pPr>
            <w:r w:rsidRPr="00B02C16">
              <w:rPr>
                <w:sz w:val="18"/>
                <w:szCs w:val="18"/>
              </w:rPr>
              <w:t>NUnit3TestAdapter</w:t>
            </w:r>
          </w:p>
          <w:p w14:paraId="7399DB47" w14:textId="7CBDF036" w:rsidR="00B02C16" w:rsidRPr="00BD510F" w:rsidRDefault="00B02C16" w:rsidP="003B45EE">
            <w:pPr>
              <w:rPr>
                <w:sz w:val="18"/>
                <w:szCs w:val="18"/>
              </w:rPr>
            </w:pPr>
          </w:p>
        </w:tc>
        <w:tc>
          <w:tcPr>
            <w:tcW w:w="1843" w:type="dxa"/>
            <w:shd w:val="clear" w:color="auto" w:fill="auto"/>
          </w:tcPr>
          <w:p w14:paraId="707E2475" w14:textId="5C5E18AA" w:rsidR="003B45EE" w:rsidRPr="00BD510F" w:rsidRDefault="00306C20" w:rsidP="003B45EE">
            <w:pPr>
              <w:rPr>
                <w:sz w:val="18"/>
                <w:szCs w:val="18"/>
              </w:rPr>
            </w:pPr>
            <w:r>
              <w:rPr>
                <w:sz w:val="18"/>
                <w:szCs w:val="18"/>
              </w:rPr>
              <w:t>2</w:t>
            </w:r>
          </w:p>
        </w:tc>
      </w:tr>
      <w:tr w:rsidR="00306C20" w:rsidRPr="00525DCA" w14:paraId="7DEED3AE" w14:textId="6431803C" w:rsidTr="006A4B0F">
        <w:tc>
          <w:tcPr>
            <w:tcW w:w="620" w:type="dxa"/>
            <w:shd w:val="clear" w:color="auto" w:fill="auto"/>
          </w:tcPr>
          <w:p w14:paraId="70F00E63" w14:textId="77777777" w:rsidR="003B45EE" w:rsidRPr="00BD510F" w:rsidRDefault="003B45EE" w:rsidP="003B45EE">
            <w:pPr>
              <w:rPr>
                <w:sz w:val="18"/>
                <w:szCs w:val="18"/>
              </w:rPr>
            </w:pPr>
            <w:r w:rsidRPr="5DC4D19D">
              <w:rPr>
                <w:sz w:val="18"/>
                <w:szCs w:val="18"/>
              </w:rPr>
              <w:t>TC 2</w:t>
            </w:r>
          </w:p>
          <w:p w14:paraId="4464E2CD" w14:textId="77777777" w:rsidR="003B45EE" w:rsidRPr="00BD510F" w:rsidRDefault="003B45EE" w:rsidP="003B45EE">
            <w:pPr>
              <w:rPr>
                <w:sz w:val="18"/>
                <w:szCs w:val="18"/>
              </w:rPr>
            </w:pPr>
          </w:p>
        </w:tc>
        <w:tc>
          <w:tcPr>
            <w:tcW w:w="3037" w:type="dxa"/>
            <w:shd w:val="clear" w:color="auto" w:fill="auto"/>
          </w:tcPr>
          <w:p w14:paraId="6D5DAF9B" w14:textId="3659A8C9" w:rsidR="003B45EE" w:rsidRPr="00BD510F" w:rsidRDefault="00753164" w:rsidP="003B45EE">
            <w:pPr>
              <w:rPr>
                <w:sz w:val="18"/>
                <w:szCs w:val="18"/>
              </w:rPr>
            </w:pPr>
            <w:r>
              <w:rPr>
                <w:rFonts w:ascii="Consolas" w:hAnsi="Consolas" w:cs="Consolas"/>
                <w:color w:val="000000"/>
                <w:sz w:val="19"/>
                <w:szCs w:val="19"/>
                <w:lang w:val="en-AU"/>
              </w:rPr>
              <w:t>Invoice</w:t>
            </w:r>
            <w:r>
              <w:rPr>
                <w:rFonts w:cs="Consolas"/>
                <w:color w:val="000000"/>
                <w:sz w:val="19"/>
                <w:szCs w:val="19"/>
              </w:rPr>
              <w:t>.</w:t>
            </w:r>
            <w:r w:rsidRPr="00753164">
              <w:rPr>
                <w:color w:val="000000" w:themeColor="text1"/>
                <w:sz w:val="18"/>
                <w:szCs w:val="22"/>
              </w:rPr>
              <w:t>getDiscount(int memberCode)</w:t>
            </w:r>
          </w:p>
        </w:tc>
        <w:tc>
          <w:tcPr>
            <w:tcW w:w="1218" w:type="dxa"/>
            <w:shd w:val="clear" w:color="auto" w:fill="auto"/>
          </w:tcPr>
          <w:p w14:paraId="3E26C50B" w14:textId="248FBC64" w:rsidR="003B45EE" w:rsidRPr="00BD510F" w:rsidRDefault="00B54978" w:rsidP="003B45EE">
            <w:pPr>
              <w:rPr>
                <w:sz w:val="18"/>
                <w:szCs w:val="18"/>
              </w:rPr>
            </w:pPr>
            <w:r>
              <w:rPr>
                <w:sz w:val="18"/>
                <w:szCs w:val="18"/>
              </w:rPr>
              <w:t>Ensure that discounts customers have work</w:t>
            </w:r>
          </w:p>
        </w:tc>
        <w:tc>
          <w:tcPr>
            <w:tcW w:w="4440" w:type="dxa"/>
            <w:shd w:val="clear" w:color="auto" w:fill="auto"/>
          </w:tcPr>
          <w:p w14:paraId="4EA2B59F" w14:textId="77777777" w:rsidR="00306C20" w:rsidRDefault="00306C20" w:rsidP="00306C20">
            <w:pPr>
              <w:autoSpaceDE w:val="0"/>
              <w:autoSpaceDN w:val="0"/>
              <w:adjustRightInd w:val="0"/>
              <w:rPr>
                <w:rFonts w:ascii="Consolas" w:hAnsi="Consolas" w:cs="Consolas"/>
                <w:color w:val="000000"/>
                <w:sz w:val="19"/>
                <w:szCs w:val="19"/>
                <w:lang w:val="en-AU"/>
              </w:rPr>
            </w:pPr>
            <w:r>
              <w:rPr>
                <w:rFonts w:ascii="Consolas" w:hAnsi="Consolas" w:cs="Consolas"/>
                <w:color w:val="000000"/>
                <w:sz w:val="19"/>
                <w:szCs w:val="19"/>
                <w:lang w:val="en-AU"/>
              </w:rPr>
              <w:t>Constructors:</w:t>
            </w:r>
          </w:p>
          <w:p w14:paraId="531E67C8" w14:textId="77777777" w:rsidR="00306C20" w:rsidRDefault="00306C20" w:rsidP="00306C20">
            <w:pPr>
              <w:autoSpaceDE w:val="0"/>
              <w:autoSpaceDN w:val="0"/>
              <w:adjustRightInd w:val="0"/>
              <w:rPr>
                <w:rFonts w:ascii="Consolas" w:hAnsi="Consolas" w:cs="Consolas"/>
                <w:color w:val="000000"/>
                <w:sz w:val="19"/>
                <w:szCs w:val="19"/>
                <w:lang w:val="en-AU"/>
              </w:rPr>
            </w:pPr>
            <w:r w:rsidRPr="00306C20">
              <w:rPr>
                <w:rFonts w:ascii="Consolas" w:hAnsi="Consolas" w:cs="Consolas"/>
                <w:color w:val="000000"/>
                <w:sz w:val="19"/>
                <w:szCs w:val="19"/>
                <w:lang w:val="en-AU"/>
              </w:rPr>
              <w:t>customerMain = new Sales.Customer(1, "john", "Smith", "4560361423329093", "Visa", "03/2026");</w:t>
            </w:r>
          </w:p>
          <w:p w14:paraId="50804763" w14:textId="77777777" w:rsidR="00306C20" w:rsidRDefault="00306C20" w:rsidP="00306C20">
            <w:pPr>
              <w:autoSpaceDE w:val="0"/>
              <w:autoSpaceDN w:val="0"/>
              <w:adjustRightInd w:val="0"/>
              <w:rPr>
                <w:rFonts w:ascii="Consolas" w:hAnsi="Consolas" w:cs="Consolas"/>
                <w:color w:val="000000"/>
                <w:sz w:val="19"/>
                <w:szCs w:val="19"/>
                <w:lang w:val="en-AU"/>
              </w:rPr>
            </w:pPr>
            <w:r w:rsidRPr="00306C20">
              <w:rPr>
                <w:rFonts w:ascii="Consolas" w:hAnsi="Consolas" w:cs="Consolas"/>
                <w:color w:val="000000"/>
                <w:sz w:val="19"/>
                <w:szCs w:val="19"/>
                <w:lang w:val="en-AU"/>
              </w:rPr>
              <w:t>invoiceMain = new Sales.Invoice(0, customerMain, 1, 4, 1);</w:t>
            </w:r>
          </w:p>
          <w:p w14:paraId="65FDFFC9" w14:textId="77777777" w:rsidR="00306C20" w:rsidRDefault="00306C20" w:rsidP="003B45EE">
            <w:pPr>
              <w:rPr>
                <w:rFonts w:ascii="Consolas" w:hAnsi="Consolas" w:cs="Consolas"/>
                <w:color w:val="000000"/>
                <w:sz w:val="19"/>
                <w:szCs w:val="19"/>
                <w:lang w:val="en-AU"/>
              </w:rPr>
            </w:pPr>
          </w:p>
          <w:p w14:paraId="38E1EF36" w14:textId="77777777" w:rsidR="00306C20" w:rsidRDefault="00306C20" w:rsidP="003B45EE">
            <w:pPr>
              <w:rPr>
                <w:rFonts w:ascii="Consolas" w:hAnsi="Consolas" w:cs="Consolas"/>
                <w:color w:val="000000"/>
                <w:sz w:val="19"/>
                <w:szCs w:val="19"/>
                <w:lang w:val="en-AU"/>
              </w:rPr>
            </w:pPr>
          </w:p>
          <w:p w14:paraId="70621B06" w14:textId="5C4AB3D6" w:rsidR="003B45EE" w:rsidRPr="00BD510F" w:rsidRDefault="00004EB7" w:rsidP="003B45EE">
            <w:pPr>
              <w:rPr>
                <w:sz w:val="18"/>
                <w:szCs w:val="18"/>
              </w:rPr>
            </w:pPr>
            <w:r>
              <w:rPr>
                <w:rFonts w:ascii="Consolas" w:hAnsi="Consolas" w:cs="Consolas"/>
                <w:color w:val="000000"/>
                <w:sz w:val="19"/>
                <w:szCs w:val="19"/>
                <w:lang w:val="en-AU"/>
              </w:rPr>
              <w:t>Assert.AreEqual(0.9, invoiceMain.getDiscount(1));</w:t>
            </w:r>
          </w:p>
        </w:tc>
        <w:tc>
          <w:tcPr>
            <w:tcW w:w="1197" w:type="dxa"/>
            <w:shd w:val="clear" w:color="auto" w:fill="auto"/>
          </w:tcPr>
          <w:p w14:paraId="7EB3A1D2" w14:textId="73207A55" w:rsidR="003B45EE" w:rsidRPr="00BD510F" w:rsidRDefault="003B0467" w:rsidP="003B45EE">
            <w:pPr>
              <w:rPr>
                <w:sz w:val="18"/>
                <w:szCs w:val="18"/>
              </w:rPr>
            </w:pPr>
            <w:r>
              <w:rPr>
                <w:sz w:val="18"/>
                <w:szCs w:val="18"/>
              </w:rPr>
              <w:t>Equivalence</w:t>
            </w:r>
          </w:p>
        </w:tc>
        <w:tc>
          <w:tcPr>
            <w:tcW w:w="1117" w:type="dxa"/>
          </w:tcPr>
          <w:p w14:paraId="4C54042D" w14:textId="780F66FF" w:rsidR="003B45EE" w:rsidRPr="00BD510F" w:rsidRDefault="003B0467" w:rsidP="003B45EE">
            <w:pPr>
              <w:rPr>
                <w:sz w:val="18"/>
                <w:szCs w:val="18"/>
              </w:rPr>
            </w:pPr>
            <w:r>
              <w:rPr>
                <w:sz w:val="18"/>
                <w:szCs w:val="18"/>
              </w:rPr>
              <w:t>15/11/2022</w:t>
            </w:r>
          </w:p>
        </w:tc>
        <w:tc>
          <w:tcPr>
            <w:tcW w:w="2541" w:type="dxa"/>
            <w:shd w:val="clear" w:color="auto" w:fill="auto"/>
          </w:tcPr>
          <w:p w14:paraId="133419FE" w14:textId="77777777" w:rsidR="00B02C16" w:rsidRDefault="00B02C16" w:rsidP="00B02C16">
            <w:pPr>
              <w:rPr>
                <w:sz w:val="18"/>
                <w:szCs w:val="18"/>
              </w:rPr>
            </w:pPr>
            <w:r>
              <w:rPr>
                <w:sz w:val="18"/>
                <w:szCs w:val="18"/>
              </w:rPr>
              <w:t>Andre Alexandrov</w:t>
            </w:r>
          </w:p>
          <w:p w14:paraId="50D5F226" w14:textId="77777777" w:rsidR="00B02C16" w:rsidRDefault="00B02C16" w:rsidP="00B02C16">
            <w:pPr>
              <w:rPr>
                <w:sz w:val="18"/>
                <w:szCs w:val="18"/>
              </w:rPr>
            </w:pPr>
            <w:r>
              <w:rPr>
                <w:sz w:val="18"/>
                <w:szCs w:val="18"/>
              </w:rPr>
              <w:t>PC</w:t>
            </w:r>
          </w:p>
          <w:p w14:paraId="3AB78395" w14:textId="77777777" w:rsidR="00B02C16" w:rsidRDefault="00B02C16" w:rsidP="00B02C16">
            <w:pPr>
              <w:rPr>
                <w:sz w:val="18"/>
                <w:szCs w:val="18"/>
              </w:rPr>
            </w:pPr>
            <w:r>
              <w:rPr>
                <w:sz w:val="18"/>
                <w:szCs w:val="18"/>
              </w:rPr>
              <w:t>Visual Studio</w:t>
            </w:r>
          </w:p>
          <w:p w14:paraId="2D3FB48F" w14:textId="77777777" w:rsidR="00B02C16" w:rsidRDefault="00B02C16" w:rsidP="00B02C16">
            <w:pPr>
              <w:rPr>
                <w:sz w:val="18"/>
                <w:szCs w:val="18"/>
              </w:rPr>
            </w:pPr>
            <w:r w:rsidRPr="00B02C16">
              <w:rPr>
                <w:sz w:val="18"/>
                <w:szCs w:val="18"/>
              </w:rPr>
              <w:t>Microsoft.NET.Test.Sdk</w:t>
            </w:r>
          </w:p>
          <w:p w14:paraId="7FFEAC16" w14:textId="77777777" w:rsidR="00B02C16" w:rsidRDefault="00B02C16" w:rsidP="00B02C16">
            <w:pPr>
              <w:rPr>
                <w:sz w:val="18"/>
                <w:szCs w:val="18"/>
              </w:rPr>
            </w:pPr>
            <w:r w:rsidRPr="00B02C16">
              <w:rPr>
                <w:sz w:val="18"/>
                <w:szCs w:val="18"/>
              </w:rPr>
              <w:t>NUnit</w:t>
            </w:r>
          </w:p>
          <w:p w14:paraId="681CB589" w14:textId="77777777" w:rsidR="00B02C16" w:rsidRDefault="00B02C16" w:rsidP="00B02C16">
            <w:pPr>
              <w:rPr>
                <w:sz w:val="18"/>
                <w:szCs w:val="18"/>
              </w:rPr>
            </w:pPr>
            <w:r w:rsidRPr="00B02C16">
              <w:rPr>
                <w:sz w:val="18"/>
                <w:szCs w:val="18"/>
              </w:rPr>
              <w:t>NUnit3TestAdapter</w:t>
            </w:r>
          </w:p>
          <w:p w14:paraId="4E311B2C" w14:textId="77777777" w:rsidR="003B45EE" w:rsidRPr="00BD510F" w:rsidRDefault="003B45EE" w:rsidP="003B45EE">
            <w:pPr>
              <w:rPr>
                <w:sz w:val="18"/>
                <w:szCs w:val="18"/>
              </w:rPr>
            </w:pPr>
          </w:p>
        </w:tc>
        <w:tc>
          <w:tcPr>
            <w:tcW w:w="1843" w:type="dxa"/>
            <w:shd w:val="clear" w:color="auto" w:fill="auto"/>
          </w:tcPr>
          <w:p w14:paraId="4CEC453E" w14:textId="109A578F" w:rsidR="003B45EE" w:rsidRPr="00BD510F" w:rsidRDefault="00306C20" w:rsidP="003B45EE">
            <w:pPr>
              <w:rPr>
                <w:sz w:val="18"/>
                <w:szCs w:val="18"/>
              </w:rPr>
            </w:pPr>
            <w:r>
              <w:rPr>
                <w:sz w:val="18"/>
                <w:szCs w:val="18"/>
              </w:rPr>
              <w:t>0.9</w:t>
            </w:r>
          </w:p>
        </w:tc>
      </w:tr>
      <w:tr w:rsidR="00306C20" w:rsidRPr="00525DCA" w14:paraId="6D78B6E6" w14:textId="6907FB1B" w:rsidTr="006A4B0F">
        <w:tc>
          <w:tcPr>
            <w:tcW w:w="620" w:type="dxa"/>
            <w:shd w:val="clear" w:color="auto" w:fill="auto"/>
          </w:tcPr>
          <w:p w14:paraId="4E3BC2BB" w14:textId="77777777" w:rsidR="003B45EE" w:rsidRPr="00BD510F" w:rsidRDefault="003B45EE" w:rsidP="003B45EE">
            <w:pPr>
              <w:rPr>
                <w:sz w:val="18"/>
                <w:szCs w:val="18"/>
              </w:rPr>
            </w:pPr>
            <w:r w:rsidRPr="5DC4D19D">
              <w:rPr>
                <w:sz w:val="18"/>
                <w:szCs w:val="18"/>
              </w:rPr>
              <w:t>TC 3</w:t>
            </w:r>
          </w:p>
          <w:p w14:paraId="65AA57F9" w14:textId="77777777" w:rsidR="003B45EE" w:rsidRPr="00BD510F" w:rsidRDefault="003B45EE" w:rsidP="003B45EE">
            <w:pPr>
              <w:rPr>
                <w:sz w:val="18"/>
                <w:szCs w:val="18"/>
              </w:rPr>
            </w:pPr>
          </w:p>
        </w:tc>
        <w:tc>
          <w:tcPr>
            <w:tcW w:w="3037" w:type="dxa"/>
            <w:shd w:val="clear" w:color="auto" w:fill="auto"/>
          </w:tcPr>
          <w:p w14:paraId="52FDD5B4" w14:textId="1CC0D172" w:rsidR="003B45EE" w:rsidRPr="00BD510F" w:rsidRDefault="00F028FB" w:rsidP="003B45EE">
            <w:pPr>
              <w:rPr>
                <w:sz w:val="18"/>
                <w:szCs w:val="18"/>
              </w:rPr>
            </w:pPr>
            <w:r>
              <w:rPr>
                <w:sz w:val="18"/>
                <w:szCs w:val="18"/>
              </w:rPr>
              <w:t>Seat</w:t>
            </w:r>
            <w:r w:rsidR="00753164">
              <w:rPr>
                <w:sz w:val="18"/>
                <w:szCs w:val="18"/>
              </w:rPr>
              <w:t>.</w:t>
            </w:r>
            <w:r w:rsidR="00753164" w:rsidRPr="00753164">
              <w:rPr>
                <w:sz w:val="18"/>
                <w:szCs w:val="18"/>
              </w:rPr>
              <w:t>bookSeats(int num)</w:t>
            </w:r>
          </w:p>
        </w:tc>
        <w:tc>
          <w:tcPr>
            <w:tcW w:w="1218" w:type="dxa"/>
            <w:shd w:val="clear" w:color="auto" w:fill="auto"/>
          </w:tcPr>
          <w:p w14:paraId="6EFC49F5" w14:textId="71F13FAE" w:rsidR="003B45EE" w:rsidRPr="00BD510F" w:rsidRDefault="005840F1" w:rsidP="003B45EE">
            <w:pPr>
              <w:rPr>
                <w:sz w:val="18"/>
                <w:szCs w:val="18"/>
              </w:rPr>
            </w:pPr>
            <w:r>
              <w:rPr>
                <w:sz w:val="18"/>
                <w:szCs w:val="18"/>
              </w:rPr>
              <w:t>To ensure that seat booking deducts seats correctly</w:t>
            </w:r>
          </w:p>
        </w:tc>
        <w:tc>
          <w:tcPr>
            <w:tcW w:w="4440" w:type="dxa"/>
            <w:shd w:val="clear" w:color="auto" w:fill="auto"/>
          </w:tcPr>
          <w:p w14:paraId="6FC001D8" w14:textId="714AA74D" w:rsidR="00306C20" w:rsidRPr="00306C20" w:rsidRDefault="00306C20" w:rsidP="00306C20">
            <w:pPr>
              <w:autoSpaceDE w:val="0"/>
              <w:autoSpaceDN w:val="0"/>
              <w:adjustRightInd w:val="0"/>
              <w:rPr>
                <w:rFonts w:ascii="Consolas" w:hAnsi="Consolas" w:cs="Consolas"/>
                <w:color w:val="000000"/>
                <w:sz w:val="19"/>
                <w:szCs w:val="19"/>
                <w:lang w:val="en-AU"/>
              </w:rPr>
            </w:pPr>
            <w:r>
              <w:rPr>
                <w:rFonts w:ascii="Consolas" w:hAnsi="Consolas" w:cs="Consolas"/>
                <w:color w:val="000000"/>
                <w:sz w:val="19"/>
                <w:szCs w:val="19"/>
                <w:lang w:val="en-AU"/>
              </w:rPr>
              <w:t>Constructors:</w:t>
            </w:r>
          </w:p>
          <w:p w14:paraId="1107EFF5" w14:textId="70FB3227" w:rsidR="00F028FB" w:rsidRDefault="005840F1" w:rsidP="003B45EE">
            <w:pPr>
              <w:rPr>
                <w:sz w:val="18"/>
                <w:szCs w:val="18"/>
              </w:rPr>
            </w:pPr>
            <w:r w:rsidRPr="005840F1">
              <w:rPr>
                <w:sz w:val="18"/>
                <w:szCs w:val="18"/>
              </w:rPr>
              <w:t>seatMain = new Sales.Seat(100, 0);</w:t>
            </w:r>
          </w:p>
          <w:p w14:paraId="36347D43" w14:textId="77777777" w:rsidR="005840F1" w:rsidRDefault="005840F1" w:rsidP="003B45EE">
            <w:pPr>
              <w:rPr>
                <w:rFonts w:ascii="Consolas" w:hAnsi="Consolas" w:cs="Consolas"/>
                <w:color w:val="000000"/>
                <w:sz w:val="19"/>
                <w:szCs w:val="19"/>
                <w:lang w:val="en-AU"/>
              </w:rPr>
            </w:pPr>
            <w:r>
              <w:rPr>
                <w:rFonts w:ascii="Consolas" w:hAnsi="Consolas" w:cs="Consolas"/>
                <w:color w:val="000000"/>
                <w:sz w:val="19"/>
                <w:szCs w:val="19"/>
                <w:lang w:val="en-AU"/>
              </w:rPr>
              <w:t>seatMain.bookSeats(5);</w:t>
            </w:r>
          </w:p>
          <w:p w14:paraId="54C6B804" w14:textId="77777777" w:rsidR="005840F1" w:rsidRDefault="005840F1" w:rsidP="003B45EE">
            <w:pPr>
              <w:rPr>
                <w:sz w:val="18"/>
                <w:szCs w:val="18"/>
              </w:rPr>
            </w:pPr>
          </w:p>
          <w:p w14:paraId="5F716F3E" w14:textId="4A3E9AB6" w:rsidR="005840F1" w:rsidRDefault="005840F1" w:rsidP="005840F1">
            <w:pPr>
              <w:rPr>
                <w:sz w:val="18"/>
                <w:szCs w:val="18"/>
              </w:rPr>
            </w:pPr>
            <w:r w:rsidRPr="005840F1">
              <w:rPr>
                <w:sz w:val="18"/>
                <w:szCs w:val="18"/>
              </w:rPr>
              <w:t>Assert.AreEqual(6, seatMain.getCurrentSeat());</w:t>
            </w:r>
          </w:p>
          <w:p w14:paraId="5EC20F1B" w14:textId="77777777" w:rsidR="005840F1" w:rsidRPr="005840F1" w:rsidRDefault="005840F1" w:rsidP="005840F1">
            <w:pPr>
              <w:rPr>
                <w:sz w:val="18"/>
                <w:szCs w:val="18"/>
              </w:rPr>
            </w:pPr>
          </w:p>
          <w:p w14:paraId="5FAE2799" w14:textId="2FBEEAB3" w:rsidR="005840F1" w:rsidRPr="00BD510F" w:rsidRDefault="005840F1" w:rsidP="005840F1">
            <w:pPr>
              <w:rPr>
                <w:sz w:val="18"/>
                <w:szCs w:val="18"/>
              </w:rPr>
            </w:pPr>
            <w:r w:rsidRPr="005840F1">
              <w:rPr>
                <w:sz w:val="18"/>
                <w:szCs w:val="18"/>
              </w:rPr>
              <w:t>Assert.AreEqual(1, seatMain.getLastBooked());</w:t>
            </w:r>
          </w:p>
        </w:tc>
        <w:tc>
          <w:tcPr>
            <w:tcW w:w="1197" w:type="dxa"/>
            <w:shd w:val="clear" w:color="auto" w:fill="auto"/>
          </w:tcPr>
          <w:p w14:paraId="3732127E" w14:textId="0EBE4233" w:rsidR="003B45EE" w:rsidRPr="00BD510F" w:rsidRDefault="003B0467" w:rsidP="003B45EE">
            <w:pPr>
              <w:rPr>
                <w:sz w:val="18"/>
                <w:szCs w:val="18"/>
              </w:rPr>
            </w:pPr>
            <w:r>
              <w:rPr>
                <w:sz w:val="18"/>
                <w:szCs w:val="18"/>
              </w:rPr>
              <w:t>Equivalence</w:t>
            </w:r>
          </w:p>
        </w:tc>
        <w:tc>
          <w:tcPr>
            <w:tcW w:w="1117" w:type="dxa"/>
          </w:tcPr>
          <w:p w14:paraId="16FC338F" w14:textId="37417779" w:rsidR="003B45EE" w:rsidRPr="00BD510F" w:rsidRDefault="003B0467" w:rsidP="003B45EE">
            <w:pPr>
              <w:rPr>
                <w:sz w:val="18"/>
                <w:szCs w:val="18"/>
              </w:rPr>
            </w:pPr>
            <w:r>
              <w:rPr>
                <w:sz w:val="18"/>
                <w:szCs w:val="18"/>
              </w:rPr>
              <w:t>15/11/2022</w:t>
            </w:r>
          </w:p>
        </w:tc>
        <w:tc>
          <w:tcPr>
            <w:tcW w:w="2541" w:type="dxa"/>
            <w:shd w:val="clear" w:color="auto" w:fill="auto"/>
          </w:tcPr>
          <w:p w14:paraId="64FFBFD0" w14:textId="77777777" w:rsidR="00B02C16" w:rsidRDefault="00B02C16" w:rsidP="00B02C16">
            <w:pPr>
              <w:rPr>
                <w:sz w:val="18"/>
                <w:szCs w:val="18"/>
              </w:rPr>
            </w:pPr>
            <w:r>
              <w:rPr>
                <w:sz w:val="18"/>
                <w:szCs w:val="18"/>
              </w:rPr>
              <w:t>Andre Alexandrov</w:t>
            </w:r>
          </w:p>
          <w:p w14:paraId="426E821A" w14:textId="77777777" w:rsidR="00B02C16" w:rsidRDefault="00B02C16" w:rsidP="00B02C16">
            <w:pPr>
              <w:rPr>
                <w:sz w:val="18"/>
                <w:szCs w:val="18"/>
              </w:rPr>
            </w:pPr>
            <w:r>
              <w:rPr>
                <w:sz w:val="18"/>
                <w:szCs w:val="18"/>
              </w:rPr>
              <w:t>PC</w:t>
            </w:r>
          </w:p>
          <w:p w14:paraId="2481FCBC" w14:textId="77777777" w:rsidR="00B02C16" w:rsidRDefault="00B02C16" w:rsidP="00B02C16">
            <w:pPr>
              <w:rPr>
                <w:sz w:val="18"/>
                <w:szCs w:val="18"/>
              </w:rPr>
            </w:pPr>
            <w:r>
              <w:rPr>
                <w:sz w:val="18"/>
                <w:szCs w:val="18"/>
              </w:rPr>
              <w:t>Visual Studio</w:t>
            </w:r>
          </w:p>
          <w:p w14:paraId="29C9713E" w14:textId="77777777" w:rsidR="00B02C16" w:rsidRDefault="00B02C16" w:rsidP="00B02C16">
            <w:pPr>
              <w:rPr>
                <w:sz w:val="18"/>
                <w:szCs w:val="18"/>
              </w:rPr>
            </w:pPr>
            <w:r w:rsidRPr="00B02C16">
              <w:rPr>
                <w:sz w:val="18"/>
                <w:szCs w:val="18"/>
              </w:rPr>
              <w:t>Microsoft.NET.Test.Sdk</w:t>
            </w:r>
          </w:p>
          <w:p w14:paraId="300A3329" w14:textId="77777777" w:rsidR="00B02C16" w:rsidRDefault="00B02C16" w:rsidP="00B02C16">
            <w:pPr>
              <w:rPr>
                <w:sz w:val="18"/>
                <w:szCs w:val="18"/>
              </w:rPr>
            </w:pPr>
            <w:r w:rsidRPr="00B02C16">
              <w:rPr>
                <w:sz w:val="18"/>
                <w:szCs w:val="18"/>
              </w:rPr>
              <w:t>NUnit</w:t>
            </w:r>
          </w:p>
          <w:p w14:paraId="12598B5B" w14:textId="77777777" w:rsidR="00B02C16" w:rsidRDefault="00B02C16" w:rsidP="00B02C16">
            <w:pPr>
              <w:rPr>
                <w:sz w:val="18"/>
                <w:szCs w:val="18"/>
              </w:rPr>
            </w:pPr>
            <w:r w:rsidRPr="00B02C16">
              <w:rPr>
                <w:sz w:val="18"/>
                <w:szCs w:val="18"/>
              </w:rPr>
              <w:t>NUnit3TestAdapter</w:t>
            </w:r>
          </w:p>
          <w:p w14:paraId="6452A8DF" w14:textId="77777777" w:rsidR="003B45EE" w:rsidRPr="00BD510F" w:rsidRDefault="003B45EE" w:rsidP="003B45EE">
            <w:pPr>
              <w:rPr>
                <w:sz w:val="18"/>
                <w:szCs w:val="18"/>
              </w:rPr>
            </w:pPr>
          </w:p>
        </w:tc>
        <w:tc>
          <w:tcPr>
            <w:tcW w:w="1843" w:type="dxa"/>
            <w:shd w:val="clear" w:color="auto" w:fill="auto"/>
          </w:tcPr>
          <w:p w14:paraId="6E75F4E0" w14:textId="77777777" w:rsidR="003B45EE" w:rsidRDefault="003B45EE" w:rsidP="003B45EE">
            <w:pPr>
              <w:rPr>
                <w:sz w:val="18"/>
                <w:szCs w:val="18"/>
              </w:rPr>
            </w:pPr>
          </w:p>
          <w:p w14:paraId="3EDBB161" w14:textId="77777777" w:rsidR="00306C20" w:rsidRDefault="00306C20" w:rsidP="003B45EE">
            <w:pPr>
              <w:rPr>
                <w:sz w:val="18"/>
                <w:szCs w:val="18"/>
              </w:rPr>
            </w:pPr>
          </w:p>
          <w:p w14:paraId="2038DCEE" w14:textId="77777777" w:rsidR="00306C20" w:rsidRDefault="00306C20" w:rsidP="003B45EE">
            <w:pPr>
              <w:rPr>
                <w:sz w:val="18"/>
                <w:szCs w:val="18"/>
              </w:rPr>
            </w:pPr>
          </w:p>
          <w:p w14:paraId="186A0247" w14:textId="77777777" w:rsidR="00306C20" w:rsidRDefault="00306C20" w:rsidP="003B45EE">
            <w:pPr>
              <w:rPr>
                <w:sz w:val="18"/>
                <w:szCs w:val="18"/>
              </w:rPr>
            </w:pPr>
          </w:p>
          <w:p w14:paraId="568BBEFC" w14:textId="77777777" w:rsidR="00306C20" w:rsidRDefault="00306C20" w:rsidP="003B45EE">
            <w:pPr>
              <w:rPr>
                <w:sz w:val="18"/>
                <w:szCs w:val="18"/>
              </w:rPr>
            </w:pPr>
            <w:r>
              <w:rPr>
                <w:sz w:val="18"/>
                <w:szCs w:val="18"/>
              </w:rPr>
              <w:t>6</w:t>
            </w:r>
          </w:p>
          <w:p w14:paraId="646E34BC" w14:textId="77777777" w:rsidR="00306C20" w:rsidRDefault="00306C20" w:rsidP="003B45EE">
            <w:pPr>
              <w:rPr>
                <w:sz w:val="18"/>
                <w:szCs w:val="18"/>
              </w:rPr>
            </w:pPr>
          </w:p>
          <w:p w14:paraId="13D6463C" w14:textId="77777777" w:rsidR="00306C20" w:rsidRDefault="00306C20" w:rsidP="003B45EE">
            <w:pPr>
              <w:rPr>
                <w:sz w:val="18"/>
                <w:szCs w:val="18"/>
              </w:rPr>
            </w:pPr>
          </w:p>
          <w:p w14:paraId="52256E7E" w14:textId="1E511B14" w:rsidR="00306C20" w:rsidRPr="00BD510F" w:rsidRDefault="00306C20" w:rsidP="003B45EE">
            <w:pPr>
              <w:rPr>
                <w:sz w:val="18"/>
                <w:szCs w:val="18"/>
              </w:rPr>
            </w:pPr>
            <w:r>
              <w:rPr>
                <w:sz w:val="18"/>
                <w:szCs w:val="18"/>
              </w:rPr>
              <w:t>1</w:t>
            </w:r>
          </w:p>
        </w:tc>
      </w:tr>
      <w:tr w:rsidR="00306C20" w:rsidRPr="00525DCA" w14:paraId="685DF45A" w14:textId="1546DA0C" w:rsidTr="006A4B0F">
        <w:tc>
          <w:tcPr>
            <w:tcW w:w="620" w:type="dxa"/>
            <w:shd w:val="clear" w:color="auto" w:fill="auto"/>
          </w:tcPr>
          <w:p w14:paraId="4B0D8AD1" w14:textId="77777777" w:rsidR="003B45EE" w:rsidRPr="00BD510F" w:rsidRDefault="003B45EE" w:rsidP="003B45EE">
            <w:pPr>
              <w:rPr>
                <w:sz w:val="18"/>
                <w:szCs w:val="18"/>
              </w:rPr>
            </w:pPr>
            <w:r w:rsidRPr="5DC4D19D">
              <w:rPr>
                <w:sz w:val="18"/>
                <w:szCs w:val="18"/>
              </w:rPr>
              <w:t>TC 4</w:t>
            </w:r>
          </w:p>
          <w:p w14:paraId="6193581A" w14:textId="77777777" w:rsidR="003B45EE" w:rsidRPr="00BD510F" w:rsidRDefault="003B45EE" w:rsidP="003B45EE">
            <w:pPr>
              <w:rPr>
                <w:sz w:val="18"/>
                <w:szCs w:val="18"/>
              </w:rPr>
            </w:pPr>
          </w:p>
        </w:tc>
        <w:tc>
          <w:tcPr>
            <w:tcW w:w="3037" w:type="dxa"/>
            <w:shd w:val="clear" w:color="auto" w:fill="auto"/>
          </w:tcPr>
          <w:p w14:paraId="6CA7D807" w14:textId="6DE7FB04" w:rsidR="003B45EE" w:rsidRPr="00BD510F" w:rsidRDefault="00A7682A" w:rsidP="003B45EE">
            <w:pPr>
              <w:rPr>
                <w:sz w:val="18"/>
                <w:szCs w:val="18"/>
              </w:rPr>
            </w:pPr>
            <w:r>
              <w:rPr>
                <w:rFonts w:ascii="Consolas" w:hAnsi="Consolas" w:cs="Consolas"/>
                <w:color w:val="000000"/>
                <w:sz w:val="19"/>
                <w:szCs w:val="19"/>
                <w:lang w:val="en-AU"/>
              </w:rPr>
              <w:t>customerNull.getFirstName()</w:t>
            </w:r>
          </w:p>
        </w:tc>
        <w:tc>
          <w:tcPr>
            <w:tcW w:w="1218" w:type="dxa"/>
            <w:shd w:val="clear" w:color="auto" w:fill="auto"/>
          </w:tcPr>
          <w:p w14:paraId="7E1764AC" w14:textId="2050BF4C" w:rsidR="003B45EE" w:rsidRPr="00BD510F" w:rsidRDefault="00B02C16" w:rsidP="003B45EE">
            <w:pPr>
              <w:rPr>
                <w:sz w:val="18"/>
                <w:szCs w:val="18"/>
              </w:rPr>
            </w:pPr>
            <w:r>
              <w:rPr>
                <w:sz w:val="18"/>
                <w:szCs w:val="18"/>
              </w:rPr>
              <w:t>To test if a null name is passed into the method</w:t>
            </w:r>
          </w:p>
        </w:tc>
        <w:tc>
          <w:tcPr>
            <w:tcW w:w="4440" w:type="dxa"/>
            <w:shd w:val="clear" w:color="auto" w:fill="auto"/>
          </w:tcPr>
          <w:p w14:paraId="404AFDB7" w14:textId="6F84D8E9" w:rsidR="003B45EE" w:rsidRDefault="00306C20" w:rsidP="003B45EE">
            <w:pPr>
              <w:rPr>
                <w:sz w:val="18"/>
                <w:szCs w:val="18"/>
              </w:rPr>
            </w:pPr>
            <w:r w:rsidRPr="00306C20">
              <w:rPr>
                <w:sz w:val="18"/>
                <w:szCs w:val="18"/>
              </w:rPr>
              <w:t>Constructors</w:t>
            </w:r>
            <w:r w:rsidR="002F62F8">
              <w:rPr>
                <w:sz w:val="18"/>
                <w:szCs w:val="18"/>
              </w:rPr>
              <w:t>:</w:t>
            </w:r>
          </w:p>
          <w:p w14:paraId="5F3776A5" w14:textId="2136E0B6" w:rsidR="00B02C16" w:rsidRDefault="00B02C16" w:rsidP="003B45EE">
            <w:pPr>
              <w:rPr>
                <w:rFonts w:ascii="Consolas" w:hAnsi="Consolas" w:cs="Consolas"/>
                <w:color w:val="000000"/>
                <w:sz w:val="19"/>
                <w:szCs w:val="19"/>
              </w:rPr>
            </w:pPr>
            <w:r w:rsidRPr="00B02C16">
              <w:rPr>
                <w:rFonts w:ascii="Consolas" w:hAnsi="Consolas" w:cs="Consolas"/>
                <w:color w:val="000000"/>
                <w:sz w:val="19"/>
                <w:szCs w:val="19"/>
              </w:rPr>
              <w:t>Sales.Customer customerNull = new Sales.Customer(1, null, "Smith", "4560361423329093", "Visa", "03/2026");</w:t>
            </w:r>
          </w:p>
          <w:p w14:paraId="515765F5" w14:textId="77777777" w:rsidR="00B02C16" w:rsidRDefault="00B02C16" w:rsidP="003B45EE">
            <w:pPr>
              <w:rPr>
                <w:rFonts w:ascii="Consolas" w:hAnsi="Consolas" w:cs="Consolas"/>
                <w:color w:val="000000"/>
                <w:sz w:val="19"/>
                <w:szCs w:val="19"/>
              </w:rPr>
            </w:pPr>
          </w:p>
          <w:p w14:paraId="627E1C7C" w14:textId="4E804A8E" w:rsidR="00B02C16" w:rsidRPr="00BD510F" w:rsidRDefault="00B02C16" w:rsidP="003B45EE">
            <w:pPr>
              <w:rPr>
                <w:sz w:val="18"/>
                <w:szCs w:val="18"/>
              </w:rPr>
            </w:pPr>
            <w:r w:rsidRPr="00B02C16">
              <w:rPr>
                <w:sz w:val="18"/>
                <w:szCs w:val="18"/>
              </w:rPr>
              <w:lastRenderedPageBreak/>
              <w:t>Assert.IsNull(customerNull.getFirstName());</w:t>
            </w:r>
          </w:p>
        </w:tc>
        <w:tc>
          <w:tcPr>
            <w:tcW w:w="1197" w:type="dxa"/>
            <w:shd w:val="clear" w:color="auto" w:fill="auto"/>
          </w:tcPr>
          <w:p w14:paraId="1B17A095" w14:textId="607C65B5" w:rsidR="003B45EE" w:rsidRPr="00BD510F" w:rsidRDefault="003B0467" w:rsidP="003B45EE">
            <w:pPr>
              <w:rPr>
                <w:sz w:val="18"/>
                <w:szCs w:val="18"/>
              </w:rPr>
            </w:pPr>
            <w:r>
              <w:rPr>
                <w:sz w:val="18"/>
                <w:szCs w:val="18"/>
              </w:rPr>
              <w:lastRenderedPageBreak/>
              <w:t>Equivalence</w:t>
            </w:r>
          </w:p>
        </w:tc>
        <w:tc>
          <w:tcPr>
            <w:tcW w:w="1117" w:type="dxa"/>
          </w:tcPr>
          <w:p w14:paraId="74783E4E" w14:textId="1E44F06B" w:rsidR="003B45EE" w:rsidRPr="00BD510F" w:rsidRDefault="003B0467" w:rsidP="003B45EE">
            <w:pPr>
              <w:rPr>
                <w:sz w:val="18"/>
                <w:szCs w:val="18"/>
              </w:rPr>
            </w:pPr>
            <w:r>
              <w:rPr>
                <w:sz w:val="18"/>
                <w:szCs w:val="18"/>
              </w:rPr>
              <w:t>15/11/2022</w:t>
            </w:r>
          </w:p>
        </w:tc>
        <w:tc>
          <w:tcPr>
            <w:tcW w:w="2541" w:type="dxa"/>
            <w:shd w:val="clear" w:color="auto" w:fill="auto"/>
          </w:tcPr>
          <w:p w14:paraId="46C8397A" w14:textId="77777777" w:rsidR="00B02C16" w:rsidRDefault="00B02C16" w:rsidP="00B02C16">
            <w:pPr>
              <w:rPr>
                <w:sz w:val="18"/>
                <w:szCs w:val="18"/>
              </w:rPr>
            </w:pPr>
            <w:r>
              <w:rPr>
                <w:sz w:val="18"/>
                <w:szCs w:val="18"/>
              </w:rPr>
              <w:t>Andre Alexandrov</w:t>
            </w:r>
          </w:p>
          <w:p w14:paraId="0A51DC68" w14:textId="77777777" w:rsidR="00B02C16" w:rsidRDefault="00B02C16" w:rsidP="00B02C16">
            <w:pPr>
              <w:rPr>
                <w:sz w:val="18"/>
                <w:szCs w:val="18"/>
              </w:rPr>
            </w:pPr>
            <w:r>
              <w:rPr>
                <w:sz w:val="18"/>
                <w:szCs w:val="18"/>
              </w:rPr>
              <w:t>PC</w:t>
            </w:r>
          </w:p>
          <w:p w14:paraId="01814885" w14:textId="77777777" w:rsidR="00B02C16" w:rsidRDefault="00B02C16" w:rsidP="00B02C16">
            <w:pPr>
              <w:rPr>
                <w:sz w:val="18"/>
                <w:szCs w:val="18"/>
              </w:rPr>
            </w:pPr>
            <w:r>
              <w:rPr>
                <w:sz w:val="18"/>
                <w:szCs w:val="18"/>
              </w:rPr>
              <w:t>Visual Studio</w:t>
            </w:r>
          </w:p>
          <w:p w14:paraId="57C7B569" w14:textId="77777777" w:rsidR="00B02C16" w:rsidRDefault="00B02C16" w:rsidP="00B02C16">
            <w:pPr>
              <w:rPr>
                <w:sz w:val="18"/>
                <w:szCs w:val="18"/>
              </w:rPr>
            </w:pPr>
            <w:r w:rsidRPr="00B02C16">
              <w:rPr>
                <w:sz w:val="18"/>
                <w:szCs w:val="18"/>
              </w:rPr>
              <w:t>Microsoft.NET.Test.Sdk</w:t>
            </w:r>
          </w:p>
          <w:p w14:paraId="23876599" w14:textId="77777777" w:rsidR="00B02C16" w:rsidRDefault="00B02C16" w:rsidP="00B02C16">
            <w:pPr>
              <w:rPr>
                <w:sz w:val="18"/>
                <w:szCs w:val="18"/>
              </w:rPr>
            </w:pPr>
            <w:r w:rsidRPr="00B02C16">
              <w:rPr>
                <w:sz w:val="18"/>
                <w:szCs w:val="18"/>
              </w:rPr>
              <w:t>NUnit</w:t>
            </w:r>
          </w:p>
          <w:p w14:paraId="43FB2FCB" w14:textId="037BFCC9" w:rsidR="003B45EE" w:rsidRPr="00BD510F" w:rsidRDefault="00B02C16" w:rsidP="00B02C16">
            <w:pPr>
              <w:rPr>
                <w:sz w:val="18"/>
                <w:szCs w:val="18"/>
              </w:rPr>
            </w:pPr>
            <w:r w:rsidRPr="00B02C16">
              <w:rPr>
                <w:sz w:val="18"/>
                <w:szCs w:val="18"/>
              </w:rPr>
              <w:lastRenderedPageBreak/>
              <w:t>NUnit3TestAdapter</w:t>
            </w:r>
          </w:p>
        </w:tc>
        <w:tc>
          <w:tcPr>
            <w:tcW w:w="1843" w:type="dxa"/>
            <w:shd w:val="clear" w:color="auto" w:fill="auto"/>
          </w:tcPr>
          <w:p w14:paraId="16656986" w14:textId="0578B9C9" w:rsidR="003B45EE" w:rsidRPr="00BD510F" w:rsidRDefault="00B02C16" w:rsidP="003B45EE">
            <w:pPr>
              <w:rPr>
                <w:sz w:val="18"/>
                <w:szCs w:val="18"/>
              </w:rPr>
            </w:pPr>
            <w:r>
              <w:rPr>
                <w:sz w:val="18"/>
                <w:szCs w:val="18"/>
              </w:rPr>
              <w:lastRenderedPageBreak/>
              <w:t>Is Null</w:t>
            </w:r>
          </w:p>
        </w:tc>
      </w:tr>
      <w:tr w:rsidR="00443B0C" w:rsidRPr="00525DCA" w14:paraId="195F5A32" w14:textId="3EA7BE62" w:rsidTr="006A4B0F">
        <w:tc>
          <w:tcPr>
            <w:tcW w:w="620" w:type="dxa"/>
            <w:shd w:val="clear" w:color="auto" w:fill="auto"/>
          </w:tcPr>
          <w:p w14:paraId="77741C8C" w14:textId="77777777" w:rsidR="00443B0C" w:rsidRPr="00BD510F" w:rsidRDefault="00443B0C" w:rsidP="00443B0C">
            <w:pPr>
              <w:rPr>
                <w:sz w:val="18"/>
                <w:szCs w:val="18"/>
              </w:rPr>
            </w:pPr>
            <w:r w:rsidRPr="5DC4D19D">
              <w:rPr>
                <w:sz w:val="18"/>
                <w:szCs w:val="18"/>
              </w:rPr>
              <w:t>TC 5</w:t>
            </w:r>
          </w:p>
          <w:p w14:paraId="3C7830BA" w14:textId="77777777" w:rsidR="00443B0C" w:rsidRPr="00BD510F" w:rsidRDefault="00443B0C" w:rsidP="00443B0C">
            <w:pPr>
              <w:rPr>
                <w:sz w:val="18"/>
                <w:szCs w:val="18"/>
              </w:rPr>
            </w:pPr>
          </w:p>
        </w:tc>
        <w:tc>
          <w:tcPr>
            <w:tcW w:w="3037" w:type="dxa"/>
            <w:shd w:val="clear" w:color="auto" w:fill="auto"/>
          </w:tcPr>
          <w:p w14:paraId="69F231CD" w14:textId="3AE524C5" w:rsidR="00443B0C" w:rsidRPr="00BD510F" w:rsidRDefault="00443B0C" w:rsidP="00443B0C">
            <w:pPr>
              <w:rPr>
                <w:sz w:val="18"/>
                <w:szCs w:val="18"/>
              </w:rPr>
            </w:pPr>
            <w:r>
              <w:rPr>
                <w:sz w:val="18"/>
                <w:szCs w:val="18"/>
              </w:rPr>
              <w:t>Customer.</w:t>
            </w:r>
            <w:r w:rsidRPr="00753164">
              <w:rPr>
                <w:sz w:val="18"/>
                <w:szCs w:val="18"/>
              </w:rPr>
              <w:t>Customer(int memberType, String firstName, String lastName, String creditNumber, String creditType, String expiry)</w:t>
            </w:r>
          </w:p>
        </w:tc>
        <w:tc>
          <w:tcPr>
            <w:tcW w:w="1218" w:type="dxa"/>
            <w:shd w:val="clear" w:color="auto" w:fill="auto"/>
          </w:tcPr>
          <w:p w14:paraId="0B6D6456" w14:textId="1A0D0786" w:rsidR="00443B0C" w:rsidRPr="00BD510F" w:rsidRDefault="00443B0C" w:rsidP="00443B0C">
            <w:pPr>
              <w:rPr>
                <w:sz w:val="18"/>
                <w:szCs w:val="18"/>
              </w:rPr>
            </w:pPr>
            <w:r>
              <w:rPr>
                <w:sz w:val="18"/>
                <w:szCs w:val="18"/>
              </w:rPr>
              <w:t>Tests if identical customers are the same and that the customer is linked to an invoice</w:t>
            </w:r>
          </w:p>
        </w:tc>
        <w:tc>
          <w:tcPr>
            <w:tcW w:w="4440" w:type="dxa"/>
            <w:shd w:val="clear" w:color="auto" w:fill="auto"/>
          </w:tcPr>
          <w:p w14:paraId="2625FF66" w14:textId="77777777" w:rsidR="00443B0C" w:rsidRDefault="00443B0C" w:rsidP="00443B0C">
            <w:pPr>
              <w:rPr>
                <w:sz w:val="18"/>
                <w:szCs w:val="18"/>
              </w:rPr>
            </w:pPr>
            <w:r>
              <w:rPr>
                <w:sz w:val="18"/>
                <w:szCs w:val="18"/>
              </w:rPr>
              <w:t>Constructor:</w:t>
            </w:r>
          </w:p>
          <w:p w14:paraId="1AC3A4EE" w14:textId="77777777" w:rsidR="00443B0C" w:rsidRDefault="00443B0C" w:rsidP="00443B0C">
            <w:pPr>
              <w:rPr>
                <w:sz w:val="18"/>
                <w:szCs w:val="18"/>
              </w:rPr>
            </w:pPr>
            <w:r w:rsidRPr="00B02C16">
              <w:rPr>
                <w:sz w:val="18"/>
                <w:szCs w:val="18"/>
              </w:rPr>
              <w:t>invoiceMain = new Sales.Invoice(0, customerMain, 1, 4, 1);</w:t>
            </w:r>
          </w:p>
          <w:p w14:paraId="5E9AECC4" w14:textId="77777777" w:rsidR="00443B0C" w:rsidRDefault="00443B0C" w:rsidP="00443B0C">
            <w:pPr>
              <w:rPr>
                <w:sz w:val="18"/>
                <w:szCs w:val="18"/>
              </w:rPr>
            </w:pPr>
            <w:r w:rsidRPr="00B02C16">
              <w:rPr>
                <w:sz w:val="18"/>
                <w:szCs w:val="18"/>
              </w:rPr>
              <w:t>customerMain = new Sales.Customer(1, "john", "Smith", "4560361423329093", "Visa", "03/2026");</w:t>
            </w:r>
          </w:p>
          <w:p w14:paraId="7879FEC8" w14:textId="77777777" w:rsidR="00443B0C" w:rsidRDefault="00443B0C" w:rsidP="00443B0C">
            <w:pPr>
              <w:rPr>
                <w:sz w:val="18"/>
                <w:szCs w:val="18"/>
              </w:rPr>
            </w:pPr>
          </w:p>
          <w:p w14:paraId="7EAEE911" w14:textId="7B3027DA" w:rsidR="00443B0C" w:rsidRPr="000408B1" w:rsidRDefault="00443B0C" w:rsidP="00443B0C">
            <w:pPr>
              <w:rPr>
                <w:sz w:val="18"/>
                <w:szCs w:val="18"/>
                <w:lang w:val="en-AU"/>
              </w:rPr>
            </w:pPr>
            <w:r>
              <w:rPr>
                <w:rFonts w:ascii="Consolas" w:hAnsi="Consolas" w:cs="Consolas"/>
                <w:color w:val="000000"/>
                <w:sz w:val="19"/>
                <w:szCs w:val="19"/>
                <w:lang w:val="en-AU"/>
              </w:rPr>
              <w:t>Assert.AreSame(invoiceMain.getTheCust(), customerMain);</w:t>
            </w:r>
          </w:p>
        </w:tc>
        <w:tc>
          <w:tcPr>
            <w:tcW w:w="1197" w:type="dxa"/>
            <w:shd w:val="clear" w:color="auto" w:fill="auto"/>
          </w:tcPr>
          <w:p w14:paraId="1730295D" w14:textId="4E78B608" w:rsidR="00443B0C" w:rsidRPr="00BD510F" w:rsidRDefault="00443B0C" w:rsidP="00443B0C">
            <w:pPr>
              <w:rPr>
                <w:sz w:val="18"/>
                <w:szCs w:val="18"/>
              </w:rPr>
            </w:pPr>
            <w:r>
              <w:rPr>
                <w:sz w:val="18"/>
                <w:szCs w:val="18"/>
              </w:rPr>
              <w:t>Equivalence</w:t>
            </w:r>
          </w:p>
        </w:tc>
        <w:tc>
          <w:tcPr>
            <w:tcW w:w="1117" w:type="dxa"/>
          </w:tcPr>
          <w:p w14:paraId="2DAF95C0" w14:textId="6CA5EF11" w:rsidR="00443B0C" w:rsidRPr="00BD510F" w:rsidRDefault="00443B0C" w:rsidP="00443B0C">
            <w:pPr>
              <w:rPr>
                <w:sz w:val="18"/>
                <w:szCs w:val="18"/>
              </w:rPr>
            </w:pPr>
            <w:r>
              <w:rPr>
                <w:sz w:val="18"/>
                <w:szCs w:val="18"/>
              </w:rPr>
              <w:t>15/11/2022</w:t>
            </w:r>
          </w:p>
        </w:tc>
        <w:tc>
          <w:tcPr>
            <w:tcW w:w="2541" w:type="dxa"/>
            <w:shd w:val="clear" w:color="auto" w:fill="auto"/>
          </w:tcPr>
          <w:p w14:paraId="38FEF88D" w14:textId="77777777" w:rsidR="00443B0C" w:rsidRDefault="00443B0C" w:rsidP="00443B0C">
            <w:pPr>
              <w:rPr>
                <w:sz w:val="18"/>
                <w:szCs w:val="18"/>
              </w:rPr>
            </w:pPr>
            <w:r>
              <w:rPr>
                <w:sz w:val="18"/>
                <w:szCs w:val="18"/>
              </w:rPr>
              <w:t>Andre Alexandrov</w:t>
            </w:r>
          </w:p>
          <w:p w14:paraId="28921E87" w14:textId="77777777" w:rsidR="00443B0C" w:rsidRDefault="00443B0C" w:rsidP="00443B0C">
            <w:pPr>
              <w:rPr>
                <w:sz w:val="18"/>
                <w:szCs w:val="18"/>
              </w:rPr>
            </w:pPr>
            <w:r>
              <w:rPr>
                <w:sz w:val="18"/>
                <w:szCs w:val="18"/>
              </w:rPr>
              <w:t>PC</w:t>
            </w:r>
          </w:p>
          <w:p w14:paraId="08A9EAB4" w14:textId="77777777" w:rsidR="00443B0C" w:rsidRDefault="00443B0C" w:rsidP="00443B0C">
            <w:pPr>
              <w:rPr>
                <w:sz w:val="18"/>
                <w:szCs w:val="18"/>
              </w:rPr>
            </w:pPr>
            <w:r>
              <w:rPr>
                <w:sz w:val="18"/>
                <w:szCs w:val="18"/>
              </w:rPr>
              <w:t>Visual Studio</w:t>
            </w:r>
          </w:p>
          <w:p w14:paraId="799D9DB4" w14:textId="77777777" w:rsidR="00443B0C" w:rsidRDefault="00443B0C" w:rsidP="00443B0C">
            <w:pPr>
              <w:rPr>
                <w:sz w:val="18"/>
                <w:szCs w:val="18"/>
              </w:rPr>
            </w:pPr>
            <w:r w:rsidRPr="00B02C16">
              <w:rPr>
                <w:sz w:val="18"/>
                <w:szCs w:val="18"/>
              </w:rPr>
              <w:t>Microsoft.NET.Test.Sdk</w:t>
            </w:r>
          </w:p>
          <w:p w14:paraId="2EB809F0" w14:textId="77777777" w:rsidR="00443B0C" w:rsidRDefault="00443B0C" w:rsidP="00443B0C">
            <w:pPr>
              <w:rPr>
                <w:sz w:val="18"/>
                <w:szCs w:val="18"/>
              </w:rPr>
            </w:pPr>
            <w:r w:rsidRPr="00B02C16">
              <w:rPr>
                <w:sz w:val="18"/>
                <w:szCs w:val="18"/>
              </w:rPr>
              <w:t>NUnit</w:t>
            </w:r>
          </w:p>
          <w:p w14:paraId="6562064A" w14:textId="77777777" w:rsidR="00443B0C" w:rsidRDefault="00443B0C" w:rsidP="00443B0C">
            <w:pPr>
              <w:rPr>
                <w:sz w:val="18"/>
                <w:szCs w:val="18"/>
              </w:rPr>
            </w:pPr>
            <w:r w:rsidRPr="00B02C16">
              <w:rPr>
                <w:sz w:val="18"/>
                <w:szCs w:val="18"/>
              </w:rPr>
              <w:t>NUnit3TestAdapter</w:t>
            </w:r>
          </w:p>
          <w:p w14:paraId="4410ACBC" w14:textId="77777777" w:rsidR="00443B0C" w:rsidRPr="00BD510F" w:rsidRDefault="00443B0C" w:rsidP="00443B0C">
            <w:pPr>
              <w:rPr>
                <w:sz w:val="18"/>
                <w:szCs w:val="18"/>
              </w:rPr>
            </w:pPr>
          </w:p>
        </w:tc>
        <w:tc>
          <w:tcPr>
            <w:tcW w:w="1843" w:type="dxa"/>
            <w:shd w:val="clear" w:color="auto" w:fill="auto"/>
          </w:tcPr>
          <w:p w14:paraId="4EBF74CC" w14:textId="4869E133" w:rsidR="00443B0C" w:rsidRPr="00BD510F" w:rsidRDefault="00443B0C" w:rsidP="00443B0C">
            <w:pPr>
              <w:rPr>
                <w:sz w:val="18"/>
                <w:szCs w:val="18"/>
              </w:rPr>
            </w:pPr>
            <w:r w:rsidRPr="003B2493">
              <w:rPr>
                <w:sz w:val="18"/>
                <w:szCs w:val="18"/>
              </w:rPr>
              <w:t>invoiceMain.getTheCust()</w:t>
            </w:r>
          </w:p>
        </w:tc>
      </w:tr>
      <w:tr w:rsidR="00443B0C" w:rsidRPr="00525DCA" w14:paraId="60CEBDE8" w14:textId="53130EE1" w:rsidTr="006A4B0F">
        <w:tc>
          <w:tcPr>
            <w:tcW w:w="620" w:type="dxa"/>
            <w:shd w:val="clear" w:color="auto" w:fill="auto"/>
          </w:tcPr>
          <w:p w14:paraId="7A13E296" w14:textId="77777777" w:rsidR="00443B0C" w:rsidRPr="00BD510F" w:rsidRDefault="00443B0C" w:rsidP="00443B0C">
            <w:pPr>
              <w:rPr>
                <w:sz w:val="18"/>
                <w:szCs w:val="18"/>
              </w:rPr>
            </w:pPr>
            <w:r w:rsidRPr="5DC4D19D">
              <w:rPr>
                <w:sz w:val="18"/>
                <w:szCs w:val="18"/>
              </w:rPr>
              <w:t>TC 6</w:t>
            </w:r>
          </w:p>
          <w:p w14:paraId="67E89E0F" w14:textId="77777777" w:rsidR="00443B0C" w:rsidRPr="00BD510F" w:rsidRDefault="00443B0C" w:rsidP="00443B0C">
            <w:pPr>
              <w:rPr>
                <w:sz w:val="18"/>
                <w:szCs w:val="18"/>
              </w:rPr>
            </w:pPr>
          </w:p>
        </w:tc>
        <w:tc>
          <w:tcPr>
            <w:tcW w:w="3037" w:type="dxa"/>
            <w:shd w:val="clear" w:color="auto" w:fill="auto"/>
          </w:tcPr>
          <w:p w14:paraId="6204922B" w14:textId="4EA84099" w:rsidR="00443B0C" w:rsidRPr="00BD510F" w:rsidRDefault="00443B0C" w:rsidP="00443B0C">
            <w:pPr>
              <w:rPr>
                <w:sz w:val="18"/>
                <w:szCs w:val="18"/>
              </w:rPr>
            </w:pPr>
            <w:r>
              <w:rPr>
                <w:sz w:val="18"/>
                <w:szCs w:val="18"/>
              </w:rPr>
              <w:t>Sales.</w:t>
            </w:r>
            <w:r w:rsidRPr="00BB6569">
              <w:rPr>
                <w:sz w:val="18"/>
                <w:szCs w:val="18"/>
              </w:rPr>
              <w:t>Flight(int economyRows, int economySeats, int firstClassRows, int firstClassSeats)</w:t>
            </w:r>
          </w:p>
        </w:tc>
        <w:tc>
          <w:tcPr>
            <w:tcW w:w="1218" w:type="dxa"/>
            <w:shd w:val="clear" w:color="auto" w:fill="auto"/>
          </w:tcPr>
          <w:p w14:paraId="64686AF6" w14:textId="72F73784" w:rsidR="00443B0C" w:rsidRPr="00BD510F" w:rsidRDefault="00443B0C" w:rsidP="00443B0C">
            <w:pPr>
              <w:rPr>
                <w:sz w:val="18"/>
                <w:szCs w:val="18"/>
              </w:rPr>
            </w:pPr>
            <w:r>
              <w:rPr>
                <w:sz w:val="18"/>
                <w:szCs w:val="18"/>
              </w:rPr>
              <w:t>Making sure that flights have an exception when economy seats are entered as 0</w:t>
            </w:r>
          </w:p>
        </w:tc>
        <w:tc>
          <w:tcPr>
            <w:tcW w:w="4440" w:type="dxa"/>
            <w:shd w:val="clear" w:color="auto" w:fill="auto"/>
          </w:tcPr>
          <w:p w14:paraId="25A14635" w14:textId="2E919209" w:rsidR="00443B0C" w:rsidRPr="00BD510F" w:rsidRDefault="00443B0C" w:rsidP="00443B0C">
            <w:pPr>
              <w:rPr>
                <w:sz w:val="18"/>
                <w:szCs w:val="18"/>
              </w:rPr>
            </w:pPr>
            <w:r>
              <w:rPr>
                <w:sz w:val="18"/>
                <w:szCs w:val="18"/>
              </w:rPr>
              <w:t>Constructor:</w:t>
            </w:r>
          </w:p>
          <w:p w14:paraId="63A5D398" w14:textId="77777777" w:rsidR="00443B0C" w:rsidRDefault="00443B0C" w:rsidP="00443B0C">
            <w:pPr>
              <w:rPr>
                <w:rFonts w:ascii="Consolas" w:hAnsi="Consolas" w:cs="Consolas"/>
                <w:color w:val="000000"/>
                <w:sz w:val="19"/>
                <w:szCs w:val="19"/>
                <w:lang w:val="en-AU"/>
              </w:rPr>
            </w:pPr>
            <w:r>
              <w:rPr>
                <w:rFonts w:ascii="Consolas" w:hAnsi="Consolas" w:cs="Consolas"/>
                <w:color w:val="000000"/>
                <w:sz w:val="19"/>
                <w:szCs w:val="19"/>
                <w:lang w:val="en-AU"/>
              </w:rPr>
              <w:t>Sales.Flight flightTest;</w:t>
            </w:r>
          </w:p>
          <w:p w14:paraId="5D43FB0B" w14:textId="77777777" w:rsidR="00443B0C" w:rsidRDefault="00443B0C" w:rsidP="00443B0C">
            <w:pPr>
              <w:rPr>
                <w:rFonts w:ascii="Consolas" w:hAnsi="Consolas" w:cs="Consolas"/>
                <w:color w:val="000000"/>
                <w:sz w:val="19"/>
                <w:szCs w:val="19"/>
              </w:rPr>
            </w:pPr>
          </w:p>
          <w:p w14:paraId="14DC5C6D" w14:textId="0A343CF4" w:rsidR="00443B0C" w:rsidRPr="00BD510F" w:rsidRDefault="00443B0C" w:rsidP="00443B0C">
            <w:pPr>
              <w:rPr>
                <w:sz w:val="18"/>
                <w:szCs w:val="18"/>
              </w:rPr>
            </w:pPr>
            <w:r w:rsidRPr="00A76284">
              <w:rPr>
                <w:sz w:val="18"/>
                <w:szCs w:val="18"/>
              </w:rPr>
              <w:t>Assert.Throws&lt;ArgumentException&gt;(() =&gt; flightTest = new Sales.Flight(10, 0, 15, 10));</w:t>
            </w:r>
          </w:p>
        </w:tc>
        <w:tc>
          <w:tcPr>
            <w:tcW w:w="1197" w:type="dxa"/>
            <w:shd w:val="clear" w:color="auto" w:fill="auto"/>
          </w:tcPr>
          <w:p w14:paraId="64D27B24" w14:textId="1147C696" w:rsidR="00443B0C" w:rsidRPr="00BD510F" w:rsidRDefault="00443B0C" w:rsidP="00443B0C">
            <w:pPr>
              <w:rPr>
                <w:sz w:val="18"/>
                <w:szCs w:val="18"/>
              </w:rPr>
            </w:pPr>
            <w:r>
              <w:rPr>
                <w:sz w:val="18"/>
                <w:szCs w:val="18"/>
              </w:rPr>
              <w:t>Equivalence</w:t>
            </w:r>
          </w:p>
        </w:tc>
        <w:tc>
          <w:tcPr>
            <w:tcW w:w="1117" w:type="dxa"/>
          </w:tcPr>
          <w:p w14:paraId="79CB0118" w14:textId="797D3BC3" w:rsidR="00443B0C" w:rsidRPr="00BD510F" w:rsidRDefault="00443B0C" w:rsidP="00443B0C">
            <w:pPr>
              <w:rPr>
                <w:sz w:val="18"/>
                <w:szCs w:val="18"/>
              </w:rPr>
            </w:pPr>
            <w:r>
              <w:rPr>
                <w:sz w:val="18"/>
                <w:szCs w:val="18"/>
              </w:rPr>
              <w:t>15/11/2022</w:t>
            </w:r>
          </w:p>
        </w:tc>
        <w:tc>
          <w:tcPr>
            <w:tcW w:w="2541" w:type="dxa"/>
            <w:shd w:val="clear" w:color="auto" w:fill="auto"/>
          </w:tcPr>
          <w:p w14:paraId="0B079B33" w14:textId="77777777" w:rsidR="00443B0C" w:rsidRDefault="00443B0C" w:rsidP="00443B0C">
            <w:pPr>
              <w:rPr>
                <w:sz w:val="18"/>
                <w:szCs w:val="18"/>
              </w:rPr>
            </w:pPr>
            <w:r>
              <w:rPr>
                <w:sz w:val="18"/>
                <w:szCs w:val="18"/>
              </w:rPr>
              <w:t>Andre Alexandrov</w:t>
            </w:r>
          </w:p>
          <w:p w14:paraId="3DD9ACB3" w14:textId="77777777" w:rsidR="00443B0C" w:rsidRDefault="00443B0C" w:rsidP="00443B0C">
            <w:pPr>
              <w:rPr>
                <w:sz w:val="18"/>
                <w:szCs w:val="18"/>
              </w:rPr>
            </w:pPr>
            <w:r>
              <w:rPr>
                <w:sz w:val="18"/>
                <w:szCs w:val="18"/>
              </w:rPr>
              <w:t>PC</w:t>
            </w:r>
          </w:p>
          <w:p w14:paraId="62C31934" w14:textId="77777777" w:rsidR="00443B0C" w:rsidRDefault="00443B0C" w:rsidP="00443B0C">
            <w:pPr>
              <w:rPr>
                <w:sz w:val="18"/>
                <w:szCs w:val="18"/>
              </w:rPr>
            </w:pPr>
            <w:r>
              <w:rPr>
                <w:sz w:val="18"/>
                <w:szCs w:val="18"/>
              </w:rPr>
              <w:t>Visual Studio</w:t>
            </w:r>
          </w:p>
          <w:p w14:paraId="71AAD959" w14:textId="77777777" w:rsidR="00443B0C" w:rsidRDefault="00443B0C" w:rsidP="00443B0C">
            <w:pPr>
              <w:rPr>
                <w:sz w:val="18"/>
                <w:szCs w:val="18"/>
              </w:rPr>
            </w:pPr>
            <w:r w:rsidRPr="00B02C16">
              <w:rPr>
                <w:sz w:val="18"/>
                <w:szCs w:val="18"/>
              </w:rPr>
              <w:t>Microsoft.NET.Test.Sdk</w:t>
            </w:r>
          </w:p>
          <w:p w14:paraId="42611608" w14:textId="77777777" w:rsidR="00443B0C" w:rsidRDefault="00443B0C" w:rsidP="00443B0C">
            <w:pPr>
              <w:rPr>
                <w:sz w:val="18"/>
                <w:szCs w:val="18"/>
              </w:rPr>
            </w:pPr>
            <w:r w:rsidRPr="00B02C16">
              <w:rPr>
                <w:sz w:val="18"/>
                <w:szCs w:val="18"/>
              </w:rPr>
              <w:t>NUnit</w:t>
            </w:r>
          </w:p>
          <w:p w14:paraId="2196FD8F" w14:textId="77777777" w:rsidR="00443B0C" w:rsidRDefault="00443B0C" w:rsidP="00443B0C">
            <w:pPr>
              <w:rPr>
                <w:sz w:val="18"/>
                <w:szCs w:val="18"/>
              </w:rPr>
            </w:pPr>
            <w:r w:rsidRPr="00B02C16">
              <w:rPr>
                <w:sz w:val="18"/>
                <w:szCs w:val="18"/>
              </w:rPr>
              <w:t>NUnit3TestAdapter</w:t>
            </w:r>
          </w:p>
          <w:p w14:paraId="7BF600EF" w14:textId="77777777" w:rsidR="00443B0C" w:rsidRPr="00BD510F" w:rsidRDefault="00443B0C" w:rsidP="00443B0C">
            <w:pPr>
              <w:rPr>
                <w:sz w:val="18"/>
                <w:szCs w:val="18"/>
              </w:rPr>
            </w:pPr>
          </w:p>
        </w:tc>
        <w:tc>
          <w:tcPr>
            <w:tcW w:w="1843" w:type="dxa"/>
            <w:shd w:val="clear" w:color="auto" w:fill="auto"/>
          </w:tcPr>
          <w:p w14:paraId="278EBD8C" w14:textId="762C2757" w:rsidR="00443B0C" w:rsidRPr="00BD510F" w:rsidRDefault="00443B0C" w:rsidP="00443B0C">
            <w:pPr>
              <w:rPr>
                <w:sz w:val="18"/>
                <w:szCs w:val="18"/>
              </w:rPr>
            </w:pPr>
            <w:r>
              <w:rPr>
                <w:sz w:val="18"/>
                <w:szCs w:val="18"/>
              </w:rPr>
              <w:t>Exception</w:t>
            </w:r>
          </w:p>
        </w:tc>
      </w:tr>
      <w:tr w:rsidR="00443B0C" w:rsidRPr="00525DCA" w14:paraId="11828AE1" w14:textId="2504863A" w:rsidTr="006A4B0F">
        <w:tc>
          <w:tcPr>
            <w:tcW w:w="620" w:type="dxa"/>
            <w:shd w:val="clear" w:color="auto" w:fill="auto"/>
          </w:tcPr>
          <w:p w14:paraId="76585AC0" w14:textId="77777777" w:rsidR="00443B0C" w:rsidRPr="00BD510F" w:rsidRDefault="00443B0C" w:rsidP="00443B0C">
            <w:pPr>
              <w:rPr>
                <w:sz w:val="18"/>
                <w:szCs w:val="18"/>
              </w:rPr>
            </w:pPr>
            <w:r w:rsidRPr="5DC4D19D">
              <w:rPr>
                <w:sz w:val="18"/>
                <w:szCs w:val="18"/>
              </w:rPr>
              <w:t>TC 7</w:t>
            </w:r>
          </w:p>
          <w:p w14:paraId="369E600D" w14:textId="77777777" w:rsidR="00443B0C" w:rsidRPr="00BD510F" w:rsidRDefault="00443B0C" w:rsidP="00443B0C">
            <w:pPr>
              <w:rPr>
                <w:sz w:val="18"/>
                <w:szCs w:val="18"/>
              </w:rPr>
            </w:pPr>
          </w:p>
        </w:tc>
        <w:tc>
          <w:tcPr>
            <w:tcW w:w="3037" w:type="dxa"/>
            <w:shd w:val="clear" w:color="auto" w:fill="auto"/>
          </w:tcPr>
          <w:p w14:paraId="74D7A691" w14:textId="729335BA" w:rsidR="00443B0C" w:rsidRPr="00BD510F" w:rsidRDefault="00443B0C" w:rsidP="00443B0C">
            <w:pPr>
              <w:rPr>
                <w:sz w:val="18"/>
                <w:szCs w:val="18"/>
              </w:rPr>
            </w:pPr>
            <w:r>
              <w:rPr>
                <w:sz w:val="18"/>
                <w:szCs w:val="18"/>
              </w:rPr>
              <w:t>Sales.</w:t>
            </w:r>
            <w:r w:rsidRPr="00BB6569">
              <w:rPr>
                <w:sz w:val="18"/>
                <w:szCs w:val="18"/>
              </w:rPr>
              <w:t>Flight(int economyRows, int economySeats, int firstClassRows, int firstClassSeats)</w:t>
            </w:r>
          </w:p>
        </w:tc>
        <w:tc>
          <w:tcPr>
            <w:tcW w:w="1218" w:type="dxa"/>
            <w:shd w:val="clear" w:color="auto" w:fill="auto"/>
          </w:tcPr>
          <w:p w14:paraId="101DEC55" w14:textId="7D853826" w:rsidR="00443B0C" w:rsidRPr="00BD510F" w:rsidRDefault="00443B0C" w:rsidP="00443B0C">
            <w:pPr>
              <w:rPr>
                <w:sz w:val="18"/>
                <w:szCs w:val="18"/>
              </w:rPr>
            </w:pPr>
            <w:r>
              <w:rPr>
                <w:sz w:val="18"/>
                <w:szCs w:val="18"/>
              </w:rPr>
              <w:t xml:space="preserve">Making sure that flights have an exception when </w:t>
            </w:r>
            <w:r>
              <w:rPr>
                <w:sz w:val="18"/>
                <w:szCs w:val="18"/>
              </w:rPr>
              <w:t>first class</w:t>
            </w:r>
            <w:r>
              <w:rPr>
                <w:sz w:val="18"/>
                <w:szCs w:val="18"/>
              </w:rPr>
              <w:t xml:space="preserve"> seats are entered as 0</w:t>
            </w:r>
          </w:p>
        </w:tc>
        <w:tc>
          <w:tcPr>
            <w:tcW w:w="4440" w:type="dxa"/>
            <w:shd w:val="clear" w:color="auto" w:fill="auto"/>
          </w:tcPr>
          <w:p w14:paraId="28AB81FE" w14:textId="77777777" w:rsidR="00443B0C" w:rsidRDefault="00443B0C" w:rsidP="00443B0C">
            <w:pPr>
              <w:rPr>
                <w:sz w:val="18"/>
                <w:szCs w:val="18"/>
              </w:rPr>
            </w:pPr>
            <w:r w:rsidRPr="00306C20">
              <w:rPr>
                <w:sz w:val="18"/>
                <w:szCs w:val="18"/>
              </w:rPr>
              <w:t>Constructors:</w:t>
            </w:r>
          </w:p>
          <w:p w14:paraId="56A6AAA3" w14:textId="77777777" w:rsidR="00443B0C" w:rsidRDefault="00443B0C" w:rsidP="00443B0C">
            <w:pPr>
              <w:rPr>
                <w:rFonts w:ascii="Consolas" w:hAnsi="Consolas" w:cs="Consolas"/>
                <w:color w:val="000000"/>
                <w:sz w:val="19"/>
                <w:szCs w:val="19"/>
                <w:lang w:val="en-AU"/>
              </w:rPr>
            </w:pPr>
            <w:r>
              <w:rPr>
                <w:rFonts w:ascii="Consolas" w:hAnsi="Consolas" w:cs="Consolas"/>
                <w:color w:val="000000"/>
                <w:sz w:val="19"/>
                <w:szCs w:val="19"/>
                <w:lang w:val="en-AU"/>
              </w:rPr>
              <w:t>Sales.Flight flightTest;</w:t>
            </w:r>
          </w:p>
          <w:p w14:paraId="6EB96506" w14:textId="77777777" w:rsidR="00443B0C" w:rsidRDefault="00443B0C" w:rsidP="00443B0C">
            <w:pPr>
              <w:rPr>
                <w:sz w:val="18"/>
                <w:szCs w:val="18"/>
              </w:rPr>
            </w:pPr>
          </w:p>
          <w:p w14:paraId="670042D5" w14:textId="54BED62D" w:rsidR="00443B0C" w:rsidRPr="00BD510F" w:rsidRDefault="00443B0C" w:rsidP="00443B0C">
            <w:pPr>
              <w:rPr>
                <w:sz w:val="18"/>
                <w:szCs w:val="18"/>
              </w:rPr>
            </w:pPr>
            <w:r w:rsidRPr="00A76284">
              <w:rPr>
                <w:sz w:val="18"/>
                <w:szCs w:val="18"/>
              </w:rPr>
              <w:t>Assert.Throws&lt;ArgumentException&gt;(() =&gt; flightTest = new Sales.Flight(10, 10, 15, 0));</w:t>
            </w:r>
          </w:p>
        </w:tc>
        <w:tc>
          <w:tcPr>
            <w:tcW w:w="1197" w:type="dxa"/>
            <w:shd w:val="clear" w:color="auto" w:fill="auto"/>
          </w:tcPr>
          <w:p w14:paraId="1010C9F0" w14:textId="4324A596" w:rsidR="00443B0C" w:rsidRPr="00BD510F" w:rsidRDefault="00443B0C" w:rsidP="00443B0C">
            <w:pPr>
              <w:rPr>
                <w:sz w:val="18"/>
                <w:szCs w:val="18"/>
              </w:rPr>
            </w:pPr>
            <w:r>
              <w:rPr>
                <w:sz w:val="18"/>
                <w:szCs w:val="18"/>
              </w:rPr>
              <w:t>Equivalence</w:t>
            </w:r>
          </w:p>
        </w:tc>
        <w:tc>
          <w:tcPr>
            <w:tcW w:w="1117" w:type="dxa"/>
          </w:tcPr>
          <w:p w14:paraId="6F1FA685" w14:textId="6FF13332" w:rsidR="00443B0C" w:rsidRPr="00BD510F" w:rsidRDefault="00443B0C" w:rsidP="00443B0C">
            <w:pPr>
              <w:rPr>
                <w:sz w:val="18"/>
                <w:szCs w:val="18"/>
              </w:rPr>
            </w:pPr>
            <w:r>
              <w:rPr>
                <w:sz w:val="18"/>
                <w:szCs w:val="18"/>
              </w:rPr>
              <w:t>15/11/2022</w:t>
            </w:r>
          </w:p>
        </w:tc>
        <w:tc>
          <w:tcPr>
            <w:tcW w:w="2541" w:type="dxa"/>
            <w:shd w:val="clear" w:color="auto" w:fill="auto"/>
          </w:tcPr>
          <w:p w14:paraId="32B4D4B7" w14:textId="77777777" w:rsidR="00443B0C" w:rsidRDefault="00443B0C" w:rsidP="00443B0C">
            <w:pPr>
              <w:rPr>
                <w:sz w:val="18"/>
                <w:szCs w:val="18"/>
              </w:rPr>
            </w:pPr>
            <w:r>
              <w:rPr>
                <w:sz w:val="18"/>
                <w:szCs w:val="18"/>
              </w:rPr>
              <w:t>Andre Alexandrov</w:t>
            </w:r>
          </w:p>
          <w:p w14:paraId="5E51345E" w14:textId="77777777" w:rsidR="00443B0C" w:rsidRDefault="00443B0C" w:rsidP="00443B0C">
            <w:pPr>
              <w:rPr>
                <w:sz w:val="18"/>
                <w:szCs w:val="18"/>
              </w:rPr>
            </w:pPr>
            <w:r>
              <w:rPr>
                <w:sz w:val="18"/>
                <w:szCs w:val="18"/>
              </w:rPr>
              <w:t>PC</w:t>
            </w:r>
          </w:p>
          <w:p w14:paraId="6C52D0FD" w14:textId="77777777" w:rsidR="00443B0C" w:rsidRDefault="00443B0C" w:rsidP="00443B0C">
            <w:pPr>
              <w:rPr>
                <w:sz w:val="18"/>
                <w:szCs w:val="18"/>
              </w:rPr>
            </w:pPr>
            <w:r>
              <w:rPr>
                <w:sz w:val="18"/>
                <w:szCs w:val="18"/>
              </w:rPr>
              <w:t>Visual Studio</w:t>
            </w:r>
          </w:p>
          <w:p w14:paraId="402867C1" w14:textId="77777777" w:rsidR="00443B0C" w:rsidRDefault="00443B0C" w:rsidP="00443B0C">
            <w:pPr>
              <w:rPr>
                <w:sz w:val="18"/>
                <w:szCs w:val="18"/>
              </w:rPr>
            </w:pPr>
            <w:r w:rsidRPr="00B02C16">
              <w:rPr>
                <w:sz w:val="18"/>
                <w:szCs w:val="18"/>
              </w:rPr>
              <w:t>Microsoft.NET.Test.Sdk</w:t>
            </w:r>
          </w:p>
          <w:p w14:paraId="69213C0A" w14:textId="77777777" w:rsidR="00443B0C" w:rsidRDefault="00443B0C" w:rsidP="00443B0C">
            <w:pPr>
              <w:rPr>
                <w:sz w:val="18"/>
                <w:szCs w:val="18"/>
              </w:rPr>
            </w:pPr>
            <w:r w:rsidRPr="00B02C16">
              <w:rPr>
                <w:sz w:val="18"/>
                <w:szCs w:val="18"/>
              </w:rPr>
              <w:t>NUnit</w:t>
            </w:r>
          </w:p>
          <w:p w14:paraId="3B093F2C" w14:textId="77777777" w:rsidR="00443B0C" w:rsidRDefault="00443B0C" w:rsidP="00443B0C">
            <w:pPr>
              <w:rPr>
                <w:sz w:val="18"/>
                <w:szCs w:val="18"/>
              </w:rPr>
            </w:pPr>
            <w:r w:rsidRPr="00B02C16">
              <w:rPr>
                <w:sz w:val="18"/>
                <w:szCs w:val="18"/>
              </w:rPr>
              <w:t>NUnit3TestAdapter</w:t>
            </w:r>
          </w:p>
          <w:p w14:paraId="2C442E35" w14:textId="77777777" w:rsidR="00443B0C" w:rsidRPr="00BD510F" w:rsidRDefault="00443B0C" w:rsidP="00443B0C">
            <w:pPr>
              <w:rPr>
                <w:sz w:val="18"/>
                <w:szCs w:val="18"/>
              </w:rPr>
            </w:pPr>
          </w:p>
        </w:tc>
        <w:tc>
          <w:tcPr>
            <w:tcW w:w="1843" w:type="dxa"/>
            <w:shd w:val="clear" w:color="auto" w:fill="auto"/>
          </w:tcPr>
          <w:p w14:paraId="4EAD84B0" w14:textId="714A0776" w:rsidR="00443B0C" w:rsidRPr="00BD510F" w:rsidRDefault="00443B0C" w:rsidP="00443B0C">
            <w:pPr>
              <w:rPr>
                <w:sz w:val="18"/>
                <w:szCs w:val="18"/>
              </w:rPr>
            </w:pPr>
            <w:r>
              <w:rPr>
                <w:sz w:val="18"/>
                <w:szCs w:val="18"/>
              </w:rPr>
              <w:t xml:space="preserve">Exception </w:t>
            </w:r>
          </w:p>
        </w:tc>
      </w:tr>
      <w:tr w:rsidR="00443B0C" w:rsidRPr="00525DCA" w14:paraId="62AC52DA" w14:textId="0575DA45" w:rsidTr="006A4B0F">
        <w:tc>
          <w:tcPr>
            <w:tcW w:w="620" w:type="dxa"/>
            <w:shd w:val="clear" w:color="auto" w:fill="auto"/>
          </w:tcPr>
          <w:p w14:paraId="58169CDF" w14:textId="77777777" w:rsidR="00443B0C" w:rsidRPr="00BD510F" w:rsidRDefault="00443B0C" w:rsidP="00443B0C">
            <w:pPr>
              <w:rPr>
                <w:sz w:val="18"/>
                <w:szCs w:val="18"/>
              </w:rPr>
            </w:pPr>
            <w:r w:rsidRPr="5DC4D19D">
              <w:rPr>
                <w:sz w:val="18"/>
                <w:szCs w:val="18"/>
              </w:rPr>
              <w:t>TC 8</w:t>
            </w:r>
          </w:p>
          <w:p w14:paraId="768D0D9F" w14:textId="77777777" w:rsidR="00443B0C" w:rsidRPr="00BD510F" w:rsidRDefault="00443B0C" w:rsidP="00443B0C">
            <w:pPr>
              <w:rPr>
                <w:sz w:val="18"/>
                <w:szCs w:val="18"/>
              </w:rPr>
            </w:pPr>
          </w:p>
        </w:tc>
        <w:tc>
          <w:tcPr>
            <w:tcW w:w="3037" w:type="dxa"/>
            <w:shd w:val="clear" w:color="auto" w:fill="auto"/>
          </w:tcPr>
          <w:p w14:paraId="1C507B35" w14:textId="2EFC870B" w:rsidR="00443B0C" w:rsidRPr="00BD510F" w:rsidRDefault="00443B0C" w:rsidP="00443B0C">
            <w:pPr>
              <w:rPr>
                <w:sz w:val="18"/>
                <w:szCs w:val="18"/>
              </w:rPr>
            </w:pPr>
            <w:r>
              <w:rPr>
                <w:sz w:val="18"/>
                <w:szCs w:val="18"/>
              </w:rPr>
              <w:t>Sales.</w:t>
            </w:r>
            <w:r>
              <w:t xml:space="preserve"> </w:t>
            </w:r>
            <w:r w:rsidRPr="00B7634F">
              <w:rPr>
                <w:sz w:val="18"/>
                <w:szCs w:val="18"/>
              </w:rPr>
              <w:t>Invoice(int priceCode, Customer theCust, int rowNum, int startSeatNum, int seatsBooked)</w:t>
            </w:r>
          </w:p>
        </w:tc>
        <w:tc>
          <w:tcPr>
            <w:tcW w:w="1218" w:type="dxa"/>
            <w:shd w:val="clear" w:color="auto" w:fill="auto"/>
          </w:tcPr>
          <w:p w14:paraId="56937034" w14:textId="1E7B85B4" w:rsidR="00443B0C" w:rsidRPr="00BD510F" w:rsidRDefault="00443B0C" w:rsidP="00443B0C">
            <w:pPr>
              <w:rPr>
                <w:sz w:val="18"/>
                <w:szCs w:val="18"/>
              </w:rPr>
            </w:pPr>
            <w:r>
              <w:rPr>
                <w:sz w:val="18"/>
                <w:szCs w:val="18"/>
              </w:rPr>
              <w:t>Making sure charges give the expected result</w:t>
            </w:r>
          </w:p>
        </w:tc>
        <w:tc>
          <w:tcPr>
            <w:tcW w:w="4440" w:type="dxa"/>
            <w:shd w:val="clear" w:color="auto" w:fill="auto"/>
          </w:tcPr>
          <w:p w14:paraId="29EA951C" w14:textId="77777777" w:rsidR="00443B0C" w:rsidRDefault="00443B0C" w:rsidP="00443B0C">
            <w:pPr>
              <w:rPr>
                <w:sz w:val="18"/>
                <w:szCs w:val="18"/>
              </w:rPr>
            </w:pPr>
            <w:r w:rsidRPr="00306C20">
              <w:rPr>
                <w:sz w:val="18"/>
                <w:szCs w:val="18"/>
              </w:rPr>
              <w:t>Constructors:</w:t>
            </w:r>
          </w:p>
          <w:p w14:paraId="7D3F4088" w14:textId="77777777" w:rsidR="00443B0C" w:rsidRDefault="00443B0C" w:rsidP="00443B0C">
            <w:pPr>
              <w:rPr>
                <w:sz w:val="18"/>
                <w:szCs w:val="18"/>
              </w:rPr>
            </w:pPr>
            <w:r w:rsidRPr="00B7634F">
              <w:rPr>
                <w:sz w:val="18"/>
                <w:szCs w:val="18"/>
              </w:rPr>
              <w:t>invoiceMain = new Sales.Invoice(0, customerMain, 1, 4, 1);</w:t>
            </w:r>
          </w:p>
          <w:p w14:paraId="3196E663" w14:textId="77777777" w:rsidR="00443B0C" w:rsidRDefault="00443B0C" w:rsidP="00443B0C">
            <w:pPr>
              <w:rPr>
                <w:sz w:val="18"/>
                <w:szCs w:val="18"/>
              </w:rPr>
            </w:pPr>
          </w:p>
          <w:p w14:paraId="71444D75" w14:textId="5A7A1EB4" w:rsidR="00443B0C" w:rsidRPr="00BD510F" w:rsidRDefault="00443B0C" w:rsidP="00443B0C">
            <w:pPr>
              <w:rPr>
                <w:sz w:val="18"/>
                <w:szCs w:val="18"/>
              </w:rPr>
            </w:pPr>
            <w:r>
              <w:rPr>
                <w:rFonts w:ascii="Consolas" w:hAnsi="Consolas" w:cs="Consolas"/>
                <w:color w:val="000000"/>
                <w:sz w:val="19"/>
                <w:szCs w:val="19"/>
                <w:lang w:val="en-AU"/>
              </w:rPr>
              <w:t>Assert.AreEqual(2000, invoiceMain.getCharge(1));</w:t>
            </w:r>
          </w:p>
        </w:tc>
        <w:tc>
          <w:tcPr>
            <w:tcW w:w="1197" w:type="dxa"/>
            <w:shd w:val="clear" w:color="auto" w:fill="auto"/>
          </w:tcPr>
          <w:p w14:paraId="645C8826" w14:textId="72C41113" w:rsidR="00443B0C" w:rsidRPr="00BD510F" w:rsidRDefault="00443B0C" w:rsidP="00443B0C">
            <w:pPr>
              <w:rPr>
                <w:sz w:val="18"/>
                <w:szCs w:val="18"/>
              </w:rPr>
            </w:pPr>
            <w:r>
              <w:rPr>
                <w:sz w:val="18"/>
                <w:szCs w:val="18"/>
              </w:rPr>
              <w:t>Equivalence</w:t>
            </w:r>
          </w:p>
        </w:tc>
        <w:tc>
          <w:tcPr>
            <w:tcW w:w="1117" w:type="dxa"/>
          </w:tcPr>
          <w:p w14:paraId="4CE00361" w14:textId="66D00BF2" w:rsidR="00443B0C" w:rsidRPr="00BD510F" w:rsidRDefault="00443B0C" w:rsidP="00443B0C">
            <w:pPr>
              <w:rPr>
                <w:sz w:val="18"/>
                <w:szCs w:val="18"/>
              </w:rPr>
            </w:pPr>
            <w:r>
              <w:rPr>
                <w:sz w:val="18"/>
                <w:szCs w:val="18"/>
              </w:rPr>
              <w:t>15/11/2022</w:t>
            </w:r>
          </w:p>
        </w:tc>
        <w:tc>
          <w:tcPr>
            <w:tcW w:w="2541" w:type="dxa"/>
            <w:shd w:val="clear" w:color="auto" w:fill="auto"/>
          </w:tcPr>
          <w:p w14:paraId="15E31C50" w14:textId="77777777" w:rsidR="00443B0C" w:rsidRDefault="00443B0C" w:rsidP="00443B0C">
            <w:pPr>
              <w:rPr>
                <w:sz w:val="18"/>
                <w:szCs w:val="18"/>
              </w:rPr>
            </w:pPr>
            <w:r>
              <w:rPr>
                <w:sz w:val="18"/>
                <w:szCs w:val="18"/>
              </w:rPr>
              <w:t>Andre Alexandrov</w:t>
            </w:r>
          </w:p>
          <w:p w14:paraId="44C1E12F" w14:textId="77777777" w:rsidR="00443B0C" w:rsidRDefault="00443B0C" w:rsidP="00443B0C">
            <w:pPr>
              <w:rPr>
                <w:sz w:val="18"/>
                <w:szCs w:val="18"/>
              </w:rPr>
            </w:pPr>
            <w:r>
              <w:rPr>
                <w:sz w:val="18"/>
                <w:szCs w:val="18"/>
              </w:rPr>
              <w:t>PC</w:t>
            </w:r>
          </w:p>
          <w:p w14:paraId="5CE8A3C9" w14:textId="77777777" w:rsidR="00443B0C" w:rsidRDefault="00443B0C" w:rsidP="00443B0C">
            <w:pPr>
              <w:rPr>
                <w:sz w:val="18"/>
                <w:szCs w:val="18"/>
              </w:rPr>
            </w:pPr>
            <w:r>
              <w:rPr>
                <w:sz w:val="18"/>
                <w:szCs w:val="18"/>
              </w:rPr>
              <w:t>Visual Studio</w:t>
            </w:r>
          </w:p>
          <w:p w14:paraId="63E03C72" w14:textId="77777777" w:rsidR="00443B0C" w:rsidRDefault="00443B0C" w:rsidP="00443B0C">
            <w:pPr>
              <w:rPr>
                <w:sz w:val="18"/>
                <w:szCs w:val="18"/>
              </w:rPr>
            </w:pPr>
            <w:r w:rsidRPr="00B02C16">
              <w:rPr>
                <w:sz w:val="18"/>
                <w:szCs w:val="18"/>
              </w:rPr>
              <w:t>Microsoft.NET.Test.Sdk</w:t>
            </w:r>
          </w:p>
          <w:p w14:paraId="2C7BC6DE" w14:textId="77777777" w:rsidR="00443B0C" w:rsidRDefault="00443B0C" w:rsidP="00443B0C">
            <w:pPr>
              <w:rPr>
                <w:sz w:val="18"/>
                <w:szCs w:val="18"/>
              </w:rPr>
            </w:pPr>
            <w:r w:rsidRPr="00B02C16">
              <w:rPr>
                <w:sz w:val="18"/>
                <w:szCs w:val="18"/>
              </w:rPr>
              <w:t>NUnit</w:t>
            </w:r>
          </w:p>
          <w:p w14:paraId="23890A3E" w14:textId="77777777" w:rsidR="00443B0C" w:rsidRDefault="00443B0C" w:rsidP="00443B0C">
            <w:pPr>
              <w:rPr>
                <w:sz w:val="18"/>
                <w:szCs w:val="18"/>
              </w:rPr>
            </w:pPr>
            <w:r w:rsidRPr="00B02C16">
              <w:rPr>
                <w:sz w:val="18"/>
                <w:szCs w:val="18"/>
              </w:rPr>
              <w:t>NUnit3TestAdapter</w:t>
            </w:r>
          </w:p>
          <w:p w14:paraId="48EE7774" w14:textId="77777777" w:rsidR="00443B0C" w:rsidRPr="00BD510F" w:rsidRDefault="00443B0C" w:rsidP="00443B0C">
            <w:pPr>
              <w:rPr>
                <w:sz w:val="18"/>
                <w:szCs w:val="18"/>
              </w:rPr>
            </w:pPr>
          </w:p>
        </w:tc>
        <w:tc>
          <w:tcPr>
            <w:tcW w:w="1843" w:type="dxa"/>
            <w:shd w:val="clear" w:color="auto" w:fill="auto"/>
          </w:tcPr>
          <w:p w14:paraId="7F698776" w14:textId="42893929" w:rsidR="00443B0C" w:rsidRPr="00BD510F" w:rsidRDefault="00443B0C" w:rsidP="00443B0C">
            <w:pPr>
              <w:rPr>
                <w:sz w:val="18"/>
                <w:szCs w:val="18"/>
              </w:rPr>
            </w:pPr>
            <w:r>
              <w:rPr>
                <w:sz w:val="18"/>
                <w:szCs w:val="18"/>
              </w:rPr>
              <w:t>2000</w:t>
            </w:r>
          </w:p>
        </w:tc>
      </w:tr>
      <w:tr w:rsidR="00443B0C" w:rsidRPr="00525DCA" w14:paraId="68E4D48E" w14:textId="4F0EF6D3" w:rsidTr="006A4B0F">
        <w:tc>
          <w:tcPr>
            <w:tcW w:w="620" w:type="dxa"/>
            <w:shd w:val="clear" w:color="auto" w:fill="auto"/>
          </w:tcPr>
          <w:p w14:paraId="07F35794" w14:textId="77777777" w:rsidR="00443B0C" w:rsidRPr="00BD510F" w:rsidRDefault="00443B0C" w:rsidP="00443B0C">
            <w:pPr>
              <w:rPr>
                <w:sz w:val="18"/>
                <w:szCs w:val="18"/>
              </w:rPr>
            </w:pPr>
            <w:r w:rsidRPr="5DC4D19D">
              <w:rPr>
                <w:sz w:val="18"/>
                <w:szCs w:val="18"/>
              </w:rPr>
              <w:t>TC 9</w:t>
            </w:r>
          </w:p>
          <w:p w14:paraId="1D738F33" w14:textId="77777777" w:rsidR="00443B0C" w:rsidRPr="00BD510F" w:rsidRDefault="00443B0C" w:rsidP="00443B0C">
            <w:pPr>
              <w:rPr>
                <w:sz w:val="18"/>
                <w:szCs w:val="18"/>
              </w:rPr>
            </w:pPr>
          </w:p>
        </w:tc>
        <w:tc>
          <w:tcPr>
            <w:tcW w:w="3037" w:type="dxa"/>
            <w:shd w:val="clear" w:color="auto" w:fill="auto"/>
          </w:tcPr>
          <w:p w14:paraId="75496779" w14:textId="2D0BDF67" w:rsidR="00443B0C" w:rsidRPr="00BD510F" w:rsidRDefault="00443B0C" w:rsidP="00443B0C">
            <w:pPr>
              <w:rPr>
                <w:sz w:val="18"/>
                <w:szCs w:val="18"/>
              </w:rPr>
            </w:pPr>
            <w:r w:rsidRPr="008449D5">
              <w:rPr>
                <w:sz w:val="18"/>
                <w:szCs w:val="18"/>
              </w:rPr>
              <w:t>Flight(int economyRows, int economySeats, int firstClassRows, int firstClassSeats)</w:t>
            </w:r>
          </w:p>
        </w:tc>
        <w:tc>
          <w:tcPr>
            <w:tcW w:w="1218" w:type="dxa"/>
            <w:shd w:val="clear" w:color="auto" w:fill="auto"/>
          </w:tcPr>
          <w:p w14:paraId="1C1385E5" w14:textId="1971EF66" w:rsidR="00443B0C" w:rsidRPr="00BD510F" w:rsidRDefault="00443B0C" w:rsidP="00443B0C">
            <w:pPr>
              <w:rPr>
                <w:sz w:val="18"/>
                <w:szCs w:val="18"/>
              </w:rPr>
            </w:pPr>
            <w:r>
              <w:rPr>
                <w:sz w:val="18"/>
                <w:szCs w:val="18"/>
              </w:rPr>
              <w:t xml:space="preserve">Making sure there is an exception when economy rows has </w:t>
            </w:r>
            <w:r>
              <w:rPr>
                <w:sz w:val="18"/>
                <w:szCs w:val="18"/>
              </w:rPr>
              <w:lastRenderedPageBreak/>
              <w:t>no rows as there can not be seats without rows</w:t>
            </w:r>
          </w:p>
        </w:tc>
        <w:tc>
          <w:tcPr>
            <w:tcW w:w="4440" w:type="dxa"/>
            <w:shd w:val="clear" w:color="auto" w:fill="auto"/>
          </w:tcPr>
          <w:p w14:paraId="1144F57F" w14:textId="77777777" w:rsidR="00443B0C" w:rsidRDefault="00443B0C" w:rsidP="00443B0C">
            <w:pPr>
              <w:rPr>
                <w:sz w:val="18"/>
                <w:szCs w:val="18"/>
              </w:rPr>
            </w:pPr>
            <w:r w:rsidRPr="00306C20">
              <w:rPr>
                <w:sz w:val="18"/>
                <w:szCs w:val="18"/>
              </w:rPr>
              <w:lastRenderedPageBreak/>
              <w:t>Constructors:</w:t>
            </w:r>
          </w:p>
          <w:p w14:paraId="2D8B1424" w14:textId="77777777" w:rsidR="00443B0C" w:rsidRDefault="00443B0C" w:rsidP="00443B0C">
            <w:pPr>
              <w:tabs>
                <w:tab w:val="left" w:pos="4224"/>
              </w:tabs>
              <w:rPr>
                <w:sz w:val="18"/>
                <w:szCs w:val="18"/>
              </w:rPr>
            </w:pPr>
            <w:r>
              <w:rPr>
                <w:sz w:val="18"/>
                <w:szCs w:val="18"/>
              </w:rPr>
              <w:tab/>
            </w:r>
          </w:p>
          <w:p w14:paraId="72639C2F" w14:textId="264C7408" w:rsidR="00443B0C" w:rsidRDefault="00443B0C" w:rsidP="00443B0C">
            <w:pPr>
              <w:tabs>
                <w:tab w:val="left" w:pos="4224"/>
              </w:tabs>
              <w:rPr>
                <w:sz w:val="18"/>
                <w:szCs w:val="18"/>
              </w:rPr>
            </w:pPr>
            <w:r w:rsidRPr="008449D5">
              <w:rPr>
                <w:sz w:val="18"/>
                <w:szCs w:val="18"/>
              </w:rPr>
              <w:t>Sales.Flight flightTest;</w:t>
            </w:r>
          </w:p>
          <w:p w14:paraId="5F7C09C0" w14:textId="77777777" w:rsidR="00443B0C" w:rsidRDefault="00443B0C" w:rsidP="00443B0C">
            <w:pPr>
              <w:tabs>
                <w:tab w:val="left" w:pos="4224"/>
              </w:tabs>
              <w:rPr>
                <w:sz w:val="18"/>
                <w:szCs w:val="18"/>
              </w:rPr>
            </w:pPr>
          </w:p>
          <w:p w14:paraId="34045C43" w14:textId="552AA154" w:rsidR="00443B0C" w:rsidRPr="008449D5" w:rsidRDefault="00443B0C" w:rsidP="00443B0C">
            <w:pPr>
              <w:tabs>
                <w:tab w:val="left" w:pos="4224"/>
              </w:tabs>
              <w:rPr>
                <w:sz w:val="18"/>
                <w:szCs w:val="18"/>
              </w:rPr>
            </w:pPr>
            <w:r w:rsidRPr="008449D5">
              <w:rPr>
                <w:sz w:val="18"/>
                <w:szCs w:val="18"/>
              </w:rPr>
              <w:t>Assert.Throws&lt;ArgumentException&gt;(() =&gt; flightTest = new Sales.Flight(0, 10, 10, 10));</w:t>
            </w:r>
          </w:p>
        </w:tc>
        <w:tc>
          <w:tcPr>
            <w:tcW w:w="1197" w:type="dxa"/>
            <w:shd w:val="clear" w:color="auto" w:fill="auto"/>
          </w:tcPr>
          <w:p w14:paraId="2654476A" w14:textId="6790AA12" w:rsidR="00443B0C" w:rsidRPr="00BD510F" w:rsidRDefault="00443B0C" w:rsidP="00443B0C">
            <w:pPr>
              <w:rPr>
                <w:sz w:val="18"/>
                <w:szCs w:val="18"/>
              </w:rPr>
            </w:pPr>
            <w:r>
              <w:rPr>
                <w:sz w:val="18"/>
                <w:szCs w:val="18"/>
              </w:rPr>
              <w:t>Equivalence</w:t>
            </w:r>
          </w:p>
        </w:tc>
        <w:tc>
          <w:tcPr>
            <w:tcW w:w="1117" w:type="dxa"/>
          </w:tcPr>
          <w:p w14:paraId="0A447584" w14:textId="33D95FD6" w:rsidR="00443B0C" w:rsidRPr="00BD510F" w:rsidRDefault="00443B0C" w:rsidP="00443B0C">
            <w:pPr>
              <w:rPr>
                <w:sz w:val="18"/>
                <w:szCs w:val="18"/>
              </w:rPr>
            </w:pPr>
            <w:r>
              <w:rPr>
                <w:sz w:val="18"/>
                <w:szCs w:val="18"/>
              </w:rPr>
              <w:t>15/11/2022</w:t>
            </w:r>
          </w:p>
        </w:tc>
        <w:tc>
          <w:tcPr>
            <w:tcW w:w="2541" w:type="dxa"/>
            <w:shd w:val="clear" w:color="auto" w:fill="auto"/>
          </w:tcPr>
          <w:p w14:paraId="6BB221EF" w14:textId="77777777" w:rsidR="00443B0C" w:rsidRDefault="00443B0C" w:rsidP="00443B0C">
            <w:pPr>
              <w:rPr>
                <w:sz w:val="18"/>
                <w:szCs w:val="18"/>
              </w:rPr>
            </w:pPr>
            <w:r>
              <w:rPr>
                <w:sz w:val="18"/>
                <w:szCs w:val="18"/>
              </w:rPr>
              <w:t>Andre Alexandrov</w:t>
            </w:r>
          </w:p>
          <w:p w14:paraId="2BCCBFDE" w14:textId="77777777" w:rsidR="00443B0C" w:rsidRDefault="00443B0C" w:rsidP="00443B0C">
            <w:pPr>
              <w:rPr>
                <w:sz w:val="18"/>
                <w:szCs w:val="18"/>
              </w:rPr>
            </w:pPr>
            <w:r>
              <w:rPr>
                <w:sz w:val="18"/>
                <w:szCs w:val="18"/>
              </w:rPr>
              <w:t>PC</w:t>
            </w:r>
          </w:p>
          <w:p w14:paraId="68E96CCE" w14:textId="77777777" w:rsidR="00443B0C" w:rsidRDefault="00443B0C" w:rsidP="00443B0C">
            <w:pPr>
              <w:rPr>
                <w:sz w:val="18"/>
                <w:szCs w:val="18"/>
              </w:rPr>
            </w:pPr>
            <w:r>
              <w:rPr>
                <w:sz w:val="18"/>
                <w:szCs w:val="18"/>
              </w:rPr>
              <w:t>Visual Studio</w:t>
            </w:r>
          </w:p>
          <w:p w14:paraId="5E000DC6" w14:textId="77777777" w:rsidR="00443B0C" w:rsidRDefault="00443B0C" w:rsidP="00443B0C">
            <w:pPr>
              <w:rPr>
                <w:sz w:val="18"/>
                <w:szCs w:val="18"/>
              </w:rPr>
            </w:pPr>
            <w:r w:rsidRPr="00B02C16">
              <w:rPr>
                <w:sz w:val="18"/>
                <w:szCs w:val="18"/>
              </w:rPr>
              <w:t>Microsoft.NET.Test.Sdk</w:t>
            </w:r>
          </w:p>
          <w:p w14:paraId="431D5732" w14:textId="77777777" w:rsidR="00443B0C" w:rsidRDefault="00443B0C" w:rsidP="00443B0C">
            <w:pPr>
              <w:rPr>
                <w:sz w:val="18"/>
                <w:szCs w:val="18"/>
              </w:rPr>
            </w:pPr>
            <w:r w:rsidRPr="00B02C16">
              <w:rPr>
                <w:sz w:val="18"/>
                <w:szCs w:val="18"/>
              </w:rPr>
              <w:t>NUnit</w:t>
            </w:r>
          </w:p>
          <w:p w14:paraId="57A6F314" w14:textId="77777777" w:rsidR="00443B0C" w:rsidRDefault="00443B0C" w:rsidP="00443B0C">
            <w:pPr>
              <w:rPr>
                <w:sz w:val="18"/>
                <w:szCs w:val="18"/>
              </w:rPr>
            </w:pPr>
            <w:r w:rsidRPr="00B02C16">
              <w:rPr>
                <w:sz w:val="18"/>
                <w:szCs w:val="18"/>
              </w:rPr>
              <w:t>NUnit3TestAdapter</w:t>
            </w:r>
          </w:p>
          <w:p w14:paraId="7F5D11C8" w14:textId="77777777" w:rsidR="00443B0C" w:rsidRPr="00BD510F" w:rsidRDefault="00443B0C" w:rsidP="00443B0C">
            <w:pPr>
              <w:rPr>
                <w:sz w:val="18"/>
                <w:szCs w:val="18"/>
              </w:rPr>
            </w:pPr>
          </w:p>
        </w:tc>
        <w:tc>
          <w:tcPr>
            <w:tcW w:w="1843" w:type="dxa"/>
            <w:shd w:val="clear" w:color="auto" w:fill="auto"/>
          </w:tcPr>
          <w:p w14:paraId="308014C7" w14:textId="6201C5DA" w:rsidR="00443B0C" w:rsidRPr="00BD510F" w:rsidRDefault="00443B0C" w:rsidP="00443B0C">
            <w:pPr>
              <w:rPr>
                <w:sz w:val="18"/>
                <w:szCs w:val="18"/>
              </w:rPr>
            </w:pPr>
            <w:r>
              <w:rPr>
                <w:sz w:val="18"/>
                <w:szCs w:val="18"/>
              </w:rPr>
              <w:t>exception</w:t>
            </w:r>
          </w:p>
        </w:tc>
      </w:tr>
      <w:tr w:rsidR="00443B0C" w:rsidRPr="00525DCA" w14:paraId="1EF1BA59" w14:textId="3B9FBB04" w:rsidTr="006A4B0F">
        <w:tc>
          <w:tcPr>
            <w:tcW w:w="620" w:type="dxa"/>
            <w:shd w:val="clear" w:color="auto" w:fill="auto"/>
          </w:tcPr>
          <w:p w14:paraId="2DBB3B61" w14:textId="77777777" w:rsidR="00443B0C" w:rsidRPr="00BD510F" w:rsidRDefault="00443B0C" w:rsidP="00443B0C">
            <w:pPr>
              <w:rPr>
                <w:sz w:val="18"/>
                <w:szCs w:val="18"/>
              </w:rPr>
            </w:pPr>
            <w:r w:rsidRPr="5DC4D19D">
              <w:rPr>
                <w:sz w:val="18"/>
                <w:szCs w:val="18"/>
              </w:rPr>
              <w:t>TC 10</w:t>
            </w:r>
          </w:p>
          <w:p w14:paraId="02E1D262" w14:textId="77777777" w:rsidR="00443B0C" w:rsidRPr="00BD510F" w:rsidRDefault="00443B0C" w:rsidP="00443B0C">
            <w:pPr>
              <w:rPr>
                <w:sz w:val="18"/>
                <w:szCs w:val="18"/>
              </w:rPr>
            </w:pPr>
          </w:p>
        </w:tc>
        <w:tc>
          <w:tcPr>
            <w:tcW w:w="3037" w:type="dxa"/>
            <w:shd w:val="clear" w:color="auto" w:fill="auto"/>
          </w:tcPr>
          <w:p w14:paraId="2C509A6C" w14:textId="7C11D2D8" w:rsidR="00443B0C" w:rsidRPr="00BD510F" w:rsidRDefault="00443B0C" w:rsidP="00443B0C">
            <w:pPr>
              <w:rPr>
                <w:sz w:val="18"/>
                <w:szCs w:val="18"/>
              </w:rPr>
            </w:pPr>
            <w:r w:rsidRPr="008449D5">
              <w:rPr>
                <w:sz w:val="18"/>
                <w:szCs w:val="18"/>
              </w:rPr>
              <w:t>Flight(int economyRows, int economySeats, int firstClassRows, int firstClassSeats)</w:t>
            </w:r>
          </w:p>
        </w:tc>
        <w:tc>
          <w:tcPr>
            <w:tcW w:w="1218" w:type="dxa"/>
            <w:shd w:val="clear" w:color="auto" w:fill="auto"/>
          </w:tcPr>
          <w:p w14:paraId="2B40EA25" w14:textId="0F85F6FA" w:rsidR="00443B0C" w:rsidRPr="00BD510F" w:rsidRDefault="00443B0C" w:rsidP="00443B0C">
            <w:pPr>
              <w:rPr>
                <w:sz w:val="18"/>
                <w:szCs w:val="18"/>
              </w:rPr>
            </w:pPr>
            <w:r>
              <w:rPr>
                <w:sz w:val="18"/>
                <w:szCs w:val="18"/>
              </w:rPr>
              <w:t xml:space="preserve">Making sure there is an exception when </w:t>
            </w:r>
            <w:r>
              <w:rPr>
                <w:sz w:val="18"/>
                <w:szCs w:val="18"/>
              </w:rPr>
              <w:t>first class</w:t>
            </w:r>
            <w:r>
              <w:rPr>
                <w:sz w:val="18"/>
                <w:szCs w:val="18"/>
              </w:rPr>
              <w:t xml:space="preserve"> rows has no rows as there can not be seats without rows</w:t>
            </w:r>
          </w:p>
        </w:tc>
        <w:tc>
          <w:tcPr>
            <w:tcW w:w="4440" w:type="dxa"/>
            <w:shd w:val="clear" w:color="auto" w:fill="auto"/>
          </w:tcPr>
          <w:p w14:paraId="4C50A065" w14:textId="77777777" w:rsidR="00443B0C" w:rsidRDefault="00443B0C" w:rsidP="00443B0C">
            <w:pPr>
              <w:rPr>
                <w:sz w:val="18"/>
                <w:szCs w:val="18"/>
              </w:rPr>
            </w:pPr>
            <w:r w:rsidRPr="00306C20">
              <w:rPr>
                <w:sz w:val="18"/>
                <w:szCs w:val="18"/>
              </w:rPr>
              <w:t>Constructors:</w:t>
            </w:r>
          </w:p>
          <w:p w14:paraId="6F29B27F" w14:textId="108479DD" w:rsidR="00443B0C" w:rsidRDefault="00443B0C" w:rsidP="00443B0C">
            <w:pPr>
              <w:rPr>
                <w:sz w:val="18"/>
                <w:szCs w:val="18"/>
              </w:rPr>
            </w:pPr>
            <w:r w:rsidRPr="008449D5">
              <w:rPr>
                <w:sz w:val="18"/>
                <w:szCs w:val="18"/>
              </w:rPr>
              <w:t>Sales.Flight flightTest;</w:t>
            </w:r>
          </w:p>
          <w:p w14:paraId="4543BE72" w14:textId="77777777" w:rsidR="00443B0C" w:rsidRPr="008449D5" w:rsidRDefault="00443B0C" w:rsidP="00443B0C">
            <w:pPr>
              <w:rPr>
                <w:sz w:val="18"/>
                <w:szCs w:val="18"/>
              </w:rPr>
            </w:pPr>
          </w:p>
          <w:p w14:paraId="74634DCD" w14:textId="2DB193EB" w:rsidR="00443B0C" w:rsidRPr="00BD510F" w:rsidRDefault="00443B0C" w:rsidP="00443B0C">
            <w:pPr>
              <w:rPr>
                <w:sz w:val="18"/>
                <w:szCs w:val="18"/>
              </w:rPr>
            </w:pPr>
            <w:r w:rsidRPr="008449D5">
              <w:rPr>
                <w:sz w:val="18"/>
                <w:szCs w:val="18"/>
              </w:rPr>
              <w:t xml:space="preserve">            Assert.Throws&lt;ArgumentException&gt;(() =&gt; flightTest = new Sales.Flight(10, 10, 0, 10));</w:t>
            </w:r>
          </w:p>
        </w:tc>
        <w:tc>
          <w:tcPr>
            <w:tcW w:w="1197" w:type="dxa"/>
            <w:shd w:val="clear" w:color="auto" w:fill="auto"/>
          </w:tcPr>
          <w:p w14:paraId="20ACB2CD" w14:textId="3F19A602" w:rsidR="00443B0C" w:rsidRPr="00BD510F" w:rsidRDefault="00443B0C" w:rsidP="00443B0C">
            <w:pPr>
              <w:rPr>
                <w:sz w:val="18"/>
                <w:szCs w:val="18"/>
              </w:rPr>
            </w:pPr>
            <w:r>
              <w:rPr>
                <w:sz w:val="18"/>
                <w:szCs w:val="18"/>
              </w:rPr>
              <w:t>Equivalence</w:t>
            </w:r>
          </w:p>
        </w:tc>
        <w:tc>
          <w:tcPr>
            <w:tcW w:w="1117" w:type="dxa"/>
          </w:tcPr>
          <w:p w14:paraId="1C5429BB" w14:textId="560263B5" w:rsidR="00443B0C" w:rsidRPr="00BD510F" w:rsidRDefault="00443B0C" w:rsidP="00443B0C">
            <w:pPr>
              <w:rPr>
                <w:sz w:val="18"/>
                <w:szCs w:val="18"/>
              </w:rPr>
            </w:pPr>
            <w:r>
              <w:rPr>
                <w:sz w:val="18"/>
                <w:szCs w:val="18"/>
              </w:rPr>
              <w:t>15/11/2022</w:t>
            </w:r>
          </w:p>
        </w:tc>
        <w:tc>
          <w:tcPr>
            <w:tcW w:w="2541" w:type="dxa"/>
            <w:shd w:val="clear" w:color="auto" w:fill="auto"/>
          </w:tcPr>
          <w:p w14:paraId="7FE37F90" w14:textId="77777777" w:rsidR="00443B0C" w:rsidRDefault="00443B0C" w:rsidP="00443B0C">
            <w:pPr>
              <w:rPr>
                <w:sz w:val="18"/>
                <w:szCs w:val="18"/>
              </w:rPr>
            </w:pPr>
            <w:r>
              <w:rPr>
                <w:sz w:val="18"/>
                <w:szCs w:val="18"/>
              </w:rPr>
              <w:t>Andre Alexandrov</w:t>
            </w:r>
          </w:p>
          <w:p w14:paraId="55A1BB1C" w14:textId="77777777" w:rsidR="00443B0C" w:rsidRDefault="00443B0C" w:rsidP="00443B0C">
            <w:pPr>
              <w:rPr>
                <w:sz w:val="18"/>
                <w:szCs w:val="18"/>
              </w:rPr>
            </w:pPr>
            <w:r>
              <w:rPr>
                <w:sz w:val="18"/>
                <w:szCs w:val="18"/>
              </w:rPr>
              <w:t>PC</w:t>
            </w:r>
          </w:p>
          <w:p w14:paraId="38940E7E" w14:textId="77777777" w:rsidR="00443B0C" w:rsidRDefault="00443B0C" w:rsidP="00443B0C">
            <w:pPr>
              <w:rPr>
                <w:sz w:val="18"/>
                <w:szCs w:val="18"/>
              </w:rPr>
            </w:pPr>
            <w:r>
              <w:rPr>
                <w:sz w:val="18"/>
                <w:szCs w:val="18"/>
              </w:rPr>
              <w:t>Visual Studio</w:t>
            </w:r>
          </w:p>
          <w:p w14:paraId="22FCD224" w14:textId="77777777" w:rsidR="00443B0C" w:rsidRDefault="00443B0C" w:rsidP="00443B0C">
            <w:pPr>
              <w:rPr>
                <w:sz w:val="18"/>
                <w:szCs w:val="18"/>
              </w:rPr>
            </w:pPr>
            <w:r w:rsidRPr="00B02C16">
              <w:rPr>
                <w:sz w:val="18"/>
                <w:szCs w:val="18"/>
              </w:rPr>
              <w:t>Microsoft.NET.Test.Sdk</w:t>
            </w:r>
          </w:p>
          <w:p w14:paraId="581664CD" w14:textId="77777777" w:rsidR="00443B0C" w:rsidRDefault="00443B0C" w:rsidP="00443B0C">
            <w:pPr>
              <w:rPr>
                <w:sz w:val="18"/>
                <w:szCs w:val="18"/>
              </w:rPr>
            </w:pPr>
            <w:r w:rsidRPr="00B02C16">
              <w:rPr>
                <w:sz w:val="18"/>
                <w:szCs w:val="18"/>
              </w:rPr>
              <w:t>NUnit</w:t>
            </w:r>
          </w:p>
          <w:p w14:paraId="6E25EF60" w14:textId="77777777" w:rsidR="00443B0C" w:rsidRDefault="00443B0C" w:rsidP="00443B0C">
            <w:pPr>
              <w:rPr>
                <w:sz w:val="18"/>
                <w:szCs w:val="18"/>
              </w:rPr>
            </w:pPr>
            <w:r w:rsidRPr="00B02C16">
              <w:rPr>
                <w:sz w:val="18"/>
                <w:szCs w:val="18"/>
              </w:rPr>
              <w:t>NUnit3TestAdapter</w:t>
            </w:r>
          </w:p>
          <w:p w14:paraId="63D1BACE" w14:textId="77777777" w:rsidR="00443B0C" w:rsidRPr="00BD510F" w:rsidRDefault="00443B0C" w:rsidP="00443B0C">
            <w:pPr>
              <w:rPr>
                <w:sz w:val="18"/>
                <w:szCs w:val="18"/>
              </w:rPr>
            </w:pPr>
          </w:p>
        </w:tc>
        <w:tc>
          <w:tcPr>
            <w:tcW w:w="1843" w:type="dxa"/>
            <w:shd w:val="clear" w:color="auto" w:fill="auto"/>
          </w:tcPr>
          <w:p w14:paraId="7FF862CC" w14:textId="0995FB2E" w:rsidR="00443B0C" w:rsidRPr="00BD510F" w:rsidRDefault="00443B0C" w:rsidP="00443B0C">
            <w:pPr>
              <w:rPr>
                <w:sz w:val="18"/>
                <w:szCs w:val="18"/>
              </w:rPr>
            </w:pPr>
            <w:r>
              <w:rPr>
                <w:sz w:val="18"/>
                <w:szCs w:val="18"/>
              </w:rPr>
              <w:t>Exception</w:t>
            </w:r>
          </w:p>
        </w:tc>
      </w:tr>
    </w:tbl>
    <w:p w14:paraId="3A86A5B3" w14:textId="77777777" w:rsidR="00564833" w:rsidRDefault="00564833" w:rsidP="00564833">
      <w:pPr>
        <w:spacing w:before="240" w:line="360" w:lineRule="auto"/>
      </w:pPr>
    </w:p>
    <w:p w14:paraId="5A8F94CC" w14:textId="19A4D5D8" w:rsidR="00564833" w:rsidRPr="00172B61" w:rsidRDefault="002F2C8D" w:rsidP="00564833">
      <w:pPr>
        <w:rPr>
          <w:b/>
          <w:bCs/>
          <w:sz w:val="24"/>
        </w:rPr>
      </w:pPr>
      <w:r>
        <w:rPr>
          <w:b/>
          <w:bCs/>
          <w:sz w:val="24"/>
        </w:rPr>
        <w:t xml:space="preserve">TASK 4. (Test </w:t>
      </w:r>
      <w:r w:rsidR="009B1F30">
        <w:rPr>
          <w:b/>
          <w:bCs/>
          <w:sz w:val="24"/>
        </w:rPr>
        <w:t xml:space="preserve">Script and </w:t>
      </w:r>
      <w:r>
        <w:rPr>
          <w:b/>
          <w:bCs/>
          <w:sz w:val="24"/>
        </w:rPr>
        <w:t>Execution)</w:t>
      </w:r>
    </w:p>
    <w:p w14:paraId="5E76DA66" w14:textId="77777777" w:rsidR="0012329C" w:rsidRDefault="0012329C" w:rsidP="0012329C">
      <w:pPr>
        <w:pStyle w:val="ListParagraph"/>
        <w:numPr>
          <w:ilvl w:val="0"/>
          <w:numId w:val="19"/>
        </w:numPr>
        <w:spacing w:after="200" w:line="276" w:lineRule="auto"/>
      </w:pPr>
      <w:r>
        <w:t>In the Visual Studio, create a test driver to test the class library using the NUnit test framework. Implement the unit tests. For each test cases designed in TASK 3, you are required to implement the algorithm in the test scripts/procedures (i.e. construct the appropriate objects with the designed test input parameters). You need to work out the manually for the expected results.</w:t>
      </w:r>
    </w:p>
    <w:p w14:paraId="0030CAAE" w14:textId="77777777" w:rsidR="00E65C02" w:rsidRDefault="00E65C02" w:rsidP="00564833">
      <w:pPr>
        <w:ind w:left="360"/>
      </w:pPr>
    </w:p>
    <w:p w14:paraId="4538D867" w14:textId="6E749495" w:rsidR="00564833" w:rsidRDefault="00564833" w:rsidP="00175935">
      <w:pPr>
        <w:pStyle w:val="ListParagraph"/>
        <w:numPr>
          <w:ilvl w:val="0"/>
          <w:numId w:val="19"/>
        </w:numPr>
        <w:spacing w:after="200" w:line="276" w:lineRule="auto"/>
      </w:pPr>
      <w:r>
        <w:t xml:space="preserve">Execute your test cases. </w:t>
      </w:r>
      <w:r w:rsidR="009B1F30">
        <w:t>Submit a screen shot that all test cases have been executed.</w:t>
      </w:r>
    </w:p>
    <w:p w14:paraId="30D2B75E" w14:textId="50CBD8C5" w:rsidR="00564833" w:rsidRDefault="008449D5" w:rsidP="00564833">
      <w:r>
        <w:rPr>
          <w:noProof/>
        </w:rPr>
        <w:lastRenderedPageBreak/>
        <w:drawing>
          <wp:inline distT="0" distB="0" distL="0" distR="0" wp14:anchorId="0304D166" wp14:editId="14800530">
            <wp:extent cx="7848600" cy="420875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851828" cy="4210489"/>
                    </a:xfrm>
                    <a:prstGeom prst="rect">
                      <a:avLst/>
                    </a:prstGeom>
                    <a:noFill/>
                    <a:ln>
                      <a:noFill/>
                    </a:ln>
                  </pic:spPr>
                </pic:pic>
              </a:graphicData>
            </a:graphic>
          </wp:inline>
        </w:drawing>
      </w:r>
    </w:p>
    <w:p w14:paraId="653CB55F" w14:textId="7DCB2E8B" w:rsidR="00006316" w:rsidRDefault="002F2C8D" w:rsidP="00564833">
      <w:pPr>
        <w:rPr>
          <w:b/>
          <w:bCs/>
          <w:sz w:val="24"/>
        </w:rPr>
      </w:pPr>
      <w:r>
        <w:rPr>
          <w:b/>
          <w:bCs/>
          <w:sz w:val="24"/>
        </w:rPr>
        <w:t>TASK 5. (Test R</w:t>
      </w:r>
      <w:r w:rsidR="00E92B68">
        <w:rPr>
          <w:b/>
          <w:bCs/>
          <w:sz w:val="24"/>
        </w:rPr>
        <w:t>esults</w:t>
      </w:r>
      <w:r>
        <w:rPr>
          <w:b/>
          <w:bCs/>
          <w:sz w:val="24"/>
        </w:rPr>
        <w:t>)</w:t>
      </w:r>
      <w:r w:rsidR="00006316">
        <w:rPr>
          <w:b/>
          <w:bCs/>
          <w:sz w:val="24"/>
        </w:rPr>
        <w:t xml:space="preserve"> </w:t>
      </w:r>
    </w:p>
    <w:p w14:paraId="55EE57B6" w14:textId="77777777" w:rsidR="00B06DB7" w:rsidRDefault="00B06DB7" w:rsidP="00564833">
      <w:pPr>
        <w:rPr>
          <w:b/>
          <w:bCs/>
          <w:sz w:val="24"/>
        </w:rPr>
      </w:pPr>
    </w:p>
    <w:p w14:paraId="1ED163B9" w14:textId="76C585AA" w:rsidR="00564833" w:rsidRPr="00172B61" w:rsidRDefault="00564833" w:rsidP="00564833">
      <w:pPr>
        <w:rPr>
          <w:b/>
          <w:bCs/>
          <w:sz w:val="24"/>
        </w:rPr>
      </w:pPr>
    </w:p>
    <w:p w14:paraId="317C2B01" w14:textId="77777777" w:rsidR="002F2C8D" w:rsidRDefault="002F2C8D" w:rsidP="002F2C8D">
      <w:pPr>
        <w:pStyle w:val="ListParagraph"/>
        <w:spacing w:after="200" w:line="276" w:lineRule="auto"/>
        <w:ind w:left="360"/>
      </w:pPr>
    </w:p>
    <w:p w14:paraId="48314222" w14:textId="77777777" w:rsidR="00AF182B" w:rsidRDefault="00AF182B" w:rsidP="00AF182B">
      <w:pPr>
        <w:pStyle w:val="ListParagraph"/>
        <w:spacing w:after="200" w:line="276" w:lineRule="auto"/>
        <w:ind w:left="360" w:right="372"/>
      </w:pPr>
      <w:r w:rsidRPr="00164620">
        <w:rPr>
          <w:b/>
          <w:bCs/>
        </w:rPr>
        <w:t>Test Cases Report.</w:t>
      </w:r>
      <w:r>
        <w:t xml:space="preserve"> Execute the test cases if they have completed the test case designed. Record the test results or state the current status after the execution of the test cases. Record the Actual Result and specify whether the test is “Pass” or “Fail”.</w:t>
      </w:r>
    </w:p>
    <w:p w14:paraId="1F533720" w14:textId="77777777" w:rsidR="00564833" w:rsidRDefault="00564833" w:rsidP="00564833">
      <w:pPr>
        <w:spacing w:before="240"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238"/>
        <w:gridCol w:w="2976"/>
        <w:gridCol w:w="2552"/>
        <w:gridCol w:w="1843"/>
        <w:gridCol w:w="1842"/>
      </w:tblGrid>
      <w:tr w:rsidR="007C70FB" w:rsidRPr="00525DCA" w14:paraId="1E86D775" w14:textId="77777777" w:rsidTr="00164620">
        <w:tc>
          <w:tcPr>
            <w:tcW w:w="9351" w:type="dxa"/>
            <w:gridSpan w:val="4"/>
            <w:shd w:val="clear" w:color="auto" w:fill="auto"/>
          </w:tcPr>
          <w:p w14:paraId="6EDFBE6C" w14:textId="03AC3278" w:rsidR="007C70FB" w:rsidRPr="0003703F" w:rsidRDefault="007C70FB" w:rsidP="00871EB1">
            <w:pPr>
              <w:jc w:val="center"/>
              <w:rPr>
                <w:b/>
                <w:bCs/>
                <w:sz w:val="28"/>
                <w:szCs w:val="28"/>
              </w:rPr>
            </w:pPr>
            <w:r w:rsidRPr="5DC4D19D">
              <w:rPr>
                <w:b/>
                <w:bCs/>
                <w:sz w:val="28"/>
                <w:szCs w:val="28"/>
              </w:rPr>
              <w:t xml:space="preserve">Test Cases </w:t>
            </w:r>
            <w:r>
              <w:rPr>
                <w:b/>
                <w:bCs/>
                <w:sz w:val="28"/>
                <w:szCs w:val="28"/>
              </w:rPr>
              <w:t xml:space="preserve">Result </w:t>
            </w:r>
            <w:r w:rsidR="00164620">
              <w:rPr>
                <w:b/>
                <w:bCs/>
                <w:sz w:val="28"/>
                <w:szCs w:val="28"/>
              </w:rPr>
              <w:t xml:space="preserve">as at: </w:t>
            </w:r>
            <w:r w:rsidR="00901B73">
              <w:rPr>
                <w:b/>
                <w:bCs/>
                <w:sz w:val="28"/>
                <w:szCs w:val="28"/>
              </w:rPr>
              <w:t>06/12/2022</w:t>
            </w:r>
          </w:p>
        </w:tc>
        <w:tc>
          <w:tcPr>
            <w:tcW w:w="3685" w:type="dxa"/>
            <w:gridSpan w:val="2"/>
            <w:shd w:val="clear" w:color="auto" w:fill="auto"/>
          </w:tcPr>
          <w:p w14:paraId="1DE3134A" w14:textId="77777777" w:rsidR="007C70FB" w:rsidRPr="007C70FB" w:rsidRDefault="007C70FB" w:rsidP="007C70FB">
            <w:pPr>
              <w:rPr>
                <w:rFonts w:cs="Arial"/>
                <w:b/>
                <w:bCs/>
                <w:szCs w:val="20"/>
              </w:rPr>
            </w:pPr>
            <w:r w:rsidRPr="007C70FB">
              <w:rPr>
                <w:rFonts w:cs="Arial"/>
                <w:b/>
                <w:bCs/>
                <w:szCs w:val="20"/>
              </w:rPr>
              <w:t>Test Case Result:</w:t>
            </w:r>
          </w:p>
          <w:p w14:paraId="567696DF" w14:textId="2B67D27A" w:rsidR="007C70FB" w:rsidRPr="0003703F" w:rsidRDefault="007C70FB" w:rsidP="007C70FB">
            <w:pPr>
              <w:rPr>
                <w:b/>
                <w:bCs/>
                <w:sz w:val="28"/>
                <w:szCs w:val="28"/>
              </w:rPr>
            </w:pPr>
            <w:r w:rsidRPr="007C70FB">
              <w:rPr>
                <w:rFonts w:cs="Arial"/>
                <w:b/>
                <w:bCs/>
                <w:szCs w:val="20"/>
              </w:rPr>
              <w:lastRenderedPageBreak/>
              <w:t>Fill these only after the execution of the tests</w:t>
            </w:r>
          </w:p>
        </w:tc>
      </w:tr>
      <w:tr w:rsidR="00E92B68" w:rsidRPr="00525DCA" w14:paraId="1890E91F" w14:textId="77777777" w:rsidTr="00164620">
        <w:tc>
          <w:tcPr>
            <w:tcW w:w="1585" w:type="dxa"/>
            <w:shd w:val="clear" w:color="auto" w:fill="auto"/>
          </w:tcPr>
          <w:p w14:paraId="54662B4A" w14:textId="77777777" w:rsidR="00E92B68" w:rsidRPr="007C70FB" w:rsidRDefault="00E92B68" w:rsidP="00E92B68">
            <w:pPr>
              <w:rPr>
                <w:b/>
                <w:bCs/>
                <w:szCs w:val="20"/>
              </w:rPr>
            </w:pPr>
            <w:r w:rsidRPr="007C70FB">
              <w:rPr>
                <w:b/>
                <w:bCs/>
                <w:szCs w:val="20"/>
              </w:rPr>
              <w:lastRenderedPageBreak/>
              <w:t>Test case id</w:t>
            </w:r>
          </w:p>
          <w:p w14:paraId="63C83BF8" w14:textId="6E97A5F9" w:rsidR="00E92B68" w:rsidRPr="007C70FB" w:rsidRDefault="00E92B68" w:rsidP="00E92B68">
            <w:pPr>
              <w:rPr>
                <w:b/>
                <w:bCs/>
                <w:szCs w:val="20"/>
              </w:rPr>
            </w:pPr>
            <w:r w:rsidRPr="007C70FB">
              <w:rPr>
                <w:b/>
                <w:bCs/>
                <w:szCs w:val="20"/>
              </w:rPr>
              <w:t>TC xxx</w:t>
            </w:r>
          </w:p>
        </w:tc>
        <w:tc>
          <w:tcPr>
            <w:tcW w:w="2238" w:type="dxa"/>
            <w:shd w:val="clear" w:color="auto" w:fill="auto"/>
          </w:tcPr>
          <w:p w14:paraId="13B1819F" w14:textId="57A7D3BA" w:rsidR="00E92B68" w:rsidRPr="007C70FB" w:rsidRDefault="00E92B68" w:rsidP="00E92B68">
            <w:pPr>
              <w:rPr>
                <w:b/>
                <w:bCs/>
                <w:szCs w:val="20"/>
              </w:rPr>
            </w:pPr>
            <w:r w:rsidRPr="007C70FB">
              <w:rPr>
                <w:b/>
                <w:bCs/>
                <w:szCs w:val="20"/>
              </w:rPr>
              <w:t>Name of method being tested e.g. class.method()</w:t>
            </w:r>
          </w:p>
        </w:tc>
        <w:tc>
          <w:tcPr>
            <w:tcW w:w="2976" w:type="dxa"/>
            <w:shd w:val="clear" w:color="auto" w:fill="auto"/>
          </w:tcPr>
          <w:p w14:paraId="273C5019" w14:textId="2F645A37" w:rsidR="00E92B68" w:rsidRPr="007C70FB" w:rsidRDefault="00E92B68" w:rsidP="00E92B68">
            <w:pPr>
              <w:rPr>
                <w:b/>
                <w:bCs/>
                <w:szCs w:val="20"/>
              </w:rPr>
            </w:pPr>
            <w:r w:rsidRPr="007C70FB">
              <w:rPr>
                <w:b/>
                <w:bCs/>
                <w:szCs w:val="20"/>
              </w:rPr>
              <w:t>Data input (include the parameters)</w:t>
            </w:r>
          </w:p>
        </w:tc>
        <w:tc>
          <w:tcPr>
            <w:tcW w:w="2552" w:type="dxa"/>
          </w:tcPr>
          <w:p w14:paraId="69F63124" w14:textId="0637268F" w:rsidR="00E92B68" w:rsidRPr="007C70FB" w:rsidRDefault="00E92B68" w:rsidP="00E92B68">
            <w:pPr>
              <w:rPr>
                <w:b/>
                <w:bCs/>
                <w:szCs w:val="20"/>
              </w:rPr>
            </w:pPr>
            <w:r w:rsidRPr="007C70FB">
              <w:rPr>
                <w:b/>
                <w:bCs/>
                <w:szCs w:val="20"/>
              </w:rPr>
              <w:t>Expected result</w:t>
            </w:r>
          </w:p>
        </w:tc>
        <w:tc>
          <w:tcPr>
            <w:tcW w:w="1843" w:type="dxa"/>
            <w:shd w:val="clear" w:color="auto" w:fill="FFFFFF" w:themeFill="background1"/>
          </w:tcPr>
          <w:p w14:paraId="16D4A51C" w14:textId="79CC99E1" w:rsidR="00E92B68" w:rsidRPr="007C70FB" w:rsidRDefault="00E92B68" w:rsidP="00E92B68">
            <w:pPr>
              <w:rPr>
                <w:b/>
                <w:bCs/>
                <w:szCs w:val="20"/>
              </w:rPr>
            </w:pPr>
            <w:r w:rsidRPr="007C70FB">
              <w:rPr>
                <w:b/>
                <w:bCs/>
                <w:szCs w:val="20"/>
              </w:rPr>
              <w:t>Actual result</w:t>
            </w:r>
          </w:p>
        </w:tc>
        <w:tc>
          <w:tcPr>
            <w:tcW w:w="1842" w:type="dxa"/>
            <w:shd w:val="clear" w:color="auto" w:fill="FFFFFF" w:themeFill="background1"/>
          </w:tcPr>
          <w:p w14:paraId="39384021" w14:textId="77777777" w:rsidR="00E92B68" w:rsidRPr="007C70FB" w:rsidRDefault="00E92B68" w:rsidP="00E92B68">
            <w:pPr>
              <w:rPr>
                <w:b/>
                <w:bCs/>
                <w:szCs w:val="20"/>
              </w:rPr>
            </w:pPr>
            <w:r w:rsidRPr="007C70FB">
              <w:rPr>
                <w:b/>
                <w:bCs/>
                <w:szCs w:val="20"/>
              </w:rPr>
              <w:t>Pass</w:t>
            </w:r>
            <w:r>
              <w:rPr>
                <w:b/>
                <w:bCs/>
                <w:szCs w:val="20"/>
              </w:rPr>
              <w:t xml:space="preserve"> / </w:t>
            </w:r>
            <w:r w:rsidRPr="007C70FB">
              <w:rPr>
                <w:b/>
                <w:bCs/>
                <w:szCs w:val="20"/>
              </w:rPr>
              <w:t>Fail</w:t>
            </w:r>
            <w:r>
              <w:rPr>
                <w:b/>
                <w:bCs/>
                <w:szCs w:val="20"/>
              </w:rPr>
              <w:t xml:space="preserve"> or Not executed yet</w:t>
            </w:r>
          </w:p>
          <w:p w14:paraId="7ABF50EF" w14:textId="228960AA" w:rsidR="00E92B68" w:rsidRPr="007C70FB" w:rsidRDefault="00E92B68" w:rsidP="00E92B68">
            <w:pPr>
              <w:rPr>
                <w:b/>
                <w:bCs/>
                <w:szCs w:val="20"/>
              </w:rPr>
            </w:pPr>
          </w:p>
        </w:tc>
      </w:tr>
      <w:tr w:rsidR="003B2493" w:rsidRPr="00525DCA" w14:paraId="16837FE7" w14:textId="77777777" w:rsidTr="00164620">
        <w:tc>
          <w:tcPr>
            <w:tcW w:w="1585" w:type="dxa"/>
            <w:shd w:val="clear" w:color="auto" w:fill="auto"/>
          </w:tcPr>
          <w:p w14:paraId="0A4C0D53" w14:textId="77777777" w:rsidR="003B2493" w:rsidRPr="00BD510F" w:rsidRDefault="003B2493" w:rsidP="003B2493">
            <w:pPr>
              <w:rPr>
                <w:sz w:val="18"/>
                <w:szCs w:val="18"/>
              </w:rPr>
            </w:pPr>
            <w:r w:rsidRPr="5DC4D19D">
              <w:rPr>
                <w:sz w:val="18"/>
                <w:szCs w:val="18"/>
              </w:rPr>
              <w:t>TC 1</w:t>
            </w:r>
          </w:p>
          <w:p w14:paraId="22A7F26F" w14:textId="77777777" w:rsidR="003B2493" w:rsidRPr="00BD510F" w:rsidRDefault="003B2493" w:rsidP="003B2493">
            <w:pPr>
              <w:rPr>
                <w:sz w:val="18"/>
                <w:szCs w:val="18"/>
              </w:rPr>
            </w:pPr>
          </w:p>
        </w:tc>
        <w:tc>
          <w:tcPr>
            <w:tcW w:w="2238" w:type="dxa"/>
            <w:shd w:val="clear" w:color="auto" w:fill="auto"/>
          </w:tcPr>
          <w:p w14:paraId="200C5887" w14:textId="4DDDC059" w:rsidR="003B2493" w:rsidRPr="00BD510F" w:rsidRDefault="003B2493" w:rsidP="003B2493">
            <w:pPr>
              <w:rPr>
                <w:sz w:val="18"/>
                <w:szCs w:val="18"/>
              </w:rPr>
            </w:pPr>
            <w:r>
              <w:rPr>
                <w:rFonts w:ascii="Consolas" w:hAnsi="Consolas" w:cs="Consolas"/>
                <w:color w:val="000000"/>
                <w:sz w:val="19"/>
                <w:szCs w:val="19"/>
                <w:lang w:val="en-AU"/>
              </w:rPr>
              <w:t>Invoice</w:t>
            </w:r>
            <w:r>
              <w:rPr>
                <w:rFonts w:cs="Consolas"/>
                <w:color w:val="000000"/>
                <w:sz w:val="19"/>
                <w:szCs w:val="19"/>
              </w:rPr>
              <w:t>.</w:t>
            </w:r>
            <w:r w:rsidRPr="00753164">
              <w:rPr>
                <w:color w:val="000000" w:themeColor="text1"/>
                <w:sz w:val="18"/>
                <w:szCs w:val="22"/>
              </w:rPr>
              <w:t>setNumberOfSeats(int numberOfSeats)</w:t>
            </w:r>
          </w:p>
        </w:tc>
        <w:tc>
          <w:tcPr>
            <w:tcW w:w="2976" w:type="dxa"/>
            <w:shd w:val="clear" w:color="auto" w:fill="auto"/>
          </w:tcPr>
          <w:p w14:paraId="32F1A9C0" w14:textId="77777777" w:rsidR="003B2493" w:rsidRPr="003B2493" w:rsidRDefault="003B2493" w:rsidP="003B2493">
            <w:pPr>
              <w:rPr>
                <w:rFonts w:ascii="Consolas" w:hAnsi="Consolas" w:cs="Consolas"/>
                <w:color w:val="000000"/>
                <w:sz w:val="19"/>
                <w:szCs w:val="19"/>
                <w:lang w:val="en-AU"/>
              </w:rPr>
            </w:pPr>
            <w:r w:rsidRPr="003B2493">
              <w:rPr>
                <w:rFonts w:ascii="Consolas" w:hAnsi="Consolas" w:cs="Consolas"/>
                <w:color w:val="000000"/>
                <w:sz w:val="19"/>
                <w:szCs w:val="19"/>
                <w:lang w:val="en-AU"/>
              </w:rPr>
              <w:t>invoiceMain.setNumberOfSeats(2);</w:t>
            </w:r>
          </w:p>
          <w:p w14:paraId="4C447DC0" w14:textId="7C09FBD2" w:rsidR="003B2493" w:rsidRPr="00BD510F" w:rsidRDefault="003B2493" w:rsidP="003B2493">
            <w:pPr>
              <w:rPr>
                <w:sz w:val="18"/>
                <w:szCs w:val="18"/>
              </w:rPr>
            </w:pPr>
            <w:r w:rsidRPr="003B2493">
              <w:rPr>
                <w:rFonts w:ascii="Consolas" w:hAnsi="Consolas" w:cs="Consolas"/>
                <w:color w:val="000000"/>
                <w:sz w:val="19"/>
                <w:szCs w:val="19"/>
                <w:lang w:val="en-AU"/>
              </w:rPr>
              <w:t xml:space="preserve">            Assert.AreEqual(2, invoiceMain.getNumberOfSeats());</w:t>
            </w:r>
          </w:p>
        </w:tc>
        <w:tc>
          <w:tcPr>
            <w:tcW w:w="2552" w:type="dxa"/>
          </w:tcPr>
          <w:p w14:paraId="5B757FD4" w14:textId="18903D4D" w:rsidR="003B2493" w:rsidRPr="00BD510F" w:rsidRDefault="003B2493" w:rsidP="003B2493">
            <w:pPr>
              <w:rPr>
                <w:sz w:val="18"/>
                <w:szCs w:val="18"/>
              </w:rPr>
            </w:pPr>
            <w:r>
              <w:rPr>
                <w:sz w:val="18"/>
                <w:szCs w:val="18"/>
              </w:rPr>
              <w:t>2</w:t>
            </w:r>
          </w:p>
        </w:tc>
        <w:tc>
          <w:tcPr>
            <w:tcW w:w="1843" w:type="dxa"/>
            <w:shd w:val="clear" w:color="auto" w:fill="FFFFFF" w:themeFill="background1"/>
          </w:tcPr>
          <w:p w14:paraId="2E9CFEBD" w14:textId="012FCBBE" w:rsidR="003B2493" w:rsidRPr="003B2493" w:rsidRDefault="003B2493" w:rsidP="003B2493">
            <w:pPr>
              <w:rPr>
                <w:sz w:val="18"/>
                <w:szCs w:val="18"/>
              </w:rPr>
            </w:pPr>
            <w:r>
              <w:rPr>
                <w:sz w:val="18"/>
                <w:szCs w:val="18"/>
              </w:rPr>
              <w:t>2</w:t>
            </w:r>
          </w:p>
        </w:tc>
        <w:tc>
          <w:tcPr>
            <w:tcW w:w="1842" w:type="dxa"/>
            <w:shd w:val="clear" w:color="auto" w:fill="FFFFFF" w:themeFill="background1"/>
          </w:tcPr>
          <w:p w14:paraId="57E565E9" w14:textId="663A3006" w:rsidR="003B2493" w:rsidRPr="00A901A0" w:rsidRDefault="003B2493" w:rsidP="003B2493">
            <w:pPr>
              <w:rPr>
                <w:sz w:val="18"/>
                <w:szCs w:val="18"/>
              </w:rPr>
            </w:pPr>
            <w:r>
              <w:rPr>
                <w:sz w:val="18"/>
                <w:szCs w:val="18"/>
              </w:rPr>
              <w:t>pass</w:t>
            </w:r>
          </w:p>
        </w:tc>
      </w:tr>
      <w:tr w:rsidR="003B2493" w:rsidRPr="00525DCA" w14:paraId="5D7D0CA8" w14:textId="77777777" w:rsidTr="00164620">
        <w:tc>
          <w:tcPr>
            <w:tcW w:w="1585" w:type="dxa"/>
            <w:shd w:val="clear" w:color="auto" w:fill="auto"/>
          </w:tcPr>
          <w:p w14:paraId="4DCE75BE" w14:textId="77777777" w:rsidR="003B2493" w:rsidRPr="00BD510F" w:rsidRDefault="003B2493" w:rsidP="003B2493">
            <w:pPr>
              <w:rPr>
                <w:sz w:val="18"/>
                <w:szCs w:val="18"/>
              </w:rPr>
            </w:pPr>
            <w:r w:rsidRPr="5DC4D19D">
              <w:rPr>
                <w:sz w:val="18"/>
                <w:szCs w:val="18"/>
              </w:rPr>
              <w:t>TC 2</w:t>
            </w:r>
          </w:p>
          <w:p w14:paraId="0487D60A" w14:textId="77777777" w:rsidR="003B2493" w:rsidRPr="00BD510F" w:rsidRDefault="003B2493" w:rsidP="003B2493">
            <w:pPr>
              <w:rPr>
                <w:sz w:val="18"/>
                <w:szCs w:val="18"/>
              </w:rPr>
            </w:pPr>
          </w:p>
        </w:tc>
        <w:tc>
          <w:tcPr>
            <w:tcW w:w="2238" w:type="dxa"/>
            <w:shd w:val="clear" w:color="auto" w:fill="auto"/>
          </w:tcPr>
          <w:p w14:paraId="6A2AF334" w14:textId="6F4248C9" w:rsidR="003B2493" w:rsidRPr="00BD510F" w:rsidRDefault="003B2493" w:rsidP="003B2493">
            <w:pPr>
              <w:rPr>
                <w:sz w:val="18"/>
                <w:szCs w:val="18"/>
              </w:rPr>
            </w:pPr>
            <w:r>
              <w:rPr>
                <w:rFonts w:ascii="Consolas" w:hAnsi="Consolas" w:cs="Consolas"/>
                <w:color w:val="000000"/>
                <w:sz w:val="19"/>
                <w:szCs w:val="19"/>
                <w:lang w:val="en-AU"/>
              </w:rPr>
              <w:t>Invoice</w:t>
            </w:r>
            <w:r>
              <w:rPr>
                <w:rFonts w:cs="Consolas"/>
                <w:color w:val="000000"/>
                <w:sz w:val="19"/>
                <w:szCs w:val="19"/>
              </w:rPr>
              <w:t>.</w:t>
            </w:r>
            <w:r w:rsidRPr="00753164">
              <w:rPr>
                <w:color w:val="000000" w:themeColor="text1"/>
                <w:sz w:val="18"/>
                <w:szCs w:val="22"/>
              </w:rPr>
              <w:t>getDiscount(int memberCode)</w:t>
            </w:r>
          </w:p>
        </w:tc>
        <w:tc>
          <w:tcPr>
            <w:tcW w:w="2976" w:type="dxa"/>
            <w:shd w:val="clear" w:color="auto" w:fill="auto"/>
          </w:tcPr>
          <w:p w14:paraId="65251CCB" w14:textId="7EB009B5" w:rsidR="003B2493" w:rsidRPr="00BD510F" w:rsidRDefault="003B2493" w:rsidP="003B2493">
            <w:pPr>
              <w:rPr>
                <w:sz w:val="18"/>
                <w:szCs w:val="18"/>
              </w:rPr>
            </w:pPr>
            <w:r w:rsidRPr="003B2493">
              <w:rPr>
                <w:rFonts w:ascii="Consolas" w:hAnsi="Consolas" w:cs="Consolas"/>
                <w:color w:val="000000"/>
                <w:sz w:val="19"/>
                <w:szCs w:val="19"/>
                <w:lang w:val="en-AU"/>
              </w:rPr>
              <w:t>Assert.AreEqual(0.9, invoiceMain.getDiscount(1));</w:t>
            </w:r>
          </w:p>
        </w:tc>
        <w:tc>
          <w:tcPr>
            <w:tcW w:w="2552" w:type="dxa"/>
          </w:tcPr>
          <w:p w14:paraId="1F7CF8E4" w14:textId="0B624DD8" w:rsidR="003B2493" w:rsidRPr="00BD510F" w:rsidRDefault="003B2493" w:rsidP="003B2493">
            <w:pPr>
              <w:rPr>
                <w:sz w:val="18"/>
                <w:szCs w:val="18"/>
              </w:rPr>
            </w:pPr>
            <w:r>
              <w:rPr>
                <w:sz w:val="18"/>
                <w:szCs w:val="18"/>
              </w:rPr>
              <w:t>0.9</w:t>
            </w:r>
          </w:p>
        </w:tc>
        <w:tc>
          <w:tcPr>
            <w:tcW w:w="1843" w:type="dxa"/>
            <w:shd w:val="clear" w:color="auto" w:fill="FFFFFF" w:themeFill="background1"/>
          </w:tcPr>
          <w:p w14:paraId="0F94828E" w14:textId="63FF84D0" w:rsidR="003B2493" w:rsidRPr="00A901A0" w:rsidRDefault="003B2493" w:rsidP="003B2493">
            <w:pPr>
              <w:rPr>
                <w:sz w:val="18"/>
                <w:szCs w:val="18"/>
              </w:rPr>
            </w:pPr>
            <w:r>
              <w:rPr>
                <w:sz w:val="18"/>
                <w:szCs w:val="18"/>
              </w:rPr>
              <w:t>0.9</w:t>
            </w:r>
          </w:p>
        </w:tc>
        <w:tc>
          <w:tcPr>
            <w:tcW w:w="1842" w:type="dxa"/>
            <w:shd w:val="clear" w:color="auto" w:fill="FFFFFF" w:themeFill="background1"/>
          </w:tcPr>
          <w:p w14:paraId="4F61295F" w14:textId="5402AEA8" w:rsidR="003B2493" w:rsidRPr="00A901A0" w:rsidRDefault="003B2493" w:rsidP="003B2493">
            <w:pPr>
              <w:rPr>
                <w:sz w:val="18"/>
                <w:szCs w:val="18"/>
              </w:rPr>
            </w:pPr>
            <w:r>
              <w:rPr>
                <w:sz w:val="18"/>
                <w:szCs w:val="18"/>
              </w:rPr>
              <w:t>pass</w:t>
            </w:r>
          </w:p>
        </w:tc>
      </w:tr>
      <w:tr w:rsidR="003B2493" w:rsidRPr="00525DCA" w14:paraId="7DCBFBAA" w14:textId="77777777" w:rsidTr="00164620">
        <w:tc>
          <w:tcPr>
            <w:tcW w:w="1585" w:type="dxa"/>
            <w:shd w:val="clear" w:color="auto" w:fill="auto"/>
          </w:tcPr>
          <w:p w14:paraId="215B7F7F" w14:textId="77777777" w:rsidR="003B2493" w:rsidRPr="00BD510F" w:rsidRDefault="003B2493" w:rsidP="003B2493">
            <w:pPr>
              <w:rPr>
                <w:sz w:val="18"/>
                <w:szCs w:val="18"/>
              </w:rPr>
            </w:pPr>
            <w:r w:rsidRPr="5DC4D19D">
              <w:rPr>
                <w:sz w:val="18"/>
                <w:szCs w:val="18"/>
              </w:rPr>
              <w:t>TC 3</w:t>
            </w:r>
          </w:p>
          <w:p w14:paraId="4E36E548" w14:textId="77777777" w:rsidR="003B2493" w:rsidRPr="00BD510F" w:rsidRDefault="003B2493" w:rsidP="003B2493">
            <w:pPr>
              <w:rPr>
                <w:sz w:val="18"/>
                <w:szCs w:val="18"/>
              </w:rPr>
            </w:pPr>
          </w:p>
        </w:tc>
        <w:tc>
          <w:tcPr>
            <w:tcW w:w="2238" w:type="dxa"/>
            <w:shd w:val="clear" w:color="auto" w:fill="auto"/>
          </w:tcPr>
          <w:p w14:paraId="2B06D333" w14:textId="5FFFA4BC" w:rsidR="003B2493" w:rsidRPr="00BD510F" w:rsidRDefault="003B2493" w:rsidP="003B2493">
            <w:pPr>
              <w:rPr>
                <w:sz w:val="18"/>
                <w:szCs w:val="18"/>
              </w:rPr>
            </w:pPr>
            <w:r>
              <w:rPr>
                <w:sz w:val="18"/>
                <w:szCs w:val="18"/>
              </w:rPr>
              <w:t>Seat.</w:t>
            </w:r>
            <w:r w:rsidRPr="00753164">
              <w:rPr>
                <w:sz w:val="18"/>
                <w:szCs w:val="18"/>
              </w:rPr>
              <w:t>bookSeats(int num)</w:t>
            </w:r>
          </w:p>
        </w:tc>
        <w:tc>
          <w:tcPr>
            <w:tcW w:w="2976" w:type="dxa"/>
            <w:shd w:val="clear" w:color="auto" w:fill="auto"/>
          </w:tcPr>
          <w:p w14:paraId="26156286" w14:textId="77777777" w:rsidR="003B2493" w:rsidRPr="003B2493" w:rsidRDefault="003B2493" w:rsidP="003B2493">
            <w:pPr>
              <w:rPr>
                <w:sz w:val="18"/>
                <w:szCs w:val="18"/>
              </w:rPr>
            </w:pPr>
            <w:r w:rsidRPr="003B2493">
              <w:rPr>
                <w:sz w:val="18"/>
                <w:szCs w:val="18"/>
              </w:rPr>
              <w:t>seatMain.bookSeats(5);</w:t>
            </w:r>
          </w:p>
          <w:p w14:paraId="1D717AA9" w14:textId="77777777" w:rsidR="003B2493" w:rsidRPr="003B2493" w:rsidRDefault="003B2493" w:rsidP="003B2493">
            <w:pPr>
              <w:rPr>
                <w:sz w:val="18"/>
                <w:szCs w:val="18"/>
              </w:rPr>
            </w:pPr>
          </w:p>
          <w:p w14:paraId="257B5FEA" w14:textId="77777777" w:rsidR="003B2493" w:rsidRPr="003B2493" w:rsidRDefault="003B2493" w:rsidP="003B2493">
            <w:pPr>
              <w:rPr>
                <w:sz w:val="18"/>
                <w:szCs w:val="18"/>
              </w:rPr>
            </w:pPr>
            <w:r w:rsidRPr="003B2493">
              <w:rPr>
                <w:sz w:val="18"/>
                <w:szCs w:val="18"/>
              </w:rPr>
              <w:t xml:space="preserve">            Assert.AreEqual(6, seatMain.getCurrentSeat());</w:t>
            </w:r>
          </w:p>
          <w:p w14:paraId="38191EB7" w14:textId="091B6888" w:rsidR="003B2493" w:rsidRPr="00BD510F" w:rsidRDefault="003B2493" w:rsidP="003B2493">
            <w:pPr>
              <w:rPr>
                <w:sz w:val="18"/>
                <w:szCs w:val="18"/>
              </w:rPr>
            </w:pPr>
            <w:r w:rsidRPr="003B2493">
              <w:rPr>
                <w:sz w:val="18"/>
                <w:szCs w:val="18"/>
              </w:rPr>
              <w:t xml:space="preserve">            Assert.AreEqual(1, seatMain.getLastBooked());</w:t>
            </w:r>
          </w:p>
        </w:tc>
        <w:tc>
          <w:tcPr>
            <w:tcW w:w="2552" w:type="dxa"/>
          </w:tcPr>
          <w:p w14:paraId="68E69B06" w14:textId="3A5567E0" w:rsidR="003B2493" w:rsidRPr="00BD510F" w:rsidRDefault="003B2493" w:rsidP="003B2493">
            <w:pPr>
              <w:rPr>
                <w:sz w:val="18"/>
                <w:szCs w:val="18"/>
              </w:rPr>
            </w:pPr>
            <w:r>
              <w:rPr>
                <w:sz w:val="18"/>
                <w:szCs w:val="18"/>
              </w:rPr>
              <w:t>6, 1</w:t>
            </w:r>
          </w:p>
        </w:tc>
        <w:tc>
          <w:tcPr>
            <w:tcW w:w="1843" w:type="dxa"/>
            <w:shd w:val="clear" w:color="auto" w:fill="FFFFFF" w:themeFill="background1"/>
          </w:tcPr>
          <w:p w14:paraId="4A42213E" w14:textId="5A029A56" w:rsidR="003B2493" w:rsidRPr="00A901A0" w:rsidRDefault="003B2493" w:rsidP="003B2493">
            <w:pPr>
              <w:rPr>
                <w:sz w:val="18"/>
                <w:szCs w:val="18"/>
              </w:rPr>
            </w:pPr>
            <w:r>
              <w:rPr>
                <w:sz w:val="18"/>
                <w:szCs w:val="18"/>
              </w:rPr>
              <w:t>6,1</w:t>
            </w:r>
          </w:p>
        </w:tc>
        <w:tc>
          <w:tcPr>
            <w:tcW w:w="1842" w:type="dxa"/>
            <w:shd w:val="clear" w:color="auto" w:fill="FFFFFF" w:themeFill="background1"/>
          </w:tcPr>
          <w:p w14:paraId="66023584" w14:textId="261D675D" w:rsidR="003B2493" w:rsidRPr="00A901A0" w:rsidRDefault="003B2493" w:rsidP="003B2493">
            <w:pPr>
              <w:rPr>
                <w:sz w:val="18"/>
                <w:szCs w:val="18"/>
              </w:rPr>
            </w:pPr>
            <w:r>
              <w:rPr>
                <w:sz w:val="18"/>
                <w:szCs w:val="18"/>
              </w:rPr>
              <w:t>pass</w:t>
            </w:r>
          </w:p>
        </w:tc>
      </w:tr>
      <w:tr w:rsidR="003B2493" w:rsidRPr="00525DCA" w14:paraId="7D7880D3" w14:textId="77777777" w:rsidTr="00164620">
        <w:tc>
          <w:tcPr>
            <w:tcW w:w="1585" w:type="dxa"/>
            <w:shd w:val="clear" w:color="auto" w:fill="auto"/>
          </w:tcPr>
          <w:p w14:paraId="1582AC7C" w14:textId="77777777" w:rsidR="003B2493" w:rsidRPr="00BD510F" w:rsidRDefault="003B2493" w:rsidP="003B2493">
            <w:pPr>
              <w:rPr>
                <w:sz w:val="18"/>
                <w:szCs w:val="18"/>
              </w:rPr>
            </w:pPr>
            <w:r w:rsidRPr="5DC4D19D">
              <w:rPr>
                <w:sz w:val="18"/>
                <w:szCs w:val="18"/>
              </w:rPr>
              <w:t>TC 4</w:t>
            </w:r>
          </w:p>
          <w:p w14:paraId="511FD11C" w14:textId="77777777" w:rsidR="003B2493" w:rsidRPr="00BD510F" w:rsidRDefault="003B2493" w:rsidP="003B2493">
            <w:pPr>
              <w:rPr>
                <w:sz w:val="18"/>
                <w:szCs w:val="18"/>
              </w:rPr>
            </w:pPr>
          </w:p>
        </w:tc>
        <w:tc>
          <w:tcPr>
            <w:tcW w:w="2238" w:type="dxa"/>
            <w:shd w:val="clear" w:color="auto" w:fill="auto"/>
          </w:tcPr>
          <w:p w14:paraId="4CA604A0" w14:textId="09CE09B0" w:rsidR="003B2493" w:rsidRPr="00BD510F" w:rsidRDefault="003B2493" w:rsidP="003B2493">
            <w:pPr>
              <w:rPr>
                <w:sz w:val="18"/>
                <w:szCs w:val="18"/>
              </w:rPr>
            </w:pPr>
            <w:r>
              <w:rPr>
                <w:rFonts w:ascii="Consolas" w:hAnsi="Consolas" w:cs="Consolas"/>
                <w:color w:val="000000"/>
                <w:sz w:val="19"/>
                <w:szCs w:val="19"/>
                <w:lang w:val="en-AU"/>
              </w:rPr>
              <w:t>customerNull.getFirstName()</w:t>
            </w:r>
          </w:p>
        </w:tc>
        <w:tc>
          <w:tcPr>
            <w:tcW w:w="2976" w:type="dxa"/>
            <w:shd w:val="clear" w:color="auto" w:fill="auto"/>
          </w:tcPr>
          <w:p w14:paraId="13A9EA7D" w14:textId="77777777" w:rsidR="003B2493" w:rsidRPr="003B2493" w:rsidRDefault="003B2493" w:rsidP="003B2493">
            <w:pPr>
              <w:rPr>
                <w:sz w:val="18"/>
                <w:szCs w:val="18"/>
              </w:rPr>
            </w:pPr>
            <w:r w:rsidRPr="003B2493">
              <w:rPr>
                <w:sz w:val="18"/>
                <w:szCs w:val="18"/>
              </w:rPr>
              <w:t>Sales.Customer customerNull = new Sales.Customer(1, null, "Smith", "4560361423329093", "Visa", "03/2026");</w:t>
            </w:r>
          </w:p>
          <w:p w14:paraId="78958590" w14:textId="77777777" w:rsidR="003B2493" w:rsidRPr="003B2493" w:rsidRDefault="003B2493" w:rsidP="003B2493">
            <w:pPr>
              <w:rPr>
                <w:sz w:val="18"/>
                <w:szCs w:val="18"/>
              </w:rPr>
            </w:pPr>
          </w:p>
          <w:p w14:paraId="07C36203" w14:textId="1B31E272" w:rsidR="003B2493" w:rsidRDefault="003B2493" w:rsidP="003B2493">
            <w:pPr>
              <w:rPr>
                <w:sz w:val="18"/>
                <w:szCs w:val="18"/>
              </w:rPr>
            </w:pPr>
            <w:r w:rsidRPr="003B2493">
              <w:rPr>
                <w:sz w:val="18"/>
                <w:szCs w:val="18"/>
              </w:rPr>
              <w:t xml:space="preserve">            Assert.IsNull(customerNull.getFirstName());</w:t>
            </w:r>
          </w:p>
          <w:p w14:paraId="29DB6449" w14:textId="6D93CF53" w:rsidR="003B2493" w:rsidRPr="003B2493" w:rsidRDefault="003B2493" w:rsidP="003B2493">
            <w:pPr>
              <w:tabs>
                <w:tab w:val="left" w:pos="2016"/>
              </w:tabs>
              <w:rPr>
                <w:sz w:val="18"/>
                <w:szCs w:val="18"/>
              </w:rPr>
            </w:pPr>
            <w:r>
              <w:rPr>
                <w:sz w:val="18"/>
                <w:szCs w:val="18"/>
              </w:rPr>
              <w:tab/>
            </w:r>
          </w:p>
        </w:tc>
        <w:tc>
          <w:tcPr>
            <w:tcW w:w="2552" w:type="dxa"/>
          </w:tcPr>
          <w:p w14:paraId="68473557" w14:textId="7DACB112" w:rsidR="003B2493" w:rsidRPr="00BD510F" w:rsidRDefault="003B2493" w:rsidP="003B2493">
            <w:pPr>
              <w:rPr>
                <w:sz w:val="18"/>
                <w:szCs w:val="18"/>
              </w:rPr>
            </w:pPr>
            <w:r>
              <w:rPr>
                <w:sz w:val="18"/>
                <w:szCs w:val="18"/>
              </w:rPr>
              <w:t>Is Null</w:t>
            </w:r>
          </w:p>
        </w:tc>
        <w:tc>
          <w:tcPr>
            <w:tcW w:w="1843" w:type="dxa"/>
            <w:shd w:val="clear" w:color="auto" w:fill="FFFFFF" w:themeFill="background1"/>
          </w:tcPr>
          <w:p w14:paraId="4A633ABC" w14:textId="73CE8BD5" w:rsidR="003B2493" w:rsidRPr="00A901A0" w:rsidRDefault="003B2493" w:rsidP="003B2493">
            <w:pPr>
              <w:rPr>
                <w:sz w:val="18"/>
                <w:szCs w:val="18"/>
              </w:rPr>
            </w:pPr>
            <w:r>
              <w:rPr>
                <w:sz w:val="18"/>
                <w:szCs w:val="18"/>
              </w:rPr>
              <w:t>Is Null</w:t>
            </w:r>
          </w:p>
        </w:tc>
        <w:tc>
          <w:tcPr>
            <w:tcW w:w="1842" w:type="dxa"/>
            <w:shd w:val="clear" w:color="auto" w:fill="FFFFFF" w:themeFill="background1"/>
          </w:tcPr>
          <w:p w14:paraId="5BD109F9" w14:textId="70EC3909" w:rsidR="003B2493" w:rsidRPr="00A901A0" w:rsidRDefault="003B2493" w:rsidP="003B2493">
            <w:pPr>
              <w:rPr>
                <w:sz w:val="18"/>
                <w:szCs w:val="18"/>
              </w:rPr>
            </w:pPr>
            <w:r>
              <w:rPr>
                <w:sz w:val="18"/>
                <w:szCs w:val="18"/>
              </w:rPr>
              <w:t>pass</w:t>
            </w:r>
          </w:p>
        </w:tc>
      </w:tr>
      <w:tr w:rsidR="003B2493" w:rsidRPr="00525DCA" w14:paraId="59366E46" w14:textId="77777777" w:rsidTr="00164620">
        <w:tc>
          <w:tcPr>
            <w:tcW w:w="1585" w:type="dxa"/>
            <w:shd w:val="clear" w:color="auto" w:fill="auto"/>
          </w:tcPr>
          <w:p w14:paraId="12F32A06" w14:textId="77777777" w:rsidR="003B2493" w:rsidRPr="00BD510F" w:rsidRDefault="003B2493" w:rsidP="003B2493">
            <w:pPr>
              <w:rPr>
                <w:sz w:val="18"/>
                <w:szCs w:val="18"/>
              </w:rPr>
            </w:pPr>
            <w:r w:rsidRPr="5DC4D19D">
              <w:rPr>
                <w:sz w:val="18"/>
                <w:szCs w:val="18"/>
              </w:rPr>
              <w:t>TC 5</w:t>
            </w:r>
          </w:p>
          <w:p w14:paraId="159FD5F7" w14:textId="77777777" w:rsidR="003B2493" w:rsidRPr="00BD510F" w:rsidRDefault="003B2493" w:rsidP="003B2493">
            <w:pPr>
              <w:rPr>
                <w:sz w:val="18"/>
                <w:szCs w:val="18"/>
              </w:rPr>
            </w:pPr>
          </w:p>
        </w:tc>
        <w:tc>
          <w:tcPr>
            <w:tcW w:w="2238" w:type="dxa"/>
            <w:shd w:val="clear" w:color="auto" w:fill="auto"/>
          </w:tcPr>
          <w:p w14:paraId="2FE01788" w14:textId="40566A8C" w:rsidR="003B2493" w:rsidRPr="00BD510F" w:rsidRDefault="003B2493" w:rsidP="003B2493">
            <w:pPr>
              <w:rPr>
                <w:sz w:val="18"/>
                <w:szCs w:val="18"/>
              </w:rPr>
            </w:pPr>
            <w:r>
              <w:rPr>
                <w:sz w:val="18"/>
                <w:szCs w:val="18"/>
              </w:rPr>
              <w:t>Customer.</w:t>
            </w:r>
            <w:r w:rsidRPr="00753164">
              <w:rPr>
                <w:sz w:val="18"/>
                <w:szCs w:val="18"/>
              </w:rPr>
              <w:t>Customer(int memberType, String firstName, String lastName, String creditNumber, String creditType, String expiry)</w:t>
            </w:r>
          </w:p>
        </w:tc>
        <w:tc>
          <w:tcPr>
            <w:tcW w:w="2976" w:type="dxa"/>
            <w:shd w:val="clear" w:color="auto" w:fill="auto"/>
          </w:tcPr>
          <w:p w14:paraId="16B7F679" w14:textId="27543251" w:rsidR="003B2493" w:rsidRPr="00BD510F" w:rsidRDefault="003B2493" w:rsidP="003B2493">
            <w:pPr>
              <w:rPr>
                <w:sz w:val="18"/>
                <w:szCs w:val="18"/>
              </w:rPr>
            </w:pPr>
            <w:r>
              <w:rPr>
                <w:rFonts w:ascii="Consolas" w:hAnsi="Consolas" w:cs="Consolas"/>
                <w:color w:val="000000"/>
                <w:sz w:val="19"/>
                <w:szCs w:val="19"/>
                <w:lang w:val="en-AU"/>
              </w:rPr>
              <w:t>Assert.AreSame(invoiceMain.getTheCust(), customerMain);</w:t>
            </w:r>
          </w:p>
        </w:tc>
        <w:tc>
          <w:tcPr>
            <w:tcW w:w="2552" w:type="dxa"/>
          </w:tcPr>
          <w:p w14:paraId="3D7DD2A6" w14:textId="2377AE6A" w:rsidR="003B2493" w:rsidRPr="00BD510F" w:rsidRDefault="003B2493" w:rsidP="003B2493">
            <w:pPr>
              <w:rPr>
                <w:sz w:val="18"/>
                <w:szCs w:val="18"/>
              </w:rPr>
            </w:pPr>
            <w:r w:rsidRPr="003B2493">
              <w:rPr>
                <w:sz w:val="18"/>
                <w:szCs w:val="18"/>
              </w:rPr>
              <w:t>invoiceMain.getTheCust()</w:t>
            </w:r>
          </w:p>
        </w:tc>
        <w:tc>
          <w:tcPr>
            <w:tcW w:w="1843" w:type="dxa"/>
            <w:shd w:val="clear" w:color="auto" w:fill="FFFFFF" w:themeFill="background1"/>
          </w:tcPr>
          <w:p w14:paraId="62BD7072" w14:textId="2B4D9818" w:rsidR="003B2493" w:rsidRPr="00A901A0" w:rsidRDefault="003B2493" w:rsidP="003B2493">
            <w:pPr>
              <w:rPr>
                <w:sz w:val="18"/>
                <w:szCs w:val="18"/>
              </w:rPr>
            </w:pPr>
            <w:r w:rsidRPr="003B2493">
              <w:rPr>
                <w:sz w:val="18"/>
                <w:szCs w:val="18"/>
              </w:rPr>
              <w:t>invoiceMain.getTheCust()</w:t>
            </w:r>
          </w:p>
        </w:tc>
        <w:tc>
          <w:tcPr>
            <w:tcW w:w="1842" w:type="dxa"/>
            <w:shd w:val="clear" w:color="auto" w:fill="FFFFFF" w:themeFill="background1"/>
          </w:tcPr>
          <w:p w14:paraId="188FA194" w14:textId="7645D857" w:rsidR="003B2493" w:rsidRPr="00A901A0" w:rsidRDefault="003B2493" w:rsidP="003B2493">
            <w:pPr>
              <w:rPr>
                <w:sz w:val="18"/>
                <w:szCs w:val="18"/>
              </w:rPr>
            </w:pPr>
            <w:r>
              <w:rPr>
                <w:sz w:val="18"/>
                <w:szCs w:val="18"/>
              </w:rPr>
              <w:t>pass</w:t>
            </w:r>
          </w:p>
        </w:tc>
      </w:tr>
      <w:tr w:rsidR="003B2493" w:rsidRPr="00525DCA" w14:paraId="0A29193F" w14:textId="77777777" w:rsidTr="00164620">
        <w:tc>
          <w:tcPr>
            <w:tcW w:w="1585" w:type="dxa"/>
            <w:shd w:val="clear" w:color="auto" w:fill="auto"/>
          </w:tcPr>
          <w:p w14:paraId="18316686" w14:textId="77777777" w:rsidR="003B2493" w:rsidRPr="00BD510F" w:rsidRDefault="003B2493" w:rsidP="003B2493">
            <w:pPr>
              <w:rPr>
                <w:sz w:val="18"/>
                <w:szCs w:val="18"/>
              </w:rPr>
            </w:pPr>
            <w:r w:rsidRPr="5DC4D19D">
              <w:rPr>
                <w:sz w:val="18"/>
                <w:szCs w:val="18"/>
              </w:rPr>
              <w:t>TC 6</w:t>
            </w:r>
          </w:p>
          <w:p w14:paraId="3A36D628" w14:textId="77777777" w:rsidR="003B2493" w:rsidRPr="00BD510F" w:rsidRDefault="003B2493" w:rsidP="003B2493">
            <w:pPr>
              <w:rPr>
                <w:sz w:val="18"/>
                <w:szCs w:val="18"/>
              </w:rPr>
            </w:pPr>
          </w:p>
        </w:tc>
        <w:tc>
          <w:tcPr>
            <w:tcW w:w="2238" w:type="dxa"/>
            <w:shd w:val="clear" w:color="auto" w:fill="auto"/>
          </w:tcPr>
          <w:p w14:paraId="64C28E33" w14:textId="4E424CE2" w:rsidR="003B2493" w:rsidRPr="00BD510F" w:rsidRDefault="003B2493" w:rsidP="003B2493">
            <w:pPr>
              <w:rPr>
                <w:sz w:val="18"/>
                <w:szCs w:val="18"/>
              </w:rPr>
            </w:pPr>
            <w:r>
              <w:rPr>
                <w:sz w:val="18"/>
                <w:szCs w:val="18"/>
              </w:rPr>
              <w:t>Sales.</w:t>
            </w:r>
            <w:r w:rsidRPr="00BB6569">
              <w:rPr>
                <w:sz w:val="18"/>
                <w:szCs w:val="18"/>
              </w:rPr>
              <w:t>Flight(int economyRows, int economySeats, int firstClassRows, int firstClassSeats)</w:t>
            </w:r>
          </w:p>
        </w:tc>
        <w:tc>
          <w:tcPr>
            <w:tcW w:w="2976" w:type="dxa"/>
            <w:shd w:val="clear" w:color="auto" w:fill="auto"/>
          </w:tcPr>
          <w:p w14:paraId="0D8C44AD" w14:textId="77777777" w:rsidR="006A4B0F" w:rsidRPr="006A4B0F" w:rsidRDefault="006A4B0F" w:rsidP="006A4B0F">
            <w:pPr>
              <w:rPr>
                <w:sz w:val="18"/>
                <w:szCs w:val="18"/>
              </w:rPr>
            </w:pPr>
            <w:r w:rsidRPr="006A4B0F">
              <w:rPr>
                <w:sz w:val="18"/>
                <w:szCs w:val="18"/>
              </w:rPr>
              <w:t>Sales.Flight flightTest;</w:t>
            </w:r>
          </w:p>
          <w:p w14:paraId="3386AA62" w14:textId="593350E0" w:rsidR="003B2493" w:rsidRPr="00BD510F" w:rsidRDefault="006A4B0F" w:rsidP="006A4B0F">
            <w:pPr>
              <w:rPr>
                <w:sz w:val="18"/>
                <w:szCs w:val="18"/>
              </w:rPr>
            </w:pPr>
            <w:r w:rsidRPr="006A4B0F">
              <w:rPr>
                <w:sz w:val="18"/>
                <w:szCs w:val="18"/>
              </w:rPr>
              <w:t xml:space="preserve">            Assert.Throws&lt;ArgumentException&gt;(() =&gt; flightTest = new Sales.Flight(10, 0, 15, 10));</w:t>
            </w:r>
          </w:p>
        </w:tc>
        <w:tc>
          <w:tcPr>
            <w:tcW w:w="2552" w:type="dxa"/>
          </w:tcPr>
          <w:p w14:paraId="3E959809" w14:textId="1EE034C7" w:rsidR="003B2493" w:rsidRPr="00BD510F" w:rsidRDefault="006A4B0F" w:rsidP="003B2493">
            <w:pPr>
              <w:rPr>
                <w:sz w:val="18"/>
                <w:szCs w:val="18"/>
              </w:rPr>
            </w:pPr>
            <w:r>
              <w:rPr>
                <w:sz w:val="18"/>
                <w:szCs w:val="18"/>
              </w:rPr>
              <w:t>Argument exception</w:t>
            </w:r>
          </w:p>
        </w:tc>
        <w:tc>
          <w:tcPr>
            <w:tcW w:w="1843" w:type="dxa"/>
            <w:shd w:val="clear" w:color="auto" w:fill="FFFFFF" w:themeFill="background1"/>
          </w:tcPr>
          <w:p w14:paraId="1B213395" w14:textId="21F9AE9D" w:rsidR="003B2493" w:rsidRPr="00A901A0" w:rsidRDefault="006A4B0F" w:rsidP="003B2493">
            <w:pPr>
              <w:rPr>
                <w:sz w:val="18"/>
                <w:szCs w:val="18"/>
              </w:rPr>
            </w:pPr>
            <w:r>
              <w:rPr>
                <w:sz w:val="18"/>
                <w:szCs w:val="18"/>
              </w:rPr>
              <w:t>Argument exception</w:t>
            </w:r>
          </w:p>
        </w:tc>
        <w:tc>
          <w:tcPr>
            <w:tcW w:w="1842" w:type="dxa"/>
            <w:shd w:val="clear" w:color="auto" w:fill="FFFFFF" w:themeFill="background1"/>
          </w:tcPr>
          <w:p w14:paraId="63C4A635" w14:textId="3E5D77A6" w:rsidR="003B2493" w:rsidRPr="00A901A0" w:rsidRDefault="006A4B0F" w:rsidP="003B2493">
            <w:pPr>
              <w:rPr>
                <w:sz w:val="18"/>
                <w:szCs w:val="18"/>
              </w:rPr>
            </w:pPr>
            <w:r>
              <w:rPr>
                <w:sz w:val="18"/>
                <w:szCs w:val="18"/>
              </w:rPr>
              <w:t>pass</w:t>
            </w:r>
          </w:p>
        </w:tc>
      </w:tr>
      <w:tr w:rsidR="003B2493" w:rsidRPr="00525DCA" w14:paraId="0784574E" w14:textId="77777777" w:rsidTr="00164620">
        <w:tc>
          <w:tcPr>
            <w:tcW w:w="1585" w:type="dxa"/>
            <w:shd w:val="clear" w:color="auto" w:fill="auto"/>
          </w:tcPr>
          <w:p w14:paraId="65BA3F21" w14:textId="77777777" w:rsidR="003B2493" w:rsidRPr="00BD510F" w:rsidRDefault="003B2493" w:rsidP="003B2493">
            <w:pPr>
              <w:rPr>
                <w:sz w:val="18"/>
                <w:szCs w:val="18"/>
              </w:rPr>
            </w:pPr>
            <w:r w:rsidRPr="5DC4D19D">
              <w:rPr>
                <w:sz w:val="18"/>
                <w:szCs w:val="18"/>
              </w:rPr>
              <w:t>TC 7</w:t>
            </w:r>
          </w:p>
          <w:p w14:paraId="3514CC80" w14:textId="77777777" w:rsidR="003B2493" w:rsidRPr="00BD510F" w:rsidRDefault="003B2493" w:rsidP="003B2493">
            <w:pPr>
              <w:rPr>
                <w:sz w:val="18"/>
                <w:szCs w:val="18"/>
              </w:rPr>
            </w:pPr>
          </w:p>
        </w:tc>
        <w:tc>
          <w:tcPr>
            <w:tcW w:w="2238" w:type="dxa"/>
            <w:shd w:val="clear" w:color="auto" w:fill="auto"/>
          </w:tcPr>
          <w:p w14:paraId="79F61979" w14:textId="608C53A4" w:rsidR="003B2493" w:rsidRPr="00BD510F" w:rsidRDefault="003B2493" w:rsidP="003B2493">
            <w:pPr>
              <w:rPr>
                <w:sz w:val="18"/>
                <w:szCs w:val="18"/>
              </w:rPr>
            </w:pPr>
            <w:r>
              <w:rPr>
                <w:sz w:val="18"/>
                <w:szCs w:val="18"/>
              </w:rPr>
              <w:t>Sales.</w:t>
            </w:r>
            <w:r w:rsidRPr="00BB6569">
              <w:rPr>
                <w:sz w:val="18"/>
                <w:szCs w:val="18"/>
              </w:rPr>
              <w:t xml:space="preserve">Flight(int economyRows, int economySeats, int </w:t>
            </w:r>
            <w:r w:rsidRPr="00BB6569">
              <w:rPr>
                <w:sz w:val="18"/>
                <w:szCs w:val="18"/>
              </w:rPr>
              <w:lastRenderedPageBreak/>
              <w:t>firstClassRows, int firstClassSeats)</w:t>
            </w:r>
          </w:p>
        </w:tc>
        <w:tc>
          <w:tcPr>
            <w:tcW w:w="2976" w:type="dxa"/>
            <w:shd w:val="clear" w:color="auto" w:fill="auto"/>
          </w:tcPr>
          <w:p w14:paraId="0917532C" w14:textId="77777777" w:rsidR="006A4B0F" w:rsidRPr="006A4B0F" w:rsidRDefault="006A4B0F" w:rsidP="006A4B0F">
            <w:pPr>
              <w:rPr>
                <w:sz w:val="18"/>
                <w:szCs w:val="18"/>
              </w:rPr>
            </w:pPr>
            <w:r w:rsidRPr="006A4B0F">
              <w:rPr>
                <w:sz w:val="18"/>
                <w:szCs w:val="18"/>
              </w:rPr>
              <w:lastRenderedPageBreak/>
              <w:t>Sales.Flight flightTest;</w:t>
            </w:r>
          </w:p>
          <w:p w14:paraId="2AF2561D" w14:textId="5EDE6532" w:rsidR="003B2493" w:rsidRPr="00BD510F" w:rsidRDefault="006A4B0F" w:rsidP="006A4B0F">
            <w:pPr>
              <w:rPr>
                <w:sz w:val="18"/>
                <w:szCs w:val="18"/>
              </w:rPr>
            </w:pPr>
            <w:r w:rsidRPr="006A4B0F">
              <w:rPr>
                <w:sz w:val="18"/>
                <w:szCs w:val="18"/>
              </w:rPr>
              <w:t xml:space="preserve">            Assert.Throws&lt;ArgumentExceptio</w:t>
            </w:r>
            <w:r w:rsidRPr="006A4B0F">
              <w:rPr>
                <w:sz w:val="18"/>
                <w:szCs w:val="18"/>
              </w:rPr>
              <w:lastRenderedPageBreak/>
              <w:t>n&gt;(() =&gt; flightTest = new Sales.Flight(10, 10, 15, 0));</w:t>
            </w:r>
          </w:p>
        </w:tc>
        <w:tc>
          <w:tcPr>
            <w:tcW w:w="2552" w:type="dxa"/>
          </w:tcPr>
          <w:p w14:paraId="467647FB" w14:textId="22C3E8A2" w:rsidR="003B2493" w:rsidRPr="00BD510F" w:rsidRDefault="006A4B0F" w:rsidP="003B2493">
            <w:pPr>
              <w:rPr>
                <w:sz w:val="18"/>
                <w:szCs w:val="18"/>
              </w:rPr>
            </w:pPr>
            <w:r>
              <w:rPr>
                <w:sz w:val="18"/>
                <w:szCs w:val="18"/>
              </w:rPr>
              <w:lastRenderedPageBreak/>
              <w:t>Argument exception</w:t>
            </w:r>
          </w:p>
        </w:tc>
        <w:tc>
          <w:tcPr>
            <w:tcW w:w="1843" w:type="dxa"/>
            <w:shd w:val="clear" w:color="auto" w:fill="FFFFFF" w:themeFill="background1"/>
          </w:tcPr>
          <w:p w14:paraId="35FE29F8" w14:textId="22CCBBC0" w:rsidR="003B2493" w:rsidRPr="00A901A0" w:rsidRDefault="006A4B0F" w:rsidP="003B2493">
            <w:pPr>
              <w:rPr>
                <w:sz w:val="18"/>
                <w:szCs w:val="18"/>
              </w:rPr>
            </w:pPr>
            <w:r>
              <w:rPr>
                <w:sz w:val="18"/>
                <w:szCs w:val="18"/>
              </w:rPr>
              <w:t>Argument exception</w:t>
            </w:r>
          </w:p>
        </w:tc>
        <w:tc>
          <w:tcPr>
            <w:tcW w:w="1842" w:type="dxa"/>
            <w:shd w:val="clear" w:color="auto" w:fill="FFFFFF" w:themeFill="background1"/>
          </w:tcPr>
          <w:p w14:paraId="729CE183" w14:textId="67D2DB08" w:rsidR="003B2493" w:rsidRPr="00A901A0" w:rsidRDefault="006A4B0F" w:rsidP="003B2493">
            <w:pPr>
              <w:rPr>
                <w:sz w:val="18"/>
                <w:szCs w:val="18"/>
              </w:rPr>
            </w:pPr>
            <w:r>
              <w:rPr>
                <w:sz w:val="18"/>
                <w:szCs w:val="18"/>
              </w:rPr>
              <w:t>pass</w:t>
            </w:r>
          </w:p>
        </w:tc>
      </w:tr>
      <w:tr w:rsidR="003B2493" w:rsidRPr="00525DCA" w14:paraId="406853DB" w14:textId="77777777" w:rsidTr="00164620">
        <w:tc>
          <w:tcPr>
            <w:tcW w:w="1585" w:type="dxa"/>
            <w:shd w:val="clear" w:color="auto" w:fill="auto"/>
          </w:tcPr>
          <w:p w14:paraId="7B15F06C" w14:textId="77777777" w:rsidR="003B2493" w:rsidRPr="00BD510F" w:rsidRDefault="003B2493" w:rsidP="003B2493">
            <w:pPr>
              <w:rPr>
                <w:sz w:val="18"/>
                <w:szCs w:val="18"/>
              </w:rPr>
            </w:pPr>
            <w:r w:rsidRPr="5DC4D19D">
              <w:rPr>
                <w:sz w:val="18"/>
                <w:szCs w:val="18"/>
              </w:rPr>
              <w:t>TC 8</w:t>
            </w:r>
          </w:p>
          <w:p w14:paraId="13B55C11" w14:textId="77777777" w:rsidR="003B2493" w:rsidRPr="00BD510F" w:rsidRDefault="003B2493" w:rsidP="003B2493">
            <w:pPr>
              <w:rPr>
                <w:sz w:val="18"/>
                <w:szCs w:val="18"/>
              </w:rPr>
            </w:pPr>
          </w:p>
        </w:tc>
        <w:tc>
          <w:tcPr>
            <w:tcW w:w="2238" w:type="dxa"/>
            <w:shd w:val="clear" w:color="auto" w:fill="auto"/>
          </w:tcPr>
          <w:p w14:paraId="2F99C355" w14:textId="027196BE" w:rsidR="003B2493" w:rsidRPr="00BD510F" w:rsidRDefault="003B2493" w:rsidP="003B2493">
            <w:pPr>
              <w:rPr>
                <w:sz w:val="18"/>
                <w:szCs w:val="18"/>
              </w:rPr>
            </w:pPr>
            <w:r>
              <w:rPr>
                <w:sz w:val="18"/>
                <w:szCs w:val="18"/>
              </w:rPr>
              <w:t>Sales.</w:t>
            </w:r>
            <w:r>
              <w:t xml:space="preserve"> </w:t>
            </w:r>
            <w:r w:rsidRPr="00B7634F">
              <w:rPr>
                <w:sz w:val="18"/>
                <w:szCs w:val="18"/>
              </w:rPr>
              <w:t>Invoice(int priceCode, Customer theCust, int rowNum, int startSeatNum, int seatsBooked)</w:t>
            </w:r>
          </w:p>
        </w:tc>
        <w:tc>
          <w:tcPr>
            <w:tcW w:w="2976" w:type="dxa"/>
            <w:shd w:val="clear" w:color="auto" w:fill="auto"/>
          </w:tcPr>
          <w:p w14:paraId="1CBA5372" w14:textId="79D39CAA" w:rsidR="003B2493" w:rsidRPr="00BD510F" w:rsidRDefault="006A4B0F" w:rsidP="003B2493">
            <w:pPr>
              <w:rPr>
                <w:sz w:val="18"/>
                <w:szCs w:val="18"/>
              </w:rPr>
            </w:pPr>
            <w:r w:rsidRPr="006A4B0F">
              <w:rPr>
                <w:sz w:val="18"/>
                <w:szCs w:val="18"/>
              </w:rPr>
              <w:t>Assert.AreEqual(2000, invoiceMain.getCharge(1));</w:t>
            </w:r>
          </w:p>
        </w:tc>
        <w:tc>
          <w:tcPr>
            <w:tcW w:w="2552" w:type="dxa"/>
          </w:tcPr>
          <w:p w14:paraId="6FC37BA3" w14:textId="092D9079" w:rsidR="003B2493" w:rsidRPr="00BD510F" w:rsidRDefault="006A4B0F" w:rsidP="003B2493">
            <w:pPr>
              <w:rPr>
                <w:sz w:val="18"/>
                <w:szCs w:val="18"/>
              </w:rPr>
            </w:pPr>
            <w:r>
              <w:rPr>
                <w:sz w:val="18"/>
                <w:szCs w:val="18"/>
              </w:rPr>
              <w:t>2000</w:t>
            </w:r>
          </w:p>
        </w:tc>
        <w:tc>
          <w:tcPr>
            <w:tcW w:w="1843" w:type="dxa"/>
            <w:shd w:val="clear" w:color="auto" w:fill="FFFFFF" w:themeFill="background1"/>
          </w:tcPr>
          <w:p w14:paraId="6762FE8C" w14:textId="699D37A2" w:rsidR="003B2493" w:rsidRPr="00A901A0" w:rsidRDefault="006A4B0F" w:rsidP="003B2493">
            <w:pPr>
              <w:rPr>
                <w:sz w:val="18"/>
                <w:szCs w:val="18"/>
              </w:rPr>
            </w:pPr>
            <w:r>
              <w:rPr>
                <w:sz w:val="18"/>
                <w:szCs w:val="18"/>
              </w:rPr>
              <w:t>2000</w:t>
            </w:r>
          </w:p>
        </w:tc>
        <w:tc>
          <w:tcPr>
            <w:tcW w:w="1842" w:type="dxa"/>
            <w:shd w:val="clear" w:color="auto" w:fill="FFFFFF" w:themeFill="background1"/>
          </w:tcPr>
          <w:p w14:paraId="5BCC1C58" w14:textId="462B225A" w:rsidR="003B2493" w:rsidRPr="00A901A0" w:rsidRDefault="006A4B0F" w:rsidP="003B2493">
            <w:pPr>
              <w:rPr>
                <w:sz w:val="18"/>
                <w:szCs w:val="18"/>
              </w:rPr>
            </w:pPr>
            <w:r>
              <w:rPr>
                <w:sz w:val="18"/>
                <w:szCs w:val="18"/>
              </w:rPr>
              <w:t>pass</w:t>
            </w:r>
          </w:p>
        </w:tc>
      </w:tr>
      <w:tr w:rsidR="003B2493" w:rsidRPr="00525DCA" w14:paraId="67B8AA88" w14:textId="77777777" w:rsidTr="00164620">
        <w:tc>
          <w:tcPr>
            <w:tcW w:w="1585" w:type="dxa"/>
            <w:shd w:val="clear" w:color="auto" w:fill="auto"/>
          </w:tcPr>
          <w:p w14:paraId="7D65C402" w14:textId="77777777" w:rsidR="003B2493" w:rsidRPr="00BD510F" w:rsidRDefault="003B2493" w:rsidP="003B2493">
            <w:pPr>
              <w:rPr>
                <w:sz w:val="18"/>
                <w:szCs w:val="18"/>
              </w:rPr>
            </w:pPr>
            <w:r w:rsidRPr="5DC4D19D">
              <w:rPr>
                <w:sz w:val="18"/>
                <w:szCs w:val="18"/>
              </w:rPr>
              <w:t>TC 9</w:t>
            </w:r>
          </w:p>
          <w:p w14:paraId="441D7D8F" w14:textId="77777777" w:rsidR="003B2493" w:rsidRPr="00BD510F" w:rsidRDefault="003B2493" w:rsidP="003B2493">
            <w:pPr>
              <w:rPr>
                <w:sz w:val="18"/>
                <w:szCs w:val="18"/>
              </w:rPr>
            </w:pPr>
          </w:p>
        </w:tc>
        <w:tc>
          <w:tcPr>
            <w:tcW w:w="2238" w:type="dxa"/>
            <w:shd w:val="clear" w:color="auto" w:fill="auto"/>
          </w:tcPr>
          <w:p w14:paraId="3A66A21A" w14:textId="5AB0BA88" w:rsidR="003B2493" w:rsidRPr="00BD510F" w:rsidRDefault="003B2493" w:rsidP="003B2493">
            <w:pPr>
              <w:rPr>
                <w:sz w:val="18"/>
                <w:szCs w:val="18"/>
              </w:rPr>
            </w:pPr>
            <w:r w:rsidRPr="008449D5">
              <w:rPr>
                <w:sz w:val="18"/>
                <w:szCs w:val="18"/>
              </w:rPr>
              <w:t>Flight(int economyRows, int economySeats, int firstClassRows, int firstClassSeats)</w:t>
            </w:r>
          </w:p>
        </w:tc>
        <w:tc>
          <w:tcPr>
            <w:tcW w:w="2976" w:type="dxa"/>
            <w:shd w:val="clear" w:color="auto" w:fill="auto"/>
          </w:tcPr>
          <w:p w14:paraId="6949422F" w14:textId="77777777" w:rsidR="006A4B0F" w:rsidRPr="006A4B0F" w:rsidRDefault="006A4B0F" w:rsidP="006A4B0F">
            <w:pPr>
              <w:rPr>
                <w:sz w:val="18"/>
                <w:szCs w:val="18"/>
              </w:rPr>
            </w:pPr>
            <w:r w:rsidRPr="006A4B0F">
              <w:rPr>
                <w:sz w:val="18"/>
                <w:szCs w:val="18"/>
              </w:rPr>
              <w:t>Sales.Flight flightTest;</w:t>
            </w:r>
          </w:p>
          <w:p w14:paraId="6BC76AE7" w14:textId="3A7CF8B0" w:rsidR="003B2493" w:rsidRPr="00BD510F" w:rsidRDefault="006A4B0F" w:rsidP="006A4B0F">
            <w:pPr>
              <w:rPr>
                <w:sz w:val="18"/>
                <w:szCs w:val="18"/>
              </w:rPr>
            </w:pPr>
            <w:r w:rsidRPr="006A4B0F">
              <w:rPr>
                <w:sz w:val="18"/>
                <w:szCs w:val="18"/>
              </w:rPr>
              <w:t xml:space="preserve">            Assert.Throws&lt;ArgumentException&gt;(() =&gt; flightTest = new Sales.Flight(0, 10, 10, 10));</w:t>
            </w:r>
          </w:p>
        </w:tc>
        <w:tc>
          <w:tcPr>
            <w:tcW w:w="2552" w:type="dxa"/>
          </w:tcPr>
          <w:p w14:paraId="7A670549" w14:textId="229D1D0F" w:rsidR="003B2493" w:rsidRPr="00BD510F" w:rsidRDefault="006A4B0F" w:rsidP="003B2493">
            <w:pPr>
              <w:rPr>
                <w:sz w:val="18"/>
                <w:szCs w:val="18"/>
              </w:rPr>
            </w:pPr>
            <w:r>
              <w:rPr>
                <w:sz w:val="18"/>
                <w:szCs w:val="18"/>
              </w:rPr>
              <w:t>Argument exception</w:t>
            </w:r>
          </w:p>
        </w:tc>
        <w:tc>
          <w:tcPr>
            <w:tcW w:w="1843" w:type="dxa"/>
            <w:shd w:val="clear" w:color="auto" w:fill="FFFFFF" w:themeFill="background1"/>
          </w:tcPr>
          <w:p w14:paraId="1BF05ECB" w14:textId="2994E555" w:rsidR="003B2493" w:rsidRPr="00A901A0" w:rsidRDefault="006A4B0F" w:rsidP="003B2493">
            <w:pPr>
              <w:rPr>
                <w:sz w:val="18"/>
                <w:szCs w:val="18"/>
              </w:rPr>
            </w:pPr>
            <w:r>
              <w:rPr>
                <w:sz w:val="18"/>
                <w:szCs w:val="18"/>
              </w:rPr>
              <w:t>null</w:t>
            </w:r>
          </w:p>
        </w:tc>
        <w:tc>
          <w:tcPr>
            <w:tcW w:w="1842" w:type="dxa"/>
            <w:shd w:val="clear" w:color="auto" w:fill="FFFFFF" w:themeFill="background1"/>
          </w:tcPr>
          <w:p w14:paraId="6F7146DE" w14:textId="4E034D3B" w:rsidR="003B2493" w:rsidRPr="00A901A0" w:rsidRDefault="003B2493" w:rsidP="003B2493">
            <w:pPr>
              <w:rPr>
                <w:sz w:val="18"/>
                <w:szCs w:val="18"/>
              </w:rPr>
            </w:pPr>
            <w:r>
              <w:rPr>
                <w:sz w:val="18"/>
                <w:szCs w:val="18"/>
              </w:rPr>
              <w:t>fail</w:t>
            </w:r>
          </w:p>
        </w:tc>
      </w:tr>
      <w:tr w:rsidR="006A4B0F" w:rsidRPr="00525DCA" w14:paraId="62E99022" w14:textId="77777777" w:rsidTr="00164620">
        <w:tc>
          <w:tcPr>
            <w:tcW w:w="1585" w:type="dxa"/>
            <w:shd w:val="clear" w:color="auto" w:fill="auto"/>
          </w:tcPr>
          <w:p w14:paraId="32731539" w14:textId="77777777" w:rsidR="006A4B0F" w:rsidRPr="00BD510F" w:rsidRDefault="006A4B0F" w:rsidP="006A4B0F">
            <w:pPr>
              <w:rPr>
                <w:sz w:val="18"/>
                <w:szCs w:val="18"/>
              </w:rPr>
            </w:pPr>
            <w:r w:rsidRPr="5DC4D19D">
              <w:rPr>
                <w:sz w:val="18"/>
                <w:szCs w:val="18"/>
              </w:rPr>
              <w:t>TC 10</w:t>
            </w:r>
          </w:p>
          <w:p w14:paraId="0402022E" w14:textId="77777777" w:rsidR="006A4B0F" w:rsidRPr="00BD510F" w:rsidRDefault="006A4B0F" w:rsidP="006A4B0F">
            <w:pPr>
              <w:rPr>
                <w:sz w:val="18"/>
                <w:szCs w:val="18"/>
              </w:rPr>
            </w:pPr>
          </w:p>
        </w:tc>
        <w:tc>
          <w:tcPr>
            <w:tcW w:w="2238" w:type="dxa"/>
            <w:shd w:val="clear" w:color="auto" w:fill="auto"/>
          </w:tcPr>
          <w:p w14:paraId="5C1A4359" w14:textId="48F0E680" w:rsidR="006A4B0F" w:rsidRPr="00BD510F" w:rsidRDefault="006A4B0F" w:rsidP="006A4B0F">
            <w:pPr>
              <w:rPr>
                <w:sz w:val="18"/>
                <w:szCs w:val="18"/>
              </w:rPr>
            </w:pPr>
            <w:r w:rsidRPr="008449D5">
              <w:rPr>
                <w:sz w:val="18"/>
                <w:szCs w:val="18"/>
              </w:rPr>
              <w:t>Flight(int economyRows, int economySeats, int firstClassRows, int firstClassSeats)</w:t>
            </w:r>
          </w:p>
        </w:tc>
        <w:tc>
          <w:tcPr>
            <w:tcW w:w="2976" w:type="dxa"/>
            <w:shd w:val="clear" w:color="auto" w:fill="auto"/>
          </w:tcPr>
          <w:p w14:paraId="55164EE0" w14:textId="77777777" w:rsidR="006A4B0F" w:rsidRPr="006A4B0F" w:rsidRDefault="006A4B0F" w:rsidP="006A4B0F">
            <w:pPr>
              <w:rPr>
                <w:sz w:val="18"/>
                <w:szCs w:val="18"/>
              </w:rPr>
            </w:pPr>
            <w:r w:rsidRPr="006A4B0F">
              <w:rPr>
                <w:sz w:val="18"/>
                <w:szCs w:val="18"/>
              </w:rPr>
              <w:t>Sales.Flight flightTest;</w:t>
            </w:r>
          </w:p>
          <w:p w14:paraId="0C869E37" w14:textId="53DCD7C4" w:rsidR="006A4B0F" w:rsidRPr="00BD510F" w:rsidRDefault="006A4B0F" w:rsidP="006A4B0F">
            <w:pPr>
              <w:rPr>
                <w:sz w:val="18"/>
                <w:szCs w:val="18"/>
              </w:rPr>
            </w:pPr>
            <w:r w:rsidRPr="006A4B0F">
              <w:rPr>
                <w:sz w:val="18"/>
                <w:szCs w:val="18"/>
              </w:rPr>
              <w:t xml:space="preserve">            Assert.Throws&lt;ArgumentException&gt;(() =&gt; flightTest = new Sales.Flight(10, 10, 0, 10));</w:t>
            </w:r>
          </w:p>
        </w:tc>
        <w:tc>
          <w:tcPr>
            <w:tcW w:w="2552" w:type="dxa"/>
          </w:tcPr>
          <w:p w14:paraId="267F04B2" w14:textId="5826AF82" w:rsidR="006A4B0F" w:rsidRPr="00BD510F" w:rsidRDefault="006A4B0F" w:rsidP="006A4B0F">
            <w:pPr>
              <w:rPr>
                <w:sz w:val="18"/>
                <w:szCs w:val="18"/>
              </w:rPr>
            </w:pPr>
            <w:r>
              <w:rPr>
                <w:sz w:val="18"/>
                <w:szCs w:val="18"/>
              </w:rPr>
              <w:t>Argument exception</w:t>
            </w:r>
          </w:p>
        </w:tc>
        <w:tc>
          <w:tcPr>
            <w:tcW w:w="1843" w:type="dxa"/>
            <w:shd w:val="clear" w:color="auto" w:fill="FFFFFF" w:themeFill="background1"/>
          </w:tcPr>
          <w:p w14:paraId="47F6D3F0" w14:textId="5F27F45B" w:rsidR="006A4B0F" w:rsidRPr="00A901A0" w:rsidRDefault="006A4B0F" w:rsidP="006A4B0F">
            <w:pPr>
              <w:rPr>
                <w:sz w:val="18"/>
                <w:szCs w:val="18"/>
              </w:rPr>
            </w:pPr>
            <w:r>
              <w:rPr>
                <w:sz w:val="18"/>
                <w:szCs w:val="18"/>
              </w:rPr>
              <w:t>null</w:t>
            </w:r>
          </w:p>
        </w:tc>
        <w:tc>
          <w:tcPr>
            <w:tcW w:w="1842" w:type="dxa"/>
            <w:shd w:val="clear" w:color="auto" w:fill="FFFFFF" w:themeFill="background1"/>
          </w:tcPr>
          <w:p w14:paraId="632D7B8C" w14:textId="71230654" w:rsidR="006A4B0F" w:rsidRPr="00A901A0" w:rsidRDefault="006A4B0F" w:rsidP="006A4B0F">
            <w:pPr>
              <w:rPr>
                <w:sz w:val="18"/>
                <w:szCs w:val="18"/>
              </w:rPr>
            </w:pPr>
            <w:r>
              <w:rPr>
                <w:sz w:val="18"/>
                <w:szCs w:val="18"/>
              </w:rPr>
              <w:t>fail</w:t>
            </w:r>
          </w:p>
        </w:tc>
      </w:tr>
    </w:tbl>
    <w:p w14:paraId="354B663B" w14:textId="77777777" w:rsidR="00564833" w:rsidRDefault="00564833" w:rsidP="00564833">
      <w:pPr>
        <w:ind w:left="360"/>
      </w:pPr>
    </w:p>
    <w:p w14:paraId="289DC545" w14:textId="244CF162" w:rsidR="00564833" w:rsidRDefault="00564833" w:rsidP="00564833">
      <w:pPr>
        <w:ind w:left="360"/>
      </w:pPr>
      <w:r>
        <w:t xml:space="preserve">Note: Copy test </w:t>
      </w:r>
      <w:r w:rsidR="008722F8">
        <w:t xml:space="preserve">cases from </w:t>
      </w:r>
      <w:r w:rsidR="008722F8" w:rsidRPr="003B45EE">
        <w:rPr>
          <w:b/>
          <w:bCs/>
        </w:rPr>
        <w:t>Task 4</w:t>
      </w:r>
      <w:r w:rsidR="003B45EE">
        <w:t xml:space="preserve"> and </w:t>
      </w:r>
      <w:r>
        <w:t>fill the following columns:</w:t>
      </w:r>
    </w:p>
    <w:p w14:paraId="47A5A7C1" w14:textId="77777777" w:rsidR="00564833" w:rsidRPr="00D3558D" w:rsidRDefault="00564833" w:rsidP="00175935">
      <w:pPr>
        <w:pStyle w:val="ListParagraph"/>
        <w:numPr>
          <w:ilvl w:val="0"/>
          <w:numId w:val="14"/>
        </w:numPr>
        <w:spacing w:after="200" w:line="276" w:lineRule="auto"/>
        <w:rPr>
          <w:highlight w:val="lightGray"/>
        </w:rPr>
      </w:pPr>
      <w:r w:rsidRPr="003B45EE">
        <w:rPr>
          <w:b/>
          <w:bCs/>
          <w:highlight w:val="lightGray"/>
        </w:rPr>
        <w:t>Actual result</w:t>
      </w:r>
      <w:r w:rsidRPr="5DC4D19D">
        <w:rPr>
          <w:highlight w:val="lightGray"/>
        </w:rPr>
        <w:t xml:space="preserve"> - result must be returned from the execution of the method.</w:t>
      </w:r>
    </w:p>
    <w:p w14:paraId="39218017" w14:textId="17E6B158" w:rsidR="00564833" w:rsidRDefault="00564833" w:rsidP="00175935">
      <w:pPr>
        <w:pStyle w:val="ListParagraph"/>
        <w:numPr>
          <w:ilvl w:val="0"/>
          <w:numId w:val="14"/>
        </w:numPr>
        <w:spacing w:after="200" w:line="276" w:lineRule="auto"/>
        <w:rPr>
          <w:highlight w:val="lightGray"/>
        </w:rPr>
      </w:pPr>
      <w:r w:rsidRPr="003B45EE">
        <w:rPr>
          <w:b/>
          <w:bCs/>
          <w:highlight w:val="lightGray"/>
        </w:rPr>
        <w:t>Pass</w:t>
      </w:r>
      <w:r w:rsidR="003B45EE">
        <w:rPr>
          <w:b/>
          <w:bCs/>
          <w:highlight w:val="lightGray"/>
        </w:rPr>
        <w:t xml:space="preserve"> or </w:t>
      </w:r>
      <w:r w:rsidRPr="003B45EE">
        <w:rPr>
          <w:b/>
          <w:bCs/>
          <w:highlight w:val="lightGray"/>
        </w:rPr>
        <w:t>Fail</w:t>
      </w:r>
      <w:r w:rsidRPr="5DC4D19D">
        <w:rPr>
          <w:highlight w:val="lightGray"/>
        </w:rPr>
        <w:t xml:space="preserve"> – after the test execution, the test result must be either pass or fail.</w:t>
      </w:r>
    </w:p>
    <w:p w14:paraId="082E4E7F" w14:textId="56D93D63" w:rsidR="0011200D" w:rsidRPr="00D3558D" w:rsidRDefault="0011200D" w:rsidP="00175935">
      <w:pPr>
        <w:pStyle w:val="ListParagraph"/>
        <w:numPr>
          <w:ilvl w:val="0"/>
          <w:numId w:val="14"/>
        </w:numPr>
        <w:spacing w:after="200" w:line="276" w:lineRule="auto"/>
        <w:rPr>
          <w:highlight w:val="lightGray"/>
        </w:rPr>
      </w:pPr>
      <w:r>
        <w:rPr>
          <w:b/>
          <w:bCs/>
          <w:highlight w:val="lightGray"/>
        </w:rPr>
        <w:t>Not Executed</w:t>
      </w:r>
      <w:r w:rsidRPr="0011200D">
        <w:rPr>
          <w:b/>
          <w:bCs/>
          <w:highlight w:val="lightGray"/>
        </w:rPr>
        <w:t xml:space="preserve"> yet </w:t>
      </w:r>
      <w:r>
        <w:rPr>
          <w:highlight w:val="lightGray"/>
        </w:rPr>
        <w:t xml:space="preserve">– </w:t>
      </w:r>
      <w:r w:rsidR="00006316">
        <w:rPr>
          <w:highlight w:val="lightGray"/>
        </w:rPr>
        <w:t>These test cases are behind in the test schedule.</w:t>
      </w:r>
    </w:p>
    <w:p w14:paraId="553BB830" w14:textId="1EC5C87B" w:rsidR="00564833" w:rsidRDefault="00564833" w:rsidP="00564833">
      <w:pPr>
        <w:spacing w:before="240" w:line="360" w:lineRule="auto"/>
      </w:pPr>
    </w:p>
    <w:p w14:paraId="24A8C823" w14:textId="77777777" w:rsidR="003B45EE" w:rsidRDefault="003B45EE" w:rsidP="00564833">
      <w:pPr>
        <w:spacing w:before="240" w:line="360" w:lineRule="auto"/>
      </w:pPr>
    </w:p>
    <w:p w14:paraId="4494690E" w14:textId="77777777" w:rsidR="00E92B68" w:rsidRDefault="00E92B68" w:rsidP="00E92B68">
      <w:pPr>
        <w:pStyle w:val="ListParagraph"/>
        <w:spacing w:after="200" w:line="276" w:lineRule="auto"/>
        <w:ind w:left="360"/>
      </w:pPr>
      <w:r>
        <w:t>For submission:</w:t>
      </w:r>
    </w:p>
    <w:p w14:paraId="0C8F28A3" w14:textId="77777777" w:rsidR="00E92B68" w:rsidRDefault="00E92B68" w:rsidP="00E92B68">
      <w:pPr>
        <w:pStyle w:val="ListParagraph"/>
        <w:spacing w:after="200" w:line="276" w:lineRule="auto"/>
        <w:ind w:left="360"/>
      </w:pPr>
    </w:p>
    <w:p w14:paraId="75DAABC8" w14:textId="77777777" w:rsidR="004075F1" w:rsidRDefault="004075F1" w:rsidP="004075F1">
      <w:pPr>
        <w:pStyle w:val="ListParagraph"/>
        <w:spacing w:after="200" w:line="276" w:lineRule="auto"/>
        <w:ind w:left="360"/>
      </w:pPr>
      <w:r>
        <w:t>Capture one screen shot for each test cases that are failed in the test execution. e.g. if you have two test cases failed, you need to screen shots. In each screen shot, you must show both the expected result and actual result. Note: The expected result is in the test script. The actual result is in the Test Detail Summary of the Test Explorer.</w:t>
      </w:r>
    </w:p>
    <w:p w14:paraId="61018C92" w14:textId="77777777" w:rsidR="00E92B68" w:rsidRPr="001F1764" w:rsidRDefault="00E92B68" w:rsidP="00E92B68">
      <w:pPr>
        <w:ind w:firstLine="360"/>
      </w:pPr>
      <w:r>
        <w:t xml:space="preserve">Test Case X. Test result screen shot. </w:t>
      </w:r>
    </w:p>
    <w:p w14:paraId="137AB873" w14:textId="77777777" w:rsidR="00E92B68" w:rsidRDefault="00E92B68" w:rsidP="00E92B68">
      <w:pPr>
        <w:ind w:firstLine="360"/>
      </w:pPr>
    </w:p>
    <w:p w14:paraId="6602CD78" w14:textId="77777777" w:rsidR="00E92B68" w:rsidRDefault="00E92B68" w:rsidP="00E92B68">
      <w:pPr>
        <w:ind w:firstLine="360"/>
      </w:pPr>
      <w:r>
        <w:t>Test Case Y. Test result screen shot.</w:t>
      </w:r>
    </w:p>
    <w:p w14:paraId="14916F8E" w14:textId="77777777" w:rsidR="00E92B68" w:rsidRPr="001F1764" w:rsidRDefault="00E92B68" w:rsidP="00E92B68"/>
    <w:p w14:paraId="2A7150D6" w14:textId="77777777" w:rsidR="00E92B68" w:rsidRDefault="00E92B68" w:rsidP="00E92B68">
      <w:pPr>
        <w:ind w:left="720"/>
      </w:pPr>
      <w:r>
        <w:t>etc…</w:t>
      </w:r>
    </w:p>
    <w:p w14:paraId="5923C923" w14:textId="4CE81BFB" w:rsidR="003B45EE" w:rsidRDefault="003B45EE" w:rsidP="00564833">
      <w:pPr>
        <w:ind w:left="720"/>
      </w:pPr>
    </w:p>
    <w:p w14:paraId="7CEA3513" w14:textId="294A8563" w:rsidR="007B41B2" w:rsidRDefault="007B41B2" w:rsidP="007B41B2">
      <w:pPr>
        <w:pStyle w:val="ListParagraph"/>
        <w:tabs>
          <w:tab w:val="left" w:pos="3119"/>
        </w:tabs>
        <w:spacing w:after="200" w:line="276" w:lineRule="auto"/>
        <w:ind w:left="360"/>
      </w:pPr>
    </w:p>
    <w:p w14:paraId="2AEBE708" w14:textId="370ADCFF" w:rsidR="00E92B68" w:rsidRDefault="00E92B68" w:rsidP="007B41B2">
      <w:pPr>
        <w:pStyle w:val="ListParagraph"/>
        <w:tabs>
          <w:tab w:val="left" w:pos="3119"/>
        </w:tabs>
        <w:spacing w:after="200" w:line="276" w:lineRule="auto"/>
        <w:ind w:left="360"/>
      </w:pPr>
    </w:p>
    <w:p w14:paraId="4619B325" w14:textId="77777777" w:rsidR="006B5D14" w:rsidRDefault="006B5D14" w:rsidP="00564833"/>
    <w:p w14:paraId="0667DFEA" w14:textId="77777777" w:rsidR="009C72F6" w:rsidRPr="00EF6929" w:rsidRDefault="009C72F6" w:rsidP="009C72F6">
      <w:pPr>
        <w:pStyle w:val="ListParagraph"/>
        <w:spacing w:after="200" w:line="276" w:lineRule="auto"/>
        <w:ind w:left="360"/>
        <w:rPr>
          <w:b/>
          <w:bCs/>
          <w:sz w:val="28"/>
          <w:szCs w:val="28"/>
        </w:rPr>
      </w:pPr>
      <w:r w:rsidRPr="00EF6929">
        <w:rPr>
          <w:b/>
          <w:bCs/>
          <w:sz w:val="28"/>
          <w:szCs w:val="28"/>
        </w:rPr>
        <w:t>Task 7. (Defect Tracking)</w:t>
      </w:r>
    </w:p>
    <w:p w14:paraId="2C2A4323" w14:textId="77777777" w:rsidR="00A008DC" w:rsidRDefault="00A008DC" w:rsidP="00564833">
      <w:pPr>
        <w:pStyle w:val="ListParagraph"/>
        <w:ind w:left="360"/>
      </w:pPr>
    </w:p>
    <w:p w14:paraId="30D9EA98" w14:textId="77777777" w:rsidR="000B51D8" w:rsidRDefault="000B51D8" w:rsidP="000B51D8">
      <w:pPr>
        <w:pStyle w:val="ListParagraph"/>
        <w:ind w:left="360"/>
      </w:pPr>
      <w:r>
        <w:t>Fill the following table for the test cases that are failed in your test cases. If you do not have a fail test case, generate one deliberately, therefore it is testing to fail.</w:t>
      </w:r>
    </w:p>
    <w:p w14:paraId="3309A2C2" w14:textId="77777777" w:rsidR="000B51D8" w:rsidRDefault="000B51D8" w:rsidP="000B51D8">
      <w:pPr>
        <w:pStyle w:val="ListParagraph"/>
        <w:ind w:left="360"/>
      </w:pPr>
      <w:r>
        <w:t>Defect id (Dxxx) is related with the test case id (TCxxx).     e.g. D5 is related with TC5.</w:t>
      </w:r>
    </w:p>
    <w:p w14:paraId="5B508555" w14:textId="77777777" w:rsidR="009C72F6" w:rsidRDefault="009C72F6" w:rsidP="009C72F6">
      <w:pPr>
        <w:pStyle w:val="ListParagraph"/>
        <w:ind w:left="360"/>
      </w:pPr>
    </w:p>
    <w:tbl>
      <w:tblPr>
        <w:tblStyle w:val="TableGrid"/>
        <w:tblW w:w="0" w:type="auto"/>
        <w:tblInd w:w="562" w:type="dxa"/>
        <w:tblLook w:val="04A0" w:firstRow="1" w:lastRow="0" w:firstColumn="1" w:lastColumn="0" w:noHBand="0" w:noVBand="1"/>
      </w:tblPr>
      <w:tblGrid>
        <w:gridCol w:w="993"/>
        <w:gridCol w:w="1559"/>
        <w:gridCol w:w="1559"/>
        <w:gridCol w:w="1418"/>
        <w:gridCol w:w="1417"/>
        <w:gridCol w:w="1559"/>
        <w:gridCol w:w="1701"/>
        <w:gridCol w:w="3261"/>
      </w:tblGrid>
      <w:tr w:rsidR="009C72F6" w14:paraId="2C53A4BB" w14:textId="77777777" w:rsidTr="00DC06BB">
        <w:trPr>
          <w:trHeight w:val="1585"/>
        </w:trPr>
        <w:tc>
          <w:tcPr>
            <w:tcW w:w="993" w:type="dxa"/>
          </w:tcPr>
          <w:p w14:paraId="3B17EBB1" w14:textId="77777777" w:rsidR="009C72F6" w:rsidRDefault="009C72F6" w:rsidP="00DC06BB">
            <w:r>
              <w:t>Defect ID</w:t>
            </w:r>
          </w:p>
          <w:p w14:paraId="1FB9A8AA" w14:textId="77777777" w:rsidR="009C72F6" w:rsidRDefault="009C72F6" w:rsidP="00DC06BB">
            <w:r>
              <w:t xml:space="preserve"> </w:t>
            </w:r>
          </w:p>
          <w:p w14:paraId="3088408D" w14:textId="77777777" w:rsidR="009C72F6" w:rsidRDefault="009C72F6" w:rsidP="00DC06BB">
            <w:r>
              <w:t>D xxx</w:t>
            </w:r>
          </w:p>
        </w:tc>
        <w:tc>
          <w:tcPr>
            <w:tcW w:w="1559" w:type="dxa"/>
          </w:tcPr>
          <w:p w14:paraId="76211CF0" w14:textId="77777777" w:rsidR="009C72F6" w:rsidRDefault="009C72F6" w:rsidP="00DC06BB">
            <w:r>
              <w:t>Priority</w:t>
            </w:r>
          </w:p>
          <w:p w14:paraId="6F601A79" w14:textId="77777777" w:rsidR="009C72F6" w:rsidRDefault="009C72F6" w:rsidP="00DC06BB">
            <w:r>
              <w:t>(low 1 ~ high 3)</w:t>
            </w:r>
          </w:p>
        </w:tc>
        <w:tc>
          <w:tcPr>
            <w:tcW w:w="1559" w:type="dxa"/>
          </w:tcPr>
          <w:p w14:paraId="54E47464" w14:textId="77777777" w:rsidR="009C72F6" w:rsidRDefault="009C72F6" w:rsidP="00DC06BB">
            <w:r>
              <w:t>Severity</w:t>
            </w:r>
          </w:p>
          <w:p w14:paraId="5B51F179" w14:textId="77777777" w:rsidR="009C72F6" w:rsidRDefault="009C72F6" w:rsidP="00DC06BB">
            <w:r>
              <w:t>(low 1 ~ high 3)</w:t>
            </w:r>
          </w:p>
        </w:tc>
        <w:tc>
          <w:tcPr>
            <w:tcW w:w="1418" w:type="dxa"/>
          </w:tcPr>
          <w:p w14:paraId="71A9A44B" w14:textId="77777777" w:rsidR="009C72F6" w:rsidRDefault="009C72F6" w:rsidP="00DC06BB">
            <w:r>
              <w:t>Created by team member</w:t>
            </w:r>
          </w:p>
        </w:tc>
        <w:tc>
          <w:tcPr>
            <w:tcW w:w="1417" w:type="dxa"/>
          </w:tcPr>
          <w:p w14:paraId="1410BC52" w14:textId="77777777" w:rsidR="009C72F6" w:rsidRDefault="009C72F6" w:rsidP="00DC06BB">
            <w:r>
              <w:t>Created Date</w:t>
            </w:r>
          </w:p>
        </w:tc>
        <w:tc>
          <w:tcPr>
            <w:tcW w:w="1559" w:type="dxa"/>
          </w:tcPr>
          <w:p w14:paraId="61155EFE" w14:textId="77777777" w:rsidR="009C72F6" w:rsidRDefault="009C72F6" w:rsidP="00DC06BB">
            <w:r>
              <w:t>Team member Assigned to</w:t>
            </w:r>
          </w:p>
        </w:tc>
        <w:tc>
          <w:tcPr>
            <w:tcW w:w="1701" w:type="dxa"/>
          </w:tcPr>
          <w:p w14:paraId="0BEA21E0" w14:textId="77777777" w:rsidR="009C72F6" w:rsidRDefault="009C72F6" w:rsidP="00DC06BB">
            <w:r>
              <w:t>Expected Resolved Date (Exp. in two weeks)</w:t>
            </w:r>
          </w:p>
        </w:tc>
        <w:tc>
          <w:tcPr>
            <w:tcW w:w="3261" w:type="dxa"/>
          </w:tcPr>
          <w:p w14:paraId="30223B8F" w14:textId="77777777" w:rsidR="009C72F6" w:rsidRDefault="009C72F6" w:rsidP="00DC06BB">
            <w:r>
              <w:t>Status (See possible options below)</w:t>
            </w:r>
          </w:p>
        </w:tc>
      </w:tr>
      <w:tr w:rsidR="009C72F6" w14:paraId="00C8010E" w14:textId="77777777" w:rsidTr="00DC06BB">
        <w:tc>
          <w:tcPr>
            <w:tcW w:w="993" w:type="dxa"/>
          </w:tcPr>
          <w:p w14:paraId="1FE37439" w14:textId="64863F9B" w:rsidR="009C72F6" w:rsidRDefault="003B39FF" w:rsidP="00DC06BB">
            <w:r>
              <w:t>D0</w:t>
            </w:r>
            <w:r w:rsidR="002F62F8">
              <w:t>09</w:t>
            </w:r>
          </w:p>
        </w:tc>
        <w:tc>
          <w:tcPr>
            <w:tcW w:w="1559" w:type="dxa"/>
          </w:tcPr>
          <w:p w14:paraId="73EE83D3" w14:textId="6AB53B0A" w:rsidR="009C72F6" w:rsidRDefault="003B39FF" w:rsidP="00DC06BB">
            <w:r>
              <w:t>2</w:t>
            </w:r>
          </w:p>
        </w:tc>
        <w:tc>
          <w:tcPr>
            <w:tcW w:w="1559" w:type="dxa"/>
          </w:tcPr>
          <w:p w14:paraId="20441CAE" w14:textId="45A6E997" w:rsidR="009C72F6" w:rsidRDefault="003B39FF" w:rsidP="00DC06BB">
            <w:r>
              <w:t>3</w:t>
            </w:r>
          </w:p>
        </w:tc>
        <w:tc>
          <w:tcPr>
            <w:tcW w:w="1418" w:type="dxa"/>
          </w:tcPr>
          <w:p w14:paraId="700D0FC2" w14:textId="361F903D" w:rsidR="009C72F6" w:rsidRDefault="003B39FF" w:rsidP="00DC06BB">
            <w:r>
              <w:t>Andre Alexandrov</w:t>
            </w:r>
          </w:p>
        </w:tc>
        <w:tc>
          <w:tcPr>
            <w:tcW w:w="1417" w:type="dxa"/>
          </w:tcPr>
          <w:p w14:paraId="4022696E" w14:textId="787E9D64" w:rsidR="009C72F6" w:rsidRDefault="003B39FF" w:rsidP="00DC06BB">
            <w:r>
              <w:t>6/12/2022</w:t>
            </w:r>
          </w:p>
        </w:tc>
        <w:tc>
          <w:tcPr>
            <w:tcW w:w="1559" w:type="dxa"/>
          </w:tcPr>
          <w:p w14:paraId="033386CB" w14:textId="77777777" w:rsidR="009C72F6" w:rsidRDefault="009C72F6" w:rsidP="00DC06BB"/>
        </w:tc>
        <w:tc>
          <w:tcPr>
            <w:tcW w:w="1701" w:type="dxa"/>
          </w:tcPr>
          <w:p w14:paraId="6AC6C773" w14:textId="7A1A72AC" w:rsidR="009C72F6" w:rsidRDefault="002F62F8" w:rsidP="00DC06BB">
            <w:r>
              <w:t>In one week</w:t>
            </w:r>
          </w:p>
        </w:tc>
        <w:tc>
          <w:tcPr>
            <w:tcW w:w="3261" w:type="dxa"/>
          </w:tcPr>
          <w:p w14:paraId="66DE7F56" w14:textId="1EC867AC" w:rsidR="009C72F6" w:rsidRDefault="006A4B0F" w:rsidP="00DC06BB">
            <w:r>
              <w:t>open</w:t>
            </w:r>
          </w:p>
        </w:tc>
      </w:tr>
      <w:tr w:rsidR="002F62F8" w14:paraId="0C734B82" w14:textId="77777777" w:rsidTr="00DC06BB">
        <w:tc>
          <w:tcPr>
            <w:tcW w:w="993" w:type="dxa"/>
          </w:tcPr>
          <w:p w14:paraId="13DD1E66" w14:textId="7F1AA766" w:rsidR="002F62F8" w:rsidRDefault="002F62F8" w:rsidP="002F62F8">
            <w:r>
              <w:t>D010</w:t>
            </w:r>
          </w:p>
        </w:tc>
        <w:tc>
          <w:tcPr>
            <w:tcW w:w="1559" w:type="dxa"/>
          </w:tcPr>
          <w:p w14:paraId="24E3FE42" w14:textId="3ADB492C" w:rsidR="002F62F8" w:rsidRDefault="002F62F8" w:rsidP="002F62F8">
            <w:r>
              <w:t>2</w:t>
            </w:r>
          </w:p>
        </w:tc>
        <w:tc>
          <w:tcPr>
            <w:tcW w:w="1559" w:type="dxa"/>
          </w:tcPr>
          <w:p w14:paraId="599DE8BA" w14:textId="0992E093" w:rsidR="002F62F8" w:rsidRDefault="002F62F8" w:rsidP="002F62F8">
            <w:r>
              <w:t>3</w:t>
            </w:r>
          </w:p>
        </w:tc>
        <w:tc>
          <w:tcPr>
            <w:tcW w:w="1418" w:type="dxa"/>
          </w:tcPr>
          <w:p w14:paraId="19F6195A" w14:textId="5D4F5BC3" w:rsidR="002F62F8" w:rsidRDefault="002F62F8" w:rsidP="002F62F8">
            <w:r>
              <w:t>Andre Alexandrov</w:t>
            </w:r>
          </w:p>
        </w:tc>
        <w:tc>
          <w:tcPr>
            <w:tcW w:w="1417" w:type="dxa"/>
          </w:tcPr>
          <w:p w14:paraId="1137518A" w14:textId="488039CE" w:rsidR="002F62F8" w:rsidRDefault="002F62F8" w:rsidP="002F62F8">
            <w:r>
              <w:t>6/12/2022</w:t>
            </w:r>
          </w:p>
        </w:tc>
        <w:tc>
          <w:tcPr>
            <w:tcW w:w="1559" w:type="dxa"/>
          </w:tcPr>
          <w:p w14:paraId="123FC552" w14:textId="77777777" w:rsidR="002F62F8" w:rsidRDefault="002F62F8" w:rsidP="002F62F8"/>
        </w:tc>
        <w:tc>
          <w:tcPr>
            <w:tcW w:w="1701" w:type="dxa"/>
          </w:tcPr>
          <w:p w14:paraId="33819862" w14:textId="5EF1ACC4" w:rsidR="002F62F8" w:rsidRDefault="002F62F8" w:rsidP="002F62F8">
            <w:r>
              <w:t>In one week</w:t>
            </w:r>
          </w:p>
        </w:tc>
        <w:tc>
          <w:tcPr>
            <w:tcW w:w="3261" w:type="dxa"/>
          </w:tcPr>
          <w:p w14:paraId="0DBFA6EB" w14:textId="693FE129" w:rsidR="002F62F8" w:rsidRDefault="006A4B0F" w:rsidP="002F62F8">
            <w:r>
              <w:t>open</w:t>
            </w:r>
          </w:p>
        </w:tc>
      </w:tr>
      <w:tr w:rsidR="002F62F8" w14:paraId="754B2136" w14:textId="77777777" w:rsidTr="00DC06BB">
        <w:tc>
          <w:tcPr>
            <w:tcW w:w="993" w:type="dxa"/>
          </w:tcPr>
          <w:p w14:paraId="3E246E4D" w14:textId="77777777" w:rsidR="002F62F8" w:rsidRDefault="002F62F8" w:rsidP="002F62F8"/>
        </w:tc>
        <w:tc>
          <w:tcPr>
            <w:tcW w:w="1559" w:type="dxa"/>
          </w:tcPr>
          <w:p w14:paraId="16A86308" w14:textId="77777777" w:rsidR="002F62F8" w:rsidRDefault="002F62F8" w:rsidP="002F62F8"/>
        </w:tc>
        <w:tc>
          <w:tcPr>
            <w:tcW w:w="1559" w:type="dxa"/>
          </w:tcPr>
          <w:p w14:paraId="54EBE254" w14:textId="77777777" w:rsidR="002F62F8" w:rsidRDefault="002F62F8" w:rsidP="002F62F8"/>
        </w:tc>
        <w:tc>
          <w:tcPr>
            <w:tcW w:w="1418" w:type="dxa"/>
          </w:tcPr>
          <w:p w14:paraId="785681BC" w14:textId="77777777" w:rsidR="002F62F8" w:rsidRDefault="002F62F8" w:rsidP="002F62F8"/>
        </w:tc>
        <w:tc>
          <w:tcPr>
            <w:tcW w:w="1417" w:type="dxa"/>
          </w:tcPr>
          <w:p w14:paraId="29BC059B" w14:textId="77777777" w:rsidR="002F62F8" w:rsidRDefault="002F62F8" w:rsidP="002F62F8"/>
        </w:tc>
        <w:tc>
          <w:tcPr>
            <w:tcW w:w="1559" w:type="dxa"/>
          </w:tcPr>
          <w:p w14:paraId="2D2FCBF9" w14:textId="77777777" w:rsidR="002F62F8" w:rsidRDefault="002F62F8" w:rsidP="002F62F8"/>
        </w:tc>
        <w:tc>
          <w:tcPr>
            <w:tcW w:w="1701" w:type="dxa"/>
          </w:tcPr>
          <w:p w14:paraId="1DB0DFEF" w14:textId="77777777" w:rsidR="002F62F8" w:rsidRDefault="002F62F8" w:rsidP="002F62F8"/>
        </w:tc>
        <w:tc>
          <w:tcPr>
            <w:tcW w:w="3261" w:type="dxa"/>
          </w:tcPr>
          <w:p w14:paraId="258B8A73" w14:textId="77777777" w:rsidR="002F62F8" w:rsidRDefault="002F62F8" w:rsidP="002F62F8"/>
        </w:tc>
      </w:tr>
    </w:tbl>
    <w:p w14:paraId="5E4600BD" w14:textId="77777777" w:rsidR="009C72F6" w:rsidRDefault="009C72F6" w:rsidP="009C72F6">
      <w:pPr>
        <w:rPr>
          <w:b/>
          <w:bCs/>
        </w:rPr>
      </w:pPr>
    </w:p>
    <w:p w14:paraId="3E9730B2" w14:textId="77777777" w:rsidR="009C72F6" w:rsidRDefault="009C72F6" w:rsidP="009C72F6"/>
    <w:p w14:paraId="4933F4EE" w14:textId="52C25515" w:rsidR="009C72F6" w:rsidRPr="006F0CFC" w:rsidRDefault="009C72F6" w:rsidP="009C72F6">
      <w:r>
        <w:t xml:space="preserve">         Provide a screen shot for each f</w:t>
      </w:r>
      <w:r w:rsidR="6DAB5CCB">
        <w:t>ail</w:t>
      </w:r>
      <w:r>
        <w:t>ed test case (i.e. Shown the test case result) that needs tracking.</w:t>
      </w:r>
    </w:p>
    <w:p w14:paraId="69482740" w14:textId="77777777" w:rsidR="009C72F6" w:rsidRDefault="009C72F6" w:rsidP="009C72F6">
      <w:pPr>
        <w:rPr>
          <w:b/>
          <w:bCs/>
        </w:rPr>
      </w:pPr>
    </w:p>
    <w:p w14:paraId="1016A575" w14:textId="77777777" w:rsidR="009C72F6" w:rsidRDefault="009C72F6" w:rsidP="009C72F6">
      <w:pPr>
        <w:rPr>
          <w:b/>
          <w:bCs/>
        </w:rPr>
      </w:pPr>
    </w:p>
    <w:p w14:paraId="4FD63FDC" w14:textId="77777777" w:rsidR="009C72F6" w:rsidRDefault="009C72F6" w:rsidP="009C72F6">
      <w:pPr>
        <w:rPr>
          <w:b/>
          <w:bCs/>
        </w:rPr>
      </w:pPr>
      <w:r>
        <w:rPr>
          <w:b/>
          <w:bCs/>
        </w:rPr>
        <w:t>Note:</w:t>
      </w:r>
    </w:p>
    <w:p w14:paraId="695CCA43" w14:textId="77777777" w:rsidR="009C72F6" w:rsidRDefault="009C72F6" w:rsidP="009C72F6">
      <w:pPr>
        <w:rPr>
          <w:b/>
          <w:bCs/>
        </w:rPr>
      </w:pPr>
    </w:p>
    <w:p w14:paraId="257C059B" w14:textId="3C94FDD9" w:rsidR="009C72F6" w:rsidRDefault="009C72F6" w:rsidP="009C72F6">
      <w:pPr>
        <w:rPr>
          <w:b/>
          <w:bCs/>
        </w:rPr>
      </w:pPr>
      <w:r>
        <w:rPr>
          <w:b/>
          <w:bCs/>
        </w:rPr>
        <w:t xml:space="preserve">Created date: </w:t>
      </w:r>
      <w:r w:rsidRPr="009B2278">
        <w:t>use the data in session 7</w:t>
      </w:r>
      <w:r>
        <w:rPr>
          <w:b/>
          <w:bCs/>
        </w:rPr>
        <w:t xml:space="preserve"> </w:t>
      </w:r>
    </w:p>
    <w:p w14:paraId="21EFC9CD" w14:textId="77777777" w:rsidR="009C72F6" w:rsidRDefault="009C72F6" w:rsidP="009C72F6">
      <w:pPr>
        <w:rPr>
          <w:b/>
          <w:bCs/>
        </w:rPr>
      </w:pPr>
      <w:r>
        <w:rPr>
          <w:b/>
          <w:bCs/>
        </w:rPr>
        <w:t>Possible Status:</w:t>
      </w:r>
    </w:p>
    <w:p w14:paraId="1AD42392" w14:textId="77777777" w:rsidR="009C72F6" w:rsidRDefault="009C72F6" w:rsidP="00564833">
      <w:pPr>
        <w:rPr>
          <w:b/>
          <w:bCs/>
        </w:rPr>
      </w:pPr>
    </w:p>
    <w:p w14:paraId="7D9B6A48" w14:textId="53D12DBA" w:rsidR="00564833" w:rsidRDefault="009F0D42" w:rsidP="00564833">
      <w:pPr>
        <w:rPr>
          <w:rFonts w:cs="Arial"/>
          <w:color w:val="000000"/>
          <w:shd w:val="clear" w:color="auto" w:fill="FFFFFF"/>
        </w:rPr>
      </w:pPr>
      <w:r w:rsidRPr="001D067B">
        <w:rPr>
          <w:b/>
          <w:bCs/>
        </w:rPr>
        <w:t>New</w:t>
      </w:r>
      <w:r>
        <w:t xml:space="preserve"> - </w:t>
      </w:r>
      <w:r>
        <w:rPr>
          <w:rFonts w:cs="Arial"/>
          <w:color w:val="000000"/>
          <w:shd w:val="clear" w:color="auto" w:fill="FFFFFF"/>
        </w:rPr>
        <w:t>Initial status for a new test case. Indicates that the test case has been created but is not yet executed.</w:t>
      </w:r>
    </w:p>
    <w:p w14:paraId="2DE7D115" w14:textId="36904A32" w:rsidR="00DB5613" w:rsidRDefault="00DB5613" w:rsidP="00564833">
      <w:pPr>
        <w:rPr>
          <w:rFonts w:cs="Arial"/>
          <w:color w:val="000000"/>
          <w:shd w:val="clear" w:color="auto" w:fill="FFFFFF"/>
        </w:rPr>
      </w:pPr>
      <w:r w:rsidRPr="001D067B">
        <w:rPr>
          <w:rFonts w:cs="Arial"/>
          <w:b/>
          <w:bCs/>
          <w:color w:val="000000"/>
          <w:shd w:val="clear" w:color="auto" w:fill="FFFFFF"/>
        </w:rPr>
        <w:t>Fixed</w:t>
      </w:r>
      <w:r>
        <w:rPr>
          <w:rFonts w:cs="Arial"/>
          <w:color w:val="000000"/>
          <w:shd w:val="clear" w:color="auto" w:fill="FFFFFF"/>
        </w:rPr>
        <w:t xml:space="preserve"> – The defect code has been fixed by the development team and open for testing.</w:t>
      </w:r>
    </w:p>
    <w:p w14:paraId="04977733" w14:textId="7E57D8D2" w:rsidR="009F0D42" w:rsidRDefault="009F0D42" w:rsidP="00564833">
      <w:pPr>
        <w:rPr>
          <w:rFonts w:cs="Arial"/>
          <w:color w:val="000000"/>
          <w:shd w:val="clear" w:color="auto" w:fill="FFFFFF"/>
        </w:rPr>
      </w:pPr>
      <w:r w:rsidRPr="001D067B">
        <w:rPr>
          <w:rFonts w:cs="Arial"/>
          <w:b/>
          <w:bCs/>
          <w:color w:val="000000"/>
          <w:shd w:val="clear" w:color="auto" w:fill="FFFFFF"/>
        </w:rPr>
        <w:t>Open</w:t>
      </w:r>
      <w:r>
        <w:rPr>
          <w:rFonts w:cs="Arial"/>
          <w:color w:val="000000"/>
          <w:shd w:val="clear" w:color="auto" w:fill="FFFFFF"/>
        </w:rPr>
        <w:t xml:space="preserve"> – A test case has been designed and approved for testing.</w:t>
      </w:r>
    </w:p>
    <w:p w14:paraId="0B25D97E" w14:textId="17AE15B3" w:rsidR="009F0D42" w:rsidRDefault="009F0D42" w:rsidP="00564833">
      <w:pPr>
        <w:rPr>
          <w:rFonts w:cs="Arial"/>
          <w:color w:val="000000"/>
          <w:shd w:val="clear" w:color="auto" w:fill="FFFFFF"/>
        </w:rPr>
      </w:pPr>
      <w:r w:rsidRPr="001D067B">
        <w:rPr>
          <w:rFonts w:cs="Arial"/>
          <w:b/>
          <w:bCs/>
          <w:color w:val="000000"/>
          <w:shd w:val="clear" w:color="auto" w:fill="FFFFFF"/>
        </w:rPr>
        <w:t>Reopen</w:t>
      </w:r>
      <w:r>
        <w:rPr>
          <w:rFonts w:cs="Arial"/>
          <w:color w:val="000000"/>
          <w:shd w:val="clear" w:color="auto" w:fill="FFFFFF"/>
        </w:rPr>
        <w:t xml:space="preserve"> – A test case may have been </w:t>
      </w:r>
      <w:r w:rsidR="00DB5613">
        <w:rPr>
          <w:rFonts w:cs="Arial"/>
          <w:color w:val="000000"/>
          <w:shd w:val="clear" w:color="auto" w:fill="FFFFFF"/>
        </w:rPr>
        <w:t xml:space="preserve">closed or </w:t>
      </w:r>
      <w:r>
        <w:rPr>
          <w:rFonts w:cs="Arial"/>
          <w:color w:val="000000"/>
          <w:shd w:val="clear" w:color="auto" w:fill="FFFFFF"/>
        </w:rPr>
        <w:t>blocked and re-stated</w:t>
      </w:r>
      <w:r w:rsidR="00DB5613">
        <w:rPr>
          <w:rFonts w:cs="Arial"/>
          <w:color w:val="000000"/>
          <w:shd w:val="clear" w:color="auto" w:fill="FFFFFF"/>
        </w:rPr>
        <w:t xml:space="preserve"> to execute the test case again.</w:t>
      </w:r>
    </w:p>
    <w:p w14:paraId="0C833F55" w14:textId="211253D0" w:rsidR="00DB5613" w:rsidRPr="00DB5613" w:rsidRDefault="00DB5613" w:rsidP="00564833">
      <w:pPr>
        <w:rPr>
          <w:rFonts w:cs="Arial"/>
          <w:color w:val="000000" w:themeColor="text1"/>
          <w:shd w:val="clear" w:color="auto" w:fill="FFFFFF"/>
        </w:rPr>
      </w:pPr>
      <w:r w:rsidRPr="001D067B">
        <w:rPr>
          <w:rFonts w:cs="Arial"/>
          <w:b/>
          <w:bCs/>
          <w:color w:val="000000"/>
          <w:shd w:val="clear" w:color="auto" w:fill="FFFFFF"/>
        </w:rPr>
        <w:t>Duplicate</w:t>
      </w:r>
      <w:r>
        <w:rPr>
          <w:rFonts w:cs="Arial"/>
          <w:color w:val="000000"/>
          <w:shd w:val="clear" w:color="auto" w:fill="FFFFFF"/>
        </w:rPr>
        <w:t xml:space="preserve"> - </w:t>
      </w:r>
      <w:r>
        <w:rPr>
          <w:rFonts w:cs="Arial"/>
          <w:color w:val="4D5156"/>
          <w:sz w:val="21"/>
          <w:szCs w:val="21"/>
          <w:shd w:val="clear" w:color="auto" w:fill="FFFFFF"/>
        </w:rPr>
        <w:t> </w:t>
      </w:r>
      <w:r>
        <w:rPr>
          <w:rFonts w:cs="Arial"/>
          <w:color w:val="000000" w:themeColor="text1"/>
          <w:sz w:val="21"/>
          <w:szCs w:val="21"/>
          <w:shd w:val="clear" w:color="auto" w:fill="FFFFFF"/>
        </w:rPr>
        <w:t>A</w:t>
      </w:r>
      <w:r w:rsidRPr="00DB5613">
        <w:rPr>
          <w:rFonts w:cs="Arial"/>
          <w:color w:val="000000" w:themeColor="text1"/>
          <w:sz w:val="21"/>
          <w:szCs w:val="21"/>
          <w:shd w:val="clear" w:color="auto" w:fill="FFFFFF"/>
        </w:rPr>
        <w:t>dd </w:t>
      </w:r>
      <w:r w:rsidRPr="00DB5613">
        <w:rPr>
          <w:rStyle w:val="Emphasis"/>
          <w:rFonts w:cs="Arial"/>
          <w:i w:val="0"/>
          <w:iCs w:val="0"/>
          <w:color w:val="000000" w:themeColor="text1"/>
          <w:sz w:val="21"/>
          <w:szCs w:val="21"/>
          <w:shd w:val="clear" w:color="auto" w:fill="FFFFFF"/>
        </w:rPr>
        <w:t>test cases</w:t>
      </w:r>
      <w:r w:rsidRPr="00DB5613">
        <w:rPr>
          <w:rFonts w:cs="Arial"/>
          <w:color w:val="000000" w:themeColor="text1"/>
          <w:sz w:val="21"/>
          <w:szCs w:val="21"/>
          <w:shd w:val="clear" w:color="auto" w:fill="FFFFFF"/>
        </w:rPr>
        <w:t> with the same basic information, save time by </w:t>
      </w:r>
      <w:r w:rsidRPr="00DB5613">
        <w:rPr>
          <w:rStyle w:val="Emphasis"/>
          <w:rFonts w:cs="Arial"/>
          <w:i w:val="0"/>
          <w:iCs w:val="0"/>
          <w:color w:val="000000" w:themeColor="text1"/>
          <w:sz w:val="21"/>
          <w:szCs w:val="21"/>
          <w:shd w:val="clear" w:color="auto" w:fill="FFFFFF"/>
        </w:rPr>
        <w:t>duplicating</w:t>
      </w:r>
      <w:r w:rsidRPr="00DB5613">
        <w:rPr>
          <w:rFonts w:cs="Arial"/>
          <w:color w:val="000000" w:themeColor="text1"/>
          <w:sz w:val="21"/>
          <w:szCs w:val="21"/>
          <w:shd w:val="clear" w:color="auto" w:fill="FFFFFF"/>
        </w:rPr>
        <w:t> an existing </w:t>
      </w:r>
      <w:r w:rsidRPr="00DB5613">
        <w:rPr>
          <w:rStyle w:val="Emphasis"/>
          <w:rFonts w:cs="Arial"/>
          <w:i w:val="0"/>
          <w:iCs w:val="0"/>
          <w:color w:val="000000" w:themeColor="text1"/>
          <w:sz w:val="21"/>
          <w:szCs w:val="21"/>
          <w:shd w:val="clear" w:color="auto" w:fill="FFFFFF"/>
        </w:rPr>
        <w:t>test case</w:t>
      </w:r>
      <w:r w:rsidRPr="00DB5613">
        <w:rPr>
          <w:rFonts w:cs="Arial"/>
          <w:color w:val="000000" w:themeColor="text1"/>
          <w:sz w:val="21"/>
          <w:szCs w:val="21"/>
          <w:shd w:val="clear" w:color="auto" w:fill="FFFFFF"/>
        </w:rPr>
        <w:t> and then editing the new </w:t>
      </w:r>
      <w:r w:rsidRPr="00DB5613">
        <w:rPr>
          <w:rStyle w:val="Emphasis"/>
          <w:rFonts w:cs="Arial"/>
          <w:i w:val="0"/>
          <w:iCs w:val="0"/>
          <w:color w:val="000000" w:themeColor="text1"/>
          <w:sz w:val="21"/>
          <w:szCs w:val="21"/>
          <w:shd w:val="clear" w:color="auto" w:fill="FFFFFF"/>
        </w:rPr>
        <w:t>test case</w:t>
      </w:r>
      <w:r w:rsidRPr="00DB5613">
        <w:rPr>
          <w:rFonts w:cs="Arial"/>
          <w:color w:val="000000" w:themeColor="text1"/>
          <w:sz w:val="21"/>
          <w:szCs w:val="21"/>
          <w:shd w:val="clear" w:color="auto" w:fill="FFFFFF"/>
        </w:rPr>
        <w:t>.</w:t>
      </w:r>
    </w:p>
    <w:p w14:paraId="5AA4DB03" w14:textId="194C9F6F" w:rsidR="00DB5613" w:rsidRDefault="00DB5613" w:rsidP="00564833">
      <w:pPr>
        <w:rPr>
          <w:rFonts w:cs="Arial"/>
          <w:color w:val="000000" w:themeColor="text1"/>
          <w:shd w:val="clear" w:color="auto" w:fill="FFFFFF"/>
        </w:rPr>
      </w:pPr>
      <w:r w:rsidRPr="001D067B">
        <w:rPr>
          <w:b/>
          <w:bCs/>
          <w:color w:val="000000" w:themeColor="text1"/>
        </w:rPr>
        <w:t>Invalid</w:t>
      </w:r>
      <w:r w:rsidRPr="00DB5613">
        <w:rPr>
          <w:color w:val="000000" w:themeColor="text1"/>
        </w:rPr>
        <w:t xml:space="preserve"> - </w:t>
      </w:r>
      <w:r w:rsidRPr="00DB5613">
        <w:rPr>
          <w:rFonts w:cs="Arial"/>
          <w:color w:val="000000" w:themeColor="text1"/>
          <w:shd w:val="clear" w:color="auto" w:fill="FFFFFF"/>
        </w:rPr>
        <w:t>Write a negative test case by selecting the invalid input data or undesired user behaviour that you acquire by performing positive test case steps.</w:t>
      </w:r>
    </w:p>
    <w:p w14:paraId="2B8D2889" w14:textId="7DD2334E" w:rsidR="00DB5613" w:rsidRDefault="00DB5613" w:rsidP="00564833">
      <w:pPr>
        <w:rPr>
          <w:rFonts w:cs="Arial"/>
          <w:color w:val="000000" w:themeColor="text1"/>
          <w:shd w:val="clear" w:color="auto" w:fill="FFFFFF"/>
        </w:rPr>
      </w:pPr>
      <w:r w:rsidRPr="001D067B">
        <w:rPr>
          <w:rFonts w:cs="Arial"/>
          <w:b/>
          <w:bCs/>
          <w:color w:val="000000" w:themeColor="text1"/>
          <w:shd w:val="clear" w:color="auto" w:fill="FFFFFF"/>
        </w:rPr>
        <w:t>Won’t fix</w:t>
      </w:r>
      <w:r>
        <w:rPr>
          <w:rFonts w:cs="Arial"/>
          <w:color w:val="000000" w:themeColor="text1"/>
          <w:shd w:val="clear" w:color="auto" w:fill="FFFFFF"/>
        </w:rPr>
        <w:t xml:space="preserve"> </w:t>
      </w:r>
      <w:r w:rsidR="00B953A4">
        <w:rPr>
          <w:rFonts w:cs="Arial"/>
          <w:color w:val="000000" w:themeColor="text1"/>
          <w:shd w:val="clear" w:color="auto" w:fill="FFFFFF"/>
        </w:rPr>
        <w:t>–</w:t>
      </w:r>
      <w:r>
        <w:rPr>
          <w:rFonts w:cs="Arial"/>
          <w:color w:val="000000" w:themeColor="text1"/>
          <w:shd w:val="clear" w:color="auto" w:fill="FFFFFF"/>
        </w:rPr>
        <w:t xml:space="preserve"> </w:t>
      </w:r>
      <w:r w:rsidR="00B953A4">
        <w:rPr>
          <w:rFonts w:cs="Arial"/>
          <w:color w:val="000000" w:themeColor="text1"/>
          <w:shd w:val="clear" w:color="auto" w:fill="FFFFFF"/>
        </w:rPr>
        <w:t>Due to requirement may have changed, the test case no longer contribute to the part of the integrated code any more.</w:t>
      </w:r>
    </w:p>
    <w:p w14:paraId="24464612" w14:textId="75023252" w:rsidR="00B953A4" w:rsidRDefault="00B953A4" w:rsidP="00564833">
      <w:pPr>
        <w:rPr>
          <w:rFonts w:cs="Arial"/>
          <w:color w:val="000000" w:themeColor="text1"/>
          <w:shd w:val="clear" w:color="auto" w:fill="FFFFFF"/>
        </w:rPr>
      </w:pPr>
      <w:r w:rsidRPr="001D067B">
        <w:rPr>
          <w:rFonts w:cs="Arial"/>
          <w:b/>
          <w:bCs/>
          <w:color w:val="000000" w:themeColor="text1"/>
          <w:shd w:val="clear" w:color="auto" w:fill="FFFFFF"/>
        </w:rPr>
        <w:t>Need more information</w:t>
      </w:r>
      <w:r>
        <w:rPr>
          <w:rFonts w:cs="Arial"/>
          <w:color w:val="000000" w:themeColor="text1"/>
          <w:shd w:val="clear" w:color="auto" w:fill="FFFFFF"/>
        </w:rPr>
        <w:t xml:space="preserve"> – The defected code may have complex logic that need more information to clarify the algorithm of the unit code.</w:t>
      </w:r>
    </w:p>
    <w:p w14:paraId="7051714B" w14:textId="375EF27A" w:rsidR="00B953A4" w:rsidRDefault="00B953A4" w:rsidP="00564833">
      <w:pPr>
        <w:rPr>
          <w:rFonts w:cs="Arial"/>
          <w:color w:val="000000" w:themeColor="text1"/>
          <w:shd w:val="clear" w:color="auto" w:fill="FFFFFF"/>
        </w:rPr>
      </w:pPr>
      <w:r w:rsidRPr="001D067B">
        <w:rPr>
          <w:rFonts w:cs="Arial"/>
          <w:b/>
          <w:bCs/>
          <w:color w:val="000000" w:themeColor="text1"/>
          <w:shd w:val="clear" w:color="auto" w:fill="FFFFFF"/>
        </w:rPr>
        <w:t>Suspended</w:t>
      </w:r>
      <w:r>
        <w:rPr>
          <w:rFonts w:cs="Arial"/>
          <w:color w:val="000000" w:themeColor="text1"/>
          <w:shd w:val="clear" w:color="auto" w:fill="FFFFFF"/>
        </w:rPr>
        <w:t xml:space="preserve"> – The test case is suspended due to a portion of testing activities are suspended </w:t>
      </w:r>
      <w:r w:rsidR="001D067B">
        <w:rPr>
          <w:rFonts w:cs="Arial"/>
          <w:color w:val="000000" w:themeColor="text1"/>
          <w:shd w:val="clear" w:color="auto" w:fill="FFFFFF"/>
        </w:rPr>
        <w:t xml:space="preserve">e.g. critical path deadline is met and no more delivery is acceptable or holiday shuts down for both development and testing. </w:t>
      </w:r>
    </w:p>
    <w:p w14:paraId="5088FC46" w14:textId="1918C80D" w:rsidR="001D067B" w:rsidRPr="00B953A4" w:rsidRDefault="001D067B" w:rsidP="00564833">
      <w:pPr>
        <w:rPr>
          <w:rFonts w:cs="Arial"/>
          <w:color w:val="000000" w:themeColor="text1"/>
          <w:shd w:val="clear" w:color="auto" w:fill="FFFFFF"/>
        </w:rPr>
      </w:pPr>
      <w:r w:rsidRPr="001D067B">
        <w:rPr>
          <w:rFonts w:cs="Arial"/>
          <w:b/>
          <w:bCs/>
          <w:color w:val="000000" w:themeColor="text1"/>
          <w:shd w:val="clear" w:color="auto" w:fill="FFFFFF"/>
        </w:rPr>
        <w:t>Closed</w:t>
      </w:r>
      <w:r>
        <w:rPr>
          <w:rFonts w:cs="Arial"/>
          <w:color w:val="000000" w:themeColor="text1"/>
          <w:shd w:val="clear" w:color="auto" w:fill="FFFFFF"/>
        </w:rPr>
        <w:t xml:space="preserve"> – A test case is closed when there will be no more work on it.</w:t>
      </w:r>
    </w:p>
    <w:p w14:paraId="4C19C31C" w14:textId="77777777" w:rsidR="0025794E" w:rsidRDefault="0025794E" w:rsidP="00564833"/>
    <w:p w14:paraId="3B00F2B6" w14:textId="08A69E59" w:rsidR="0025794E" w:rsidRDefault="0025794E" w:rsidP="00564833"/>
    <w:p w14:paraId="7B157D24" w14:textId="026ED2DB" w:rsidR="009C72F6" w:rsidRDefault="009C72F6" w:rsidP="00564833"/>
    <w:p w14:paraId="709BC9F0" w14:textId="239EE6BD" w:rsidR="009C72F6" w:rsidRDefault="009C72F6" w:rsidP="00564833"/>
    <w:p w14:paraId="2206B675" w14:textId="76925927" w:rsidR="009C72F6" w:rsidRDefault="009C72F6" w:rsidP="00564833"/>
    <w:p w14:paraId="67732547" w14:textId="77777777" w:rsidR="009C72F6" w:rsidRDefault="009C72F6" w:rsidP="00564833"/>
    <w:p w14:paraId="6A83D96B" w14:textId="77777777" w:rsidR="00564833" w:rsidRDefault="00564833" w:rsidP="00564833"/>
    <w:bookmarkEnd w:id="13"/>
    <w:p w14:paraId="5F38C9EB" w14:textId="77777777" w:rsidR="00564833" w:rsidRDefault="00564833" w:rsidP="00564833">
      <w:pPr>
        <w:rPr>
          <w:b/>
          <w:sz w:val="32"/>
          <w:szCs w:val="32"/>
        </w:rPr>
        <w:sectPr w:rsidR="00564833" w:rsidSect="00B33B28">
          <w:pgSz w:w="16838" w:h="11906" w:orient="landscape"/>
          <w:pgMar w:top="720" w:right="720" w:bottom="720" w:left="720" w:header="708" w:footer="708" w:gutter="0"/>
          <w:cols w:space="708"/>
          <w:docGrid w:linePitch="360"/>
        </w:sectPr>
      </w:pPr>
    </w:p>
    <w:p w14:paraId="20A7135D" w14:textId="77777777" w:rsidR="00564833" w:rsidRDefault="00564833" w:rsidP="00564833">
      <w:pPr>
        <w:rPr>
          <w:b/>
          <w:sz w:val="32"/>
          <w:szCs w:val="32"/>
        </w:rPr>
      </w:pPr>
    </w:p>
    <w:p w14:paraId="449EAC34" w14:textId="77777777" w:rsidR="00564833" w:rsidRPr="003308A4" w:rsidRDefault="00564833" w:rsidP="00564833">
      <w:pPr>
        <w:rPr>
          <w:b/>
          <w:bCs/>
          <w:sz w:val="32"/>
          <w:szCs w:val="32"/>
        </w:rPr>
      </w:pPr>
      <w:r w:rsidRPr="5DC4D19D">
        <w:rPr>
          <w:b/>
          <w:bCs/>
          <w:sz w:val="32"/>
          <w:szCs w:val="32"/>
        </w:rPr>
        <w:t>Appendix A:</w:t>
      </w:r>
    </w:p>
    <w:p w14:paraId="1641236E" w14:textId="77777777" w:rsidR="00564833" w:rsidRPr="00356475" w:rsidRDefault="00564833" w:rsidP="00564833">
      <w:pPr>
        <w:rPr>
          <w:b/>
          <w:bCs/>
        </w:rPr>
      </w:pPr>
      <w:r w:rsidRPr="5DC4D19D">
        <w:rPr>
          <w:b/>
          <w:bCs/>
        </w:rPr>
        <w:t>Class dependency diagram:</w:t>
      </w:r>
    </w:p>
    <w:p w14:paraId="5BF8F2F3" w14:textId="77777777" w:rsidR="00564833" w:rsidRDefault="00564833" w:rsidP="00564833"/>
    <w:p w14:paraId="788D32C2" w14:textId="77777777" w:rsidR="00564833" w:rsidRDefault="00564833" w:rsidP="00564833">
      <w:pPr>
        <w:rPr>
          <w:b/>
        </w:rPr>
      </w:pPr>
      <w:r>
        <w:rPr>
          <w:noProof/>
        </w:rPr>
        <w:drawing>
          <wp:inline distT="0" distB="0" distL="0" distR="0" wp14:anchorId="2C1722F2" wp14:editId="0EA472D0">
            <wp:extent cx="5882640" cy="28879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82640" cy="2887980"/>
                    </a:xfrm>
                    <a:prstGeom prst="rect">
                      <a:avLst/>
                    </a:prstGeom>
                  </pic:spPr>
                </pic:pic>
              </a:graphicData>
            </a:graphic>
          </wp:inline>
        </w:drawing>
      </w:r>
    </w:p>
    <w:p w14:paraId="3AF2128F" w14:textId="77777777" w:rsidR="00BD6093" w:rsidRDefault="00BD6093" w:rsidP="00564833">
      <w:pPr>
        <w:rPr>
          <w:b/>
          <w:bCs/>
          <w:sz w:val="32"/>
          <w:szCs w:val="32"/>
        </w:rPr>
      </w:pPr>
    </w:p>
    <w:p w14:paraId="5BE13E8D" w14:textId="3BDD7C30" w:rsidR="00564833" w:rsidRPr="00B4310E" w:rsidRDefault="00564833" w:rsidP="00564833">
      <w:pPr>
        <w:rPr>
          <w:b/>
          <w:bCs/>
          <w:sz w:val="32"/>
          <w:szCs w:val="32"/>
        </w:rPr>
      </w:pPr>
      <w:r w:rsidRPr="5DC4D19D">
        <w:rPr>
          <w:b/>
          <w:bCs/>
          <w:sz w:val="32"/>
          <w:szCs w:val="32"/>
        </w:rPr>
        <w:t>Appendix B.</w:t>
      </w:r>
    </w:p>
    <w:p w14:paraId="6B298DA6" w14:textId="77777777" w:rsidR="00564833" w:rsidRPr="00C071F2" w:rsidRDefault="00564833" w:rsidP="00564833">
      <w:pPr>
        <w:rPr>
          <w:b/>
          <w:bCs/>
        </w:rPr>
      </w:pPr>
      <w:r w:rsidRPr="5DC4D19D">
        <w:rPr>
          <w:b/>
          <w:bCs/>
        </w:rPr>
        <w:t>Class Diagram:</w:t>
      </w:r>
    </w:p>
    <w:p w14:paraId="342BFEC2" w14:textId="77777777" w:rsidR="00564833" w:rsidRDefault="00564833" w:rsidP="00564833">
      <w:pPr>
        <w:rPr>
          <w:b/>
          <w:sz w:val="32"/>
          <w:szCs w:val="32"/>
        </w:rPr>
      </w:pPr>
      <w:r>
        <w:rPr>
          <w:noProof/>
        </w:rPr>
        <w:lastRenderedPageBreak/>
        <w:drawing>
          <wp:inline distT="0" distB="0" distL="0" distR="0" wp14:anchorId="55D54152" wp14:editId="7137C39F">
            <wp:extent cx="5844540" cy="32613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4540" cy="3261360"/>
                    </a:xfrm>
                    <a:prstGeom prst="rect">
                      <a:avLst/>
                    </a:prstGeom>
                  </pic:spPr>
                </pic:pic>
              </a:graphicData>
            </a:graphic>
          </wp:inline>
        </w:drawing>
      </w:r>
    </w:p>
    <w:p w14:paraId="16D93038" w14:textId="77777777" w:rsidR="00564833" w:rsidRDefault="00564833" w:rsidP="00564833">
      <w:pPr>
        <w:rPr>
          <w:b/>
          <w:sz w:val="32"/>
          <w:szCs w:val="32"/>
        </w:rPr>
      </w:pPr>
    </w:p>
    <w:p w14:paraId="251BA2B9" w14:textId="77777777" w:rsidR="00564833" w:rsidRPr="00B4310E" w:rsidRDefault="00564833" w:rsidP="00564833">
      <w:pPr>
        <w:rPr>
          <w:b/>
          <w:bCs/>
          <w:sz w:val="32"/>
          <w:szCs w:val="32"/>
        </w:rPr>
      </w:pPr>
      <w:r w:rsidRPr="5DC4D19D">
        <w:rPr>
          <w:b/>
          <w:bCs/>
          <w:sz w:val="32"/>
          <w:szCs w:val="32"/>
        </w:rPr>
        <w:t>Appendix C:</w:t>
      </w:r>
    </w:p>
    <w:p w14:paraId="303E4689" w14:textId="77777777" w:rsidR="00564833" w:rsidRDefault="00564833" w:rsidP="00564833">
      <w:pPr>
        <w:rPr>
          <w:b/>
        </w:rPr>
      </w:pPr>
      <w:r>
        <w:rPr>
          <w:b/>
        </w:rPr>
        <w:t>Showed project references and reference packages:</w:t>
      </w:r>
    </w:p>
    <w:p w14:paraId="6024B981" w14:textId="77777777" w:rsidR="00564833" w:rsidRDefault="00564833" w:rsidP="00564833">
      <w:pPr>
        <w:rPr>
          <w:b/>
        </w:rPr>
      </w:pPr>
      <w:r>
        <w:rPr>
          <w:noProof/>
        </w:rPr>
        <w:lastRenderedPageBreak/>
        <w:drawing>
          <wp:inline distT="0" distB="0" distL="0" distR="0" wp14:anchorId="0358ACFE" wp14:editId="7BF1340F">
            <wp:extent cx="1840230" cy="36499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40230" cy="3649980"/>
                    </a:xfrm>
                    <a:prstGeom prst="rect">
                      <a:avLst/>
                    </a:prstGeom>
                  </pic:spPr>
                </pic:pic>
              </a:graphicData>
            </a:graphic>
          </wp:inline>
        </w:drawing>
      </w:r>
    </w:p>
    <w:p w14:paraId="3F463047" w14:textId="77777777" w:rsidR="00061895" w:rsidRDefault="00061895" w:rsidP="00564833">
      <w:pPr>
        <w:rPr>
          <w:b/>
          <w:bCs/>
        </w:rPr>
      </w:pPr>
    </w:p>
    <w:p w14:paraId="7BED6B7E" w14:textId="5291D286" w:rsidR="00564833" w:rsidRPr="00051837" w:rsidRDefault="00564833" w:rsidP="00564833">
      <w:pPr>
        <w:rPr>
          <w:b/>
          <w:bCs/>
        </w:rPr>
      </w:pPr>
      <w:r w:rsidRPr="5DC4D19D">
        <w:rPr>
          <w:b/>
          <w:bCs/>
        </w:rPr>
        <w:t>A test fixture example:</w:t>
      </w:r>
    </w:p>
    <w:p w14:paraId="5E41B49C" w14:textId="77777777" w:rsidR="00564833" w:rsidRDefault="00564833" w:rsidP="00564833">
      <w:r>
        <w:rPr>
          <w:noProof/>
        </w:rPr>
        <w:lastRenderedPageBreak/>
        <w:drawing>
          <wp:inline distT="0" distB="0" distL="0" distR="0" wp14:anchorId="6F670E98" wp14:editId="5FA7D3D4">
            <wp:extent cx="5731510" cy="33096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309620"/>
                    </a:xfrm>
                    <a:prstGeom prst="rect">
                      <a:avLst/>
                    </a:prstGeom>
                  </pic:spPr>
                </pic:pic>
              </a:graphicData>
            </a:graphic>
          </wp:inline>
        </w:drawing>
      </w:r>
    </w:p>
    <w:p w14:paraId="20F8BF8F" w14:textId="77777777" w:rsidR="003F5301" w:rsidRDefault="003F5301" w:rsidP="00564833"/>
    <w:p w14:paraId="19BABDFC" w14:textId="7E12594C" w:rsidR="00564833" w:rsidRDefault="00564833" w:rsidP="00564833">
      <w:r>
        <w:t>Sample of an execution of a test case.</w:t>
      </w:r>
    </w:p>
    <w:p w14:paraId="74263BD1" w14:textId="4576703D" w:rsidR="00FC274C" w:rsidRDefault="00FC274C" w:rsidP="007F37E9">
      <w:pPr>
        <w:rPr>
          <w:rStyle w:val="Heading2Char"/>
        </w:rPr>
      </w:pPr>
    </w:p>
    <w:p w14:paraId="6BBC9EDC" w14:textId="3E2761CC" w:rsidR="006F0058" w:rsidRDefault="006F0058" w:rsidP="007F37E9">
      <w:pPr>
        <w:rPr>
          <w:rStyle w:val="Heading2Char"/>
        </w:rPr>
      </w:pPr>
    </w:p>
    <w:p w14:paraId="600D3A3D" w14:textId="77777777" w:rsidR="00262938" w:rsidRDefault="00262938" w:rsidP="007F37E9">
      <w:pPr>
        <w:rPr>
          <w:rStyle w:val="Heading2Char"/>
        </w:rPr>
      </w:pPr>
      <w:bookmarkStart w:id="14" w:name="_Hlk84894409"/>
    </w:p>
    <w:bookmarkEnd w:id="14"/>
    <w:p w14:paraId="04766C2A" w14:textId="4E203FE7" w:rsidR="006F0058" w:rsidRDefault="006F0058" w:rsidP="007F37E9">
      <w:pPr>
        <w:rPr>
          <w:rStyle w:val="Heading2Char"/>
        </w:rPr>
      </w:pPr>
    </w:p>
    <w:bookmarkEnd w:id="7"/>
    <w:p w14:paraId="40485278" w14:textId="1C480C7C" w:rsidR="006F0058" w:rsidRDefault="006F0058" w:rsidP="007F37E9">
      <w:pPr>
        <w:rPr>
          <w:rStyle w:val="Heading2Char"/>
        </w:rPr>
      </w:pPr>
    </w:p>
    <w:sectPr w:rsidR="006F0058" w:rsidSect="007F37E9">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3B89C" w14:textId="77777777" w:rsidR="00915BA9" w:rsidRDefault="00915BA9" w:rsidP="00D77177">
      <w:r>
        <w:separator/>
      </w:r>
    </w:p>
  </w:endnote>
  <w:endnote w:type="continuationSeparator" w:id="0">
    <w:p w14:paraId="560E7870" w14:textId="77777777" w:rsidR="00915BA9" w:rsidRDefault="00915BA9" w:rsidP="00D77177">
      <w:r>
        <w:continuationSeparator/>
      </w:r>
    </w:p>
  </w:endnote>
  <w:endnote w:type="continuationNotice" w:id="1">
    <w:p w14:paraId="24BC8982" w14:textId="77777777" w:rsidR="00915BA9" w:rsidRDefault="00915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4F618" w14:textId="77777777" w:rsidR="00B82A6F" w:rsidRDefault="00B82A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90E1" w14:textId="77777777" w:rsidR="00871EB1" w:rsidRPr="007B056E" w:rsidRDefault="00871EB1" w:rsidP="00B516DF">
    <w:pPr>
      <w:pStyle w:val="Footer"/>
      <w:tabs>
        <w:tab w:val="clear" w:pos="4513"/>
      </w:tabs>
      <w:spacing w:line="200" w:lineRule="exact"/>
    </w:pPr>
    <w:r w:rsidRPr="007B056E">
      <w:t xml:space="preserve">Document name: </w:t>
    </w:r>
    <w:fldSimple w:instr=" FILENAME \* MERGEFORMAT ">
      <w:r>
        <w:rPr>
          <w:noProof/>
        </w:rPr>
        <w:t>Document2</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9B3AD46" w14:textId="78D6633A" w:rsidR="00871EB1" w:rsidRPr="002E31A4" w:rsidRDefault="00871EB1" w:rsidP="00B516DF">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C60C46">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2D0B56B5" w14:textId="77777777" w:rsidR="00871EB1" w:rsidRDefault="00871EB1" w:rsidP="00B516DF">
    <w:pPr>
      <w:pStyle w:val="Footer"/>
      <w:tabs>
        <w:tab w:val="clear" w:pos="4513"/>
        <w:tab w:val="center" w:pos="8505"/>
      </w:tabs>
      <w:rPr>
        <w:color w:val="A6A6A6" w:themeColor="background1" w:themeShade="A6"/>
        <w:sz w:val="9"/>
        <w:szCs w:val="13"/>
      </w:rPr>
    </w:pPr>
  </w:p>
  <w:p w14:paraId="270A3665" w14:textId="77777777" w:rsidR="00871EB1" w:rsidRDefault="00871EB1" w:rsidP="00B516DF">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4DD595F6" w14:textId="493A2E07" w:rsidR="00871EB1" w:rsidRPr="002E31A4" w:rsidRDefault="00871EB1"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917F51">
          <w:rPr>
            <w:color w:val="A6A6A6" w:themeColor="background1" w:themeShade="A6"/>
            <w:sz w:val="9"/>
            <w:szCs w:val="13"/>
          </w:rPr>
          <w:t>16.0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99E41" w14:textId="03F4E896" w:rsidR="00871EB1" w:rsidRPr="007B056E" w:rsidRDefault="00871EB1" w:rsidP="002E31A4">
    <w:pPr>
      <w:pStyle w:val="Footer"/>
      <w:tabs>
        <w:tab w:val="clear" w:pos="4513"/>
      </w:tabs>
      <w:spacing w:line="200" w:lineRule="exact"/>
    </w:pPr>
    <w:r w:rsidRPr="007B056E">
      <w:t xml:space="preserve">Document name: </w:t>
    </w:r>
    <w:fldSimple w:instr=" FILENAME \* MERGEFORMAT ">
      <w:r>
        <w:rPr>
          <w:noProof/>
        </w:rPr>
        <w:t>ICTPRG433 - ASI - Assignment (SAAirline Ticketing).docx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7EE8F249" w14:textId="2BDAB782" w:rsidR="00871EB1" w:rsidRPr="002E31A4" w:rsidRDefault="00871EB1"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C60C46">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49A3D015" w14:textId="77777777" w:rsidR="00871EB1" w:rsidRDefault="00871EB1" w:rsidP="000F195B">
    <w:pPr>
      <w:pStyle w:val="Footer"/>
      <w:tabs>
        <w:tab w:val="clear" w:pos="4513"/>
        <w:tab w:val="center" w:pos="8505"/>
      </w:tabs>
      <w:rPr>
        <w:color w:val="A6A6A6" w:themeColor="background1" w:themeShade="A6"/>
        <w:sz w:val="9"/>
        <w:szCs w:val="13"/>
      </w:rPr>
    </w:pPr>
  </w:p>
  <w:p w14:paraId="2C728F52" w14:textId="77777777" w:rsidR="00871EB1" w:rsidRDefault="00871EB1"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41F10086" w14:textId="426C1EBC" w:rsidR="00871EB1" w:rsidRPr="000F195B" w:rsidRDefault="00871EB1"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917F51">
          <w:rPr>
            <w:color w:val="A6A6A6" w:themeColor="background1" w:themeShade="A6"/>
            <w:sz w:val="9"/>
            <w:szCs w:val="13"/>
          </w:rPr>
          <w:t>16.0</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D535" w14:textId="77777777" w:rsidR="00871EB1" w:rsidRDefault="00871EB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AF599" w14:textId="77D9A6B4" w:rsidR="00871EB1" w:rsidRPr="00406F34" w:rsidRDefault="00871EB1" w:rsidP="00871EB1">
    <w:pPr>
      <w:pStyle w:val="Footer"/>
      <w:rPr>
        <w:sz w:val="20"/>
        <w:szCs w:val="20"/>
      </w:rPr>
    </w:pPr>
    <w:r w:rsidRPr="007D4E0A">
      <w:rPr>
        <w:sz w:val="20"/>
        <w:szCs w:val="20"/>
      </w:rPr>
      <w:fldChar w:fldCharType="begin"/>
    </w:r>
    <w:r w:rsidRPr="007D4E0A">
      <w:rPr>
        <w:sz w:val="20"/>
        <w:szCs w:val="20"/>
      </w:rPr>
      <w:instrText xml:space="preserve"> FILENAME   \* MERGEFORMAT </w:instrText>
    </w:r>
    <w:r w:rsidRPr="007D4E0A">
      <w:rPr>
        <w:sz w:val="20"/>
        <w:szCs w:val="20"/>
      </w:rPr>
      <w:fldChar w:fldCharType="separate"/>
    </w:r>
    <w:r w:rsidR="00B82A6F">
      <w:rPr>
        <w:noProof/>
        <w:sz w:val="20"/>
        <w:szCs w:val="20"/>
      </w:rPr>
      <w:t>ICTPRG433 - ASI - Assignment (SAAirline Ticketing).docx</w:t>
    </w:r>
    <w:r w:rsidRPr="007D4E0A">
      <w:rPr>
        <w:sz w:val="20"/>
        <w:szCs w:val="20"/>
      </w:rPr>
      <w:fldChar w:fldCharType="end"/>
    </w:r>
    <w:r w:rsidRPr="00406F34">
      <w:rPr>
        <w:sz w:val="20"/>
        <w:szCs w:val="20"/>
      </w:rPr>
      <w:tab/>
    </w:r>
    <w:r w:rsidRPr="00406F34">
      <w:rPr>
        <w:sz w:val="20"/>
        <w:szCs w:val="20"/>
      </w:rPr>
      <w:tab/>
      <w:t xml:space="preserve">page </w:t>
    </w:r>
    <w:r w:rsidRPr="5DC4D19D">
      <w:rPr>
        <w:noProof/>
        <w:sz w:val="20"/>
        <w:szCs w:val="20"/>
      </w:rPr>
      <w:fldChar w:fldCharType="begin"/>
    </w:r>
    <w:r w:rsidRPr="00406F34">
      <w:rPr>
        <w:sz w:val="20"/>
        <w:szCs w:val="20"/>
      </w:rPr>
      <w:instrText xml:space="preserve"> PAGE   \* MERGEFORMAT </w:instrText>
    </w:r>
    <w:r w:rsidRPr="5DC4D19D">
      <w:rPr>
        <w:sz w:val="20"/>
        <w:szCs w:val="20"/>
      </w:rPr>
      <w:fldChar w:fldCharType="separate"/>
    </w:r>
    <w:r>
      <w:rPr>
        <w:noProof/>
        <w:sz w:val="20"/>
        <w:szCs w:val="20"/>
      </w:rPr>
      <w:t>5</w:t>
    </w:r>
    <w:r w:rsidRPr="5DC4D19D">
      <w:rPr>
        <w:noProof/>
        <w:sz w:val="20"/>
        <w:szCs w:val="20"/>
      </w:rPr>
      <w:fldChar w:fldCharType="end"/>
    </w:r>
  </w:p>
  <w:p w14:paraId="2FECD323" w14:textId="7FBD3732" w:rsidR="00871EB1" w:rsidRPr="00883347" w:rsidRDefault="00871EB1" w:rsidP="00871EB1">
    <w:pPr>
      <w:pStyle w:val="Footer"/>
      <w:rPr>
        <w:sz w:val="10"/>
        <w:szCs w:val="10"/>
      </w:rPr>
    </w:pPr>
    <w:r w:rsidRPr="5DC4D19D">
      <w:fldChar w:fldCharType="begin"/>
    </w:r>
    <w:r w:rsidRPr="00883347">
      <w:rPr>
        <w:sz w:val="10"/>
        <w:szCs w:val="10"/>
      </w:rPr>
      <w:instrText xml:space="preserve"> FILENAME  \p  \* MERGEFORMAT </w:instrText>
    </w:r>
    <w:r w:rsidRPr="5DC4D19D">
      <w:rPr>
        <w:sz w:val="10"/>
        <w:szCs w:val="10"/>
      </w:rPr>
      <w:fldChar w:fldCharType="separate"/>
    </w:r>
    <w:r>
      <w:rPr>
        <w:noProof/>
        <w:sz w:val="10"/>
        <w:szCs w:val="10"/>
      </w:rPr>
      <w:t>C:\TAFESA\2021_S1\QES_ICT20\PRG433NUT\Assessment\Student\ICTPRG433 - ASI - Assignment (SAAirline Ticketing).docx</w:t>
    </w:r>
    <w:r w:rsidRPr="5DC4D19D">
      <w:fldChar w:fldCharType="end"/>
    </w:r>
  </w:p>
  <w:p w14:paraId="2B6CB66A" w14:textId="77777777" w:rsidR="00871EB1" w:rsidRDefault="00871EB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8309C" w14:textId="77777777" w:rsidR="00871EB1" w:rsidRDefault="00871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39957" w14:textId="77777777" w:rsidR="00915BA9" w:rsidRDefault="00915BA9" w:rsidP="00D77177">
      <w:r>
        <w:separator/>
      </w:r>
    </w:p>
  </w:footnote>
  <w:footnote w:type="continuationSeparator" w:id="0">
    <w:p w14:paraId="3B99A023" w14:textId="77777777" w:rsidR="00915BA9" w:rsidRDefault="00915BA9" w:rsidP="00D77177">
      <w:r>
        <w:continuationSeparator/>
      </w:r>
    </w:p>
  </w:footnote>
  <w:footnote w:type="continuationNotice" w:id="1">
    <w:p w14:paraId="37230FD6" w14:textId="77777777" w:rsidR="00915BA9" w:rsidRDefault="00915B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4D30D" w14:textId="77777777" w:rsidR="00B82A6F" w:rsidRDefault="00B82A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09BDB" w14:textId="77777777" w:rsidR="00B82A6F" w:rsidRDefault="00B82A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20E53" w14:textId="77777777" w:rsidR="00871EB1" w:rsidRPr="002E31A4" w:rsidRDefault="00871EB1"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58241" behindDoc="0" locked="0" layoutInCell="1" allowOverlap="1" wp14:anchorId="5F5308ED" wp14:editId="0F8A614A">
          <wp:simplePos x="0" y="0"/>
          <wp:positionH relativeFrom="column">
            <wp:posOffset>-647548</wp:posOffset>
          </wp:positionH>
          <wp:positionV relativeFrom="paragraph">
            <wp:posOffset>3810</wp:posOffset>
          </wp:positionV>
          <wp:extent cx="540000" cy="54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noProof/>
        <w:color w:val="auto"/>
      </w:rPr>
      <w:drawing>
        <wp:anchor distT="0" distB="0" distL="114300" distR="114300" simplePos="0" relativeHeight="251658240" behindDoc="0" locked="0" layoutInCell="1" allowOverlap="1" wp14:anchorId="4AC30AA8" wp14:editId="377CA067">
          <wp:simplePos x="0" y="0"/>
          <wp:positionH relativeFrom="column">
            <wp:posOffset>2768600</wp:posOffset>
          </wp:positionH>
          <wp:positionV relativeFrom="page">
            <wp:posOffset>377460</wp:posOffset>
          </wp:positionV>
          <wp:extent cx="2944495" cy="710565"/>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b/>
        <w:bCs/>
        <w:color w:val="auto"/>
        <w:sz w:val="36"/>
        <w:szCs w:val="36"/>
        <w:lang w:val="en-AU"/>
      </w:rPr>
      <w:t>Assessment</w:t>
    </w:r>
  </w:p>
  <w:p w14:paraId="30FC63E4" w14:textId="77777777" w:rsidR="00871EB1" w:rsidRPr="002E31A4" w:rsidRDefault="00871EB1"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5D90DE38" w14:textId="77777777" w:rsidR="00871EB1" w:rsidRDefault="00871EB1"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bookmarkEnd w:id="3"/>
  <w:bookmarkEnd w:id="4"/>
  <w:bookmarkEnd w:id="5"/>
  <w:bookmarkEnd w:id="6"/>
  <w:p w14:paraId="19A9F39F" w14:textId="77777777" w:rsidR="00871EB1" w:rsidRDefault="00871E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33EA6" w14:textId="77777777" w:rsidR="00871EB1" w:rsidRDefault="00871EB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A555" w14:textId="1581FE46" w:rsidR="00871EB1" w:rsidRDefault="00871EB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652B4" w14:textId="77777777" w:rsidR="00871EB1" w:rsidRDefault="00871E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10.8pt;height:10.8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5561F0"/>
    <w:multiLevelType w:val="hybridMultilevel"/>
    <w:tmpl w:val="15B058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FD5F37"/>
    <w:multiLevelType w:val="hybridMultilevel"/>
    <w:tmpl w:val="2B085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7F6A85"/>
    <w:multiLevelType w:val="hybridMultilevel"/>
    <w:tmpl w:val="A9C219D8"/>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2096D05"/>
    <w:multiLevelType w:val="hybridMultilevel"/>
    <w:tmpl w:val="406838C8"/>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736F7A"/>
    <w:multiLevelType w:val="hybridMultilevel"/>
    <w:tmpl w:val="D3A289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CF6265F"/>
    <w:multiLevelType w:val="hybridMultilevel"/>
    <w:tmpl w:val="7AA0BD0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F161608"/>
    <w:multiLevelType w:val="hybridMultilevel"/>
    <w:tmpl w:val="D5C6C694"/>
    <w:lvl w:ilvl="0" w:tplc="A612A2CA">
      <w:start w:val="1"/>
      <w:numFmt w:val="bullet"/>
      <w:lvlText w:val=""/>
      <w:lvlJc w:val="left"/>
      <w:pPr>
        <w:ind w:left="720" w:hanging="360"/>
      </w:pPr>
      <w:rPr>
        <w:rFonts w:ascii="Symbol" w:hAnsi="Symbol" w:hint="default"/>
      </w:rPr>
    </w:lvl>
    <w:lvl w:ilvl="1" w:tplc="9AB6CC5E">
      <w:start w:val="1"/>
      <w:numFmt w:val="bullet"/>
      <w:lvlText w:val="o"/>
      <w:lvlJc w:val="left"/>
      <w:pPr>
        <w:ind w:left="1440" w:hanging="360"/>
      </w:pPr>
      <w:rPr>
        <w:rFonts w:ascii="Courier New" w:hAnsi="Courier New" w:hint="default"/>
      </w:rPr>
    </w:lvl>
    <w:lvl w:ilvl="2" w:tplc="EAB0118E">
      <w:start w:val="1"/>
      <w:numFmt w:val="bullet"/>
      <w:lvlText w:val=""/>
      <w:lvlJc w:val="left"/>
      <w:pPr>
        <w:ind w:left="2160" w:hanging="360"/>
      </w:pPr>
      <w:rPr>
        <w:rFonts w:ascii="Wingdings" w:hAnsi="Wingdings" w:hint="default"/>
      </w:rPr>
    </w:lvl>
    <w:lvl w:ilvl="3" w:tplc="DD6E4526">
      <w:start w:val="1"/>
      <w:numFmt w:val="bullet"/>
      <w:lvlText w:val=""/>
      <w:lvlJc w:val="left"/>
      <w:pPr>
        <w:ind w:left="2880" w:hanging="360"/>
      </w:pPr>
      <w:rPr>
        <w:rFonts w:ascii="Symbol" w:hAnsi="Symbol" w:hint="default"/>
      </w:rPr>
    </w:lvl>
    <w:lvl w:ilvl="4" w:tplc="4DCC1E6E">
      <w:start w:val="1"/>
      <w:numFmt w:val="bullet"/>
      <w:lvlText w:val="o"/>
      <w:lvlJc w:val="left"/>
      <w:pPr>
        <w:ind w:left="3600" w:hanging="360"/>
      </w:pPr>
      <w:rPr>
        <w:rFonts w:ascii="Courier New" w:hAnsi="Courier New" w:hint="default"/>
      </w:rPr>
    </w:lvl>
    <w:lvl w:ilvl="5" w:tplc="D952B076">
      <w:start w:val="1"/>
      <w:numFmt w:val="bullet"/>
      <w:lvlText w:val=""/>
      <w:lvlJc w:val="left"/>
      <w:pPr>
        <w:ind w:left="4320" w:hanging="360"/>
      </w:pPr>
      <w:rPr>
        <w:rFonts w:ascii="Wingdings" w:hAnsi="Wingdings" w:hint="default"/>
      </w:rPr>
    </w:lvl>
    <w:lvl w:ilvl="6" w:tplc="269805AA">
      <w:start w:val="1"/>
      <w:numFmt w:val="bullet"/>
      <w:lvlText w:val=""/>
      <w:lvlJc w:val="left"/>
      <w:pPr>
        <w:ind w:left="5040" w:hanging="360"/>
      </w:pPr>
      <w:rPr>
        <w:rFonts w:ascii="Symbol" w:hAnsi="Symbol" w:hint="default"/>
      </w:rPr>
    </w:lvl>
    <w:lvl w:ilvl="7" w:tplc="AEFC79D8">
      <w:start w:val="1"/>
      <w:numFmt w:val="bullet"/>
      <w:lvlText w:val="o"/>
      <w:lvlJc w:val="left"/>
      <w:pPr>
        <w:ind w:left="5760" w:hanging="360"/>
      </w:pPr>
      <w:rPr>
        <w:rFonts w:ascii="Courier New" w:hAnsi="Courier New" w:hint="default"/>
      </w:rPr>
    </w:lvl>
    <w:lvl w:ilvl="8" w:tplc="CFF20A62">
      <w:start w:val="1"/>
      <w:numFmt w:val="bullet"/>
      <w:lvlText w:val=""/>
      <w:lvlJc w:val="left"/>
      <w:pPr>
        <w:ind w:left="6480" w:hanging="360"/>
      </w:pPr>
      <w:rPr>
        <w:rFonts w:ascii="Wingdings" w:hAnsi="Wingdings" w:hint="default"/>
      </w:rPr>
    </w:lvl>
  </w:abstractNum>
  <w:abstractNum w:abstractNumId="13" w15:restartNumberingAfterBreak="0">
    <w:nsid w:val="340438BB"/>
    <w:multiLevelType w:val="hybridMultilevel"/>
    <w:tmpl w:val="772C6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4F560C0"/>
    <w:multiLevelType w:val="hybridMultilevel"/>
    <w:tmpl w:val="D5B630B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66D2C99"/>
    <w:multiLevelType w:val="hybridMultilevel"/>
    <w:tmpl w:val="3506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7BF5002"/>
    <w:multiLevelType w:val="hybridMultilevel"/>
    <w:tmpl w:val="27A09ED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39077C28"/>
    <w:multiLevelType w:val="hybridMultilevel"/>
    <w:tmpl w:val="DCB8053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BE74CF3"/>
    <w:multiLevelType w:val="hybridMultilevel"/>
    <w:tmpl w:val="61E87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C2B0D6A"/>
    <w:multiLevelType w:val="hybridMultilevel"/>
    <w:tmpl w:val="A79CA5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F880EA9"/>
    <w:multiLevelType w:val="hybridMultilevel"/>
    <w:tmpl w:val="51B643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2100ED2"/>
    <w:multiLevelType w:val="hybridMultilevel"/>
    <w:tmpl w:val="90A46EC0"/>
    <w:lvl w:ilvl="0" w:tplc="0C090001">
      <w:start w:val="1"/>
      <w:numFmt w:val="bullet"/>
      <w:lvlText w:val=""/>
      <w:lvlJc w:val="left"/>
      <w:pPr>
        <w:ind w:left="1509" w:hanging="360"/>
      </w:pPr>
      <w:rPr>
        <w:rFonts w:ascii="Symbol" w:hAnsi="Symbol" w:hint="default"/>
      </w:rPr>
    </w:lvl>
    <w:lvl w:ilvl="1" w:tplc="0C090003" w:tentative="1">
      <w:start w:val="1"/>
      <w:numFmt w:val="bullet"/>
      <w:lvlText w:val="o"/>
      <w:lvlJc w:val="left"/>
      <w:pPr>
        <w:ind w:left="2229" w:hanging="360"/>
      </w:pPr>
      <w:rPr>
        <w:rFonts w:ascii="Courier New" w:hAnsi="Courier New" w:cs="Courier New" w:hint="default"/>
      </w:rPr>
    </w:lvl>
    <w:lvl w:ilvl="2" w:tplc="0C090005" w:tentative="1">
      <w:start w:val="1"/>
      <w:numFmt w:val="bullet"/>
      <w:lvlText w:val=""/>
      <w:lvlJc w:val="left"/>
      <w:pPr>
        <w:ind w:left="2949" w:hanging="360"/>
      </w:pPr>
      <w:rPr>
        <w:rFonts w:ascii="Wingdings" w:hAnsi="Wingdings" w:hint="default"/>
      </w:rPr>
    </w:lvl>
    <w:lvl w:ilvl="3" w:tplc="0C090001" w:tentative="1">
      <w:start w:val="1"/>
      <w:numFmt w:val="bullet"/>
      <w:lvlText w:val=""/>
      <w:lvlJc w:val="left"/>
      <w:pPr>
        <w:ind w:left="3669" w:hanging="360"/>
      </w:pPr>
      <w:rPr>
        <w:rFonts w:ascii="Symbol" w:hAnsi="Symbol" w:hint="default"/>
      </w:rPr>
    </w:lvl>
    <w:lvl w:ilvl="4" w:tplc="0C090003" w:tentative="1">
      <w:start w:val="1"/>
      <w:numFmt w:val="bullet"/>
      <w:lvlText w:val="o"/>
      <w:lvlJc w:val="left"/>
      <w:pPr>
        <w:ind w:left="4389" w:hanging="360"/>
      </w:pPr>
      <w:rPr>
        <w:rFonts w:ascii="Courier New" w:hAnsi="Courier New" w:cs="Courier New" w:hint="default"/>
      </w:rPr>
    </w:lvl>
    <w:lvl w:ilvl="5" w:tplc="0C090005" w:tentative="1">
      <w:start w:val="1"/>
      <w:numFmt w:val="bullet"/>
      <w:lvlText w:val=""/>
      <w:lvlJc w:val="left"/>
      <w:pPr>
        <w:ind w:left="5109" w:hanging="360"/>
      </w:pPr>
      <w:rPr>
        <w:rFonts w:ascii="Wingdings" w:hAnsi="Wingdings" w:hint="default"/>
      </w:rPr>
    </w:lvl>
    <w:lvl w:ilvl="6" w:tplc="0C090001" w:tentative="1">
      <w:start w:val="1"/>
      <w:numFmt w:val="bullet"/>
      <w:lvlText w:val=""/>
      <w:lvlJc w:val="left"/>
      <w:pPr>
        <w:ind w:left="5829" w:hanging="360"/>
      </w:pPr>
      <w:rPr>
        <w:rFonts w:ascii="Symbol" w:hAnsi="Symbol" w:hint="default"/>
      </w:rPr>
    </w:lvl>
    <w:lvl w:ilvl="7" w:tplc="0C090003" w:tentative="1">
      <w:start w:val="1"/>
      <w:numFmt w:val="bullet"/>
      <w:lvlText w:val="o"/>
      <w:lvlJc w:val="left"/>
      <w:pPr>
        <w:ind w:left="6549" w:hanging="360"/>
      </w:pPr>
      <w:rPr>
        <w:rFonts w:ascii="Courier New" w:hAnsi="Courier New" w:cs="Courier New" w:hint="default"/>
      </w:rPr>
    </w:lvl>
    <w:lvl w:ilvl="8" w:tplc="0C090005" w:tentative="1">
      <w:start w:val="1"/>
      <w:numFmt w:val="bullet"/>
      <w:lvlText w:val=""/>
      <w:lvlJc w:val="left"/>
      <w:pPr>
        <w:ind w:left="7269" w:hanging="360"/>
      </w:pPr>
      <w:rPr>
        <w:rFonts w:ascii="Wingdings" w:hAnsi="Wingdings" w:hint="default"/>
      </w:rPr>
    </w:lvl>
  </w:abstractNum>
  <w:abstractNum w:abstractNumId="22" w15:restartNumberingAfterBreak="0">
    <w:nsid w:val="430C78CA"/>
    <w:multiLevelType w:val="hybridMultilevel"/>
    <w:tmpl w:val="F99C6C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BB2FC5"/>
    <w:multiLevelType w:val="hybridMultilevel"/>
    <w:tmpl w:val="9846473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4D6324DD"/>
    <w:multiLevelType w:val="hybridMultilevel"/>
    <w:tmpl w:val="BDD67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9C0517"/>
    <w:multiLevelType w:val="hybridMultilevel"/>
    <w:tmpl w:val="E36E94E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53147B60"/>
    <w:multiLevelType w:val="hybridMultilevel"/>
    <w:tmpl w:val="93709C58"/>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5CC714AE"/>
    <w:multiLevelType w:val="hybridMultilevel"/>
    <w:tmpl w:val="33800116"/>
    <w:lvl w:ilvl="0" w:tplc="EBF81284">
      <w:start w:val="1"/>
      <w:numFmt w:val="lowerLetter"/>
      <w:lvlText w:val="%1."/>
      <w:lvlJc w:val="left"/>
      <w:pPr>
        <w:ind w:left="720" w:hanging="360"/>
      </w:pPr>
    </w:lvl>
    <w:lvl w:ilvl="1" w:tplc="9558B692">
      <w:start w:val="1"/>
      <w:numFmt w:val="lowerLetter"/>
      <w:lvlText w:val="%2."/>
      <w:lvlJc w:val="left"/>
      <w:pPr>
        <w:ind w:left="1440" w:hanging="360"/>
      </w:pPr>
    </w:lvl>
    <w:lvl w:ilvl="2" w:tplc="785CDE6A">
      <w:start w:val="1"/>
      <w:numFmt w:val="lowerRoman"/>
      <w:lvlText w:val="%3."/>
      <w:lvlJc w:val="right"/>
      <w:pPr>
        <w:ind w:left="2160" w:hanging="180"/>
      </w:pPr>
    </w:lvl>
    <w:lvl w:ilvl="3" w:tplc="35DA6556">
      <w:start w:val="1"/>
      <w:numFmt w:val="decimal"/>
      <w:lvlText w:val="%4."/>
      <w:lvlJc w:val="left"/>
      <w:pPr>
        <w:ind w:left="2880" w:hanging="360"/>
      </w:pPr>
    </w:lvl>
    <w:lvl w:ilvl="4" w:tplc="162E36D0">
      <w:start w:val="1"/>
      <w:numFmt w:val="lowerLetter"/>
      <w:lvlText w:val="%5."/>
      <w:lvlJc w:val="left"/>
      <w:pPr>
        <w:ind w:left="3600" w:hanging="360"/>
      </w:pPr>
    </w:lvl>
    <w:lvl w:ilvl="5" w:tplc="2BE2F044">
      <w:start w:val="1"/>
      <w:numFmt w:val="lowerRoman"/>
      <w:lvlText w:val="%6."/>
      <w:lvlJc w:val="right"/>
      <w:pPr>
        <w:ind w:left="4320" w:hanging="180"/>
      </w:pPr>
    </w:lvl>
    <w:lvl w:ilvl="6" w:tplc="1B92329C">
      <w:start w:val="1"/>
      <w:numFmt w:val="decimal"/>
      <w:lvlText w:val="%7."/>
      <w:lvlJc w:val="left"/>
      <w:pPr>
        <w:ind w:left="5040" w:hanging="360"/>
      </w:pPr>
    </w:lvl>
    <w:lvl w:ilvl="7" w:tplc="F6B668B2">
      <w:start w:val="1"/>
      <w:numFmt w:val="lowerLetter"/>
      <w:lvlText w:val="%8."/>
      <w:lvlJc w:val="left"/>
      <w:pPr>
        <w:ind w:left="5760" w:hanging="360"/>
      </w:pPr>
    </w:lvl>
    <w:lvl w:ilvl="8" w:tplc="0B82E6D0">
      <w:start w:val="1"/>
      <w:numFmt w:val="lowerRoman"/>
      <w:lvlText w:val="%9."/>
      <w:lvlJc w:val="right"/>
      <w:pPr>
        <w:ind w:left="6480" w:hanging="180"/>
      </w:pPr>
    </w:lvl>
  </w:abstractNum>
  <w:abstractNum w:abstractNumId="28" w15:restartNumberingAfterBreak="0">
    <w:nsid w:val="5D467F06"/>
    <w:multiLevelType w:val="hybridMultilevel"/>
    <w:tmpl w:val="AD58BDE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2214764"/>
    <w:multiLevelType w:val="hybridMultilevel"/>
    <w:tmpl w:val="FBAA6DF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38B5DDE"/>
    <w:multiLevelType w:val="hybridMultilevel"/>
    <w:tmpl w:val="A4F25DA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1" w15:restartNumberingAfterBreak="0">
    <w:nsid w:val="73903ABD"/>
    <w:multiLevelType w:val="hybridMultilevel"/>
    <w:tmpl w:val="5AA4B4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4680448"/>
    <w:multiLevelType w:val="hybridMultilevel"/>
    <w:tmpl w:val="41BC50C6"/>
    <w:lvl w:ilvl="0" w:tplc="0C09000B">
      <w:start w:val="1"/>
      <w:numFmt w:val="bullet"/>
      <w:lvlText w:val=""/>
      <w:lvlJc w:val="left"/>
      <w:pPr>
        <w:ind w:left="1080" w:hanging="360"/>
      </w:pPr>
      <w:rPr>
        <w:rFonts w:ascii="Wingdings" w:hAnsi="Wingdings" w:hint="default"/>
      </w:rPr>
    </w:lvl>
    <w:lvl w:ilvl="1" w:tplc="0C568CA6">
      <w:numFmt w:val="bullet"/>
      <w:lvlText w:val="-"/>
      <w:lvlJc w:val="left"/>
      <w:pPr>
        <w:ind w:left="1800" w:hanging="360"/>
      </w:pPr>
      <w:rPr>
        <w:rFonts w:ascii="Segoe UI" w:eastAsiaTheme="minorHAnsi" w:hAnsi="Segoe UI" w:cs="Segoe UI" w:hint="default"/>
        <w:color w:val="000000"/>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3" w15:restartNumberingAfterBreak="0">
    <w:nsid w:val="79FC1CE7"/>
    <w:multiLevelType w:val="hybridMultilevel"/>
    <w:tmpl w:val="E7F2AA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66232359">
    <w:abstractNumId w:val="12"/>
  </w:num>
  <w:num w:numId="2" w16cid:durableId="1859542292">
    <w:abstractNumId w:val="3"/>
  </w:num>
  <w:num w:numId="3" w16cid:durableId="98449831">
    <w:abstractNumId w:val="2"/>
  </w:num>
  <w:num w:numId="4" w16cid:durableId="240675964">
    <w:abstractNumId w:val="1"/>
  </w:num>
  <w:num w:numId="5" w16cid:durableId="2137093338">
    <w:abstractNumId w:val="0"/>
  </w:num>
  <w:num w:numId="6" w16cid:durableId="1789933688">
    <w:abstractNumId w:val="9"/>
  </w:num>
  <w:num w:numId="7" w16cid:durableId="67967510">
    <w:abstractNumId w:val="5"/>
  </w:num>
  <w:num w:numId="8" w16cid:durableId="224294110">
    <w:abstractNumId w:val="27"/>
  </w:num>
  <w:num w:numId="9" w16cid:durableId="689336649">
    <w:abstractNumId w:val="32"/>
  </w:num>
  <w:num w:numId="10" w16cid:durableId="360398694">
    <w:abstractNumId w:val="31"/>
  </w:num>
  <w:num w:numId="11" w16cid:durableId="636616866">
    <w:abstractNumId w:val="24"/>
  </w:num>
  <w:num w:numId="12" w16cid:durableId="975332954">
    <w:abstractNumId w:val="10"/>
  </w:num>
  <w:num w:numId="13" w16cid:durableId="1029716466">
    <w:abstractNumId w:val="16"/>
  </w:num>
  <w:num w:numId="14" w16cid:durableId="1547988774">
    <w:abstractNumId w:val="25"/>
  </w:num>
  <w:num w:numId="15" w16cid:durableId="1904952070">
    <w:abstractNumId w:val="28"/>
  </w:num>
  <w:num w:numId="16" w16cid:durableId="1202789306">
    <w:abstractNumId w:val="6"/>
  </w:num>
  <w:num w:numId="17" w16cid:durableId="1168402863">
    <w:abstractNumId w:val="11"/>
  </w:num>
  <w:num w:numId="18" w16cid:durableId="506871125">
    <w:abstractNumId w:val="4"/>
  </w:num>
  <w:num w:numId="19" w16cid:durableId="148063444">
    <w:abstractNumId w:val="26"/>
  </w:num>
  <w:num w:numId="20" w16cid:durableId="2145346307">
    <w:abstractNumId w:val="8"/>
  </w:num>
  <w:num w:numId="21" w16cid:durableId="1334916961">
    <w:abstractNumId w:val="19"/>
  </w:num>
  <w:num w:numId="22" w16cid:durableId="260572166">
    <w:abstractNumId w:val="15"/>
  </w:num>
  <w:num w:numId="23" w16cid:durableId="733814107">
    <w:abstractNumId w:val="20"/>
  </w:num>
  <w:num w:numId="24" w16cid:durableId="392046021">
    <w:abstractNumId w:val="22"/>
  </w:num>
  <w:num w:numId="25" w16cid:durableId="1543861545">
    <w:abstractNumId w:val="21"/>
  </w:num>
  <w:num w:numId="26" w16cid:durableId="1339499553">
    <w:abstractNumId w:val="14"/>
  </w:num>
  <w:num w:numId="27" w16cid:durableId="178544522">
    <w:abstractNumId w:val="29"/>
  </w:num>
  <w:num w:numId="28" w16cid:durableId="928005897">
    <w:abstractNumId w:val="13"/>
  </w:num>
  <w:num w:numId="29" w16cid:durableId="1916863265">
    <w:abstractNumId w:val="30"/>
  </w:num>
  <w:num w:numId="30" w16cid:durableId="358548892">
    <w:abstractNumId w:val="7"/>
  </w:num>
  <w:num w:numId="31" w16cid:durableId="727729954">
    <w:abstractNumId w:val="23"/>
  </w:num>
  <w:num w:numId="32" w16cid:durableId="691882500">
    <w:abstractNumId w:val="18"/>
  </w:num>
  <w:num w:numId="33" w16cid:durableId="1722168087">
    <w:abstractNumId w:val="17"/>
  </w:num>
  <w:num w:numId="34" w16cid:durableId="42995271">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4B"/>
    <w:rsid w:val="00000992"/>
    <w:rsid w:val="00004EB7"/>
    <w:rsid w:val="00006316"/>
    <w:rsid w:val="0001217C"/>
    <w:rsid w:val="00017F6D"/>
    <w:rsid w:val="0002236F"/>
    <w:rsid w:val="00035B79"/>
    <w:rsid w:val="000408B1"/>
    <w:rsid w:val="000509D5"/>
    <w:rsid w:val="000564BD"/>
    <w:rsid w:val="000611A1"/>
    <w:rsid w:val="00061895"/>
    <w:rsid w:val="00065C4D"/>
    <w:rsid w:val="00092D77"/>
    <w:rsid w:val="000A4016"/>
    <w:rsid w:val="000A6593"/>
    <w:rsid w:val="000A6BF3"/>
    <w:rsid w:val="000B45AB"/>
    <w:rsid w:val="000B51D8"/>
    <w:rsid w:val="000B5409"/>
    <w:rsid w:val="000B7A04"/>
    <w:rsid w:val="000C57BA"/>
    <w:rsid w:val="000C5903"/>
    <w:rsid w:val="000D6E20"/>
    <w:rsid w:val="000E4FA0"/>
    <w:rsid w:val="000F195B"/>
    <w:rsid w:val="0011200D"/>
    <w:rsid w:val="0012248A"/>
    <w:rsid w:val="0012329C"/>
    <w:rsid w:val="00156E4C"/>
    <w:rsid w:val="00164620"/>
    <w:rsid w:val="001741A4"/>
    <w:rsid w:val="00175935"/>
    <w:rsid w:val="001775E1"/>
    <w:rsid w:val="00191E59"/>
    <w:rsid w:val="00195C05"/>
    <w:rsid w:val="001A28F5"/>
    <w:rsid w:val="001C5D58"/>
    <w:rsid w:val="001D067B"/>
    <w:rsid w:val="001D2FD7"/>
    <w:rsid w:val="001E0837"/>
    <w:rsid w:val="001E1AE0"/>
    <w:rsid w:val="001F1369"/>
    <w:rsid w:val="0020332F"/>
    <w:rsid w:val="0022314D"/>
    <w:rsid w:val="0023207E"/>
    <w:rsid w:val="00242BC6"/>
    <w:rsid w:val="0025794E"/>
    <w:rsid w:val="00262938"/>
    <w:rsid w:val="002636C6"/>
    <w:rsid w:val="0026573E"/>
    <w:rsid w:val="00282ADE"/>
    <w:rsid w:val="00283979"/>
    <w:rsid w:val="0028794B"/>
    <w:rsid w:val="00296AD9"/>
    <w:rsid w:val="002A5809"/>
    <w:rsid w:val="002C0D2F"/>
    <w:rsid w:val="002C416A"/>
    <w:rsid w:val="002C60E9"/>
    <w:rsid w:val="002D1944"/>
    <w:rsid w:val="002D1AF7"/>
    <w:rsid w:val="002E31A4"/>
    <w:rsid w:val="002F2C8D"/>
    <w:rsid w:val="002F4687"/>
    <w:rsid w:val="002F62F8"/>
    <w:rsid w:val="003007EB"/>
    <w:rsid w:val="00300B49"/>
    <w:rsid w:val="00306C20"/>
    <w:rsid w:val="00325C47"/>
    <w:rsid w:val="00337833"/>
    <w:rsid w:val="00345FBB"/>
    <w:rsid w:val="00366415"/>
    <w:rsid w:val="00371B6B"/>
    <w:rsid w:val="00380BD2"/>
    <w:rsid w:val="0039131C"/>
    <w:rsid w:val="00392D36"/>
    <w:rsid w:val="003931B8"/>
    <w:rsid w:val="003A2726"/>
    <w:rsid w:val="003A3343"/>
    <w:rsid w:val="003B0467"/>
    <w:rsid w:val="003B2493"/>
    <w:rsid w:val="003B276B"/>
    <w:rsid w:val="003B39FF"/>
    <w:rsid w:val="003B45EE"/>
    <w:rsid w:val="003B7014"/>
    <w:rsid w:val="003B72DA"/>
    <w:rsid w:val="003C2ECA"/>
    <w:rsid w:val="003C5135"/>
    <w:rsid w:val="003D447D"/>
    <w:rsid w:val="003F5301"/>
    <w:rsid w:val="0040599A"/>
    <w:rsid w:val="004075F1"/>
    <w:rsid w:val="00410E10"/>
    <w:rsid w:val="00411657"/>
    <w:rsid w:val="00412734"/>
    <w:rsid w:val="00416410"/>
    <w:rsid w:val="004179AC"/>
    <w:rsid w:val="00434BFF"/>
    <w:rsid w:val="00442C1E"/>
    <w:rsid w:val="00443B0C"/>
    <w:rsid w:val="004479E4"/>
    <w:rsid w:val="004547CA"/>
    <w:rsid w:val="00456A02"/>
    <w:rsid w:val="0046742C"/>
    <w:rsid w:val="004728E7"/>
    <w:rsid w:val="004748DE"/>
    <w:rsid w:val="00484ADD"/>
    <w:rsid w:val="004A3749"/>
    <w:rsid w:val="004C6B2D"/>
    <w:rsid w:val="004D2752"/>
    <w:rsid w:val="004D4C4E"/>
    <w:rsid w:val="004D6760"/>
    <w:rsid w:val="004E7272"/>
    <w:rsid w:val="004F0653"/>
    <w:rsid w:val="004F780C"/>
    <w:rsid w:val="0050312C"/>
    <w:rsid w:val="00510D83"/>
    <w:rsid w:val="005451F4"/>
    <w:rsid w:val="00550C7B"/>
    <w:rsid w:val="005551E0"/>
    <w:rsid w:val="005565C1"/>
    <w:rsid w:val="00560E01"/>
    <w:rsid w:val="00564833"/>
    <w:rsid w:val="00565983"/>
    <w:rsid w:val="005716F3"/>
    <w:rsid w:val="00571C6D"/>
    <w:rsid w:val="00573EC5"/>
    <w:rsid w:val="00575551"/>
    <w:rsid w:val="005840F1"/>
    <w:rsid w:val="0058660F"/>
    <w:rsid w:val="0059077A"/>
    <w:rsid w:val="00591013"/>
    <w:rsid w:val="005928E6"/>
    <w:rsid w:val="005A5370"/>
    <w:rsid w:val="005B2D52"/>
    <w:rsid w:val="005B5694"/>
    <w:rsid w:val="005E0E4F"/>
    <w:rsid w:val="005E15D3"/>
    <w:rsid w:val="005E195A"/>
    <w:rsid w:val="005F5438"/>
    <w:rsid w:val="00607E89"/>
    <w:rsid w:val="00610611"/>
    <w:rsid w:val="0062110D"/>
    <w:rsid w:val="00621927"/>
    <w:rsid w:val="006354CE"/>
    <w:rsid w:val="00641F04"/>
    <w:rsid w:val="00646D27"/>
    <w:rsid w:val="0066253A"/>
    <w:rsid w:val="00667FB8"/>
    <w:rsid w:val="00672308"/>
    <w:rsid w:val="006749C4"/>
    <w:rsid w:val="00676EBD"/>
    <w:rsid w:val="00685215"/>
    <w:rsid w:val="00686491"/>
    <w:rsid w:val="006949D0"/>
    <w:rsid w:val="00697183"/>
    <w:rsid w:val="006A1BC5"/>
    <w:rsid w:val="006A4B0F"/>
    <w:rsid w:val="006B5861"/>
    <w:rsid w:val="006B5D14"/>
    <w:rsid w:val="006C4D2E"/>
    <w:rsid w:val="006D0C2F"/>
    <w:rsid w:val="006D2915"/>
    <w:rsid w:val="006D3D73"/>
    <w:rsid w:val="006D5EE4"/>
    <w:rsid w:val="006D6328"/>
    <w:rsid w:val="006F0058"/>
    <w:rsid w:val="006F5EA4"/>
    <w:rsid w:val="00706F3E"/>
    <w:rsid w:val="00714E4E"/>
    <w:rsid w:val="00721759"/>
    <w:rsid w:val="00732869"/>
    <w:rsid w:val="00734744"/>
    <w:rsid w:val="007416A3"/>
    <w:rsid w:val="007460B9"/>
    <w:rsid w:val="00753164"/>
    <w:rsid w:val="00753B90"/>
    <w:rsid w:val="00767A96"/>
    <w:rsid w:val="007708A9"/>
    <w:rsid w:val="007870C6"/>
    <w:rsid w:val="00787140"/>
    <w:rsid w:val="007877E0"/>
    <w:rsid w:val="007B056E"/>
    <w:rsid w:val="007B41B2"/>
    <w:rsid w:val="007B6F47"/>
    <w:rsid w:val="007C70FB"/>
    <w:rsid w:val="007D4E0A"/>
    <w:rsid w:val="007D61C7"/>
    <w:rsid w:val="007E4551"/>
    <w:rsid w:val="007F37E9"/>
    <w:rsid w:val="008032BB"/>
    <w:rsid w:val="008221B0"/>
    <w:rsid w:val="008300D3"/>
    <w:rsid w:val="00840743"/>
    <w:rsid w:val="008434B8"/>
    <w:rsid w:val="008449D5"/>
    <w:rsid w:val="00846C50"/>
    <w:rsid w:val="00854F34"/>
    <w:rsid w:val="00856BB8"/>
    <w:rsid w:val="00856C4D"/>
    <w:rsid w:val="00871EB1"/>
    <w:rsid w:val="008722F8"/>
    <w:rsid w:val="00873B44"/>
    <w:rsid w:val="00874220"/>
    <w:rsid w:val="0087470D"/>
    <w:rsid w:val="00876C5C"/>
    <w:rsid w:val="0087704B"/>
    <w:rsid w:val="00881879"/>
    <w:rsid w:val="00890154"/>
    <w:rsid w:val="008C3334"/>
    <w:rsid w:val="008D2F84"/>
    <w:rsid w:val="008D6104"/>
    <w:rsid w:val="008E0DAA"/>
    <w:rsid w:val="008F1FDB"/>
    <w:rsid w:val="008F442C"/>
    <w:rsid w:val="00901B73"/>
    <w:rsid w:val="0090529A"/>
    <w:rsid w:val="00907E0C"/>
    <w:rsid w:val="00910DA0"/>
    <w:rsid w:val="009150EA"/>
    <w:rsid w:val="00915BA9"/>
    <w:rsid w:val="00917F51"/>
    <w:rsid w:val="00925D58"/>
    <w:rsid w:val="009269F3"/>
    <w:rsid w:val="00940F52"/>
    <w:rsid w:val="0095239D"/>
    <w:rsid w:val="00961EC6"/>
    <w:rsid w:val="0096557A"/>
    <w:rsid w:val="009A0630"/>
    <w:rsid w:val="009B1AAE"/>
    <w:rsid w:val="009B1F30"/>
    <w:rsid w:val="009B7DDB"/>
    <w:rsid w:val="009C72F6"/>
    <w:rsid w:val="009D53A3"/>
    <w:rsid w:val="009E309E"/>
    <w:rsid w:val="009F0D42"/>
    <w:rsid w:val="009F0D43"/>
    <w:rsid w:val="009F2FC2"/>
    <w:rsid w:val="009F5C25"/>
    <w:rsid w:val="00A008DC"/>
    <w:rsid w:val="00A0179E"/>
    <w:rsid w:val="00A06FD4"/>
    <w:rsid w:val="00A11ED8"/>
    <w:rsid w:val="00A44E88"/>
    <w:rsid w:val="00A65A47"/>
    <w:rsid w:val="00A70CA8"/>
    <w:rsid w:val="00A76284"/>
    <w:rsid w:val="00A7682A"/>
    <w:rsid w:val="00A836BE"/>
    <w:rsid w:val="00A84A37"/>
    <w:rsid w:val="00A93630"/>
    <w:rsid w:val="00A9782B"/>
    <w:rsid w:val="00A9783F"/>
    <w:rsid w:val="00AA1305"/>
    <w:rsid w:val="00AA28FC"/>
    <w:rsid w:val="00AA61B1"/>
    <w:rsid w:val="00AC0B2B"/>
    <w:rsid w:val="00AC4057"/>
    <w:rsid w:val="00AD435C"/>
    <w:rsid w:val="00AF182B"/>
    <w:rsid w:val="00AF3965"/>
    <w:rsid w:val="00B02C16"/>
    <w:rsid w:val="00B0537C"/>
    <w:rsid w:val="00B06DB7"/>
    <w:rsid w:val="00B16555"/>
    <w:rsid w:val="00B22B80"/>
    <w:rsid w:val="00B30415"/>
    <w:rsid w:val="00B30839"/>
    <w:rsid w:val="00B32AC3"/>
    <w:rsid w:val="00B339EE"/>
    <w:rsid w:val="00B33B28"/>
    <w:rsid w:val="00B404A6"/>
    <w:rsid w:val="00B476F7"/>
    <w:rsid w:val="00B516DF"/>
    <w:rsid w:val="00B54978"/>
    <w:rsid w:val="00B7634F"/>
    <w:rsid w:val="00B8158B"/>
    <w:rsid w:val="00B82A6F"/>
    <w:rsid w:val="00B871C3"/>
    <w:rsid w:val="00B8754D"/>
    <w:rsid w:val="00B953A4"/>
    <w:rsid w:val="00BB6569"/>
    <w:rsid w:val="00BC34A7"/>
    <w:rsid w:val="00BD0701"/>
    <w:rsid w:val="00BD408C"/>
    <w:rsid w:val="00BD6093"/>
    <w:rsid w:val="00BE3194"/>
    <w:rsid w:val="00BE55DF"/>
    <w:rsid w:val="00C00D30"/>
    <w:rsid w:val="00C02543"/>
    <w:rsid w:val="00C053ED"/>
    <w:rsid w:val="00C0662E"/>
    <w:rsid w:val="00C15BE2"/>
    <w:rsid w:val="00C37828"/>
    <w:rsid w:val="00C556FE"/>
    <w:rsid w:val="00C6047C"/>
    <w:rsid w:val="00C60C46"/>
    <w:rsid w:val="00C66C9B"/>
    <w:rsid w:val="00C71580"/>
    <w:rsid w:val="00C72C88"/>
    <w:rsid w:val="00C91408"/>
    <w:rsid w:val="00CA2F2B"/>
    <w:rsid w:val="00CD0AD6"/>
    <w:rsid w:val="00CF041C"/>
    <w:rsid w:val="00D02820"/>
    <w:rsid w:val="00D0319F"/>
    <w:rsid w:val="00D25DCC"/>
    <w:rsid w:val="00D272D3"/>
    <w:rsid w:val="00D77177"/>
    <w:rsid w:val="00D82643"/>
    <w:rsid w:val="00D851C5"/>
    <w:rsid w:val="00D93497"/>
    <w:rsid w:val="00D97ACF"/>
    <w:rsid w:val="00DA3761"/>
    <w:rsid w:val="00DA3BAE"/>
    <w:rsid w:val="00DB5613"/>
    <w:rsid w:val="00DC12F9"/>
    <w:rsid w:val="00DC401F"/>
    <w:rsid w:val="00DD004C"/>
    <w:rsid w:val="00DD4206"/>
    <w:rsid w:val="00DE11FD"/>
    <w:rsid w:val="00DE5056"/>
    <w:rsid w:val="00DF0FF9"/>
    <w:rsid w:val="00DF4316"/>
    <w:rsid w:val="00E15F31"/>
    <w:rsid w:val="00E219EC"/>
    <w:rsid w:val="00E258EC"/>
    <w:rsid w:val="00E64D8D"/>
    <w:rsid w:val="00E65C02"/>
    <w:rsid w:val="00E83385"/>
    <w:rsid w:val="00E91D19"/>
    <w:rsid w:val="00E92B68"/>
    <w:rsid w:val="00E97EB3"/>
    <w:rsid w:val="00EA3ABE"/>
    <w:rsid w:val="00EB3ED2"/>
    <w:rsid w:val="00EB658A"/>
    <w:rsid w:val="00EC2964"/>
    <w:rsid w:val="00EC3912"/>
    <w:rsid w:val="00ED47E1"/>
    <w:rsid w:val="00EE12FB"/>
    <w:rsid w:val="00F00663"/>
    <w:rsid w:val="00F028FB"/>
    <w:rsid w:val="00F13B1B"/>
    <w:rsid w:val="00F13E94"/>
    <w:rsid w:val="00F2445C"/>
    <w:rsid w:val="00F25255"/>
    <w:rsid w:val="00F3399F"/>
    <w:rsid w:val="00F42DB7"/>
    <w:rsid w:val="00F43050"/>
    <w:rsid w:val="00F46C68"/>
    <w:rsid w:val="00F74093"/>
    <w:rsid w:val="00F90EDF"/>
    <w:rsid w:val="00F934C5"/>
    <w:rsid w:val="00F953BF"/>
    <w:rsid w:val="00FC274C"/>
    <w:rsid w:val="00FE3380"/>
    <w:rsid w:val="19667B10"/>
    <w:rsid w:val="20D65B83"/>
    <w:rsid w:val="5130A5E6"/>
    <w:rsid w:val="6DAB5C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E0952"/>
  <w15:chartTrackingRefBased/>
  <w15:docId w15:val="{AD37376A-2A7E-48C0-8C2C-68D63AFD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28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9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2"/>
      </w:numPr>
      <w:spacing w:line="360" w:lineRule="auto"/>
    </w:pPr>
  </w:style>
  <w:style w:type="paragraph" w:styleId="ListNumber">
    <w:name w:val="List Number"/>
    <w:basedOn w:val="Normal"/>
    <w:uiPriority w:val="99"/>
    <w:unhideWhenUsed/>
    <w:rsid w:val="002E31A4"/>
    <w:pPr>
      <w:numPr>
        <w:numId w:val="3"/>
      </w:numPr>
    </w:pPr>
  </w:style>
  <w:style w:type="paragraph" w:styleId="ListNumber2">
    <w:name w:val="List Number 2"/>
    <w:basedOn w:val="Normal"/>
    <w:uiPriority w:val="99"/>
    <w:unhideWhenUsed/>
    <w:rsid w:val="002E31A4"/>
    <w:pPr>
      <w:numPr>
        <w:numId w:val="4"/>
      </w:numPr>
    </w:pPr>
  </w:style>
  <w:style w:type="paragraph" w:styleId="ListNumber3">
    <w:name w:val="List Number 3"/>
    <w:basedOn w:val="Normal"/>
    <w:uiPriority w:val="99"/>
    <w:unhideWhenUsed/>
    <w:rsid w:val="002E31A4"/>
    <w:pPr>
      <w:numPr>
        <w:numId w:val="5"/>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character" w:styleId="Emphasis">
    <w:name w:val="Emphasis"/>
    <w:basedOn w:val="DefaultParagraphFont"/>
    <w:uiPriority w:val="20"/>
    <w:qFormat/>
    <w:rsid w:val="00DB56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991368177">
      <w:bodyDiv w:val="1"/>
      <w:marLeft w:val="0"/>
      <w:marRight w:val="0"/>
      <w:marTop w:val="0"/>
      <w:marBottom w:val="0"/>
      <w:divBdr>
        <w:top w:val="none" w:sz="0" w:space="0" w:color="auto"/>
        <w:left w:val="none" w:sz="0" w:space="0" w:color="auto"/>
        <w:bottom w:val="none" w:sz="0" w:space="0" w:color="auto"/>
        <w:right w:val="none" w:sz="0" w:space="0" w:color="auto"/>
      </w:divBdr>
      <w:divsChild>
        <w:div w:id="907417863">
          <w:marLeft w:val="0"/>
          <w:marRight w:val="0"/>
          <w:marTop w:val="0"/>
          <w:marBottom w:val="0"/>
          <w:divBdr>
            <w:top w:val="none" w:sz="0" w:space="0" w:color="auto"/>
            <w:left w:val="none" w:sz="0" w:space="0" w:color="auto"/>
            <w:bottom w:val="none" w:sz="0" w:space="0" w:color="auto"/>
            <w:right w:val="none" w:sz="0" w:space="0" w:color="auto"/>
          </w:divBdr>
          <w:divsChild>
            <w:div w:id="17123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7.png"/><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TAFESA\2021_S1\QES_ICT20\Templates_New\ASI-Assessment%20Student%20Instructions%20ITStud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Assessment_x0020_Instrument_x0020_Identifier xmlns="1c07d8c7-c900-4f17-8efa-882eb357c716">Assignment (SAAirline Ticketing)</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UOC_x0020_Code xmlns="1c07d8c7-c900-4f17-8efa-882eb357c716">ICTPRG433</UOC_x0020_Code>
    <Developer xmlns="1c07d8c7-c900-4f17-8efa-882eb357c716">
      <UserInfo>
        <DisplayName>KT Lau</DisplayName>
        <AccountId>89</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Nadil Sundarapperuma</DisplayName>
        <AccountId>50</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Frank Annese</DisplayName>
        <AccountId>28</AccountId>
        <AccountType/>
      </UserInfo>
    </Approver>
    <UOC_x0020_Title xmlns="1c07d8c7-c900-4f17-8efa-882eb357c716">Test software developments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2021-11-29T13:30:00+00:00</DateOfCurrentRelease>
    <Document_x0020_State xmlns="b6bdf438-5d47-484a-a861-ca21256032dd">Developer Work Completed</Document_x0020_State>
    <Release_x0020_Version xmlns="b6bdf438-5d47-484a-a861-ca21256032dd">1.0</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999D82-A543-47D4-B788-E1498FBC6740}">
  <ds:schemaRefs>
    <ds:schemaRef ds:uri="http://schemas.microsoft.com/sharepoint/events"/>
  </ds:schemaRefs>
</ds:datastoreItem>
</file>

<file path=customXml/itemProps2.xml><?xml version="1.0" encoding="utf-8"?>
<ds:datastoreItem xmlns:ds="http://schemas.openxmlformats.org/officeDocument/2006/customXml" ds:itemID="{2802923B-E9FB-4102-8D5F-B6E1505B78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4.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ITStudies.dotx</Template>
  <TotalTime>629</TotalTime>
  <Pages>19</Pages>
  <Words>3647</Words>
  <Characters>20793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24392</CharactersWithSpaces>
  <SharedDoc>false</SharedDoc>
  <HLinks>
    <vt:vector size="6" baseType="variant">
      <vt:variant>
        <vt:i4>589906</vt:i4>
      </vt:variant>
      <vt:variant>
        <vt:i4>0</vt:i4>
      </vt:variant>
      <vt:variant>
        <vt:i4>0</vt:i4>
      </vt:variant>
      <vt:variant>
        <vt:i4>5</vt:i4>
      </vt:variant>
      <vt:variant>
        <vt:lpwstr>https://www.tafesa.edu.au/apply-enrol/before-starting/student-policies/assessment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Lau</dc:creator>
  <cp:keywords/>
  <dc:description/>
  <cp:lastModifiedBy>Andre ALEXANDROV (001164110)</cp:lastModifiedBy>
  <cp:revision>26</cp:revision>
  <dcterms:created xsi:type="dcterms:W3CDTF">2022-11-13T06:18:00Z</dcterms:created>
  <dcterms:modified xsi:type="dcterms:W3CDTF">2022-12-06T04:52:00Z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Get Link">
    <vt:lpwstr>https://tafesaedu.sharepoint.com/:w:/s/qms/EU1Irj5ZSQFBhyMOGabfEyIB2CmnrTy0A36y-5eh3Ov1Jg, https://tafesaedu.sharepoint.com/:w:/s/qms/EU1Irj5ZSQFBhyMOGabfEyIB2CmnrTy0A36y-5eh3Ov1Jg</vt:lpwstr>
  </property>
  <property fmtid="{D5CDD505-2E9C-101B-9397-08002B2CF9AE}" pid="36" name="MediaServiceImageTags">
    <vt:lpwstr/>
  </property>
</Properties>
</file>