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858393B" w14:textId="77777777" w:rsidTr="006C4D2E">
        <w:tc>
          <w:tcPr>
            <w:tcW w:w="3118" w:type="dxa"/>
            <w:shd w:val="clear" w:color="auto" w:fill="F2F2F2" w:themeFill="background1" w:themeFillShade="F2"/>
          </w:tcPr>
          <w:p w14:paraId="08B382BA"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69AACBC5" w14:textId="67E94624" w:rsidR="006C4D2E" w:rsidRPr="00055AAC" w:rsidRDefault="00E86869" w:rsidP="006D56E5">
            <w:pPr>
              <w:rPr>
                <w:lang w:val="en-AU"/>
              </w:rPr>
            </w:pPr>
            <w:r>
              <w:rPr>
                <w:lang w:val="en-US"/>
              </w:rPr>
              <w:t>Assignment</w:t>
            </w:r>
            <w:r w:rsidR="00D36214">
              <w:rPr>
                <w:lang w:val="en-US"/>
              </w:rPr>
              <w:t xml:space="preserve"> - </w:t>
            </w:r>
            <w:r w:rsidR="00D36214">
              <w:rPr>
                <w:rFonts w:cs="Arial"/>
                <w:color w:val="000000"/>
                <w:szCs w:val="20"/>
                <w:shd w:val="clear" w:color="auto" w:fill="FFFFFF"/>
              </w:rPr>
              <w:t>Enrolment System</w:t>
            </w:r>
          </w:p>
        </w:tc>
      </w:tr>
    </w:tbl>
    <w:p w14:paraId="4B985F27" w14:textId="77777777" w:rsidR="006C4D2E" w:rsidRDefault="006C4D2E" w:rsidP="006C4D2E"/>
    <w:p w14:paraId="2F874964"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2EF60BDE" w14:textId="77777777" w:rsidTr="006C4D2E">
        <w:tc>
          <w:tcPr>
            <w:tcW w:w="3118" w:type="dxa"/>
            <w:shd w:val="clear" w:color="auto" w:fill="F2F2F2" w:themeFill="background1" w:themeFillShade="F2"/>
          </w:tcPr>
          <w:p w14:paraId="74173C38" w14:textId="77777777" w:rsidR="00035B79" w:rsidRPr="00055AAC" w:rsidRDefault="00035B79" w:rsidP="006D56E5">
            <w:r>
              <w:t xml:space="preserve">Unit code/s </w:t>
            </w:r>
            <w:r w:rsidR="002E31A4">
              <w:t>and</w:t>
            </w:r>
            <w:r>
              <w:t xml:space="preserve"> title/s</w:t>
            </w:r>
          </w:p>
        </w:tc>
        <w:tc>
          <w:tcPr>
            <w:tcW w:w="5962" w:type="dxa"/>
          </w:tcPr>
          <w:p w14:paraId="3A6E27B5" w14:textId="403C5BEB" w:rsidR="00035B79" w:rsidRPr="00055AAC" w:rsidRDefault="0903719E" w:rsidP="006D56E5">
            <w:pPr>
              <w:rPr>
                <w:lang w:val="en-AU"/>
              </w:rPr>
            </w:pPr>
            <w:r w:rsidRPr="09968D48">
              <w:rPr>
                <w:lang w:val="en-US"/>
              </w:rPr>
              <w:t>ICTPRG6</w:t>
            </w:r>
            <w:r w:rsidR="5D2058A7" w:rsidRPr="09968D48">
              <w:rPr>
                <w:lang w:val="en-US"/>
              </w:rPr>
              <w:t>1</w:t>
            </w:r>
            <w:r w:rsidRPr="09968D48">
              <w:rPr>
                <w:lang w:val="en-US"/>
              </w:rPr>
              <w:t>4</w:t>
            </w:r>
            <w:r w:rsidR="00E86869">
              <w:rPr>
                <w:lang w:val="en-US"/>
              </w:rPr>
              <w:t xml:space="preserve"> </w:t>
            </w:r>
            <w:r w:rsidR="0000695A" w:rsidRPr="09968D48">
              <w:rPr>
                <w:lang w:val="en-US"/>
              </w:rPr>
              <w:t>Create Cloud Computing Services</w:t>
            </w:r>
          </w:p>
        </w:tc>
      </w:tr>
      <w:tr w:rsidR="00035B79" w:rsidRPr="00055AAC" w14:paraId="167B4FA9" w14:textId="77777777" w:rsidTr="006C4D2E">
        <w:tc>
          <w:tcPr>
            <w:tcW w:w="3118" w:type="dxa"/>
            <w:shd w:val="clear" w:color="auto" w:fill="F2F2F2" w:themeFill="background1" w:themeFillShade="F2"/>
          </w:tcPr>
          <w:p w14:paraId="30321792" w14:textId="77777777" w:rsidR="00035B79" w:rsidRPr="00055AAC" w:rsidRDefault="00035B79" w:rsidP="006D56E5">
            <w:r>
              <w:t xml:space="preserve">Qualification code/s </w:t>
            </w:r>
            <w:r w:rsidR="002E31A4">
              <w:t>and</w:t>
            </w:r>
            <w:r>
              <w:t xml:space="preserve"> title/s</w:t>
            </w:r>
          </w:p>
        </w:tc>
        <w:tc>
          <w:tcPr>
            <w:tcW w:w="5962" w:type="dxa"/>
          </w:tcPr>
          <w:p w14:paraId="0CBF004D" w14:textId="16998A63" w:rsidR="00035B79" w:rsidRPr="00055AAC" w:rsidRDefault="00E86869" w:rsidP="006D56E5">
            <w:pPr>
              <w:rPr>
                <w:lang w:val="en-AU"/>
              </w:rPr>
            </w:pPr>
            <w:r w:rsidRPr="00E86869">
              <w:rPr>
                <w:lang w:val="en-US"/>
              </w:rPr>
              <w:t>ICT50220 - Diploma of Information Technology</w:t>
            </w:r>
            <w:r w:rsidR="0000695A">
              <w:rPr>
                <w:lang w:val="en-US"/>
              </w:rPr>
              <w:t xml:space="preserve"> (Advanced Programming)</w:t>
            </w:r>
          </w:p>
        </w:tc>
      </w:tr>
      <w:tr w:rsidR="00035B79" w:rsidRPr="00055AAC" w14:paraId="39D0681F" w14:textId="77777777" w:rsidTr="006C4D2E">
        <w:tc>
          <w:tcPr>
            <w:tcW w:w="3118" w:type="dxa"/>
            <w:shd w:val="clear" w:color="auto" w:fill="F2F2F2" w:themeFill="background1" w:themeFillShade="F2"/>
          </w:tcPr>
          <w:p w14:paraId="13ABB707" w14:textId="77777777" w:rsidR="00035B79" w:rsidRPr="00055AAC" w:rsidRDefault="00035B79" w:rsidP="006D56E5">
            <w:r>
              <w:t>Business unit/Work group</w:t>
            </w:r>
          </w:p>
        </w:tc>
        <w:tc>
          <w:tcPr>
            <w:tcW w:w="5962" w:type="dxa"/>
          </w:tcPr>
          <w:p w14:paraId="3D993699" w14:textId="78796480" w:rsidR="00035B79" w:rsidRPr="00055AAC" w:rsidRDefault="00E86869" w:rsidP="006D56E5">
            <w:pPr>
              <w:rPr>
                <w:lang w:val="en-AU"/>
              </w:rPr>
            </w:pPr>
            <w:r>
              <w:rPr>
                <w:lang w:val="en-AU"/>
              </w:rPr>
              <w:t>BART</w:t>
            </w:r>
            <w:r w:rsidR="00E749F1">
              <w:rPr>
                <w:lang w:val="en-AU"/>
              </w:rPr>
              <w:t>S</w:t>
            </w:r>
            <w:r>
              <w:rPr>
                <w:lang w:val="en-AU"/>
              </w:rPr>
              <w:t>/</w:t>
            </w:r>
            <w:r w:rsidRPr="00E86869">
              <w:rPr>
                <w:lang w:val="en-AU"/>
              </w:rPr>
              <w:t>IT Studies</w:t>
            </w:r>
          </w:p>
        </w:tc>
      </w:tr>
    </w:tbl>
    <w:p w14:paraId="0B372D41" w14:textId="77777777" w:rsidR="00035B79" w:rsidRDefault="00035B79" w:rsidP="00035B79">
      <w:pPr>
        <w:rPr>
          <w:lang w:val="en-AU"/>
        </w:rPr>
      </w:pPr>
    </w:p>
    <w:p w14:paraId="5ECFCEB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34CDDF0" w14:textId="77777777" w:rsidTr="55157EDC">
        <w:tc>
          <w:tcPr>
            <w:tcW w:w="3119" w:type="dxa"/>
            <w:shd w:val="clear" w:color="auto" w:fill="F2F2F2" w:themeFill="background1" w:themeFillShade="F2"/>
          </w:tcPr>
          <w:p w14:paraId="653ADE02" w14:textId="77777777" w:rsidR="00035B79" w:rsidRPr="00055AAC" w:rsidRDefault="00035B79" w:rsidP="006D56E5">
            <w:r>
              <w:t xml:space="preserve">Method/s of assessment </w:t>
            </w:r>
          </w:p>
        </w:tc>
        <w:tc>
          <w:tcPr>
            <w:tcW w:w="5907" w:type="dxa"/>
          </w:tcPr>
          <w:p w14:paraId="1E63D928" w14:textId="0C176F70" w:rsidR="00035B79" w:rsidRDefault="00200BDB" w:rsidP="006D56E5">
            <w:pPr>
              <w:rPr>
                <w:lang w:val="en-AU"/>
              </w:rPr>
            </w:pPr>
            <w:r>
              <w:rPr>
                <w:lang w:val="en-AU"/>
              </w:rPr>
              <w:t xml:space="preserve">Product </w:t>
            </w:r>
            <w:r w:rsidR="00316027">
              <w:rPr>
                <w:lang w:val="en-AU"/>
              </w:rPr>
              <w:br/>
            </w:r>
          </w:p>
          <w:p w14:paraId="778E929E" w14:textId="77777777" w:rsidR="00035B79" w:rsidRDefault="00035B79" w:rsidP="006D56E5">
            <w:pPr>
              <w:rPr>
                <w:lang w:val="en-AU"/>
              </w:rPr>
            </w:pPr>
          </w:p>
          <w:p w14:paraId="77892492" w14:textId="77777777" w:rsidR="00035B79" w:rsidRPr="00055AAC" w:rsidRDefault="00035B79" w:rsidP="006D56E5">
            <w:pPr>
              <w:rPr>
                <w:lang w:val="en-AU"/>
              </w:rPr>
            </w:pPr>
          </w:p>
        </w:tc>
      </w:tr>
      <w:tr w:rsidR="00035B79" w:rsidRPr="00055AAC" w14:paraId="3099EB44" w14:textId="77777777" w:rsidTr="55157EDC">
        <w:tc>
          <w:tcPr>
            <w:tcW w:w="3119" w:type="dxa"/>
            <w:shd w:val="clear" w:color="auto" w:fill="F2F2F2" w:themeFill="background1" w:themeFillShade="F2"/>
          </w:tcPr>
          <w:p w14:paraId="16EB256B" w14:textId="77777777" w:rsidR="00035B79" w:rsidRPr="00055AAC" w:rsidRDefault="00035B79" w:rsidP="006D56E5">
            <w:r>
              <w:t>Overview of assessment</w:t>
            </w:r>
          </w:p>
        </w:tc>
        <w:tc>
          <w:tcPr>
            <w:tcW w:w="5907" w:type="dxa"/>
          </w:tcPr>
          <w:p w14:paraId="499D3F80" w14:textId="443FE8B6" w:rsidR="00035B79" w:rsidRPr="007E0E95" w:rsidRDefault="00A4535C" w:rsidP="007E0E95">
            <w:pPr>
              <w:rPr>
                <w:rFonts w:eastAsia="Times New Roman" w:cs="Times New Roman"/>
                <w:lang w:val="en-US"/>
              </w:rPr>
            </w:pPr>
            <w:r w:rsidRPr="00772279">
              <w:rPr>
                <w:rFonts w:eastAsia="Times New Roman" w:cs="Times New Roman"/>
                <w:szCs w:val="20"/>
                <w:lang w:val="en-US"/>
              </w:rPr>
              <w:t xml:space="preserve">This assessment will require you to </w:t>
            </w:r>
            <w:r>
              <w:rPr>
                <w:rFonts w:eastAsia="Times New Roman" w:cs="Times New Roman"/>
                <w:szCs w:val="20"/>
                <w:lang w:val="en-US"/>
              </w:rPr>
              <w:t xml:space="preserve">gather and document a set of requirements relating to an existing legacy database driven and to re-engineer this application as a cloud based remote service. You will also be required to code, test, document and publish/deploy/host a working solution in Azure, that can be accessed from the existing legacy Windows Forms client. </w:t>
            </w:r>
          </w:p>
        </w:tc>
      </w:tr>
      <w:tr w:rsidR="00E86869" w:rsidRPr="005453FB" w14:paraId="736C9A6E" w14:textId="77777777" w:rsidTr="55157EDC">
        <w:tc>
          <w:tcPr>
            <w:tcW w:w="3119" w:type="dxa"/>
            <w:shd w:val="clear" w:color="auto" w:fill="F2F2F2" w:themeFill="background1" w:themeFillShade="F2"/>
          </w:tcPr>
          <w:p w14:paraId="1BE35A69" w14:textId="77777777" w:rsidR="00E86869" w:rsidRPr="005453FB" w:rsidRDefault="00E86869" w:rsidP="00E86869">
            <w:r w:rsidRPr="005453FB">
              <w:t>Task/s to be assessed</w:t>
            </w:r>
          </w:p>
        </w:tc>
        <w:tc>
          <w:tcPr>
            <w:tcW w:w="5907" w:type="dxa"/>
          </w:tcPr>
          <w:p w14:paraId="3CAEE383" w14:textId="26C0222B" w:rsidR="00CF0CCF" w:rsidRDefault="00E86869" w:rsidP="00E86869">
            <w:pPr>
              <w:rPr>
                <w:rFonts w:eastAsia="Times New Roman" w:cs="Times New Roman"/>
                <w:lang w:val="en-US"/>
              </w:rPr>
            </w:pPr>
            <w:r w:rsidRPr="005D00E6">
              <w:rPr>
                <w:rFonts w:eastAsia="Times New Roman" w:cs="Times New Roman"/>
                <w:highlight w:val="yellow"/>
                <w:lang w:val="en-US"/>
              </w:rPr>
              <w:t xml:space="preserve">This is a practical task and will require you to design and code in the </w:t>
            </w:r>
            <w:r w:rsidR="00840767" w:rsidRPr="005D00E6">
              <w:rPr>
                <w:rFonts w:eastAsia="Times New Roman" w:cs="Times New Roman"/>
                <w:highlight w:val="yellow"/>
                <w:lang w:val="en-US"/>
              </w:rPr>
              <w:t>C#</w:t>
            </w:r>
            <w:r w:rsidRPr="005D00E6">
              <w:rPr>
                <w:rFonts w:eastAsia="Times New Roman" w:cs="Times New Roman"/>
                <w:highlight w:val="yellow"/>
                <w:lang w:val="en-US"/>
              </w:rPr>
              <w:t xml:space="preserve"> language and </w:t>
            </w:r>
            <w:r w:rsidR="00840767" w:rsidRPr="005D00E6">
              <w:rPr>
                <w:rFonts w:eastAsia="Times New Roman" w:cs="Times New Roman"/>
                <w:highlight w:val="yellow"/>
                <w:lang w:val="en-US"/>
              </w:rPr>
              <w:t>Visual Studio</w:t>
            </w:r>
            <w:r w:rsidRPr="005D00E6">
              <w:rPr>
                <w:rFonts w:eastAsia="Times New Roman" w:cs="Times New Roman"/>
                <w:highlight w:val="yellow"/>
                <w:lang w:val="en-US"/>
              </w:rPr>
              <w:t xml:space="preserve"> IDE.</w:t>
            </w:r>
            <w:r>
              <w:rPr>
                <w:rFonts w:eastAsia="Times New Roman" w:cs="Times New Roman"/>
                <w:lang w:val="en-US"/>
              </w:rPr>
              <w:t xml:space="preserve"> </w:t>
            </w:r>
          </w:p>
          <w:p w14:paraId="679D5CEF" w14:textId="77777777" w:rsidR="00CF0CCF" w:rsidRDefault="00CF0CCF" w:rsidP="00E86869">
            <w:pPr>
              <w:rPr>
                <w:rFonts w:eastAsia="Times New Roman" w:cs="Times New Roman"/>
                <w:lang w:val="en-US"/>
              </w:rPr>
            </w:pPr>
          </w:p>
          <w:p w14:paraId="13967BDA" w14:textId="77777777" w:rsidR="00675B47" w:rsidRPr="00E355CC" w:rsidRDefault="00675B47" w:rsidP="00675B47">
            <w:pPr>
              <w:rPr>
                <w:rStyle w:val="eop"/>
                <w:rFonts w:cs="Arial"/>
                <w:color w:val="000000"/>
                <w:szCs w:val="20"/>
                <w:shd w:val="clear" w:color="auto" w:fill="FFFFFF"/>
              </w:rPr>
            </w:pPr>
            <w:r w:rsidRPr="3EA9756C">
              <w:rPr>
                <w:rStyle w:val="normaltextrun"/>
                <w:rFonts w:cs="Arial"/>
                <w:color w:val="000000"/>
                <w:shd w:val="clear" w:color="auto" w:fill="FFFFFF"/>
              </w:rPr>
              <w:t>This assessment will require you to complete the following tasks</w:t>
            </w:r>
            <w:r w:rsidRPr="3EA9756C">
              <w:rPr>
                <w:rStyle w:val="eop"/>
                <w:rFonts w:cs="Arial"/>
                <w:color w:val="000000"/>
                <w:shd w:val="clear" w:color="auto" w:fill="FFFFFF"/>
              </w:rPr>
              <w:t> </w:t>
            </w:r>
          </w:p>
          <w:p w14:paraId="11DE6D69" w14:textId="0F2541A0" w:rsidR="093DA78F" w:rsidRDefault="093DA78F" w:rsidP="3EA9756C">
            <w:pPr>
              <w:pStyle w:val="ListParagraph"/>
              <w:numPr>
                <w:ilvl w:val="0"/>
                <w:numId w:val="5"/>
              </w:numPr>
              <w:spacing w:after="0" w:line="240" w:lineRule="auto"/>
            </w:pPr>
            <w:r>
              <w:t>Part I - Gathering and Documenting Requirements</w:t>
            </w:r>
          </w:p>
          <w:p w14:paraId="1F58915A" w14:textId="5A0F5531" w:rsidR="093DA78F" w:rsidRDefault="093DA78F" w:rsidP="3EA9756C">
            <w:pPr>
              <w:pStyle w:val="ListParagraph"/>
              <w:numPr>
                <w:ilvl w:val="0"/>
                <w:numId w:val="5"/>
              </w:numPr>
              <w:spacing w:after="0" w:line="240" w:lineRule="auto"/>
            </w:pPr>
            <w:r>
              <w:t>Part II – Building the Cloud Computing Application</w:t>
            </w:r>
          </w:p>
          <w:p w14:paraId="2C523136" w14:textId="74CEEDF2" w:rsidR="093DA78F" w:rsidRDefault="093DA78F" w:rsidP="3EA9756C">
            <w:pPr>
              <w:pStyle w:val="ListParagraph"/>
              <w:numPr>
                <w:ilvl w:val="0"/>
                <w:numId w:val="5"/>
              </w:numPr>
              <w:spacing w:after="0" w:line="240" w:lineRule="auto"/>
            </w:pPr>
            <w:r>
              <w:t>Part III - Testing the Cloud Computing Application</w:t>
            </w:r>
          </w:p>
          <w:p w14:paraId="09EB570C" w14:textId="4B017CCF" w:rsidR="093DA78F" w:rsidRDefault="093DA78F" w:rsidP="09968D48">
            <w:pPr>
              <w:pStyle w:val="ListParagraph"/>
              <w:numPr>
                <w:ilvl w:val="0"/>
                <w:numId w:val="5"/>
              </w:numPr>
              <w:spacing w:after="0" w:line="240" w:lineRule="auto"/>
            </w:pPr>
            <w:r>
              <w:t>Part IV - Deploying /Publishing Application to Azure</w:t>
            </w:r>
          </w:p>
          <w:p w14:paraId="447709C0" w14:textId="7AAD9257" w:rsidR="09968D48" w:rsidRDefault="09968D48" w:rsidP="09968D48">
            <w:pPr>
              <w:rPr>
                <w:rFonts w:eastAsia="Calibri" w:cs="Arial"/>
                <w:szCs w:val="20"/>
                <w:lang w:val="en-US"/>
              </w:rPr>
            </w:pPr>
          </w:p>
          <w:p w14:paraId="12737C1A" w14:textId="6E2DAE09" w:rsidR="00E86869" w:rsidRPr="000509D5" w:rsidRDefault="00E86869" w:rsidP="005F014A">
            <w:pPr>
              <w:pStyle w:val="ListParagraph"/>
              <w:spacing w:after="0" w:line="240" w:lineRule="auto"/>
              <w:rPr>
                <w:bCs/>
                <w:iCs/>
              </w:rPr>
            </w:pPr>
          </w:p>
        </w:tc>
      </w:tr>
      <w:tr w:rsidR="00E86869" w:rsidRPr="00055AAC" w14:paraId="33F37C69" w14:textId="77777777" w:rsidTr="55157EDC">
        <w:tc>
          <w:tcPr>
            <w:tcW w:w="3119" w:type="dxa"/>
            <w:shd w:val="clear" w:color="auto" w:fill="F2F2F2" w:themeFill="background1" w:themeFillShade="F2"/>
          </w:tcPr>
          <w:p w14:paraId="286D5583" w14:textId="77777777" w:rsidR="00E86869" w:rsidRPr="00055AAC" w:rsidRDefault="00E86869" w:rsidP="00E86869">
            <w:r>
              <w:t>Time allowed</w:t>
            </w:r>
          </w:p>
        </w:tc>
        <w:tc>
          <w:tcPr>
            <w:tcW w:w="5907" w:type="dxa"/>
          </w:tcPr>
          <w:p w14:paraId="1C650FA0" w14:textId="77777777" w:rsidR="000138FE" w:rsidRDefault="000138FE" w:rsidP="000138FE">
            <w:bookmarkStart w:id="0" w:name="_Hlk56156131"/>
            <w:r>
              <w:t xml:space="preserve">Refer to your schedule for submission dates </w:t>
            </w:r>
            <w:bookmarkEnd w:id="0"/>
          </w:p>
          <w:p w14:paraId="7521FCFD" w14:textId="7CFD4C4D" w:rsidR="00E86869" w:rsidRPr="00930A8B" w:rsidRDefault="00E86869" w:rsidP="00E86869"/>
        </w:tc>
      </w:tr>
      <w:tr w:rsidR="00E86869" w:rsidRPr="00055AAC" w14:paraId="3D136A54" w14:textId="77777777" w:rsidTr="55157EDC">
        <w:tc>
          <w:tcPr>
            <w:tcW w:w="3119" w:type="dxa"/>
            <w:shd w:val="clear" w:color="auto" w:fill="F2F2F2" w:themeFill="background1" w:themeFillShade="F2"/>
          </w:tcPr>
          <w:p w14:paraId="1EF89459" w14:textId="77777777" w:rsidR="00E86869" w:rsidRPr="00055AAC" w:rsidRDefault="00E86869" w:rsidP="00E86869">
            <w:r>
              <w:t>Location of assessment</w:t>
            </w:r>
          </w:p>
        </w:tc>
        <w:tc>
          <w:tcPr>
            <w:tcW w:w="5907" w:type="dxa"/>
          </w:tcPr>
          <w:p w14:paraId="788E0081" w14:textId="77777777" w:rsidR="000B2687" w:rsidRDefault="000B2687" w:rsidP="000B268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2A08409F" w14:textId="77777777" w:rsidR="00E86869" w:rsidRDefault="00E86869" w:rsidP="00E86869">
            <w:pPr>
              <w:rPr>
                <w:lang w:val="en-AU"/>
              </w:rPr>
            </w:pPr>
          </w:p>
          <w:p w14:paraId="19A3D447" w14:textId="77777777" w:rsidR="00E86869" w:rsidRPr="00055AAC" w:rsidRDefault="00E86869" w:rsidP="00E86869">
            <w:pPr>
              <w:rPr>
                <w:lang w:val="en-AU"/>
              </w:rPr>
            </w:pPr>
          </w:p>
        </w:tc>
      </w:tr>
      <w:tr w:rsidR="00E86869" w:rsidRPr="00055AAC" w14:paraId="057EA815" w14:textId="77777777" w:rsidTr="55157EDC">
        <w:tc>
          <w:tcPr>
            <w:tcW w:w="3119" w:type="dxa"/>
            <w:shd w:val="clear" w:color="auto" w:fill="F2F2F2" w:themeFill="background1" w:themeFillShade="F2"/>
          </w:tcPr>
          <w:p w14:paraId="2CE2FDBF" w14:textId="77777777" w:rsidR="00E86869" w:rsidRDefault="00E86869" w:rsidP="00E86869">
            <w:r>
              <w:t>Decision making rules</w:t>
            </w:r>
          </w:p>
        </w:tc>
        <w:tc>
          <w:tcPr>
            <w:tcW w:w="5907" w:type="dxa"/>
          </w:tcPr>
          <w:p w14:paraId="1B2D4B13" w14:textId="0015606D" w:rsidR="00E86869" w:rsidRDefault="00E86869" w:rsidP="00E86869">
            <w:pPr>
              <w:rPr>
                <w:lang w:val="en-AU"/>
              </w:rPr>
            </w:pPr>
            <w:r w:rsidRPr="00703ED6">
              <w:rPr>
                <w:rFonts w:eastAsia="Times New Roman" w:cs="Times New Roman"/>
                <w:lang w:val="en-US"/>
              </w:rPr>
              <w:t>To receive a satisfactory outcome for this assessment you must complete all parts correctly</w:t>
            </w:r>
            <w:r>
              <w:rPr>
                <w:rFonts w:eastAsia="Times New Roman" w:cs="Times New Roman"/>
                <w:lang w:val="en-US"/>
              </w:rPr>
              <w:t>.</w:t>
            </w:r>
          </w:p>
          <w:p w14:paraId="33A5E4B4" w14:textId="77777777" w:rsidR="00E86869" w:rsidRDefault="00E86869" w:rsidP="00E86869">
            <w:pPr>
              <w:rPr>
                <w:lang w:val="en-AU"/>
              </w:rPr>
            </w:pPr>
          </w:p>
          <w:p w14:paraId="7E43AE32" w14:textId="77777777" w:rsidR="00E86869" w:rsidRPr="00055AAC" w:rsidRDefault="00E86869" w:rsidP="00E86869">
            <w:pPr>
              <w:rPr>
                <w:lang w:val="en-AU"/>
              </w:rPr>
            </w:pPr>
          </w:p>
        </w:tc>
      </w:tr>
      <w:tr w:rsidR="00E86869" w:rsidRPr="00055AAC" w14:paraId="21F698E5" w14:textId="77777777" w:rsidTr="55157EDC">
        <w:tc>
          <w:tcPr>
            <w:tcW w:w="3119" w:type="dxa"/>
            <w:shd w:val="clear" w:color="auto" w:fill="F2F2F2" w:themeFill="background1" w:themeFillShade="F2"/>
          </w:tcPr>
          <w:p w14:paraId="6702E11A" w14:textId="77777777" w:rsidR="00E86869" w:rsidRDefault="00E86869" w:rsidP="00E86869">
            <w:r>
              <w:t>Assessment conditions</w:t>
            </w:r>
          </w:p>
        </w:tc>
        <w:tc>
          <w:tcPr>
            <w:tcW w:w="5907" w:type="dxa"/>
          </w:tcPr>
          <w:p w14:paraId="17DABCFD" w14:textId="77777777" w:rsidR="0098642C" w:rsidRDefault="0098642C" w:rsidP="0098642C">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3D90F214" w14:textId="77777777" w:rsidR="0098642C" w:rsidRDefault="0098642C" w:rsidP="0098642C">
            <w:pPr>
              <w:rPr>
                <w:rFonts w:cs="Times New Roman"/>
                <w:lang w:val="en-US"/>
              </w:rPr>
            </w:pPr>
          </w:p>
          <w:p w14:paraId="7CA3BDA2" w14:textId="4772917C" w:rsidR="0098642C" w:rsidRDefault="49540619" w:rsidP="0098642C">
            <w:pPr>
              <w:rPr>
                <w:rFonts w:cs="Times New Roman"/>
                <w:lang w:val="en-US"/>
              </w:rPr>
            </w:pPr>
            <w:bookmarkStart w:id="1" w:name="_Hlk56156091"/>
            <w:r w:rsidRPr="55157EDC">
              <w:rPr>
                <w:rFonts w:cs="Times New Roman"/>
                <w:lang w:val="en-US"/>
              </w:rPr>
              <w:t xml:space="preserve">This is </w:t>
            </w:r>
            <w:r w:rsidR="1D313D8E" w:rsidRPr="55157EDC">
              <w:rPr>
                <w:rFonts w:cs="Times New Roman"/>
                <w:lang w:val="en-US"/>
              </w:rPr>
              <w:t xml:space="preserve">an </w:t>
            </w:r>
            <w:r w:rsidRPr="55157EDC">
              <w:rPr>
                <w:rFonts w:cs="Times New Roman"/>
                <w:lang w:val="en-US"/>
              </w:rPr>
              <w:t xml:space="preserve">unsupervised </w:t>
            </w:r>
            <w:r w:rsidR="7FC5BAA6" w:rsidRPr="55157EDC">
              <w:rPr>
                <w:rFonts w:cs="Times New Roman"/>
                <w:lang w:val="en-US"/>
              </w:rPr>
              <w:t>assessment,</w:t>
            </w:r>
            <w:r w:rsidRPr="55157EDC">
              <w:rPr>
                <w:rFonts w:cs="Times New Roman"/>
                <w:lang w:val="en-US"/>
              </w:rPr>
              <w:t xml:space="preserve"> and you may access any required resources.</w:t>
            </w:r>
          </w:p>
          <w:p w14:paraId="30AEDDEC" w14:textId="77777777" w:rsidR="0098642C" w:rsidRDefault="0098642C" w:rsidP="0098642C">
            <w:pPr>
              <w:rPr>
                <w:rFonts w:cs="Times New Roman"/>
                <w:lang w:val="en-US"/>
              </w:rPr>
            </w:pPr>
          </w:p>
          <w:p w14:paraId="3F847A21" w14:textId="77777777" w:rsidR="0098642C" w:rsidRDefault="0098642C" w:rsidP="0098642C">
            <w:pPr>
              <w:rPr>
                <w:lang w:val="en-AU"/>
              </w:rPr>
            </w:pPr>
            <w:r>
              <w:rPr>
                <w:rFonts w:cs="Times New Roman"/>
                <w:lang w:val="en-US"/>
              </w:rPr>
              <w:t>This is not group work and must be completed as an individual.</w:t>
            </w:r>
          </w:p>
          <w:bookmarkEnd w:id="1"/>
          <w:p w14:paraId="1B22D29D" w14:textId="722F3395" w:rsidR="00E86869" w:rsidRPr="00055AAC" w:rsidRDefault="00E86869" w:rsidP="00E86869">
            <w:pPr>
              <w:rPr>
                <w:lang w:val="en-AU"/>
              </w:rPr>
            </w:pPr>
          </w:p>
        </w:tc>
      </w:tr>
      <w:tr w:rsidR="00E86869" w:rsidRPr="00055AAC" w14:paraId="4AAE72EC" w14:textId="77777777" w:rsidTr="55157EDC">
        <w:tc>
          <w:tcPr>
            <w:tcW w:w="3119" w:type="dxa"/>
            <w:shd w:val="clear" w:color="auto" w:fill="F2F2F2" w:themeFill="background1" w:themeFillShade="F2"/>
          </w:tcPr>
          <w:p w14:paraId="0C544417" w14:textId="77777777" w:rsidR="00E86869" w:rsidRDefault="00E86869" w:rsidP="00E86869">
            <w:r>
              <w:t>Resources required</w:t>
            </w:r>
          </w:p>
        </w:tc>
        <w:tc>
          <w:tcPr>
            <w:tcW w:w="5907" w:type="dxa"/>
          </w:tcPr>
          <w:p w14:paraId="76C6E7EB" w14:textId="77777777" w:rsidR="00E872DD" w:rsidRDefault="00E86869" w:rsidP="00E86869">
            <w:pPr>
              <w:rPr>
                <w:rFonts w:eastAsia="Times New Roman" w:cs="Times New Roman"/>
                <w:lang w:val="en-US"/>
              </w:rPr>
            </w:pPr>
            <w:r w:rsidRPr="00703ED6">
              <w:rPr>
                <w:rFonts w:eastAsia="Times New Roman" w:cs="Times New Roman"/>
                <w:lang w:val="en-US"/>
              </w:rPr>
              <w:t>To complete this assignment, you will need to use</w:t>
            </w:r>
            <w:r w:rsidR="00E872DD">
              <w:rPr>
                <w:rFonts w:eastAsia="Times New Roman" w:cs="Times New Roman"/>
                <w:lang w:val="en-US"/>
              </w:rPr>
              <w:t xml:space="preserve"> the following:</w:t>
            </w:r>
          </w:p>
          <w:p w14:paraId="7712A2D2" w14:textId="417C9762" w:rsidR="00CB6CE6" w:rsidRDefault="00CB6CE6" w:rsidP="00CB6CE6">
            <w:r w:rsidRPr="00774C15">
              <w:lastRenderedPageBreak/>
              <w:t xml:space="preserve">MS </w:t>
            </w:r>
            <w:r>
              <w:t>Word</w:t>
            </w:r>
            <w:r w:rsidRPr="00774C15">
              <w:br/>
            </w:r>
            <w:r w:rsidR="00603AF8">
              <w:t>Visual Studio 2019 or a</w:t>
            </w:r>
            <w:r w:rsidR="00782FAB">
              <w:t>bove</w:t>
            </w:r>
          </w:p>
          <w:p w14:paraId="20FD489A" w14:textId="75184D95" w:rsidR="00CB6CE6" w:rsidRDefault="00782FAB" w:rsidP="00CB6CE6">
            <w:r>
              <w:t>MS SQL Server</w:t>
            </w:r>
          </w:p>
          <w:p w14:paraId="2FD70E98" w14:textId="421549FA" w:rsidR="00CB6CE6" w:rsidRDefault="3392C166" w:rsidP="00CB6CE6">
            <w:r>
              <w:t xml:space="preserve">Microsoft Azure for Students </w:t>
            </w:r>
            <w:r w:rsidR="3F57007D">
              <w:t xml:space="preserve">Subscription </w:t>
            </w:r>
          </w:p>
          <w:p w14:paraId="766FF4C1" w14:textId="1C98ADC1" w:rsidR="03636E71" w:rsidRDefault="03636E71" w:rsidP="55157EDC">
            <w:pPr>
              <w:rPr>
                <w:rFonts w:eastAsia="Times New Roman" w:cs="Times New Roman"/>
                <w:lang w:val="en-US"/>
              </w:rPr>
            </w:pPr>
            <w:r w:rsidRPr="55157EDC">
              <w:rPr>
                <w:rFonts w:eastAsia="Times New Roman" w:cs="Times New Roman"/>
                <w:lang w:val="en-US"/>
              </w:rPr>
              <w:t>ICTPRG614 - Enrolment System Report Template</w:t>
            </w:r>
          </w:p>
          <w:p w14:paraId="1895ECE9" w14:textId="17B9BBBB" w:rsidR="000F1C9B" w:rsidRPr="00E22ABF" w:rsidRDefault="002C37CF" w:rsidP="00E22ABF">
            <w:pPr>
              <w:rPr>
                <w:rFonts w:eastAsia="Times New Roman" w:cs="Times New Roman"/>
                <w:lang w:val="en-US"/>
              </w:rPr>
            </w:pPr>
            <w:r>
              <w:rPr>
                <w:rFonts w:eastAsia="Times New Roman" w:cs="Times New Roman"/>
                <w:lang w:val="en-US"/>
              </w:rPr>
              <w:t>The</w:t>
            </w:r>
            <w:r w:rsidR="00AA34BA" w:rsidRPr="00AA34BA">
              <w:rPr>
                <w:rFonts w:eastAsia="Times New Roman" w:cs="Times New Roman"/>
                <w:lang w:val="en-US"/>
              </w:rPr>
              <w:t xml:space="preserve"> legacy Windows Form version of the system ‘ABC Ed Services’</w:t>
            </w:r>
          </w:p>
        </w:tc>
      </w:tr>
      <w:tr w:rsidR="00E86869" w:rsidRPr="00055AAC" w14:paraId="4A0283E6" w14:textId="77777777" w:rsidTr="55157EDC">
        <w:tc>
          <w:tcPr>
            <w:tcW w:w="3119" w:type="dxa"/>
            <w:shd w:val="clear" w:color="auto" w:fill="F2F2F2" w:themeFill="background1" w:themeFillShade="F2"/>
          </w:tcPr>
          <w:p w14:paraId="217B9E21" w14:textId="77777777" w:rsidR="00E86869" w:rsidRDefault="00E86869" w:rsidP="00E86869">
            <w:r>
              <w:lastRenderedPageBreak/>
              <w:t>Result notification and reassessment information</w:t>
            </w:r>
          </w:p>
        </w:tc>
        <w:tc>
          <w:tcPr>
            <w:tcW w:w="5907" w:type="dxa"/>
          </w:tcPr>
          <w:p w14:paraId="728A4B60" w14:textId="51D60387" w:rsidR="00E27BD4" w:rsidRPr="00E27BD4" w:rsidRDefault="00E27BD4" w:rsidP="00E27BD4">
            <w:pPr>
              <w:rPr>
                <w:rFonts w:eastAsia="Times New Roman" w:cs="Times New Roman"/>
                <w:lang w:val="en-US"/>
              </w:rPr>
            </w:pPr>
            <w:r w:rsidRPr="00E27BD4">
              <w:rPr>
                <w:rFonts w:eastAsia="Times New Roman" w:cs="Times New Roman"/>
                <w:lang w:val="en-US"/>
              </w:rPr>
              <w:t>You will be provided feedback and the result for your assignment on TAFESA Learn. You will be given the chance to resubmit with required corrections only once.</w:t>
            </w:r>
          </w:p>
          <w:p w14:paraId="473EA9BD" w14:textId="7ECCDA40" w:rsidR="00E86869" w:rsidRPr="00055AAC" w:rsidRDefault="00E27BD4" w:rsidP="00E27BD4">
            <w:pPr>
              <w:rPr>
                <w:lang w:val="en-AU"/>
              </w:rPr>
            </w:pPr>
            <w:r w:rsidRPr="00E27BD4">
              <w:rPr>
                <w:rFonts w:eastAsia="Times New Roman" w:cs="Times New Roman"/>
                <w:lang w:val="en-US"/>
              </w:rPr>
              <w:t xml:space="preserve">Refer to the TAFE SA assessment policy for more information </w:t>
            </w:r>
            <w:hyperlink r:id="rId12" w:history="1">
              <w:r w:rsidR="00AF0A02" w:rsidRPr="00C17A14">
                <w:rPr>
                  <w:rStyle w:val="Hyperlink"/>
                  <w:rFonts w:eastAsia="Times New Roman" w:cs="Times New Roman"/>
                  <w:lang w:val="en-US"/>
                </w:rPr>
                <w:t>https://www.tafesa.edu.au/apply-enrol/before-starting/student-policies/assessment</w:t>
              </w:r>
            </w:hyperlink>
            <w:r>
              <w:rPr>
                <w:rFonts w:eastAsia="Times New Roman" w:cs="Times New Roman"/>
                <w:lang w:val="en-US"/>
              </w:rPr>
              <w:t xml:space="preserve"> </w:t>
            </w:r>
          </w:p>
        </w:tc>
      </w:tr>
    </w:tbl>
    <w:p w14:paraId="5D8AF49B" w14:textId="77777777" w:rsidR="00035B79" w:rsidRDefault="00035B79"/>
    <w:p w14:paraId="36D6C749" w14:textId="77777777" w:rsidR="00035B79" w:rsidRDefault="00035B79">
      <w:pPr>
        <w:spacing w:after="160" w:line="259" w:lineRule="auto"/>
      </w:pPr>
      <w:r>
        <w:br w:type="page"/>
      </w:r>
    </w:p>
    <w:p w14:paraId="390D32C5" w14:textId="0CE6A1C4" w:rsidR="00064A8B" w:rsidRPr="005A7A25" w:rsidRDefault="00947C2B" w:rsidP="00947C2B">
      <w:pPr>
        <w:jc w:val="center"/>
        <w:rPr>
          <w:b/>
          <w:sz w:val="26"/>
        </w:rPr>
      </w:pPr>
      <w:r>
        <w:rPr>
          <w:b/>
          <w:sz w:val="26"/>
        </w:rPr>
        <w:lastRenderedPageBreak/>
        <w:t xml:space="preserve">Enrolment System </w:t>
      </w:r>
      <w:r w:rsidR="00AD6384">
        <w:rPr>
          <w:b/>
          <w:sz w:val="26"/>
        </w:rPr>
        <w:t>- Assignment</w:t>
      </w:r>
    </w:p>
    <w:p w14:paraId="4F6BC2B0" w14:textId="77777777" w:rsidR="00922ACE" w:rsidRDefault="00922ACE" w:rsidP="00064A8B">
      <w:pPr>
        <w:rPr>
          <w:b/>
        </w:rPr>
      </w:pPr>
    </w:p>
    <w:p w14:paraId="11AA0D2E" w14:textId="77777777" w:rsidR="00922ACE" w:rsidRPr="00212AFB" w:rsidRDefault="00922ACE" w:rsidP="00582E64">
      <w:pPr>
        <w:spacing w:after="160" w:line="259" w:lineRule="auto"/>
        <w:rPr>
          <w:b/>
        </w:rPr>
      </w:pPr>
      <w:r w:rsidRPr="00212AFB">
        <w:rPr>
          <w:b/>
        </w:rPr>
        <w:t>Abstract</w:t>
      </w:r>
    </w:p>
    <w:p w14:paraId="43C85F46" w14:textId="54474600" w:rsidR="00922ACE" w:rsidRDefault="00922ACE" w:rsidP="00922ACE">
      <w:pPr>
        <w:rPr>
          <w:rFonts w:asciiTheme="minorHAnsi" w:eastAsiaTheme="minorEastAsia" w:hAnsiTheme="minorHAnsi"/>
          <w:sz w:val="22"/>
          <w:szCs w:val="22"/>
        </w:rPr>
      </w:pPr>
      <w:r w:rsidRPr="5656585D">
        <w:rPr>
          <w:rFonts w:asciiTheme="minorHAnsi" w:eastAsiaTheme="minorEastAsia" w:hAnsiTheme="minorHAnsi"/>
          <w:sz w:val="22"/>
          <w:szCs w:val="22"/>
        </w:rPr>
        <w:t xml:space="preserve">ITWorks has hired you as an analyst/developer to work with a team of other developers to develop a new enrolment system for their client TafeSA Ed Services. The client is currently using a Windows Forms application to manage their student enrolments. The application consists of a menu driven system that enables a single user to administer both Student and Courses. </w:t>
      </w:r>
    </w:p>
    <w:p w14:paraId="78FBD7CB" w14:textId="2AF1C7F4" w:rsidR="00922ACE" w:rsidRDefault="00922ACE" w:rsidP="00922ACE">
      <w:pPr>
        <w:rPr>
          <w:rFonts w:asciiTheme="minorHAnsi" w:eastAsiaTheme="minorEastAsia" w:hAnsiTheme="minorHAnsi"/>
          <w:sz w:val="22"/>
          <w:szCs w:val="22"/>
        </w:rPr>
      </w:pPr>
      <w:r w:rsidRPr="5656585D">
        <w:rPr>
          <w:rFonts w:asciiTheme="minorHAnsi" w:eastAsiaTheme="minorEastAsia" w:hAnsiTheme="minorHAnsi"/>
          <w:sz w:val="22"/>
          <w:szCs w:val="22"/>
        </w:rPr>
        <w:t>The backend database consist</w:t>
      </w:r>
      <w:r w:rsidR="00A633C0" w:rsidRPr="5656585D">
        <w:rPr>
          <w:rFonts w:asciiTheme="minorHAnsi" w:eastAsiaTheme="minorEastAsia" w:hAnsiTheme="minorHAnsi"/>
          <w:sz w:val="22"/>
          <w:szCs w:val="22"/>
        </w:rPr>
        <w:t>s</w:t>
      </w:r>
      <w:r w:rsidRPr="5656585D">
        <w:rPr>
          <w:rFonts w:asciiTheme="minorHAnsi" w:eastAsiaTheme="minorEastAsia" w:hAnsiTheme="minorHAnsi"/>
          <w:sz w:val="22"/>
          <w:szCs w:val="22"/>
        </w:rPr>
        <w:t xml:space="preserve"> of three tables:</w:t>
      </w:r>
    </w:p>
    <w:p w14:paraId="70927F01" w14:textId="77777777" w:rsidR="00922ACE" w:rsidRDefault="00922ACE" w:rsidP="00922ACE">
      <w:pPr>
        <w:pStyle w:val="ListParagraph"/>
        <w:numPr>
          <w:ilvl w:val="0"/>
          <w:numId w:val="6"/>
        </w:numPr>
        <w:spacing w:after="160" w:line="259" w:lineRule="auto"/>
        <w:rPr>
          <w:rFonts w:eastAsiaTheme="minorEastAsia"/>
        </w:rPr>
      </w:pPr>
      <w:r w:rsidRPr="5656585D">
        <w:rPr>
          <w:rFonts w:eastAsiaTheme="minorEastAsia"/>
        </w:rPr>
        <w:t>Enrolment</w:t>
      </w:r>
    </w:p>
    <w:p w14:paraId="3F1F37BC" w14:textId="77777777" w:rsidR="00922ACE" w:rsidRDefault="00922ACE" w:rsidP="00922ACE">
      <w:pPr>
        <w:pStyle w:val="ListParagraph"/>
        <w:numPr>
          <w:ilvl w:val="0"/>
          <w:numId w:val="6"/>
        </w:numPr>
        <w:spacing w:after="160" w:line="259" w:lineRule="auto"/>
        <w:rPr>
          <w:rFonts w:eastAsiaTheme="minorEastAsia"/>
        </w:rPr>
      </w:pPr>
      <w:r w:rsidRPr="5656585D">
        <w:rPr>
          <w:rFonts w:eastAsiaTheme="minorEastAsia"/>
        </w:rPr>
        <w:t>Student</w:t>
      </w:r>
    </w:p>
    <w:p w14:paraId="2BA9F034" w14:textId="77777777" w:rsidR="00922ACE" w:rsidRDefault="00922ACE" w:rsidP="00922ACE">
      <w:pPr>
        <w:pStyle w:val="ListParagraph"/>
        <w:numPr>
          <w:ilvl w:val="0"/>
          <w:numId w:val="6"/>
        </w:numPr>
        <w:spacing w:after="160" w:line="259" w:lineRule="auto"/>
        <w:rPr>
          <w:rFonts w:eastAsiaTheme="minorEastAsia"/>
        </w:rPr>
      </w:pPr>
      <w:r w:rsidRPr="5656585D">
        <w:rPr>
          <w:rFonts w:eastAsiaTheme="minorEastAsia"/>
        </w:rPr>
        <w:t>Course</w:t>
      </w:r>
    </w:p>
    <w:p w14:paraId="3170CA9E" w14:textId="77777777" w:rsidR="00922ACE" w:rsidRDefault="00922ACE" w:rsidP="00922ACE">
      <w:pPr>
        <w:rPr>
          <w:rFonts w:asciiTheme="minorHAnsi" w:eastAsiaTheme="minorEastAsia" w:hAnsiTheme="minorHAnsi"/>
          <w:sz w:val="22"/>
          <w:szCs w:val="22"/>
        </w:rPr>
      </w:pPr>
      <w:r w:rsidRPr="5656585D">
        <w:rPr>
          <w:rFonts w:asciiTheme="minorHAnsi" w:eastAsiaTheme="minorEastAsia" w:hAnsiTheme="minorHAnsi"/>
          <w:sz w:val="22"/>
          <w:szCs w:val="22"/>
        </w:rPr>
        <w:t>A perusal of the database TafeDB (which is provided) will reveal its schema.</w:t>
      </w:r>
    </w:p>
    <w:p w14:paraId="0194EC9C" w14:textId="77777777" w:rsidR="00A633C0" w:rsidRDefault="00A633C0" w:rsidP="00922ACE">
      <w:pPr>
        <w:rPr>
          <w:rFonts w:asciiTheme="minorHAnsi" w:eastAsiaTheme="minorEastAsia" w:hAnsiTheme="minorHAnsi"/>
          <w:sz w:val="22"/>
          <w:szCs w:val="22"/>
        </w:rPr>
      </w:pPr>
    </w:p>
    <w:p w14:paraId="4F19CD10" w14:textId="0EF60DEB" w:rsidR="00922ACE" w:rsidRDefault="00922ACE" w:rsidP="55157EDC">
      <w:pPr>
        <w:rPr>
          <w:rFonts w:asciiTheme="minorHAnsi" w:eastAsiaTheme="minorEastAsia" w:hAnsiTheme="minorHAnsi"/>
          <w:sz w:val="22"/>
          <w:szCs w:val="22"/>
        </w:rPr>
      </w:pPr>
      <w:r w:rsidRPr="55157EDC">
        <w:rPr>
          <w:rFonts w:asciiTheme="minorHAnsi" w:eastAsiaTheme="minorEastAsia" w:hAnsiTheme="minorHAnsi"/>
          <w:sz w:val="22"/>
          <w:szCs w:val="22"/>
        </w:rPr>
        <w:t xml:space="preserve">The current Windows application enables only a single user to work with one set of data at a time. The organization wants a </w:t>
      </w:r>
      <w:r w:rsidR="6A5F68BC" w:rsidRPr="55157EDC">
        <w:rPr>
          <w:rFonts w:asciiTheme="minorHAnsi" w:eastAsiaTheme="minorEastAsia" w:hAnsiTheme="minorHAnsi"/>
          <w:sz w:val="22"/>
          <w:szCs w:val="22"/>
        </w:rPr>
        <w:t xml:space="preserve">cloud based </w:t>
      </w:r>
      <w:r w:rsidR="5A0DE936" w:rsidRPr="55157EDC">
        <w:rPr>
          <w:rFonts w:asciiTheme="minorHAnsi" w:eastAsiaTheme="minorEastAsia" w:hAnsiTheme="minorHAnsi"/>
          <w:sz w:val="22"/>
          <w:szCs w:val="22"/>
        </w:rPr>
        <w:t>multiuser</w:t>
      </w:r>
      <w:r w:rsidRPr="55157EDC">
        <w:rPr>
          <w:rFonts w:asciiTheme="minorHAnsi" w:eastAsiaTheme="minorEastAsia" w:hAnsiTheme="minorHAnsi"/>
          <w:sz w:val="22"/>
          <w:szCs w:val="22"/>
        </w:rPr>
        <w:t xml:space="preserve"> </w:t>
      </w:r>
      <w:r w:rsidR="25121620" w:rsidRPr="55157EDC">
        <w:rPr>
          <w:rFonts w:asciiTheme="minorHAnsi" w:eastAsiaTheme="minorEastAsia" w:hAnsiTheme="minorHAnsi"/>
          <w:sz w:val="22"/>
          <w:szCs w:val="22"/>
        </w:rPr>
        <w:t>application</w:t>
      </w:r>
      <w:r w:rsidRPr="55157EDC">
        <w:rPr>
          <w:rFonts w:asciiTheme="minorHAnsi" w:eastAsiaTheme="minorEastAsia" w:hAnsiTheme="minorHAnsi"/>
          <w:sz w:val="22"/>
          <w:szCs w:val="22"/>
        </w:rPr>
        <w:t xml:space="preserve"> that is accessible by different users at </w:t>
      </w:r>
      <w:r w:rsidR="32FB1D04" w:rsidRPr="55157EDC">
        <w:rPr>
          <w:rFonts w:asciiTheme="minorHAnsi" w:eastAsiaTheme="minorEastAsia" w:hAnsiTheme="minorHAnsi"/>
          <w:sz w:val="22"/>
          <w:szCs w:val="22"/>
        </w:rPr>
        <w:t>various locations</w:t>
      </w:r>
      <w:r w:rsidRPr="55157EDC">
        <w:rPr>
          <w:rFonts w:asciiTheme="minorHAnsi" w:eastAsiaTheme="minorEastAsia" w:hAnsiTheme="minorHAnsi"/>
          <w:sz w:val="22"/>
          <w:szCs w:val="22"/>
        </w:rPr>
        <w:t>. The current UI is to remain unchanged</w:t>
      </w:r>
      <w:r w:rsidR="47EC43AC" w:rsidRPr="55157EDC">
        <w:rPr>
          <w:rFonts w:asciiTheme="minorHAnsi" w:eastAsiaTheme="minorEastAsia" w:hAnsiTheme="minorHAnsi"/>
          <w:sz w:val="22"/>
          <w:szCs w:val="22"/>
        </w:rPr>
        <w:t>.</w:t>
      </w:r>
    </w:p>
    <w:p w14:paraId="2BDCCB76" w14:textId="77777777" w:rsidR="00922ACE" w:rsidRDefault="00922ACE" w:rsidP="00922ACE"/>
    <w:p w14:paraId="50762FE1" w14:textId="1AEAA138" w:rsidR="00922ACE" w:rsidRPr="00E97EED" w:rsidRDefault="00922ACE" w:rsidP="00922ACE">
      <w:pPr>
        <w:spacing w:after="160" w:line="259" w:lineRule="auto"/>
        <w:rPr>
          <w:b/>
        </w:rPr>
      </w:pPr>
      <w:r w:rsidRPr="00E97EED">
        <w:rPr>
          <w:b/>
        </w:rPr>
        <w:t xml:space="preserve">Part I </w:t>
      </w:r>
      <w:r w:rsidR="006D283D">
        <w:rPr>
          <w:b/>
        </w:rPr>
        <w:t xml:space="preserve">- </w:t>
      </w:r>
      <w:r w:rsidRPr="00E97EED">
        <w:rPr>
          <w:b/>
        </w:rPr>
        <w:t>Gather</w:t>
      </w:r>
      <w:r w:rsidR="006F7256">
        <w:rPr>
          <w:b/>
        </w:rPr>
        <w:t>ing</w:t>
      </w:r>
      <w:r w:rsidRPr="00E97EED">
        <w:rPr>
          <w:b/>
        </w:rPr>
        <w:t xml:space="preserve"> and Document</w:t>
      </w:r>
      <w:r w:rsidR="006F7256">
        <w:rPr>
          <w:b/>
        </w:rPr>
        <w:t>ing</w:t>
      </w:r>
      <w:r w:rsidRPr="00E97EED">
        <w:rPr>
          <w:b/>
        </w:rPr>
        <w:t xml:space="preserve"> Requirements</w:t>
      </w:r>
    </w:p>
    <w:p w14:paraId="1872684D" w14:textId="0090992B" w:rsidR="006725B9" w:rsidRDefault="0063652D" w:rsidP="55157EDC">
      <w:pPr>
        <w:rPr>
          <w:rFonts w:asciiTheme="minorHAnsi" w:eastAsiaTheme="minorEastAsia" w:hAnsiTheme="minorHAnsi"/>
          <w:sz w:val="22"/>
          <w:szCs w:val="22"/>
        </w:rPr>
      </w:pPr>
      <w:r w:rsidRPr="55157EDC">
        <w:rPr>
          <w:rFonts w:asciiTheme="minorHAnsi" w:eastAsiaTheme="minorEastAsia" w:hAnsiTheme="minorHAnsi"/>
          <w:sz w:val="22"/>
          <w:szCs w:val="22"/>
        </w:rPr>
        <w:t>C</w:t>
      </w:r>
      <w:r w:rsidR="00EB7BBE" w:rsidRPr="55157EDC">
        <w:rPr>
          <w:rFonts w:asciiTheme="minorHAnsi" w:eastAsiaTheme="minorEastAsia" w:hAnsiTheme="minorHAnsi"/>
          <w:sz w:val="22"/>
          <w:szCs w:val="22"/>
        </w:rPr>
        <w:t xml:space="preserve">omplete the following sections of the Enrolment System </w:t>
      </w:r>
      <w:r w:rsidR="19CF6379" w:rsidRPr="55157EDC">
        <w:rPr>
          <w:rFonts w:asciiTheme="minorHAnsi" w:eastAsiaTheme="minorEastAsia" w:hAnsiTheme="minorHAnsi"/>
          <w:sz w:val="22"/>
          <w:szCs w:val="22"/>
        </w:rPr>
        <w:t xml:space="preserve">Report </w:t>
      </w:r>
      <w:r w:rsidR="08A0D167" w:rsidRPr="55157EDC">
        <w:rPr>
          <w:rFonts w:asciiTheme="minorHAnsi" w:eastAsiaTheme="minorEastAsia" w:hAnsiTheme="minorHAnsi"/>
          <w:sz w:val="22"/>
          <w:szCs w:val="22"/>
        </w:rPr>
        <w:t xml:space="preserve">using </w:t>
      </w:r>
      <w:r w:rsidR="15CA09D9" w:rsidRPr="55157EDC">
        <w:rPr>
          <w:rFonts w:asciiTheme="minorHAnsi" w:eastAsiaTheme="minorEastAsia" w:hAnsiTheme="minorHAnsi"/>
          <w:sz w:val="22"/>
          <w:szCs w:val="22"/>
        </w:rPr>
        <w:t>the report</w:t>
      </w:r>
      <w:r w:rsidR="006725B9" w:rsidRPr="55157EDC">
        <w:rPr>
          <w:rFonts w:asciiTheme="minorHAnsi" w:eastAsiaTheme="minorEastAsia" w:hAnsiTheme="minorHAnsi"/>
          <w:sz w:val="22"/>
          <w:szCs w:val="22"/>
        </w:rPr>
        <w:t xml:space="preserve"> </w:t>
      </w:r>
      <w:r w:rsidR="274591F1" w:rsidRPr="55157EDC">
        <w:rPr>
          <w:rFonts w:asciiTheme="minorHAnsi" w:eastAsiaTheme="minorEastAsia" w:hAnsiTheme="minorHAnsi"/>
          <w:sz w:val="22"/>
          <w:szCs w:val="22"/>
        </w:rPr>
        <w:t>t</w:t>
      </w:r>
      <w:r w:rsidR="006725B9" w:rsidRPr="55157EDC">
        <w:rPr>
          <w:rFonts w:asciiTheme="minorHAnsi" w:eastAsiaTheme="minorEastAsia" w:hAnsiTheme="minorHAnsi"/>
          <w:sz w:val="22"/>
          <w:szCs w:val="22"/>
        </w:rPr>
        <w:t>emplate provided.</w:t>
      </w:r>
      <w:r w:rsidR="11D79695" w:rsidRPr="55157EDC">
        <w:rPr>
          <w:rFonts w:asciiTheme="minorHAnsi" w:eastAsiaTheme="minorEastAsia" w:hAnsiTheme="minorHAnsi"/>
          <w:sz w:val="22"/>
          <w:szCs w:val="22"/>
        </w:rPr>
        <w:t xml:space="preserve"> Use the legacy Windows Form version of the system ABC Ed Services</w:t>
      </w:r>
      <w:r w:rsidR="63F02738" w:rsidRPr="55157EDC">
        <w:rPr>
          <w:rFonts w:asciiTheme="minorHAnsi" w:eastAsiaTheme="minorEastAsia" w:hAnsiTheme="minorHAnsi"/>
          <w:sz w:val="22"/>
          <w:szCs w:val="22"/>
        </w:rPr>
        <w:t xml:space="preserve"> </w:t>
      </w:r>
      <w:r w:rsidR="11D79695" w:rsidRPr="55157EDC">
        <w:rPr>
          <w:rFonts w:asciiTheme="minorHAnsi" w:eastAsiaTheme="minorEastAsia" w:hAnsiTheme="minorHAnsi"/>
          <w:sz w:val="22"/>
          <w:szCs w:val="22"/>
        </w:rPr>
        <w:t xml:space="preserve">and the </w:t>
      </w:r>
      <w:r w:rsidR="3467041F" w:rsidRPr="55157EDC">
        <w:rPr>
          <w:rFonts w:asciiTheme="minorHAnsi" w:eastAsiaTheme="minorEastAsia" w:hAnsiTheme="minorHAnsi"/>
          <w:sz w:val="22"/>
          <w:szCs w:val="22"/>
        </w:rPr>
        <w:t>abstract provided above to ide</w:t>
      </w:r>
      <w:r w:rsidR="35B152A1" w:rsidRPr="55157EDC">
        <w:rPr>
          <w:rFonts w:asciiTheme="minorHAnsi" w:eastAsiaTheme="minorEastAsia" w:hAnsiTheme="minorHAnsi"/>
          <w:sz w:val="22"/>
          <w:szCs w:val="22"/>
        </w:rPr>
        <w:t>ntify the technical requirements, use cases and technical considerations.</w:t>
      </w:r>
    </w:p>
    <w:p w14:paraId="3C94183B" w14:textId="77777777" w:rsidR="006725B9" w:rsidRDefault="006725B9" w:rsidP="00922ACE">
      <w:pPr>
        <w:pStyle w:val="ListParagraph"/>
      </w:pPr>
    </w:p>
    <w:p w14:paraId="726BFC99" w14:textId="1EE13A41" w:rsidR="00C17EB2" w:rsidRPr="00C17EB2" w:rsidRDefault="00C17EB2" w:rsidP="004833A3">
      <w:pPr>
        <w:spacing w:after="200" w:line="276" w:lineRule="auto"/>
        <w:ind w:firstLine="720"/>
        <w:rPr>
          <w:rFonts w:ascii="Calibri" w:eastAsia="Calibri" w:hAnsi="Calibri" w:cs="Calibri"/>
          <w:b/>
          <w:bCs/>
          <w:color w:val="000000" w:themeColor="text1"/>
          <w:sz w:val="22"/>
          <w:szCs w:val="22"/>
          <w:lang w:val="en-AU"/>
        </w:rPr>
      </w:pPr>
      <w:r w:rsidRPr="00C17EB2">
        <w:rPr>
          <w:rFonts w:ascii="Calibri" w:eastAsia="Calibri" w:hAnsi="Calibri" w:cs="Calibri"/>
          <w:b/>
          <w:bCs/>
          <w:color w:val="000000" w:themeColor="text1"/>
          <w:sz w:val="22"/>
          <w:szCs w:val="22"/>
          <w:lang w:val="en-AU"/>
        </w:rPr>
        <w:t>Technical requirements</w:t>
      </w:r>
      <w:r w:rsidR="00813FAE">
        <w:rPr>
          <w:rFonts w:ascii="Calibri" w:eastAsia="Calibri" w:hAnsi="Calibri" w:cs="Calibri"/>
          <w:b/>
          <w:bCs/>
          <w:color w:val="000000" w:themeColor="text1"/>
          <w:sz w:val="22"/>
          <w:szCs w:val="22"/>
          <w:lang w:val="en-AU"/>
        </w:rPr>
        <w:t>/Use cases</w:t>
      </w:r>
      <w:r w:rsidRPr="00C17EB2">
        <w:rPr>
          <w:rFonts w:ascii="Calibri" w:eastAsia="Calibri" w:hAnsi="Calibri" w:cs="Calibri"/>
          <w:b/>
          <w:bCs/>
          <w:color w:val="000000" w:themeColor="text1"/>
          <w:sz w:val="22"/>
          <w:szCs w:val="22"/>
          <w:lang w:val="en-AU"/>
        </w:rPr>
        <w:t>:</w:t>
      </w:r>
    </w:p>
    <w:p w14:paraId="4990512E" w14:textId="2FF07598" w:rsidR="2AEBCF0E" w:rsidRDefault="009F3279" w:rsidP="2AEBCF0E">
      <w:pPr>
        <w:pStyle w:val="ListParagraph"/>
      </w:pPr>
      <w:r>
        <w:t xml:space="preserve">Determine </w:t>
      </w:r>
      <w:r w:rsidR="78069899">
        <w:t xml:space="preserve">five </w:t>
      </w:r>
      <w:r>
        <w:t xml:space="preserve">technical requirements for the </w:t>
      </w:r>
      <w:r w:rsidR="0930C39C">
        <w:t>application.</w:t>
      </w:r>
    </w:p>
    <w:p w14:paraId="6D803E18" w14:textId="77777777" w:rsidR="004833A3" w:rsidRDefault="004833A3" w:rsidP="2AEBCF0E">
      <w:pPr>
        <w:pStyle w:val="ListParagraph"/>
      </w:pPr>
    </w:p>
    <w:p w14:paraId="3197E393" w14:textId="3CA79304" w:rsidR="00812364" w:rsidRDefault="00812364" w:rsidP="00813FAE">
      <w:pPr>
        <w:pStyle w:val="ListParagraph"/>
        <w:ind w:firstLine="720"/>
        <w:rPr>
          <w:b/>
        </w:rPr>
      </w:pPr>
    </w:p>
    <w:p w14:paraId="2B0243DD" w14:textId="77777777" w:rsidR="00812364" w:rsidRPr="00AB786E" w:rsidRDefault="00812364" w:rsidP="00812364">
      <w:pPr>
        <w:spacing w:after="160" w:line="259" w:lineRule="auto"/>
        <w:ind w:firstLine="720"/>
        <w:rPr>
          <w:rFonts w:asciiTheme="minorHAnsi" w:eastAsiaTheme="minorEastAsia" w:hAnsiTheme="minorHAnsi"/>
          <w:sz w:val="22"/>
          <w:szCs w:val="22"/>
        </w:rPr>
      </w:pPr>
      <w:r w:rsidRPr="5656585D">
        <w:rPr>
          <w:rFonts w:asciiTheme="minorHAnsi" w:eastAsiaTheme="minorEastAsia" w:hAnsiTheme="minorHAnsi"/>
          <w:sz w:val="22"/>
          <w:szCs w:val="22"/>
        </w:rPr>
        <w:t xml:space="preserve">Using the provided ABC Ed Services Legacy application identify and document the </w:t>
      </w:r>
      <w:r>
        <w:tab/>
      </w:r>
      <w:r>
        <w:tab/>
      </w:r>
      <w:r w:rsidRPr="5656585D">
        <w:rPr>
          <w:rFonts w:asciiTheme="minorHAnsi" w:eastAsiaTheme="minorEastAsia" w:hAnsiTheme="minorHAnsi"/>
          <w:sz w:val="22"/>
          <w:szCs w:val="22"/>
        </w:rPr>
        <w:t xml:space="preserve">following.  </w:t>
      </w:r>
    </w:p>
    <w:p w14:paraId="10F23760" w14:textId="77777777" w:rsidR="00812364" w:rsidRPr="00AB786E" w:rsidRDefault="00812364" w:rsidP="00812364">
      <w:pPr>
        <w:pStyle w:val="ListParagraph"/>
        <w:numPr>
          <w:ilvl w:val="0"/>
          <w:numId w:val="21"/>
        </w:numPr>
        <w:spacing w:after="160" w:line="259" w:lineRule="auto"/>
        <w:rPr>
          <w:rFonts w:eastAsiaTheme="minorEastAsia"/>
        </w:rPr>
      </w:pPr>
      <w:r w:rsidRPr="5656585D">
        <w:rPr>
          <w:rFonts w:eastAsiaTheme="minorEastAsia"/>
        </w:rPr>
        <w:t>Use Case Model</w:t>
      </w:r>
    </w:p>
    <w:p w14:paraId="3743194B" w14:textId="77777777" w:rsidR="00812364" w:rsidRPr="00AB786E" w:rsidRDefault="00812364" w:rsidP="00812364">
      <w:pPr>
        <w:pStyle w:val="ListParagraph"/>
        <w:numPr>
          <w:ilvl w:val="0"/>
          <w:numId w:val="21"/>
        </w:numPr>
        <w:spacing w:after="160" w:line="259" w:lineRule="auto"/>
        <w:rPr>
          <w:rFonts w:eastAsiaTheme="minorEastAsia"/>
        </w:rPr>
      </w:pPr>
      <w:r w:rsidRPr="5656585D">
        <w:rPr>
          <w:rFonts w:eastAsiaTheme="minorEastAsia"/>
        </w:rPr>
        <w:t>A UML model of all the design classes required, including properties, methods, and relationships.</w:t>
      </w:r>
    </w:p>
    <w:p w14:paraId="242E2DA9" w14:textId="77777777" w:rsidR="00812364" w:rsidRDefault="00812364" w:rsidP="00812364">
      <w:pPr>
        <w:pStyle w:val="ListParagraph"/>
        <w:numPr>
          <w:ilvl w:val="0"/>
          <w:numId w:val="21"/>
        </w:numPr>
        <w:spacing w:after="160" w:line="259" w:lineRule="auto"/>
        <w:rPr>
          <w:rFonts w:eastAsiaTheme="minorEastAsia"/>
        </w:rPr>
      </w:pPr>
      <w:r w:rsidRPr="5656585D">
        <w:rPr>
          <w:rFonts w:eastAsiaTheme="minorEastAsia"/>
        </w:rPr>
        <w:t xml:space="preserve">List of services to be implemented. </w:t>
      </w:r>
    </w:p>
    <w:p w14:paraId="72AB52E4" w14:textId="7BD88DAF" w:rsidR="00812364" w:rsidRDefault="00812364" w:rsidP="2AEBCF0E">
      <w:pPr>
        <w:pStyle w:val="ListParagraph"/>
        <w:rPr>
          <w:b/>
          <w:bCs/>
        </w:rPr>
      </w:pPr>
    </w:p>
    <w:p w14:paraId="367C8BFA" w14:textId="10283CA5" w:rsidR="27E12B59" w:rsidRDefault="27E12B59" w:rsidP="2AEBCF0E">
      <w:pPr>
        <w:pStyle w:val="ListParagraph"/>
        <w:rPr>
          <w:b/>
          <w:bCs/>
        </w:rPr>
      </w:pPr>
      <w:r w:rsidRPr="2AEBCF0E">
        <w:rPr>
          <w:b/>
          <w:bCs/>
        </w:rPr>
        <w:t>Technical Considerations:</w:t>
      </w:r>
    </w:p>
    <w:p w14:paraId="39A7F847" w14:textId="3BCF8FAF" w:rsidR="2AEBCF0E" w:rsidRDefault="2AEBCF0E" w:rsidP="2AEBCF0E">
      <w:pPr>
        <w:pStyle w:val="ListParagraph"/>
      </w:pPr>
    </w:p>
    <w:p w14:paraId="3CBFC2FF" w14:textId="5BC0E944" w:rsidR="002127B3" w:rsidRDefault="00BD236D" w:rsidP="002127B3">
      <w:pPr>
        <w:pStyle w:val="ListParagraph"/>
        <w:numPr>
          <w:ilvl w:val="1"/>
          <w:numId w:val="11"/>
        </w:numPr>
        <w:spacing w:after="160" w:line="259" w:lineRule="auto"/>
      </w:pPr>
      <w:r>
        <w:t xml:space="preserve">Hosting: </w:t>
      </w:r>
      <w:r w:rsidR="000C682B">
        <w:br/>
      </w:r>
      <w:r w:rsidR="003472F2">
        <w:t xml:space="preserve">Compare </w:t>
      </w:r>
      <w:r w:rsidR="00181FC8">
        <w:t>a c</w:t>
      </w:r>
      <w:r w:rsidR="00647A54">
        <w:t>loud solution vs private hosting</w:t>
      </w:r>
      <w:r w:rsidR="0011158F">
        <w:t xml:space="preserve">. </w:t>
      </w:r>
      <w:r w:rsidR="000C682B">
        <w:br/>
      </w:r>
      <w:r w:rsidR="0011158F">
        <w:t xml:space="preserve">Identify </w:t>
      </w:r>
      <w:r w:rsidR="003F14F5">
        <w:t>three factors</w:t>
      </w:r>
      <w:r w:rsidR="33EDBA3F">
        <w:t xml:space="preserve"> </w:t>
      </w:r>
      <w:r w:rsidR="2BE8B814">
        <w:t xml:space="preserve">to </w:t>
      </w:r>
      <w:r w:rsidR="33EDBA3F">
        <w:t>con</w:t>
      </w:r>
      <w:r w:rsidR="6759D8BB">
        <w:t xml:space="preserve">sider </w:t>
      </w:r>
      <w:r w:rsidR="3EC25D20">
        <w:t xml:space="preserve">when you are making </w:t>
      </w:r>
      <w:r w:rsidR="2D864EDD">
        <w:t>this decision</w:t>
      </w:r>
      <w:r w:rsidR="003472F2">
        <w:t>.</w:t>
      </w:r>
    </w:p>
    <w:p w14:paraId="2AF6DEFD" w14:textId="47A3C0C4" w:rsidR="002127B3" w:rsidRDefault="002127B3" w:rsidP="002127B3">
      <w:pPr>
        <w:pStyle w:val="ListParagraph"/>
        <w:numPr>
          <w:ilvl w:val="2"/>
          <w:numId w:val="11"/>
        </w:numPr>
        <w:spacing w:after="160" w:line="259" w:lineRule="auto"/>
      </w:pPr>
      <w:r>
        <w:t>Cost</w:t>
      </w:r>
    </w:p>
    <w:p w14:paraId="1FD9E771" w14:textId="383ECFDD" w:rsidR="002127B3" w:rsidRDefault="002127B3" w:rsidP="002127B3">
      <w:pPr>
        <w:pStyle w:val="ListParagraph"/>
        <w:numPr>
          <w:ilvl w:val="2"/>
          <w:numId w:val="11"/>
        </w:numPr>
        <w:spacing w:after="160" w:line="259" w:lineRule="auto"/>
      </w:pPr>
      <w:r>
        <w:t>Space Availability</w:t>
      </w:r>
    </w:p>
    <w:p w14:paraId="79349BDE" w14:textId="01DC8EA9" w:rsidR="0048010A" w:rsidRDefault="0048010A" w:rsidP="002127B3">
      <w:pPr>
        <w:pStyle w:val="ListParagraph"/>
        <w:numPr>
          <w:ilvl w:val="2"/>
          <w:numId w:val="11"/>
        </w:numPr>
        <w:spacing w:after="160" w:line="259" w:lineRule="auto"/>
      </w:pPr>
      <w:r>
        <w:t>scalability</w:t>
      </w:r>
    </w:p>
    <w:p w14:paraId="595CCEC3" w14:textId="05F7E4B7" w:rsidR="0048010A" w:rsidRDefault="00B333E8" w:rsidP="0048010A">
      <w:pPr>
        <w:pStyle w:val="ListParagraph"/>
        <w:numPr>
          <w:ilvl w:val="1"/>
          <w:numId w:val="11"/>
        </w:numPr>
        <w:spacing w:after="160" w:line="259" w:lineRule="auto"/>
      </w:pPr>
      <w:r>
        <w:t xml:space="preserve">Cloud Model: </w:t>
      </w:r>
      <w:r w:rsidR="000C682B">
        <w:br/>
      </w:r>
      <w:r w:rsidR="00160522">
        <w:t xml:space="preserve">Identify a suitable </w:t>
      </w:r>
      <w:r w:rsidR="00BC269F">
        <w:t xml:space="preserve">cloud delivery model for this </w:t>
      </w:r>
      <w:r w:rsidR="006D283D">
        <w:t>application.</w:t>
      </w:r>
      <w:r w:rsidR="00BC269F">
        <w:t xml:space="preserve"> </w:t>
      </w:r>
      <w:r w:rsidR="000C682B">
        <w:br/>
      </w:r>
      <w:r w:rsidR="006D283D">
        <w:t>List three main characteristics of the identified model</w:t>
      </w:r>
      <w:r w:rsidR="00007069">
        <w:t>.</w:t>
      </w:r>
    </w:p>
    <w:p w14:paraId="75132520" w14:textId="2068D6E0" w:rsidR="00922ACE" w:rsidRDefault="00475676" w:rsidP="00642A18">
      <w:pPr>
        <w:pStyle w:val="ListParagraph"/>
        <w:numPr>
          <w:ilvl w:val="1"/>
          <w:numId w:val="11"/>
        </w:numPr>
        <w:spacing w:after="160" w:line="259" w:lineRule="auto"/>
      </w:pPr>
      <w:r>
        <w:lastRenderedPageBreak/>
        <w:t>Service Provider:</w:t>
      </w:r>
      <w:r>
        <w:br/>
      </w:r>
      <w:r w:rsidR="00922ACE">
        <w:t xml:space="preserve">If </w:t>
      </w:r>
      <w:r w:rsidR="07DD2119">
        <w:t>your choice</w:t>
      </w:r>
      <w:r w:rsidR="00922ACE">
        <w:t xml:space="preserve"> is a cloud service</w:t>
      </w:r>
      <w:r w:rsidR="2B0876EF">
        <w:t xml:space="preserve"> provider</w:t>
      </w:r>
      <w:r w:rsidR="00922ACE">
        <w:t xml:space="preserve">, which </w:t>
      </w:r>
      <w:r w:rsidR="303BBBA5">
        <w:t>option would you choose from</w:t>
      </w:r>
      <w:r w:rsidR="00922ACE">
        <w:t xml:space="preserve"> AWS, Google </w:t>
      </w:r>
      <w:r w:rsidR="4DA53BFE">
        <w:t>Cloud</w:t>
      </w:r>
      <w:r w:rsidR="00922ACE">
        <w:t xml:space="preserve"> or Azure? </w:t>
      </w:r>
      <w:r w:rsidR="35ED8F45">
        <w:t>J</w:t>
      </w:r>
      <w:r w:rsidR="00922ACE">
        <w:t>ustify your choice</w:t>
      </w:r>
      <w:r w:rsidR="56AD57DD">
        <w:t xml:space="preserve"> (maximum 100 words). </w:t>
      </w:r>
    </w:p>
    <w:p w14:paraId="0DCC1CC9" w14:textId="6967144D" w:rsidR="00922ACE" w:rsidRDefault="00EF7A46" w:rsidP="00642A18">
      <w:pPr>
        <w:pStyle w:val="ListParagraph"/>
        <w:numPr>
          <w:ilvl w:val="1"/>
          <w:numId w:val="11"/>
        </w:numPr>
        <w:spacing w:after="160" w:line="259" w:lineRule="auto"/>
      </w:pPr>
      <w:r>
        <w:t>Database</w:t>
      </w:r>
      <w:r w:rsidR="004E2109">
        <w:t xml:space="preserve">: </w:t>
      </w:r>
      <w:r w:rsidR="004E2109">
        <w:br/>
      </w:r>
      <w:r w:rsidR="00922ACE">
        <w:t xml:space="preserve">The current system uses a local SQL Server Database which runs on an old legacy version of SQL Server. </w:t>
      </w:r>
      <w:r w:rsidR="0B50D6FE">
        <w:t>Iden</w:t>
      </w:r>
      <w:r w:rsidR="2B736524">
        <w:t>tify a suitable alternative mult</w:t>
      </w:r>
      <w:r w:rsidR="3A6E019C">
        <w:t xml:space="preserve">i-user database </w:t>
      </w:r>
      <w:r w:rsidR="2B736524">
        <w:t>to local SQL Server</w:t>
      </w:r>
      <w:r w:rsidR="7A75005A">
        <w:t>. Justify your choice (maximum 100 words).</w:t>
      </w:r>
    </w:p>
    <w:p w14:paraId="5B207528" w14:textId="7376D443" w:rsidR="3274C109" w:rsidRDefault="00666289" w:rsidP="2AEBCF0E">
      <w:pPr>
        <w:pStyle w:val="ListParagraph"/>
        <w:numPr>
          <w:ilvl w:val="1"/>
          <w:numId w:val="11"/>
        </w:numPr>
        <w:spacing w:after="160" w:line="259" w:lineRule="auto"/>
      </w:pPr>
      <w:r>
        <w:t>IDE:</w:t>
      </w:r>
      <w:r>
        <w:br/>
      </w:r>
      <w:r w:rsidR="3274C109" w:rsidRPr="2AEBCF0E">
        <w:t>Based on the identified cloud model, service provider and database</w:t>
      </w:r>
      <w:r w:rsidR="58228D93" w:rsidRPr="2AEBCF0E">
        <w:t>, identify a suitable development environment and two tools</w:t>
      </w:r>
      <w:r w:rsidR="3B3901A8" w:rsidRPr="2AEBCF0E">
        <w:t xml:space="preserve"> to be used for the development.</w:t>
      </w:r>
    </w:p>
    <w:p w14:paraId="3C12B2A7" w14:textId="03E33270" w:rsidR="0048010A" w:rsidRDefault="0048010A" w:rsidP="0048010A">
      <w:pPr>
        <w:pStyle w:val="ListParagraph"/>
        <w:numPr>
          <w:ilvl w:val="2"/>
          <w:numId w:val="11"/>
        </w:numPr>
        <w:spacing w:after="160" w:line="259" w:lineRule="auto"/>
      </w:pPr>
      <w:r>
        <w:t>Visual Studio 2022</w:t>
      </w:r>
    </w:p>
    <w:p w14:paraId="6C638C17" w14:textId="5AC460B2" w:rsidR="0048010A" w:rsidRDefault="0048010A" w:rsidP="0048010A">
      <w:pPr>
        <w:pStyle w:val="ListParagraph"/>
        <w:numPr>
          <w:ilvl w:val="2"/>
          <w:numId w:val="11"/>
        </w:numPr>
        <w:spacing w:after="160" w:line="259" w:lineRule="auto"/>
      </w:pPr>
      <w:r>
        <w:t>Azure</w:t>
      </w:r>
    </w:p>
    <w:p w14:paraId="2383DAD9" w14:textId="30BD1A95" w:rsidR="68E74374" w:rsidRDefault="00EF7A46" w:rsidP="68E74374">
      <w:pPr>
        <w:pStyle w:val="ListParagraph"/>
        <w:numPr>
          <w:ilvl w:val="1"/>
          <w:numId w:val="11"/>
        </w:numPr>
        <w:spacing w:after="160" w:line="259" w:lineRule="auto"/>
      </w:pPr>
      <w:r>
        <w:t xml:space="preserve">Architecture and </w:t>
      </w:r>
      <w:r w:rsidR="00666289">
        <w:t>Framework:</w:t>
      </w:r>
      <w:r>
        <w:br/>
      </w:r>
      <w:r w:rsidR="72EA82FE">
        <w:t xml:space="preserve">Identify a suitable cloud computing application architecture and a </w:t>
      </w:r>
      <w:r w:rsidR="0033296A">
        <w:t>framework.</w:t>
      </w:r>
      <w:r w:rsidR="72EA82FE">
        <w:t xml:space="preserve"> </w:t>
      </w:r>
    </w:p>
    <w:p w14:paraId="19E52C1A" w14:textId="5D4C25C6" w:rsidR="05E7DBBA" w:rsidRDefault="0048261A" w:rsidP="05E7DBBA">
      <w:pPr>
        <w:pStyle w:val="ListParagraph"/>
        <w:numPr>
          <w:ilvl w:val="1"/>
          <w:numId w:val="11"/>
        </w:numPr>
        <w:spacing w:after="160" w:line="259" w:lineRule="auto"/>
      </w:pPr>
      <w:r>
        <w:t>Uptime Strategy:</w:t>
      </w:r>
      <w:r>
        <w:br/>
      </w:r>
      <w:r w:rsidR="00CBE2BE">
        <w:t>Identify</w:t>
      </w:r>
      <w:r w:rsidR="00CBE2BE" w:rsidRPr="333B6683">
        <w:t xml:space="preserve"> and </w:t>
      </w:r>
      <w:r w:rsidR="00CBE2BE">
        <w:t>develop</w:t>
      </w:r>
      <w:r w:rsidR="00CBE2BE" w:rsidRPr="333B6683">
        <w:t xml:space="preserve"> </w:t>
      </w:r>
      <w:r w:rsidR="00511698">
        <w:t>a</w:t>
      </w:r>
      <w:r w:rsidR="00D318A9">
        <w:t>n</w:t>
      </w:r>
      <w:r w:rsidR="00511698">
        <w:t xml:space="preserve"> </w:t>
      </w:r>
      <w:r w:rsidR="00CBE2BE" w:rsidRPr="333B6683">
        <w:t xml:space="preserve">uptime strategy for </w:t>
      </w:r>
      <w:r w:rsidR="00D318A9">
        <w:t>the</w:t>
      </w:r>
      <w:r w:rsidR="00CBE2BE" w:rsidRPr="333B6683">
        <w:t xml:space="preserve"> services</w:t>
      </w:r>
      <w:r w:rsidR="00CBE2BE">
        <w:t xml:space="preserve">. Your </w:t>
      </w:r>
      <w:r w:rsidR="15267A19">
        <w:t>strategy</w:t>
      </w:r>
      <w:r w:rsidR="00CBE2BE">
        <w:t xml:space="preserve"> must include </w:t>
      </w:r>
      <w:r w:rsidR="2BECF4C9">
        <w:t>use of availability zones</w:t>
      </w:r>
      <w:r w:rsidR="050E7324">
        <w:t xml:space="preserve"> and </w:t>
      </w:r>
      <w:r w:rsidR="0069299E">
        <w:t xml:space="preserve">uptime </w:t>
      </w:r>
      <w:r w:rsidR="005F70E6">
        <w:t>estimate</w:t>
      </w:r>
      <w:r w:rsidR="00646494">
        <w:t xml:space="preserve"> </w:t>
      </w:r>
      <w:r w:rsidR="005F70E6">
        <w:t>based service providers SLA</w:t>
      </w:r>
      <w:r w:rsidR="000057EC">
        <w:t xml:space="preserve"> (maximum 100 words).</w:t>
      </w:r>
    </w:p>
    <w:p w14:paraId="610C665F" w14:textId="3DA423CD" w:rsidR="4BCEF645" w:rsidRDefault="4BCEF645" w:rsidP="2F4E3C22">
      <w:pPr>
        <w:spacing w:after="160" w:line="259" w:lineRule="auto"/>
        <w:rPr>
          <w:rFonts w:eastAsia="Calibri" w:cs="Arial"/>
          <w:szCs w:val="20"/>
        </w:rPr>
      </w:pPr>
    </w:p>
    <w:p w14:paraId="6A79016A" w14:textId="77777777" w:rsidR="00922ACE" w:rsidRDefault="00922ACE" w:rsidP="2AEBCF0E">
      <w:pPr>
        <w:pStyle w:val="ListParagraph"/>
      </w:pPr>
    </w:p>
    <w:p w14:paraId="5330F237" w14:textId="77777777" w:rsidR="0054189F" w:rsidRDefault="0054189F" w:rsidP="2AEBCF0E">
      <w:pPr>
        <w:pStyle w:val="ListParagraph"/>
        <w:rPr>
          <w:b/>
          <w:bCs/>
        </w:rPr>
      </w:pPr>
    </w:p>
    <w:p w14:paraId="48D39DA9" w14:textId="77777777" w:rsidR="0054189F" w:rsidRDefault="0054189F" w:rsidP="2AEBCF0E">
      <w:pPr>
        <w:pStyle w:val="ListParagraph"/>
        <w:rPr>
          <w:b/>
          <w:bCs/>
        </w:rPr>
      </w:pPr>
    </w:p>
    <w:p w14:paraId="0D88D000" w14:textId="77777777" w:rsidR="004D572A" w:rsidRPr="006A258C" w:rsidRDefault="004D572A" w:rsidP="004D572A">
      <w:pPr>
        <w:spacing w:after="160" w:line="259" w:lineRule="auto"/>
        <w:rPr>
          <w:b/>
        </w:rPr>
      </w:pPr>
      <w:r w:rsidRPr="006A258C">
        <w:rPr>
          <w:b/>
        </w:rPr>
        <w:t>Submission Details</w:t>
      </w:r>
    </w:p>
    <w:p w14:paraId="3B57B41D" w14:textId="597D3A6C" w:rsidR="00922ACE" w:rsidRDefault="64FAEF13" w:rsidP="6E70A901">
      <w:pPr>
        <w:pStyle w:val="ListParagraph"/>
        <w:spacing w:after="160" w:line="259" w:lineRule="auto"/>
        <w:ind w:left="0"/>
      </w:pPr>
      <w:r>
        <w:t xml:space="preserve">Submit the </w:t>
      </w:r>
      <w:r w:rsidR="004D572A">
        <w:t xml:space="preserve">completed </w:t>
      </w:r>
      <w:r>
        <w:t xml:space="preserve">Assignment – Report Template to Part I </w:t>
      </w:r>
      <w:r w:rsidR="00B71951">
        <w:t>in</w:t>
      </w:r>
      <w:r>
        <w:t xml:space="preserve"> LEARN for feedback.</w:t>
      </w:r>
    </w:p>
    <w:p w14:paraId="2C9782C1" w14:textId="77777777" w:rsidR="00B71951" w:rsidRDefault="00B71951" w:rsidP="6E70A901">
      <w:pPr>
        <w:pStyle w:val="ListParagraph"/>
        <w:spacing w:after="160" w:line="259" w:lineRule="auto"/>
        <w:ind w:left="0"/>
      </w:pPr>
    </w:p>
    <w:p w14:paraId="3A286931" w14:textId="2B4ADCFD" w:rsidR="00922ACE" w:rsidRPr="00E97EED" w:rsidRDefault="00922ACE" w:rsidP="00922ACE">
      <w:pPr>
        <w:spacing w:after="160" w:line="259" w:lineRule="auto"/>
        <w:rPr>
          <w:b/>
        </w:rPr>
      </w:pPr>
      <w:r>
        <w:rPr>
          <w:b/>
        </w:rPr>
        <w:t xml:space="preserve">Part II </w:t>
      </w:r>
      <w:r w:rsidR="00BA1129">
        <w:rPr>
          <w:b/>
        </w:rPr>
        <w:t>–</w:t>
      </w:r>
      <w:r w:rsidR="006F7256">
        <w:rPr>
          <w:b/>
        </w:rPr>
        <w:t xml:space="preserve"> </w:t>
      </w:r>
      <w:r w:rsidR="006F7256" w:rsidRPr="006F7256">
        <w:rPr>
          <w:b/>
        </w:rPr>
        <w:t>Build</w:t>
      </w:r>
      <w:r w:rsidR="00BA1129">
        <w:rPr>
          <w:b/>
        </w:rPr>
        <w:t>ing the</w:t>
      </w:r>
      <w:r w:rsidR="006F7256" w:rsidRPr="006F7256">
        <w:rPr>
          <w:b/>
        </w:rPr>
        <w:t xml:space="preserve"> </w:t>
      </w:r>
      <w:r w:rsidR="00BA1129">
        <w:rPr>
          <w:b/>
        </w:rPr>
        <w:t>C</w:t>
      </w:r>
      <w:r w:rsidR="006F7256" w:rsidRPr="006F7256">
        <w:rPr>
          <w:b/>
        </w:rPr>
        <w:t xml:space="preserve">loud </w:t>
      </w:r>
      <w:r w:rsidR="00BA1129">
        <w:rPr>
          <w:b/>
        </w:rPr>
        <w:t>C</w:t>
      </w:r>
      <w:r w:rsidR="006F7256" w:rsidRPr="006F7256">
        <w:rPr>
          <w:b/>
        </w:rPr>
        <w:t xml:space="preserve">omputing </w:t>
      </w:r>
      <w:r w:rsidR="00BA1129">
        <w:rPr>
          <w:b/>
        </w:rPr>
        <w:t>A</w:t>
      </w:r>
      <w:r w:rsidR="006F7256" w:rsidRPr="006F7256">
        <w:rPr>
          <w:b/>
        </w:rPr>
        <w:t>pplication</w:t>
      </w:r>
      <w:r w:rsidR="007C77C6">
        <w:rPr>
          <w:b/>
        </w:rPr>
        <w:t xml:space="preserve"> (Draft)</w:t>
      </w:r>
    </w:p>
    <w:p w14:paraId="118F9F80" w14:textId="77777777" w:rsidR="002133D3" w:rsidRPr="00CF4E0D" w:rsidRDefault="002133D3" w:rsidP="00922ACE">
      <w:pPr>
        <w:pStyle w:val="ListParagraph"/>
      </w:pPr>
    </w:p>
    <w:p w14:paraId="5B530BA4" w14:textId="4B7FDED5" w:rsidR="00E24B2B" w:rsidRDefault="00E24B2B" w:rsidP="00AB786E">
      <w:pPr>
        <w:pStyle w:val="ListParagraph"/>
        <w:numPr>
          <w:ilvl w:val="1"/>
          <w:numId w:val="13"/>
        </w:numPr>
        <w:spacing w:after="160" w:line="259" w:lineRule="auto"/>
      </w:pPr>
      <w:r w:rsidRPr="00E24B2B">
        <w:t>Based on Use Case model created above</w:t>
      </w:r>
      <w:r w:rsidR="00B71951">
        <w:t>,</w:t>
      </w:r>
      <w:r w:rsidRPr="00E24B2B">
        <w:t xml:space="preserve"> identify the services to be implemented.  Implement the </w:t>
      </w:r>
      <w:r w:rsidR="00A62745">
        <w:t xml:space="preserve">services by </w:t>
      </w:r>
      <w:r w:rsidR="00FC5931">
        <w:t>creating service contract with</w:t>
      </w:r>
      <w:r w:rsidR="000A3B51">
        <w:t xml:space="preserve"> o</w:t>
      </w:r>
      <w:r w:rsidR="000A3B51" w:rsidRPr="000A3B51">
        <w:t>peration</w:t>
      </w:r>
      <w:r w:rsidR="000A3B51">
        <w:t xml:space="preserve"> c</w:t>
      </w:r>
      <w:r w:rsidR="000A3B51" w:rsidRPr="000A3B51">
        <w:t>ontracts</w:t>
      </w:r>
      <w:r w:rsidR="000A3B51">
        <w:t xml:space="preserve"> for each </w:t>
      </w:r>
      <w:r w:rsidR="00CF3240">
        <w:t>service</w:t>
      </w:r>
      <w:r w:rsidR="000A3B51">
        <w:t>.</w:t>
      </w:r>
    </w:p>
    <w:p w14:paraId="5CE9DEBF" w14:textId="367669F1" w:rsidR="00CF3240" w:rsidRDefault="00DC3D7D" w:rsidP="002802D6">
      <w:pPr>
        <w:pStyle w:val="ListParagraph"/>
        <w:numPr>
          <w:ilvl w:val="1"/>
          <w:numId w:val="13"/>
        </w:numPr>
        <w:spacing w:after="160" w:line="259" w:lineRule="auto"/>
      </w:pPr>
      <w:r>
        <w:t>U</w:t>
      </w:r>
      <w:r w:rsidRPr="00DC3D7D">
        <w:t xml:space="preserve">sing the class diagrams </w:t>
      </w:r>
      <w:r w:rsidR="00157A78">
        <w:t xml:space="preserve">created </w:t>
      </w:r>
      <w:r w:rsidRPr="00DC3D7D">
        <w:t xml:space="preserve">above </w:t>
      </w:r>
      <w:r w:rsidR="002802D6">
        <w:t>implement</w:t>
      </w:r>
      <w:r w:rsidRPr="00DC3D7D">
        <w:t xml:space="preserve"> the classe</w:t>
      </w:r>
      <w:r w:rsidR="002802D6">
        <w:t xml:space="preserve">s </w:t>
      </w:r>
      <w:r w:rsidRPr="00DC3D7D">
        <w:t xml:space="preserve">as </w:t>
      </w:r>
      <w:r w:rsidR="002802D6">
        <w:t>d</w:t>
      </w:r>
      <w:r w:rsidRPr="00DC3D7D">
        <w:t>ata</w:t>
      </w:r>
      <w:r w:rsidR="002802D6">
        <w:t xml:space="preserve"> c</w:t>
      </w:r>
      <w:r w:rsidRPr="00DC3D7D">
        <w:t>ontracts and all their fields a</w:t>
      </w:r>
      <w:r w:rsidR="003334B3">
        <w:t>s</w:t>
      </w:r>
      <w:r w:rsidRPr="00DC3D7D">
        <w:t xml:space="preserve"> </w:t>
      </w:r>
      <w:r w:rsidR="003334B3">
        <w:t>d</w:t>
      </w:r>
      <w:r w:rsidRPr="00DC3D7D">
        <w:t>ata</w:t>
      </w:r>
      <w:r w:rsidR="003334B3">
        <w:t xml:space="preserve"> m</w:t>
      </w:r>
      <w:r w:rsidRPr="00DC3D7D">
        <w:t xml:space="preserve">embers.  </w:t>
      </w:r>
    </w:p>
    <w:p w14:paraId="06888B27" w14:textId="06C6C316" w:rsidR="00422D57" w:rsidRDefault="00922ACE" w:rsidP="00E81FAA">
      <w:pPr>
        <w:pStyle w:val="ListParagraph"/>
        <w:numPr>
          <w:ilvl w:val="1"/>
          <w:numId w:val="13"/>
        </w:numPr>
        <w:spacing w:after="160" w:line="259" w:lineRule="auto"/>
      </w:pPr>
      <w:r>
        <w:t xml:space="preserve">The implemented service should connect to the database using </w:t>
      </w:r>
      <w:r w:rsidR="00745E95">
        <w:t xml:space="preserve">data adapters or similar </w:t>
      </w:r>
      <w:r w:rsidR="00D37FDC">
        <w:t xml:space="preserve">technique </w:t>
      </w:r>
      <w:r>
        <w:t>that will manage the applications persistency requirements.</w:t>
      </w:r>
    </w:p>
    <w:p w14:paraId="5F74ECBE" w14:textId="280078D4" w:rsidR="00E81FAA" w:rsidRPr="00B77280" w:rsidRDefault="005267FC" w:rsidP="00E81FAA">
      <w:pPr>
        <w:spacing w:after="160" w:line="259" w:lineRule="auto"/>
        <w:ind w:left="720"/>
        <w:rPr>
          <w:rFonts w:asciiTheme="minorHAnsi" w:eastAsiaTheme="minorEastAsia" w:hAnsiTheme="minorHAnsi"/>
          <w:sz w:val="22"/>
          <w:szCs w:val="22"/>
        </w:rPr>
      </w:pPr>
      <w:r w:rsidRPr="00B77280">
        <w:rPr>
          <w:rFonts w:asciiTheme="minorHAnsi" w:eastAsiaTheme="minorEastAsia" w:hAnsiTheme="minorHAnsi"/>
          <w:sz w:val="22"/>
          <w:szCs w:val="22"/>
        </w:rPr>
        <w:t xml:space="preserve">You are required to follow the </w:t>
      </w:r>
      <w:r w:rsidR="00B77280" w:rsidRPr="00B77280">
        <w:rPr>
          <w:rFonts w:asciiTheme="minorHAnsi" w:eastAsiaTheme="minorEastAsia" w:hAnsiTheme="minorHAnsi"/>
          <w:sz w:val="22"/>
          <w:szCs w:val="22"/>
        </w:rPr>
        <w:t>guidelines below.</w:t>
      </w:r>
    </w:p>
    <w:p w14:paraId="23BEA6F4" w14:textId="77777777" w:rsidR="00422D57" w:rsidRDefault="00922ACE" w:rsidP="00E81FAA">
      <w:pPr>
        <w:pStyle w:val="ListParagraph"/>
        <w:numPr>
          <w:ilvl w:val="1"/>
          <w:numId w:val="28"/>
        </w:numPr>
        <w:spacing w:after="160" w:line="259" w:lineRule="auto"/>
      </w:pPr>
      <w:r>
        <w:t xml:space="preserve">Your solution will be developed using Visual Studio as the IDE using C#.NET. </w:t>
      </w:r>
    </w:p>
    <w:p w14:paraId="5BA0BBC1" w14:textId="77777777" w:rsidR="00422D57" w:rsidRDefault="00922ACE" w:rsidP="00E81FAA">
      <w:pPr>
        <w:pStyle w:val="ListParagraph"/>
        <w:numPr>
          <w:ilvl w:val="1"/>
          <w:numId w:val="28"/>
        </w:numPr>
        <w:spacing w:after="160" w:line="259" w:lineRule="auto"/>
      </w:pPr>
      <w:r>
        <w:t>Your design/code should reflect how the Object Oriented (OO) paradigm has influenced your architecture by documenting a description and use of the OO best practices/patterns in your UML models and code</w:t>
      </w:r>
      <w:r w:rsidR="00D37FDC">
        <w:t>.</w:t>
      </w:r>
    </w:p>
    <w:p w14:paraId="11494955" w14:textId="3F55DA33" w:rsidR="00922ACE" w:rsidRDefault="00922ACE" w:rsidP="00E81FAA">
      <w:pPr>
        <w:pStyle w:val="ListParagraph"/>
        <w:numPr>
          <w:ilvl w:val="1"/>
          <w:numId w:val="28"/>
        </w:numPr>
        <w:spacing w:after="160" w:line="259" w:lineRule="auto"/>
      </w:pPr>
      <w:r>
        <w:t>Your code should adhere to the C#.NET coding standards that can be found in Supporting Documents for Students</w:t>
      </w:r>
      <w:r w:rsidR="00D37FDC">
        <w:t>.</w:t>
      </w:r>
    </w:p>
    <w:p w14:paraId="438EEA31" w14:textId="77777777" w:rsidR="00922ACE" w:rsidRDefault="00922ACE" w:rsidP="00922ACE">
      <w:pPr>
        <w:pStyle w:val="ListParagraph"/>
        <w:ind w:left="1095"/>
      </w:pPr>
    </w:p>
    <w:p w14:paraId="5CBB2900" w14:textId="0FBAF60A" w:rsidR="00922ACE" w:rsidRPr="00E97EED" w:rsidRDefault="00922ACE" w:rsidP="00922ACE">
      <w:pPr>
        <w:spacing w:after="160" w:line="259" w:lineRule="auto"/>
        <w:rPr>
          <w:b/>
        </w:rPr>
      </w:pPr>
      <w:r>
        <w:rPr>
          <w:b/>
        </w:rPr>
        <w:lastRenderedPageBreak/>
        <w:t xml:space="preserve">Part III - </w:t>
      </w:r>
      <w:r w:rsidRPr="00E97EED">
        <w:rPr>
          <w:b/>
        </w:rPr>
        <w:t>Test</w:t>
      </w:r>
      <w:r w:rsidR="00BA1129">
        <w:rPr>
          <w:b/>
        </w:rPr>
        <w:t>ing</w:t>
      </w:r>
      <w:r w:rsidRPr="00E97EED">
        <w:rPr>
          <w:b/>
        </w:rPr>
        <w:t xml:space="preserve"> </w:t>
      </w:r>
      <w:r>
        <w:rPr>
          <w:b/>
        </w:rPr>
        <w:t>the Cloud</w:t>
      </w:r>
      <w:r w:rsidRPr="00E97EED">
        <w:rPr>
          <w:b/>
        </w:rPr>
        <w:t xml:space="preserve"> </w:t>
      </w:r>
      <w:r w:rsidR="00BA1129">
        <w:rPr>
          <w:b/>
        </w:rPr>
        <w:t>C</w:t>
      </w:r>
      <w:r w:rsidR="00BA1129" w:rsidRPr="006F7256">
        <w:rPr>
          <w:b/>
        </w:rPr>
        <w:t xml:space="preserve">omputing </w:t>
      </w:r>
      <w:r w:rsidRPr="00E97EED">
        <w:rPr>
          <w:b/>
        </w:rPr>
        <w:t xml:space="preserve">Application </w:t>
      </w:r>
      <w:r w:rsidR="007C77C6">
        <w:rPr>
          <w:b/>
        </w:rPr>
        <w:t>(Draft)</w:t>
      </w:r>
    </w:p>
    <w:p w14:paraId="1320BE9E" w14:textId="72708648" w:rsidR="00922ACE" w:rsidRDefault="00922ACE" w:rsidP="00C86CF5">
      <w:pPr>
        <w:pStyle w:val="ListParagraph"/>
        <w:numPr>
          <w:ilvl w:val="1"/>
          <w:numId w:val="14"/>
        </w:numPr>
        <w:spacing w:after="160" w:line="259" w:lineRule="auto"/>
      </w:pPr>
      <w:r>
        <w:t>Create a test plan with suitable test cases</w:t>
      </w:r>
      <w:r w:rsidR="00191F2F">
        <w:t xml:space="preserve"> </w:t>
      </w:r>
      <w:r w:rsidR="00F704BC">
        <w:t>to test</w:t>
      </w:r>
      <w:r w:rsidR="00135B34">
        <w:t xml:space="preserve"> each of the services implemented in </w:t>
      </w:r>
      <w:r w:rsidR="00F704BC">
        <w:t>Part II.</w:t>
      </w:r>
    </w:p>
    <w:p w14:paraId="6A3D702A" w14:textId="45E4AF99" w:rsidR="00922ACE" w:rsidRPr="00F07782" w:rsidRDefault="00F704BC" w:rsidP="00C86CF5">
      <w:pPr>
        <w:pStyle w:val="ListParagraph"/>
        <w:numPr>
          <w:ilvl w:val="1"/>
          <w:numId w:val="14"/>
        </w:numPr>
        <w:spacing w:after="160" w:line="259" w:lineRule="auto"/>
        <w:rPr>
          <w:rFonts w:ascii="Arial" w:eastAsia="Calibri" w:hAnsi="Arial" w:cs="Arial"/>
          <w:b/>
          <w:sz w:val="20"/>
          <w:szCs w:val="20"/>
        </w:rPr>
      </w:pPr>
      <w:r>
        <w:t>Test each service</w:t>
      </w:r>
      <w:r w:rsidR="00922ACE">
        <w:t xml:space="preserve"> using </w:t>
      </w:r>
      <w:r w:rsidR="00432D7F">
        <w:t>WCF test</w:t>
      </w:r>
      <w:r w:rsidR="00922ACE">
        <w:t xml:space="preserve"> client and </w:t>
      </w:r>
      <w:bookmarkStart w:id="2" w:name="_Hlk146039611"/>
      <w:r w:rsidR="00922ACE">
        <w:t>record the results in your test plan</w:t>
      </w:r>
      <w:r w:rsidR="215D7775">
        <w:t xml:space="preserve"> to confirm all the services are working as per the requirements</w:t>
      </w:r>
      <w:r w:rsidR="00294E0B">
        <w:t>.</w:t>
      </w:r>
      <w:bookmarkEnd w:id="2"/>
      <w:r w:rsidR="27B1D2A8">
        <w:t xml:space="preserve"> </w:t>
      </w:r>
    </w:p>
    <w:p w14:paraId="1A9D865A" w14:textId="63E0717F" w:rsidR="78920CD7" w:rsidRDefault="00922ACE" w:rsidP="0F825108">
      <w:pPr>
        <w:pStyle w:val="ListParagraph"/>
        <w:numPr>
          <w:ilvl w:val="1"/>
          <w:numId w:val="14"/>
        </w:numPr>
        <w:spacing w:after="160" w:line="259" w:lineRule="auto"/>
        <w:rPr>
          <w:rFonts w:ascii="Arial" w:eastAsia="Arial" w:hAnsi="Arial" w:cs="Arial"/>
          <w:color w:val="000000" w:themeColor="text1"/>
          <w:sz w:val="19"/>
          <w:szCs w:val="19"/>
        </w:rPr>
      </w:pPr>
      <w:r>
        <w:t xml:space="preserve">Include </w:t>
      </w:r>
      <w:r w:rsidR="00294E0B">
        <w:t>screen</w:t>
      </w:r>
      <w:r w:rsidR="00090EBF">
        <w:t xml:space="preserve">shots for each test case and add to your Assignment – Report Template document confirming all the </w:t>
      </w:r>
      <w:r w:rsidR="00D93DA4">
        <w:t xml:space="preserve">services </w:t>
      </w:r>
      <w:r w:rsidR="0FF12CCE">
        <w:t xml:space="preserve">and the application </w:t>
      </w:r>
      <w:r w:rsidR="00D93DA4">
        <w:t>are working as expected</w:t>
      </w:r>
      <w:r w:rsidR="197C3DE6">
        <w:t xml:space="preserve">. </w:t>
      </w:r>
      <w:r w:rsidR="197C3DE6" w:rsidRPr="0F825108">
        <w:rPr>
          <w:rFonts w:eastAsia="Arial" w:cs="Arial"/>
        </w:rPr>
        <w:t>If you get a client not allowed error or similar</w:t>
      </w:r>
      <w:r w:rsidR="197C3DE6" w:rsidRPr="3A4019D8">
        <w:rPr>
          <w:rFonts w:eastAsia="Arial" w:cs="Arial"/>
        </w:rPr>
        <w:t xml:space="preserve">, record the errors in </w:t>
      </w:r>
      <w:r w:rsidR="197C3DE6">
        <w:t>Assignment – Report Template document</w:t>
      </w:r>
      <w:r w:rsidR="34E4813F">
        <w:t xml:space="preserve"> and </w:t>
      </w:r>
      <w:r w:rsidR="34E4813F" w:rsidRPr="60B9F690">
        <w:rPr>
          <w:rFonts w:ascii="Arial" w:eastAsia="Arial" w:hAnsi="Arial" w:cs="Arial"/>
          <w:color w:val="000000" w:themeColor="text1"/>
          <w:sz w:val="19"/>
          <w:szCs w:val="19"/>
        </w:rPr>
        <w:t xml:space="preserve">performs basic debugging </w:t>
      </w:r>
      <w:r w:rsidR="34E4813F" w:rsidRPr="3178F28F">
        <w:rPr>
          <w:rFonts w:ascii="Arial" w:eastAsia="Arial" w:hAnsi="Arial" w:cs="Arial"/>
          <w:color w:val="000000" w:themeColor="text1"/>
          <w:sz w:val="19"/>
          <w:szCs w:val="19"/>
        </w:rPr>
        <w:t>if</w:t>
      </w:r>
      <w:r w:rsidR="34E4813F" w:rsidRPr="60B9F690">
        <w:rPr>
          <w:rFonts w:ascii="Arial" w:eastAsia="Arial" w:hAnsi="Arial" w:cs="Arial"/>
          <w:color w:val="000000" w:themeColor="text1"/>
          <w:sz w:val="19"/>
          <w:szCs w:val="19"/>
        </w:rPr>
        <w:t xml:space="preserve"> required</w:t>
      </w:r>
      <w:r w:rsidR="34E4813F" w:rsidRPr="1827B9D2">
        <w:rPr>
          <w:rFonts w:ascii="Arial" w:eastAsia="Arial" w:hAnsi="Arial" w:cs="Arial"/>
          <w:color w:val="000000" w:themeColor="text1"/>
          <w:sz w:val="19"/>
          <w:szCs w:val="19"/>
        </w:rPr>
        <w:t>.</w:t>
      </w:r>
    </w:p>
    <w:p w14:paraId="3BAA725C" w14:textId="6194FE4F" w:rsidR="5E4A2CA8" w:rsidRDefault="78920CD7" w:rsidP="312648EE">
      <w:pPr>
        <w:pStyle w:val="ListParagraph"/>
        <w:numPr>
          <w:ilvl w:val="1"/>
          <w:numId w:val="14"/>
        </w:numPr>
        <w:spacing w:after="160" w:line="259" w:lineRule="auto"/>
        <w:rPr>
          <w:rFonts w:ascii="Arial" w:eastAsia="Calibri" w:hAnsi="Arial" w:cs="Arial"/>
          <w:sz w:val="20"/>
          <w:szCs w:val="20"/>
        </w:rPr>
      </w:pPr>
      <w:r>
        <w:t>Submit the Assignment – Report Template completed up to Part III to LEARN for feedbac</w:t>
      </w:r>
      <w:r w:rsidR="519BE866">
        <w:t>k.</w:t>
      </w:r>
      <w:r w:rsidR="1F1E7A23">
        <w:t xml:space="preserve"> </w:t>
      </w:r>
      <w:r w:rsidR="5B064437">
        <w:t xml:space="preserve">You </w:t>
      </w:r>
      <w:r w:rsidR="535AC050">
        <w:t xml:space="preserve">are required to modify the application based on the feedback provided. </w:t>
      </w:r>
    </w:p>
    <w:p w14:paraId="63AFA873" w14:textId="7D30E953" w:rsidR="55C01DAB" w:rsidRDefault="55C01DAB" w:rsidP="55C01DAB">
      <w:pPr>
        <w:pStyle w:val="ListParagraph"/>
        <w:ind w:left="0"/>
        <w:rPr>
          <w:b/>
          <w:bCs/>
        </w:rPr>
      </w:pPr>
    </w:p>
    <w:p w14:paraId="12C1BD55" w14:textId="79DAE6CF" w:rsidR="00922ACE" w:rsidRPr="006A2DC4" w:rsidRDefault="00922ACE" w:rsidP="00922ACE">
      <w:pPr>
        <w:spacing w:after="160" w:line="259" w:lineRule="auto"/>
        <w:rPr>
          <w:b/>
        </w:rPr>
      </w:pPr>
      <w:r>
        <w:rPr>
          <w:b/>
        </w:rPr>
        <w:t xml:space="preserve">Part IV - </w:t>
      </w:r>
      <w:r w:rsidRPr="006A2DC4">
        <w:rPr>
          <w:b/>
        </w:rPr>
        <w:t xml:space="preserve">Deploying /Publishing </w:t>
      </w:r>
      <w:r w:rsidR="001E7074" w:rsidRPr="00E97EED">
        <w:rPr>
          <w:b/>
        </w:rPr>
        <w:t>Application</w:t>
      </w:r>
      <w:r>
        <w:rPr>
          <w:b/>
        </w:rPr>
        <w:t xml:space="preserve"> to Azure</w:t>
      </w:r>
      <w:r w:rsidR="007C77C6">
        <w:rPr>
          <w:b/>
        </w:rPr>
        <w:t xml:space="preserve"> (Draft)</w:t>
      </w:r>
    </w:p>
    <w:p w14:paraId="2D891AC8" w14:textId="5AE28B3E" w:rsidR="00922ACE" w:rsidRPr="005739E9" w:rsidRDefault="00922ACE" w:rsidP="005739E9">
      <w:pPr>
        <w:pStyle w:val="ListParagraph"/>
        <w:numPr>
          <w:ilvl w:val="0"/>
          <w:numId w:val="19"/>
        </w:numPr>
        <w:spacing w:after="160" w:line="259" w:lineRule="auto"/>
        <w:jc w:val="both"/>
        <w:rPr>
          <w:rFonts w:ascii="Arial" w:eastAsia="Calibri" w:hAnsi="Arial" w:cs="Arial"/>
          <w:sz w:val="20"/>
          <w:szCs w:val="20"/>
        </w:rPr>
      </w:pPr>
      <w:r w:rsidRPr="005739E9">
        <w:t>Deploy/Publish the SQLServer database</w:t>
      </w:r>
      <w:r w:rsidR="00B72399">
        <w:t xml:space="preserve"> and the</w:t>
      </w:r>
      <w:r w:rsidRPr="005739E9">
        <w:t xml:space="preserve"> services to the selected environment and document the steps.</w:t>
      </w:r>
      <w:r w:rsidR="00611395">
        <w:t xml:space="preserve"> Record the </w:t>
      </w:r>
      <w:r w:rsidR="00611395" w:rsidRPr="005739E9">
        <w:t>published URL</w:t>
      </w:r>
      <w:r w:rsidR="00611395">
        <w:t xml:space="preserve"> in the </w:t>
      </w:r>
      <w:r w:rsidR="00611395" w:rsidRPr="00090EBF">
        <w:t>Assignment – Report Template</w:t>
      </w:r>
      <w:r w:rsidR="00611395">
        <w:t xml:space="preserve"> document</w:t>
      </w:r>
      <w:r w:rsidR="57484039">
        <w:t>.</w:t>
      </w:r>
      <w:r w:rsidR="1FBAEED5">
        <w:t xml:space="preserve"> </w:t>
      </w:r>
      <w:r w:rsidR="526D1E35">
        <w:t>You are required to conf</w:t>
      </w:r>
      <w:r w:rsidR="226425D3">
        <w:t>igure</w:t>
      </w:r>
      <w:r w:rsidR="526D1E35">
        <w:t xml:space="preserve"> firewall rules on Asure to control access to the database.</w:t>
      </w:r>
    </w:p>
    <w:p w14:paraId="42F9F568" w14:textId="588B1596" w:rsidR="00243993" w:rsidRDefault="00F3261F" w:rsidP="005739E9">
      <w:pPr>
        <w:pStyle w:val="ListParagraph"/>
        <w:numPr>
          <w:ilvl w:val="0"/>
          <w:numId w:val="19"/>
        </w:numPr>
        <w:spacing w:after="160" w:line="259" w:lineRule="auto"/>
        <w:jc w:val="both"/>
      </w:pPr>
      <w:r>
        <w:t xml:space="preserve">Create a Windows </w:t>
      </w:r>
      <w:r w:rsidR="0054390E">
        <w:t>form-based</w:t>
      </w:r>
      <w:r>
        <w:t xml:space="preserve"> application </w:t>
      </w:r>
      <w:r w:rsidR="005C59D6">
        <w:t xml:space="preserve">to access </w:t>
      </w:r>
      <w:r w:rsidR="00C97D4B">
        <w:t>the services created abo</w:t>
      </w:r>
      <w:r w:rsidR="00910B8F">
        <w:t xml:space="preserve">ve. The UI must match the UI provided in the </w:t>
      </w:r>
      <w:r w:rsidR="0054390E">
        <w:t xml:space="preserve">legacy single user application. </w:t>
      </w:r>
    </w:p>
    <w:p w14:paraId="7B22925E" w14:textId="04405066" w:rsidR="009C3716" w:rsidRDefault="00944FCC" w:rsidP="009C3716">
      <w:pPr>
        <w:pStyle w:val="ListParagraph"/>
        <w:numPr>
          <w:ilvl w:val="0"/>
          <w:numId w:val="19"/>
        </w:numPr>
        <w:spacing w:after="160" w:line="259" w:lineRule="auto"/>
        <w:jc w:val="both"/>
      </w:pPr>
      <w:r>
        <w:t xml:space="preserve">Test the </w:t>
      </w:r>
      <w:r w:rsidR="00D31EC8">
        <w:t xml:space="preserve">Windows </w:t>
      </w:r>
      <w:r w:rsidR="0028540A">
        <w:t xml:space="preserve">client and </w:t>
      </w:r>
      <w:r w:rsidR="0028540A" w:rsidRPr="0028540A">
        <w:t>record the results in your test plan</w:t>
      </w:r>
      <w:r w:rsidR="534AEF6D">
        <w:t xml:space="preserve"> to confirm all the services are working as per the </w:t>
      </w:r>
      <w:r w:rsidR="63320FA9">
        <w:t>requirements.</w:t>
      </w:r>
    </w:p>
    <w:p w14:paraId="55459B00" w14:textId="5F8654E7" w:rsidR="00922ACE" w:rsidRPr="005739E9" w:rsidRDefault="00922ACE" w:rsidP="009C3716">
      <w:pPr>
        <w:pStyle w:val="ListParagraph"/>
        <w:numPr>
          <w:ilvl w:val="0"/>
          <w:numId w:val="19"/>
        </w:numPr>
        <w:spacing w:after="160" w:line="259" w:lineRule="auto"/>
        <w:jc w:val="both"/>
      </w:pPr>
      <w:r w:rsidRPr="005739E9">
        <w:t xml:space="preserve">You </w:t>
      </w:r>
      <w:r w:rsidR="2837D430">
        <w:t>ar</w:t>
      </w:r>
      <w:r>
        <w:t>e</w:t>
      </w:r>
      <w:r w:rsidRPr="005739E9">
        <w:t xml:space="preserve"> required to </w:t>
      </w:r>
      <w:r w:rsidR="00625CD4">
        <w:t xml:space="preserve">demonstrate </w:t>
      </w:r>
      <w:r w:rsidRPr="005739E9">
        <w:t xml:space="preserve">your </w:t>
      </w:r>
      <w:r w:rsidR="00625CD4">
        <w:t>application</w:t>
      </w:r>
      <w:r w:rsidRPr="005739E9">
        <w:t xml:space="preserve"> </w:t>
      </w:r>
      <w:r w:rsidR="00625CD4">
        <w:t xml:space="preserve">and </w:t>
      </w:r>
      <w:r w:rsidR="009C3716">
        <w:t xml:space="preserve">obtain sign off from the </w:t>
      </w:r>
      <w:r w:rsidR="00272F22">
        <w:t xml:space="preserve">Team Leader at IT Works (your lecturer will act as the Team Leader). </w:t>
      </w:r>
      <w:r w:rsidR="00C717D8">
        <w:t xml:space="preserve">You must </w:t>
      </w:r>
      <w:r w:rsidR="00BC0533">
        <w:t>demonstrate each service</w:t>
      </w:r>
      <w:r w:rsidR="00AF67C7">
        <w:t xml:space="preserve"> </w:t>
      </w:r>
      <w:r w:rsidR="0029497E">
        <w:t xml:space="preserve">against </w:t>
      </w:r>
      <w:r w:rsidR="00AF67C7">
        <w:t xml:space="preserve">the requirements </w:t>
      </w:r>
      <w:r w:rsidR="00254616">
        <w:t xml:space="preserve">identified in </w:t>
      </w:r>
      <w:r w:rsidR="004001A4">
        <w:t>Use Case design (Part I).</w:t>
      </w:r>
      <w:r w:rsidR="3129635F">
        <w:t xml:space="preserve"> </w:t>
      </w:r>
      <w:r w:rsidR="791AE40B">
        <w:t>You are required to modify the application based on the feedback provided.</w:t>
      </w:r>
    </w:p>
    <w:p w14:paraId="6A583979" w14:textId="77777777" w:rsidR="00922ACE" w:rsidRDefault="00922ACE" w:rsidP="00922ACE">
      <w:pPr>
        <w:pStyle w:val="ListParagraph"/>
        <w:ind w:left="1095"/>
      </w:pPr>
    </w:p>
    <w:p w14:paraId="4D87FEF0" w14:textId="77777777" w:rsidR="00922ACE" w:rsidRDefault="00922ACE" w:rsidP="00922ACE">
      <w:pPr>
        <w:pStyle w:val="ListParagraph"/>
        <w:ind w:left="1095"/>
      </w:pPr>
    </w:p>
    <w:p w14:paraId="754C2329" w14:textId="77777777" w:rsidR="00922ACE" w:rsidRPr="006A258C" w:rsidRDefault="00922ACE" w:rsidP="006A258C">
      <w:pPr>
        <w:spacing w:after="160" w:line="259" w:lineRule="auto"/>
        <w:rPr>
          <w:b/>
        </w:rPr>
      </w:pPr>
      <w:r w:rsidRPr="006A258C">
        <w:rPr>
          <w:b/>
        </w:rPr>
        <w:t>Submission Details</w:t>
      </w:r>
    </w:p>
    <w:p w14:paraId="77B6E795" w14:textId="03AE8205" w:rsidR="00922ACE" w:rsidRPr="004C154A" w:rsidRDefault="00922ACE" w:rsidP="004C154A">
      <w:pPr>
        <w:pStyle w:val="ListParagraph"/>
      </w:pPr>
      <w:r>
        <w:t xml:space="preserve">On completion of all above tasks, zip </w:t>
      </w:r>
      <w:r w:rsidR="2FC8B5A2">
        <w:t>Visual Studio</w:t>
      </w:r>
      <w:r>
        <w:t xml:space="preserve"> project, </w:t>
      </w:r>
      <w:r w:rsidR="1A610CBC">
        <w:t>and Assignment – Report</w:t>
      </w:r>
      <w:r>
        <w:t xml:space="preserve"> documentation and upload it using the </w:t>
      </w:r>
      <w:r w:rsidRPr="004F5FFE">
        <w:rPr>
          <w:u w:val="single"/>
        </w:rPr>
        <w:t>Assignment Upload</w:t>
      </w:r>
      <w:r>
        <w:t xml:space="preserve"> link </w:t>
      </w:r>
      <w:r w:rsidR="1D17A945">
        <w:t>on</w:t>
      </w:r>
      <w:r>
        <w:t xml:space="preserve"> Learn site.</w:t>
      </w:r>
    </w:p>
    <w:p w14:paraId="3EDF3631" w14:textId="77777777" w:rsidR="00922ACE" w:rsidRPr="00115486" w:rsidRDefault="00922ACE" w:rsidP="00922ACE">
      <w:pPr>
        <w:rPr>
          <w:b/>
        </w:rPr>
      </w:pPr>
      <w:r w:rsidRPr="00115486">
        <w:rPr>
          <w:b/>
        </w:rPr>
        <w:t>Supplied</w:t>
      </w:r>
    </w:p>
    <w:p w14:paraId="142EC168" w14:textId="77777777" w:rsidR="00922ACE" w:rsidRDefault="00922ACE" w:rsidP="00922ACE">
      <w:pPr>
        <w:pStyle w:val="ListParagraph"/>
        <w:numPr>
          <w:ilvl w:val="0"/>
          <w:numId w:val="7"/>
        </w:numPr>
        <w:spacing w:after="160" w:line="259" w:lineRule="auto"/>
      </w:pPr>
      <w:r>
        <w:t>A legacy Windows Form version of the system ‘ABC Ed Services’</w:t>
      </w:r>
    </w:p>
    <w:p w14:paraId="3BD08EB9" w14:textId="35CC804B" w:rsidR="5199F6D3" w:rsidRDefault="5199F6D3" w:rsidP="55157EDC">
      <w:pPr>
        <w:pStyle w:val="ListParagraph"/>
        <w:numPr>
          <w:ilvl w:val="0"/>
          <w:numId w:val="7"/>
        </w:numPr>
        <w:spacing w:after="160" w:line="259" w:lineRule="auto"/>
      </w:pPr>
      <w:r w:rsidRPr="55157EDC">
        <w:t>ICTPRG614 - Enrolment System Report Template</w:t>
      </w:r>
    </w:p>
    <w:p w14:paraId="12E7ED63" w14:textId="55B465D3" w:rsidR="0058E89F" w:rsidRDefault="2084FE78" w:rsidP="0058E89F">
      <w:pPr>
        <w:pStyle w:val="ListParagraph"/>
        <w:numPr>
          <w:ilvl w:val="0"/>
          <w:numId w:val="7"/>
        </w:numPr>
        <w:spacing w:after="160" w:line="259" w:lineRule="auto"/>
      </w:pPr>
      <w:r>
        <w:t xml:space="preserve">IT Works C#.NET coding </w:t>
      </w:r>
      <w:r w:rsidR="004C154A">
        <w:t>standards</w:t>
      </w:r>
    </w:p>
    <w:p w14:paraId="71060DA5" w14:textId="43920776" w:rsidR="00AB3E62" w:rsidRPr="00A01E12" w:rsidRDefault="00AB3E62" w:rsidP="00922ACE">
      <w:pPr>
        <w:rPr>
          <w:rFonts w:eastAsia="Calibri"/>
          <w:szCs w:val="20"/>
        </w:rPr>
      </w:pPr>
    </w:p>
    <w:sectPr w:rsidR="00AB3E62" w:rsidRPr="00A01E12" w:rsidSect="008F442C">
      <w:headerReference w:type="even" r:id="rId13"/>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F6F2" w14:textId="77777777" w:rsidR="00EC3510" w:rsidRDefault="00EC3510" w:rsidP="00D77177">
      <w:r>
        <w:separator/>
      </w:r>
    </w:p>
  </w:endnote>
  <w:endnote w:type="continuationSeparator" w:id="0">
    <w:p w14:paraId="585B8CDB" w14:textId="77777777" w:rsidR="00EC3510" w:rsidRDefault="00EC3510" w:rsidP="00D77177">
      <w:r>
        <w:continuationSeparator/>
      </w:r>
    </w:p>
  </w:endnote>
  <w:endnote w:type="continuationNotice" w:id="1">
    <w:p w14:paraId="2FF57BD4" w14:textId="77777777" w:rsidR="00EC3510" w:rsidRDefault="00EC3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CC0E" w14:textId="3699C851" w:rsidR="002E31A4" w:rsidRPr="007B056E" w:rsidRDefault="002E31A4" w:rsidP="006D56E5">
    <w:pPr>
      <w:pStyle w:val="Footer"/>
      <w:tabs>
        <w:tab w:val="clear" w:pos="4513"/>
      </w:tabs>
      <w:spacing w:line="200" w:lineRule="exact"/>
    </w:pPr>
    <w:r w:rsidRPr="007B056E">
      <w:t xml:space="preserve">Document name: </w:t>
    </w:r>
    <w:fldSimple w:instr="FILENAME \* MERGEFORMAT">
      <w:r w:rsidR="007E0E95">
        <w:rPr>
          <w:noProof/>
        </w:rPr>
        <w:t>ICTPRG535 - ASI - App Development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FA72E18" w14:textId="14628304" w:rsidR="002E31A4" w:rsidRPr="002E31A4" w:rsidRDefault="002E31A4" w:rsidP="006D56E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7-28T00:00:00Z">
          <w:dateFormat w:val="d/MM/yyyy"/>
          <w:lid w:val="en-AU"/>
          <w:storeMappedDataAs w:val="dateTime"/>
          <w:calendar w:val="gregorian"/>
        </w:date>
      </w:sdtPr>
      <w:sdtContent>
        <w:r w:rsidR="00316027">
          <w:rPr>
            <w:rFonts w:cstheme="minorHAnsi"/>
            <w:szCs w:val="16"/>
            <w:lang w:val="en-AU"/>
          </w:rPr>
          <w:t>28/07/2022</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BA035F7" w14:textId="77777777" w:rsidR="002E31A4" w:rsidRDefault="002E31A4" w:rsidP="006D56E5">
    <w:pPr>
      <w:pStyle w:val="Footer"/>
      <w:tabs>
        <w:tab w:val="clear" w:pos="4513"/>
        <w:tab w:val="center" w:pos="8505"/>
      </w:tabs>
      <w:rPr>
        <w:color w:val="A6A6A6" w:themeColor="background1" w:themeShade="A6"/>
        <w:sz w:val="9"/>
        <w:szCs w:val="13"/>
      </w:rPr>
    </w:pPr>
  </w:p>
  <w:p w14:paraId="4C43509F" w14:textId="77777777" w:rsidR="002E31A4" w:rsidRDefault="002E31A4" w:rsidP="006D56E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78C265" w14:textId="33FBCF9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C77C6">
          <w:rPr>
            <w:color w:val="A6A6A6" w:themeColor="background1" w:themeShade="A6"/>
            <w:sz w:val="9"/>
            <w:szCs w:val="13"/>
          </w:rPr>
          <w:t>20.0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603" w14:textId="14E5A824" w:rsidR="000F195B" w:rsidRPr="007B056E" w:rsidRDefault="000F195B" w:rsidP="002E31A4">
    <w:pPr>
      <w:pStyle w:val="Footer"/>
      <w:tabs>
        <w:tab w:val="clear" w:pos="4513"/>
      </w:tabs>
      <w:spacing w:line="200" w:lineRule="exact"/>
    </w:pPr>
    <w:r w:rsidRPr="007B056E">
      <w:t xml:space="preserve">Document name: </w:t>
    </w:r>
    <w:fldSimple w:instr="FILENAME \* MERGEFORMAT">
      <w:r w:rsidR="00782FAB">
        <w:rPr>
          <w:noProof/>
        </w:rPr>
        <w:t>ICTPRG614 - ASI - Assignment.docx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203B58A" w14:textId="63203ED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7-28T00:00:00Z">
          <w:dateFormat w:val="d/MM/yyyy"/>
          <w:lid w:val="en-AU"/>
          <w:storeMappedDataAs w:val="dateTime"/>
          <w:calendar w:val="gregorian"/>
        </w:date>
      </w:sdtPr>
      <w:sdtContent>
        <w:r w:rsidR="00316027">
          <w:rPr>
            <w:rFonts w:cstheme="minorHAnsi"/>
            <w:szCs w:val="16"/>
            <w:lang w:val="en-AU"/>
          </w:rPr>
          <w:t>28/07/2022</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3584EAA" w14:textId="77777777" w:rsidR="002E31A4" w:rsidRDefault="002E31A4" w:rsidP="000F195B">
    <w:pPr>
      <w:pStyle w:val="Footer"/>
      <w:tabs>
        <w:tab w:val="clear" w:pos="4513"/>
        <w:tab w:val="center" w:pos="8505"/>
      </w:tabs>
      <w:rPr>
        <w:color w:val="A6A6A6" w:themeColor="background1" w:themeShade="A6"/>
        <w:sz w:val="9"/>
        <w:szCs w:val="13"/>
      </w:rPr>
    </w:pPr>
  </w:p>
  <w:p w14:paraId="7DCEC04C"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7FB41D11" w14:textId="052B41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C77C6">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29F0" w14:textId="77777777" w:rsidR="00EC3510" w:rsidRDefault="00EC3510" w:rsidP="00D77177">
      <w:r>
        <w:separator/>
      </w:r>
    </w:p>
  </w:footnote>
  <w:footnote w:type="continuationSeparator" w:id="0">
    <w:p w14:paraId="17CAB8E9" w14:textId="77777777" w:rsidR="00EC3510" w:rsidRDefault="00EC3510" w:rsidP="00D77177">
      <w:r>
        <w:continuationSeparator/>
      </w:r>
    </w:p>
  </w:footnote>
  <w:footnote w:type="continuationNotice" w:id="1">
    <w:p w14:paraId="30A2C918" w14:textId="77777777" w:rsidR="00EC3510" w:rsidRDefault="00EC3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9928" w14:textId="1A788DED" w:rsidR="00064A8B" w:rsidRDefault="00064A8B">
    <w:pPr>
      <w:pStyle w:val="Header"/>
    </w:pPr>
    <w:r>
      <w:rPr>
        <w:noProof/>
      </w:rPr>
      <mc:AlternateContent>
        <mc:Choice Requires="wps">
          <w:drawing>
            <wp:anchor distT="0" distB="0" distL="0" distR="0" simplePos="0" relativeHeight="251658243" behindDoc="0" locked="0" layoutInCell="1" allowOverlap="1" wp14:anchorId="1DE97E83" wp14:editId="2220FB7A">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4A8C2F" w14:textId="6CF0D657"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E97E83"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E4A8C2F" w14:textId="6CF0D657"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38B0AE" w14:paraId="21488C36" w14:textId="77777777" w:rsidTr="2738B0AE">
      <w:tc>
        <w:tcPr>
          <w:tcW w:w="3005" w:type="dxa"/>
        </w:tcPr>
        <w:p w14:paraId="41639346" w14:textId="7BC284AC" w:rsidR="2738B0AE" w:rsidRDefault="00064A8B" w:rsidP="2738B0AE">
          <w:pPr>
            <w:pStyle w:val="Header"/>
            <w:ind w:left="-115"/>
            <w:rPr>
              <w:rFonts w:eastAsia="Yu Gothic Light" w:cs="Times New Roman"/>
            </w:rPr>
          </w:pPr>
          <w:r>
            <w:rPr>
              <w:rFonts w:eastAsia="Yu Gothic Light" w:cs="Times New Roman"/>
              <w:noProof/>
            </w:rPr>
            <mc:AlternateContent>
              <mc:Choice Requires="wps">
                <w:drawing>
                  <wp:anchor distT="0" distB="0" distL="0" distR="0" simplePos="0" relativeHeight="251658244" behindDoc="0" locked="0" layoutInCell="1" allowOverlap="1" wp14:anchorId="7068A70E" wp14:editId="7208349C">
                    <wp:simplePos x="635" y="635"/>
                    <wp:positionH relativeFrom="page">
                      <wp:align>center</wp:align>
                    </wp:positionH>
                    <wp:positionV relativeFrom="page">
                      <wp:align>top</wp:align>
                    </wp:positionV>
                    <wp:extent cx="443865" cy="443865"/>
                    <wp:effectExtent l="0" t="0" r="4445" b="11430"/>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5195C1" w14:textId="5FEAB7AC"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68A70E" id="_x0000_t202" coordsize="21600,21600" o:spt="202" path="m,l,21600r21600,l21600,xe">
                    <v:stroke joinstyle="miter"/>
                    <v:path gradientshapeok="t" o:connecttype="rect"/>
                  </v:shapetype>
                  <v:shape id="Text Box 4" o:spid="_x0000_s1027" type="#_x0000_t202" alt="OFFICIAL" style="position:absolute;left:0;text-align:left;margin-left:0;margin-top:0;width:34.95pt;height:34.9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75195C1" w14:textId="5FEAB7AC"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v:textbox>
                    <w10:wrap anchorx="page" anchory="page"/>
                  </v:shape>
                </w:pict>
              </mc:Fallback>
            </mc:AlternateContent>
          </w:r>
        </w:p>
      </w:tc>
      <w:tc>
        <w:tcPr>
          <w:tcW w:w="3005" w:type="dxa"/>
        </w:tcPr>
        <w:p w14:paraId="71C6D61E" w14:textId="08FC18B6" w:rsidR="2738B0AE" w:rsidRDefault="2738B0AE" w:rsidP="2738B0AE">
          <w:pPr>
            <w:pStyle w:val="Header"/>
            <w:jc w:val="center"/>
            <w:rPr>
              <w:rFonts w:eastAsia="Yu Gothic Light" w:cs="Times New Roman"/>
            </w:rPr>
          </w:pPr>
        </w:p>
      </w:tc>
      <w:tc>
        <w:tcPr>
          <w:tcW w:w="3005" w:type="dxa"/>
        </w:tcPr>
        <w:p w14:paraId="1DFBD76D" w14:textId="37745F12" w:rsidR="2738B0AE" w:rsidRDefault="2738B0AE" w:rsidP="2738B0AE">
          <w:pPr>
            <w:pStyle w:val="Header"/>
            <w:ind w:right="-115"/>
            <w:jc w:val="right"/>
            <w:rPr>
              <w:rFonts w:eastAsia="Yu Gothic Light" w:cs="Times New Roman"/>
            </w:rPr>
          </w:pPr>
        </w:p>
      </w:tc>
    </w:tr>
  </w:tbl>
  <w:p w14:paraId="74A382CC" w14:textId="54FF0F63" w:rsidR="00F1133C" w:rsidRDefault="00F1133C">
    <w:pPr>
      <w:pStyle w:val="Header"/>
      <w:rPr>
        <w:rFonts w:eastAsia="Yu Gothic Light"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5CA" w14:textId="162C395F" w:rsidR="002E31A4" w:rsidRPr="002E31A4" w:rsidRDefault="00064A8B"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mc:AlternateContent>
        <mc:Choice Requires="wps">
          <w:drawing>
            <wp:anchor distT="0" distB="0" distL="0" distR="0" simplePos="0" relativeHeight="251658242" behindDoc="0" locked="0" layoutInCell="1" allowOverlap="1" wp14:anchorId="39A1AB82" wp14:editId="0E4EFD2B">
              <wp:simplePos x="635" y="635"/>
              <wp:positionH relativeFrom="page">
                <wp:align>center</wp:align>
              </wp:positionH>
              <wp:positionV relativeFrom="page">
                <wp:align>top</wp:align>
              </wp:positionV>
              <wp:extent cx="443865" cy="443865"/>
              <wp:effectExtent l="0" t="0" r="4445" b="1143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B15E2F" w14:textId="4D76FD6D"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A1AB82"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6B15E2F" w14:textId="4D76FD6D" w:rsidR="00064A8B" w:rsidRPr="00064A8B" w:rsidRDefault="00064A8B" w:rsidP="00064A8B">
                    <w:pPr>
                      <w:rPr>
                        <w:rFonts w:ascii="Calibri" w:eastAsia="Calibri" w:hAnsi="Calibri" w:cs="Calibri"/>
                        <w:noProof/>
                        <w:color w:val="FF0000"/>
                        <w:sz w:val="28"/>
                        <w:szCs w:val="28"/>
                      </w:rPr>
                    </w:pPr>
                    <w:r w:rsidRPr="00064A8B">
                      <w:rPr>
                        <w:rFonts w:ascii="Calibri" w:eastAsia="Calibri" w:hAnsi="Calibri" w:cs="Calibri"/>
                        <w:noProof/>
                        <w:color w:val="FF0000"/>
                        <w:sz w:val="28"/>
                        <w:szCs w:val="28"/>
                      </w:rPr>
                      <w:t>OFFICIAL</w:t>
                    </w:r>
                  </w:p>
                </w:txbxContent>
              </v:textbox>
              <w10:wrap anchorx="page" anchory="page"/>
            </v:shape>
          </w:pict>
        </mc:Fallback>
      </mc:AlternateContent>
    </w:r>
    <w:r w:rsidR="006C4D2E">
      <w:rPr>
        <w:noProof/>
      </w:rPr>
      <w:drawing>
        <wp:anchor distT="0" distB="0" distL="114300" distR="114300" simplePos="0" relativeHeight="251658241" behindDoc="0" locked="0" layoutInCell="1" allowOverlap="1" wp14:anchorId="1A91862D" wp14:editId="5BD53E65">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EC77E90" wp14:editId="664F13EE">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EAB4C9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CA5E7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539D4EA9"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6D37CB9"/>
    <w:multiLevelType w:val="hybridMultilevel"/>
    <w:tmpl w:val="7AB86C22"/>
    <w:lvl w:ilvl="0" w:tplc="CE60B8B8">
      <w:start w:val="1"/>
      <w:numFmt w:val="decimal"/>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A1567A3"/>
    <w:multiLevelType w:val="hybridMultilevel"/>
    <w:tmpl w:val="950C7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5FD1"/>
    <w:multiLevelType w:val="hybridMultilevel"/>
    <w:tmpl w:val="CC9CFC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43EE8A"/>
    <w:multiLevelType w:val="hybridMultilevel"/>
    <w:tmpl w:val="FFFFFFFF"/>
    <w:lvl w:ilvl="0" w:tplc="3D9A959E">
      <w:start w:val="1"/>
      <w:numFmt w:val="decimal"/>
      <w:lvlText w:val="%1."/>
      <w:lvlJc w:val="left"/>
      <w:pPr>
        <w:ind w:left="720" w:hanging="360"/>
      </w:pPr>
    </w:lvl>
    <w:lvl w:ilvl="1" w:tplc="5EDCB7D0">
      <w:start w:val="1"/>
      <w:numFmt w:val="decimal"/>
      <w:lvlText w:val="%2."/>
      <w:lvlJc w:val="left"/>
      <w:pPr>
        <w:ind w:left="1080" w:hanging="360"/>
      </w:pPr>
    </w:lvl>
    <w:lvl w:ilvl="2" w:tplc="469EA534">
      <w:start w:val="1"/>
      <w:numFmt w:val="lowerRoman"/>
      <w:lvlText w:val="%3."/>
      <w:lvlJc w:val="right"/>
      <w:pPr>
        <w:ind w:left="1800" w:hanging="180"/>
      </w:pPr>
    </w:lvl>
    <w:lvl w:ilvl="3" w:tplc="5DE20CEA">
      <w:start w:val="1"/>
      <w:numFmt w:val="decimal"/>
      <w:lvlText w:val="%4."/>
      <w:lvlJc w:val="left"/>
      <w:pPr>
        <w:ind w:left="2160" w:hanging="360"/>
      </w:pPr>
    </w:lvl>
    <w:lvl w:ilvl="4" w:tplc="E99E1836">
      <w:start w:val="1"/>
      <w:numFmt w:val="lowerLetter"/>
      <w:lvlText w:val="%5."/>
      <w:lvlJc w:val="left"/>
      <w:pPr>
        <w:ind w:left="2880" w:hanging="360"/>
      </w:pPr>
    </w:lvl>
    <w:lvl w:ilvl="5" w:tplc="2432EE22">
      <w:start w:val="1"/>
      <w:numFmt w:val="lowerRoman"/>
      <w:lvlText w:val="%6."/>
      <w:lvlJc w:val="right"/>
      <w:pPr>
        <w:ind w:left="3240" w:hanging="180"/>
      </w:pPr>
    </w:lvl>
    <w:lvl w:ilvl="6" w:tplc="301ABEB4">
      <w:start w:val="1"/>
      <w:numFmt w:val="decimal"/>
      <w:lvlText w:val="%7."/>
      <w:lvlJc w:val="left"/>
      <w:pPr>
        <w:ind w:left="3960" w:hanging="360"/>
      </w:pPr>
    </w:lvl>
    <w:lvl w:ilvl="7" w:tplc="A67A2C9C">
      <w:start w:val="1"/>
      <w:numFmt w:val="lowerLetter"/>
      <w:lvlText w:val="%8."/>
      <w:lvlJc w:val="left"/>
      <w:pPr>
        <w:ind w:left="4320" w:hanging="360"/>
      </w:pPr>
    </w:lvl>
    <w:lvl w:ilvl="8" w:tplc="CAC0DC5E">
      <w:start w:val="1"/>
      <w:numFmt w:val="lowerRoman"/>
      <w:lvlText w:val="%9."/>
      <w:lvlJc w:val="right"/>
      <w:pPr>
        <w:ind w:left="4680" w:hanging="180"/>
      </w:pPr>
    </w:lvl>
  </w:abstractNum>
  <w:abstractNum w:abstractNumId="8" w15:restartNumberingAfterBreak="0">
    <w:nsid w:val="116D4643"/>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8D96799"/>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A5F5A02"/>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A235FF"/>
    <w:multiLevelType w:val="multilevel"/>
    <w:tmpl w:val="DE0C3088"/>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2F9828DA"/>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39C15CA4"/>
    <w:multiLevelType w:val="hybridMultilevel"/>
    <w:tmpl w:val="AA2CC4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634F95"/>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FA4460D"/>
    <w:multiLevelType w:val="multilevel"/>
    <w:tmpl w:val="44D05D92"/>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upperLetter"/>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4BE31B8C"/>
    <w:multiLevelType w:val="multilevel"/>
    <w:tmpl w:val="ED5EE5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B2606DE"/>
    <w:multiLevelType w:val="hybridMultilevel"/>
    <w:tmpl w:val="568CC32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5F152A34"/>
    <w:multiLevelType w:val="hybridMultilevel"/>
    <w:tmpl w:val="FFFFFFFF"/>
    <w:lvl w:ilvl="0" w:tplc="BE02EE38">
      <w:start w:val="1"/>
      <w:numFmt w:val="decimal"/>
      <w:lvlText w:val="%1."/>
      <w:lvlJc w:val="left"/>
      <w:pPr>
        <w:ind w:left="1080" w:hanging="360"/>
      </w:pPr>
    </w:lvl>
    <w:lvl w:ilvl="1" w:tplc="61961958">
      <w:start w:val="1"/>
      <w:numFmt w:val="lowerLetter"/>
      <w:lvlText w:val="%2."/>
      <w:lvlJc w:val="left"/>
      <w:pPr>
        <w:ind w:left="1800" w:hanging="360"/>
      </w:pPr>
    </w:lvl>
    <w:lvl w:ilvl="2" w:tplc="B9B021C2">
      <w:start w:val="1"/>
      <w:numFmt w:val="lowerRoman"/>
      <w:lvlText w:val="%3."/>
      <w:lvlJc w:val="right"/>
      <w:pPr>
        <w:ind w:left="2520" w:hanging="180"/>
      </w:pPr>
    </w:lvl>
    <w:lvl w:ilvl="3" w:tplc="8D462262">
      <w:start w:val="1"/>
      <w:numFmt w:val="decimal"/>
      <w:lvlText w:val="%4."/>
      <w:lvlJc w:val="left"/>
      <w:pPr>
        <w:ind w:left="3240" w:hanging="360"/>
      </w:pPr>
    </w:lvl>
    <w:lvl w:ilvl="4" w:tplc="7E68D830">
      <w:start w:val="1"/>
      <w:numFmt w:val="lowerLetter"/>
      <w:lvlText w:val="%5."/>
      <w:lvlJc w:val="left"/>
      <w:pPr>
        <w:ind w:left="3960" w:hanging="360"/>
      </w:pPr>
    </w:lvl>
    <w:lvl w:ilvl="5" w:tplc="6AFE14A0">
      <w:start w:val="1"/>
      <w:numFmt w:val="lowerRoman"/>
      <w:lvlText w:val="%6."/>
      <w:lvlJc w:val="right"/>
      <w:pPr>
        <w:ind w:left="4680" w:hanging="180"/>
      </w:pPr>
    </w:lvl>
    <w:lvl w:ilvl="6" w:tplc="87E01BDC">
      <w:start w:val="1"/>
      <w:numFmt w:val="decimal"/>
      <w:lvlText w:val="%7."/>
      <w:lvlJc w:val="left"/>
      <w:pPr>
        <w:ind w:left="5400" w:hanging="360"/>
      </w:pPr>
    </w:lvl>
    <w:lvl w:ilvl="7" w:tplc="0D0CCCFA">
      <w:start w:val="1"/>
      <w:numFmt w:val="lowerLetter"/>
      <w:lvlText w:val="%8."/>
      <w:lvlJc w:val="left"/>
      <w:pPr>
        <w:ind w:left="6120" w:hanging="360"/>
      </w:pPr>
    </w:lvl>
    <w:lvl w:ilvl="8" w:tplc="1B923862">
      <w:start w:val="1"/>
      <w:numFmt w:val="lowerRoman"/>
      <w:lvlText w:val="%9."/>
      <w:lvlJc w:val="right"/>
      <w:pPr>
        <w:ind w:left="6840" w:hanging="180"/>
      </w:pPr>
    </w:lvl>
  </w:abstractNum>
  <w:abstractNum w:abstractNumId="21" w15:restartNumberingAfterBreak="0">
    <w:nsid w:val="63B514F6"/>
    <w:multiLevelType w:val="multilevel"/>
    <w:tmpl w:val="FFFFFFFF"/>
    <w:lvl w:ilvl="0">
      <w:start w:val="1"/>
      <w:numFmt w:val="decimal"/>
      <w:lvlText w:val="%1."/>
      <w:lvlJc w:val="left"/>
      <w:pPr>
        <w:ind w:left="720" w:hanging="360"/>
      </w:pPr>
    </w:lvl>
    <w:lvl w:ilvl="1">
      <w:start w:val="1"/>
      <w:numFmt w:val="decimal"/>
      <w:lvlText w:val="%1."/>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5431EA"/>
    <w:multiLevelType w:val="hybridMultilevel"/>
    <w:tmpl w:val="373675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79E5A4A"/>
    <w:multiLevelType w:val="multilevel"/>
    <w:tmpl w:val="66DC6E62"/>
    <w:lvl w:ilvl="0">
      <w:start w:val="1"/>
      <w:numFmt w:val="decimal"/>
      <w:lvlText w:val="%1."/>
      <w:lvlJc w:val="left"/>
      <w:pPr>
        <w:ind w:left="720" w:hanging="360"/>
      </w:pPr>
      <w:rPr>
        <w:rFonts w:hint="default"/>
      </w:rPr>
    </w:lvl>
    <w:lvl w:ilvl="1">
      <w:start w:val="1"/>
      <w:numFmt w:val="decimal"/>
      <w:lvlText w:val="%2."/>
      <w:lvlJc w:val="left"/>
      <w:pPr>
        <w:ind w:left="1080" w:hanging="360"/>
      </w:pPr>
      <w:rPr>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74EC5142"/>
    <w:multiLevelType w:val="hybridMultilevel"/>
    <w:tmpl w:val="4E326C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7AAD0F6B"/>
    <w:multiLevelType w:val="hybridMultilevel"/>
    <w:tmpl w:val="70CA89B6"/>
    <w:lvl w:ilvl="0" w:tplc="DC287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E544E6"/>
    <w:multiLevelType w:val="hybridMultilevel"/>
    <w:tmpl w:val="FFC4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819223">
    <w:abstractNumId w:val="3"/>
  </w:num>
  <w:num w:numId="2" w16cid:durableId="333262001">
    <w:abstractNumId w:val="2"/>
  </w:num>
  <w:num w:numId="3" w16cid:durableId="1287812829">
    <w:abstractNumId w:val="1"/>
  </w:num>
  <w:num w:numId="4" w16cid:durableId="1813059455">
    <w:abstractNumId w:val="0"/>
  </w:num>
  <w:num w:numId="5" w16cid:durableId="1238907603">
    <w:abstractNumId w:val="11"/>
  </w:num>
  <w:num w:numId="6" w16cid:durableId="371155295">
    <w:abstractNumId w:val="26"/>
  </w:num>
  <w:num w:numId="7" w16cid:durableId="1092163037">
    <w:abstractNumId w:val="27"/>
  </w:num>
  <w:num w:numId="8" w16cid:durableId="2019192164">
    <w:abstractNumId w:val="5"/>
  </w:num>
  <w:num w:numId="9" w16cid:durableId="1883978335">
    <w:abstractNumId w:val="25"/>
  </w:num>
  <w:num w:numId="10" w16cid:durableId="25717930">
    <w:abstractNumId w:val="18"/>
  </w:num>
  <w:num w:numId="11" w16cid:durableId="894124915">
    <w:abstractNumId w:val="16"/>
  </w:num>
  <w:num w:numId="12" w16cid:durableId="532961058">
    <w:abstractNumId w:val="4"/>
  </w:num>
  <w:num w:numId="13" w16cid:durableId="881022607">
    <w:abstractNumId w:val="12"/>
  </w:num>
  <w:num w:numId="14" w16cid:durableId="75707275">
    <w:abstractNumId w:val="23"/>
  </w:num>
  <w:num w:numId="15" w16cid:durableId="1605306284">
    <w:abstractNumId w:val="24"/>
  </w:num>
  <w:num w:numId="16" w16cid:durableId="2022657170">
    <w:abstractNumId w:val="14"/>
  </w:num>
  <w:num w:numId="17" w16cid:durableId="248656958">
    <w:abstractNumId w:val="22"/>
  </w:num>
  <w:num w:numId="18" w16cid:durableId="1772313091">
    <w:abstractNumId w:val="19"/>
  </w:num>
  <w:num w:numId="19" w16cid:durableId="1929775524">
    <w:abstractNumId w:val="6"/>
  </w:num>
  <w:num w:numId="20" w16cid:durableId="1106000146">
    <w:abstractNumId w:val="21"/>
  </w:num>
  <w:num w:numId="21" w16cid:durableId="1946040119">
    <w:abstractNumId w:val="20"/>
  </w:num>
  <w:num w:numId="22" w16cid:durableId="1856990362">
    <w:abstractNumId w:val="7"/>
  </w:num>
  <w:num w:numId="23" w16cid:durableId="953942221">
    <w:abstractNumId w:val="9"/>
  </w:num>
  <w:num w:numId="24" w16cid:durableId="2039307071">
    <w:abstractNumId w:val="17"/>
  </w:num>
  <w:num w:numId="25" w16cid:durableId="639916565">
    <w:abstractNumId w:val="8"/>
  </w:num>
  <w:num w:numId="26" w16cid:durableId="2071078608">
    <w:abstractNumId w:val="13"/>
  </w:num>
  <w:num w:numId="27" w16cid:durableId="518350007">
    <w:abstractNumId w:val="10"/>
  </w:num>
  <w:num w:numId="28" w16cid:durableId="170876295">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69"/>
    <w:rsid w:val="00000992"/>
    <w:rsid w:val="0000127D"/>
    <w:rsid w:val="000034CF"/>
    <w:rsid w:val="00003773"/>
    <w:rsid w:val="00003C4E"/>
    <w:rsid w:val="000055DF"/>
    <w:rsid w:val="000057EC"/>
    <w:rsid w:val="00006762"/>
    <w:rsid w:val="0000695A"/>
    <w:rsid w:val="00007069"/>
    <w:rsid w:val="00007601"/>
    <w:rsid w:val="00010157"/>
    <w:rsid w:val="00011487"/>
    <w:rsid w:val="000138FE"/>
    <w:rsid w:val="0001583D"/>
    <w:rsid w:val="00016A55"/>
    <w:rsid w:val="0002072B"/>
    <w:rsid w:val="00020849"/>
    <w:rsid w:val="0002389F"/>
    <w:rsid w:val="000253CF"/>
    <w:rsid w:val="0003085D"/>
    <w:rsid w:val="000313E0"/>
    <w:rsid w:val="000319A6"/>
    <w:rsid w:val="00031E58"/>
    <w:rsid w:val="00033C6D"/>
    <w:rsid w:val="00034CE0"/>
    <w:rsid w:val="00035B79"/>
    <w:rsid w:val="00037BC0"/>
    <w:rsid w:val="000402F6"/>
    <w:rsid w:val="00040C9C"/>
    <w:rsid w:val="00042B38"/>
    <w:rsid w:val="00044956"/>
    <w:rsid w:val="0004514D"/>
    <w:rsid w:val="00047A14"/>
    <w:rsid w:val="00047EAE"/>
    <w:rsid w:val="00050984"/>
    <w:rsid w:val="000509D5"/>
    <w:rsid w:val="000518D4"/>
    <w:rsid w:val="000560D7"/>
    <w:rsid w:val="00056522"/>
    <w:rsid w:val="000639D6"/>
    <w:rsid w:val="00064A8B"/>
    <w:rsid w:val="00065E35"/>
    <w:rsid w:val="000672D7"/>
    <w:rsid w:val="0007278D"/>
    <w:rsid w:val="000744EB"/>
    <w:rsid w:val="00074FB5"/>
    <w:rsid w:val="00076C76"/>
    <w:rsid w:val="0008165F"/>
    <w:rsid w:val="00081D58"/>
    <w:rsid w:val="000844D8"/>
    <w:rsid w:val="00085332"/>
    <w:rsid w:val="00085C3A"/>
    <w:rsid w:val="00087639"/>
    <w:rsid w:val="00090A1A"/>
    <w:rsid w:val="00090EBF"/>
    <w:rsid w:val="000913CE"/>
    <w:rsid w:val="000952A9"/>
    <w:rsid w:val="0009573C"/>
    <w:rsid w:val="000A3B51"/>
    <w:rsid w:val="000A762C"/>
    <w:rsid w:val="000B1607"/>
    <w:rsid w:val="000B247F"/>
    <w:rsid w:val="000B2687"/>
    <w:rsid w:val="000B4CBF"/>
    <w:rsid w:val="000B5CBF"/>
    <w:rsid w:val="000C41A7"/>
    <w:rsid w:val="000C57BA"/>
    <w:rsid w:val="000C5903"/>
    <w:rsid w:val="000C682B"/>
    <w:rsid w:val="000C72F4"/>
    <w:rsid w:val="000D2168"/>
    <w:rsid w:val="000D3B78"/>
    <w:rsid w:val="000D5931"/>
    <w:rsid w:val="000D68DE"/>
    <w:rsid w:val="000E0B88"/>
    <w:rsid w:val="000E633D"/>
    <w:rsid w:val="000EBB69"/>
    <w:rsid w:val="000F195B"/>
    <w:rsid w:val="000F1C9B"/>
    <w:rsid w:val="000F2D02"/>
    <w:rsid w:val="000F73A1"/>
    <w:rsid w:val="000F7724"/>
    <w:rsid w:val="00100AA9"/>
    <w:rsid w:val="001032E9"/>
    <w:rsid w:val="00103411"/>
    <w:rsid w:val="0010540C"/>
    <w:rsid w:val="00105DE3"/>
    <w:rsid w:val="00110B69"/>
    <w:rsid w:val="0011158F"/>
    <w:rsid w:val="001128F5"/>
    <w:rsid w:val="0011362B"/>
    <w:rsid w:val="001202AF"/>
    <w:rsid w:val="00120726"/>
    <w:rsid w:val="00123BB8"/>
    <w:rsid w:val="00126203"/>
    <w:rsid w:val="0013287E"/>
    <w:rsid w:val="001346A8"/>
    <w:rsid w:val="00134A86"/>
    <w:rsid w:val="00135B34"/>
    <w:rsid w:val="00137955"/>
    <w:rsid w:val="00143F0C"/>
    <w:rsid w:val="00150336"/>
    <w:rsid w:val="00151081"/>
    <w:rsid w:val="001516D1"/>
    <w:rsid w:val="00151D5E"/>
    <w:rsid w:val="0015214E"/>
    <w:rsid w:val="0015708A"/>
    <w:rsid w:val="00157A78"/>
    <w:rsid w:val="00160522"/>
    <w:rsid w:val="00160B83"/>
    <w:rsid w:val="001616BC"/>
    <w:rsid w:val="00162FDC"/>
    <w:rsid w:val="00164560"/>
    <w:rsid w:val="00166105"/>
    <w:rsid w:val="00172C38"/>
    <w:rsid w:val="001741A4"/>
    <w:rsid w:val="00181FC8"/>
    <w:rsid w:val="00183590"/>
    <w:rsid w:val="001862FC"/>
    <w:rsid w:val="00191F2F"/>
    <w:rsid w:val="001934AF"/>
    <w:rsid w:val="0019733E"/>
    <w:rsid w:val="001A1325"/>
    <w:rsid w:val="001A25D4"/>
    <w:rsid w:val="001A260F"/>
    <w:rsid w:val="001A4829"/>
    <w:rsid w:val="001A6761"/>
    <w:rsid w:val="001A7BF6"/>
    <w:rsid w:val="001B4DEF"/>
    <w:rsid w:val="001B4E89"/>
    <w:rsid w:val="001C1086"/>
    <w:rsid w:val="001C6528"/>
    <w:rsid w:val="001C6B22"/>
    <w:rsid w:val="001D1B40"/>
    <w:rsid w:val="001D1C49"/>
    <w:rsid w:val="001D2740"/>
    <w:rsid w:val="001E51AF"/>
    <w:rsid w:val="001E5205"/>
    <w:rsid w:val="001E7074"/>
    <w:rsid w:val="001F061C"/>
    <w:rsid w:val="001F0630"/>
    <w:rsid w:val="001F252C"/>
    <w:rsid w:val="001F80E7"/>
    <w:rsid w:val="00200237"/>
    <w:rsid w:val="00200BDB"/>
    <w:rsid w:val="00201A39"/>
    <w:rsid w:val="0020332F"/>
    <w:rsid w:val="0021050F"/>
    <w:rsid w:val="002127B3"/>
    <w:rsid w:val="002133D3"/>
    <w:rsid w:val="0021593C"/>
    <w:rsid w:val="00215C70"/>
    <w:rsid w:val="002163F2"/>
    <w:rsid w:val="002203FA"/>
    <w:rsid w:val="0022089E"/>
    <w:rsid w:val="00221B94"/>
    <w:rsid w:val="00222C1F"/>
    <w:rsid w:val="00222D35"/>
    <w:rsid w:val="00223432"/>
    <w:rsid w:val="00226088"/>
    <w:rsid w:val="00226EF0"/>
    <w:rsid w:val="00227DBF"/>
    <w:rsid w:val="002316A9"/>
    <w:rsid w:val="00231FB0"/>
    <w:rsid w:val="00233382"/>
    <w:rsid w:val="00234B52"/>
    <w:rsid w:val="00236B3E"/>
    <w:rsid w:val="00237371"/>
    <w:rsid w:val="00239840"/>
    <w:rsid w:val="002403B1"/>
    <w:rsid w:val="00241A6E"/>
    <w:rsid w:val="00243121"/>
    <w:rsid w:val="00243993"/>
    <w:rsid w:val="00244835"/>
    <w:rsid w:val="00244ABA"/>
    <w:rsid w:val="0024508C"/>
    <w:rsid w:val="002465C4"/>
    <w:rsid w:val="00250449"/>
    <w:rsid w:val="00252E4E"/>
    <w:rsid w:val="00253B85"/>
    <w:rsid w:val="00254616"/>
    <w:rsid w:val="00255724"/>
    <w:rsid w:val="00255DAB"/>
    <w:rsid w:val="002571F3"/>
    <w:rsid w:val="00257930"/>
    <w:rsid w:val="00260B7A"/>
    <w:rsid w:val="00261BB7"/>
    <w:rsid w:val="00264D0C"/>
    <w:rsid w:val="0026562D"/>
    <w:rsid w:val="002656B2"/>
    <w:rsid w:val="0027042E"/>
    <w:rsid w:val="002704F8"/>
    <w:rsid w:val="00272196"/>
    <w:rsid w:val="00272F22"/>
    <w:rsid w:val="002737F6"/>
    <w:rsid w:val="002802D6"/>
    <w:rsid w:val="00281ADB"/>
    <w:rsid w:val="00283781"/>
    <w:rsid w:val="00283979"/>
    <w:rsid w:val="0028540A"/>
    <w:rsid w:val="002859D4"/>
    <w:rsid w:val="00286E14"/>
    <w:rsid w:val="002901DE"/>
    <w:rsid w:val="002913F4"/>
    <w:rsid w:val="00293147"/>
    <w:rsid w:val="002932E6"/>
    <w:rsid w:val="00293BA7"/>
    <w:rsid w:val="0029497E"/>
    <w:rsid w:val="00294E0B"/>
    <w:rsid w:val="002A39FC"/>
    <w:rsid w:val="002A3B8D"/>
    <w:rsid w:val="002A41EE"/>
    <w:rsid w:val="002A4C31"/>
    <w:rsid w:val="002A5809"/>
    <w:rsid w:val="002A62DB"/>
    <w:rsid w:val="002A7DD4"/>
    <w:rsid w:val="002B0459"/>
    <w:rsid w:val="002B1737"/>
    <w:rsid w:val="002B21DB"/>
    <w:rsid w:val="002B3F3B"/>
    <w:rsid w:val="002B4648"/>
    <w:rsid w:val="002B5B85"/>
    <w:rsid w:val="002C0552"/>
    <w:rsid w:val="002C37CF"/>
    <w:rsid w:val="002C3BE8"/>
    <w:rsid w:val="002C4160"/>
    <w:rsid w:val="002C7FF4"/>
    <w:rsid w:val="002D0362"/>
    <w:rsid w:val="002D14AD"/>
    <w:rsid w:val="002D1944"/>
    <w:rsid w:val="002D1AF7"/>
    <w:rsid w:val="002E31A4"/>
    <w:rsid w:val="002E3E09"/>
    <w:rsid w:val="002E5E19"/>
    <w:rsid w:val="002E6B37"/>
    <w:rsid w:val="002E77EF"/>
    <w:rsid w:val="002F1031"/>
    <w:rsid w:val="002F26AB"/>
    <w:rsid w:val="002F31E2"/>
    <w:rsid w:val="002F4687"/>
    <w:rsid w:val="002F727E"/>
    <w:rsid w:val="003049C9"/>
    <w:rsid w:val="00304D30"/>
    <w:rsid w:val="00306371"/>
    <w:rsid w:val="00307373"/>
    <w:rsid w:val="0031445F"/>
    <w:rsid w:val="00316027"/>
    <w:rsid w:val="00316B53"/>
    <w:rsid w:val="00316F11"/>
    <w:rsid w:val="003201D3"/>
    <w:rsid w:val="00320637"/>
    <w:rsid w:val="00320AE2"/>
    <w:rsid w:val="00320C68"/>
    <w:rsid w:val="00323017"/>
    <w:rsid w:val="003257A8"/>
    <w:rsid w:val="00327D80"/>
    <w:rsid w:val="0033036B"/>
    <w:rsid w:val="00330C5E"/>
    <w:rsid w:val="0033296A"/>
    <w:rsid w:val="003334B3"/>
    <w:rsid w:val="0033353B"/>
    <w:rsid w:val="003338FB"/>
    <w:rsid w:val="00337833"/>
    <w:rsid w:val="00337C2D"/>
    <w:rsid w:val="003401C1"/>
    <w:rsid w:val="00341137"/>
    <w:rsid w:val="0034229F"/>
    <w:rsid w:val="00343AC6"/>
    <w:rsid w:val="00343F84"/>
    <w:rsid w:val="00344AE7"/>
    <w:rsid w:val="00345E28"/>
    <w:rsid w:val="003472F2"/>
    <w:rsid w:val="00350280"/>
    <w:rsid w:val="003547E9"/>
    <w:rsid w:val="00354875"/>
    <w:rsid w:val="003565B2"/>
    <w:rsid w:val="00356974"/>
    <w:rsid w:val="00357FF7"/>
    <w:rsid w:val="003612AD"/>
    <w:rsid w:val="00362294"/>
    <w:rsid w:val="00364627"/>
    <w:rsid w:val="00366059"/>
    <w:rsid w:val="00366295"/>
    <w:rsid w:val="00366990"/>
    <w:rsid w:val="0037302A"/>
    <w:rsid w:val="0037438C"/>
    <w:rsid w:val="003748CB"/>
    <w:rsid w:val="00374E94"/>
    <w:rsid w:val="003767F0"/>
    <w:rsid w:val="00377EF9"/>
    <w:rsid w:val="00382C05"/>
    <w:rsid w:val="003830DB"/>
    <w:rsid w:val="00383962"/>
    <w:rsid w:val="00384119"/>
    <w:rsid w:val="0039131C"/>
    <w:rsid w:val="003931B8"/>
    <w:rsid w:val="00394CEE"/>
    <w:rsid w:val="003962B2"/>
    <w:rsid w:val="003A0EBF"/>
    <w:rsid w:val="003A2915"/>
    <w:rsid w:val="003A3343"/>
    <w:rsid w:val="003A445D"/>
    <w:rsid w:val="003B2F9E"/>
    <w:rsid w:val="003B5B4E"/>
    <w:rsid w:val="003B7014"/>
    <w:rsid w:val="003B785D"/>
    <w:rsid w:val="003C073E"/>
    <w:rsid w:val="003D2199"/>
    <w:rsid w:val="003D222A"/>
    <w:rsid w:val="003D4134"/>
    <w:rsid w:val="003D6488"/>
    <w:rsid w:val="003F01BB"/>
    <w:rsid w:val="003F14F5"/>
    <w:rsid w:val="003F21DA"/>
    <w:rsid w:val="003F36FD"/>
    <w:rsid w:val="003F7C8F"/>
    <w:rsid w:val="004001A4"/>
    <w:rsid w:val="00410E10"/>
    <w:rsid w:val="004135FC"/>
    <w:rsid w:val="00415660"/>
    <w:rsid w:val="00421784"/>
    <w:rsid w:val="00422D57"/>
    <w:rsid w:val="00423141"/>
    <w:rsid w:val="0042408E"/>
    <w:rsid w:val="004258E1"/>
    <w:rsid w:val="004278D8"/>
    <w:rsid w:val="004323D3"/>
    <w:rsid w:val="00432D7F"/>
    <w:rsid w:val="00434ED0"/>
    <w:rsid w:val="004359AA"/>
    <w:rsid w:val="00435B83"/>
    <w:rsid w:val="0044132B"/>
    <w:rsid w:val="0044334D"/>
    <w:rsid w:val="004473A5"/>
    <w:rsid w:val="00447574"/>
    <w:rsid w:val="004479E4"/>
    <w:rsid w:val="00450319"/>
    <w:rsid w:val="00452F7E"/>
    <w:rsid w:val="0045316A"/>
    <w:rsid w:val="00453EE8"/>
    <w:rsid w:val="00462980"/>
    <w:rsid w:val="004728E7"/>
    <w:rsid w:val="00475676"/>
    <w:rsid w:val="004763A8"/>
    <w:rsid w:val="0048010A"/>
    <w:rsid w:val="00481F49"/>
    <w:rsid w:val="0048261A"/>
    <w:rsid w:val="004833A3"/>
    <w:rsid w:val="004869A1"/>
    <w:rsid w:val="0048771B"/>
    <w:rsid w:val="00490A92"/>
    <w:rsid w:val="004929FB"/>
    <w:rsid w:val="004A337C"/>
    <w:rsid w:val="004A3A64"/>
    <w:rsid w:val="004A553C"/>
    <w:rsid w:val="004A5850"/>
    <w:rsid w:val="004A722F"/>
    <w:rsid w:val="004A73CE"/>
    <w:rsid w:val="004B0EA0"/>
    <w:rsid w:val="004B50D8"/>
    <w:rsid w:val="004B6C09"/>
    <w:rsid w:val="004C154A"/>
    <w:rsid w:val="004C19DC"/>
    <w:rsid w:val="004C1CE0"/>
    <w:rsid w:val="004C2317"/>
    <w:rsid w:val="004C2774"/>
    <w:rsid w:val="004C4D77"/>
    <w:rsid w:val="004C51D5"/>
    <w:rsid w:val="004C6BF4"/>
    <w:rsid w:val="004C865F"/>
    <w:rsid w:val="004D1722"/>
    <w:rsid w:val="004D274D"/>
    <w:rsid w:val="004D2752"/>
    <w:rsid w:val="004D50A7"/>
    <w:rsid w:val="004D572A"/>
    <w:rsid w:val="004D6E99"/>
    <w:rsid w:val="004E1D89"/>
    <w:rsid w:val="004E2109"/>
    <w:rsid w:val="004E4283"/>
    <w:rsid w:val="004E4EDE"/>
    <w:rsid w:val="004E7272"/>
    <w:rsid w:val="004F012A"/>
    <w:rsid w:val="004F044F"/>
    <w:rsid w:val="004F16BD"/>
    <w:rsid w:val="004F46BA"/>
    <w:rsid w:val="004F4B9D"/>
    <w:rsid w:val="004F4EF9"/>
    <w:rsid w:val="00501A0B"/>
    <w:rsid w:val="00501D3D"/>
    <w:rsid w:val="00503AFC"/>
    <w:rsid w:val="00504C2B"/>
    <w:rsid w:val="00507066"/>
    <w:rsid w:val="00510D83"/>
    <w:rsid w:val="00511698"/>
    <w:rsid w:val="005122EB"/>
    <w:rsid w:val="005127B4"/>
    <w:rsid w:val="00512A87"/>
    <w:rsid w:val="0051356B"/>
    <w:rsid w:val="00514E20"/>
    <w:rsid w:val="0051639A"/>
    <w:rsid w:val="005213BC"/>
    <w:rsid w:val="00521D68"/>
    <w:rsid w:val="00522478"/>
    <w:rsid w:val="005242F2"/>
    <w:rsid w:val="005256C0"/>
    <w:rsid w:val="005267FC"/>
    <w:rsid w:val="00526C70"/>
    <w:rsid w:val="00527215"/>
    <w:rsid w:val="005314CC"/>
    <w:rsid w:val="00532079"/>
    <w:rsid w:val="005329E1"/>
    <w:rsid w:val="00533F83"/>
    <w:rsid w:val="0053638C"/>
    <w:rsid w:val="00536A67"/>
    <w:rsid w:val="0053707C"/>
    <w:rsid w:val="0054189F"/>
    <w:rsid w:val="0054390E"/>
    <w:rsid w:val="00543E40"/>
    <w:rsid w:val="00543F8F"/>
    <w:rsid w:val="0054414B"/>
    <w:rsid w:val="005453B8"/>
    <w:rsid w:val="005458E6"/>
    <w:rsid w:val="00545A27"/>
    <w:rsid w:val="00547B5E"/>
    <w:rsid w:val="00555129"/>
    <w:rsid w:val="00556419"/>
    <w:rsid w:val="00563375"/>
    <w:rsid w:val="005713D7"/>
    <w:rsid w:val="00571501"/>
    <w:rsid w:val="005716F3"/>
    <w:rsid w:val="00571F01"/>
    <w:rsid w:val="005720DE"/>
    <w:rsid w:val="0057320D"/>
    <w:rsid w:val="00573734"/>
    <w:rsid w:val="0057392C"/>
    <w:rsid w:val="005739E9"/>
    <w:rsid w:val="0058050D"/>
    <w:rsid w:val="005812CD"/>
    <w:rsid w:val="00582104"/>
    <w:rsid w:val="00582CB6"/>
    <w:rsid w:val="00582E64"/>
    <w:rsid w:val="005833EF"/>
    <w:rsid w:val="00584F23"/>
    <w:rsid w:val="00585285"/>
    <w:rsid w:val="00586E4C"/>
    <w:rsid w:val="0058E89F"/>
    <w:rsid w:val="00591013"/>
    <w:rsid w:val="005A19DB"/>
    <w:rsid w:val="005A27B9"/>
    <w:rsid w:val="005A320E"/>
    <w:rsid w:val="005A35DC"/>
    <w:rsid w:val="005A4AC6"/>
    <w:rsid w:val="005A5370"/>
    <w:rsid w:val="005A6E16"/>
    <w:rsid w:val="005B44E4"/>
    <w:rsid w:val="005B76A6"/>
    <w:rsid w:val="005C50F2"/>
    <w:rsid w:val="005C59D6"/>
    <w:rsid w:val="005D00E6"/>
    <w:rsid w:val="005D1EAB"/>
    <w:rsid w:val="005D454E"/>
    <w:rsid w:val="005D737B"/>
    <w:rsid w:val="005E15D3"/>
    <w:rsid w:val="005E195A"/>
    <w:rsid w:val="005E1FB0"/>
    <w:rsid w:val="005E294F"/>
    <w:rsid w:val="005E32CB"/>
    <w:rsid w:val="005E5CAC"/>
    <w:rsid w:val="005E69F2"/>
    <w:rsid w:val="005E7195"/>
    <w:rsid w:val="005E74B8"/>
    <w:rsid w:val="005F014A"/>
    <w:rsid w:val="005F0B9F"/>
    <w:rsid w:val="005F2176"/>
    <w:rsid w:val="005F25F9"/>
    <w:rsid w:val="005F5438"/>
    <w:rsid w:val="005F70E6"/>
    <w:rsid w:val="00603AF8"/>
    <w:rsid w:val="00603F4B"/>
    <w:rsid w:val="006041DD"/>
    <w:rsid w:val="00607E89"/>
    <w:rsid w:val="00610A43"/>
    <w:rsid w:val="00610B4D"/>
    <w:rsid w:val="00611395"/>
    <w:rsid w:val="0061173B"/>
    <w:rsid w:val="00614C98"/>
    <w:rsid w:val="00614CC1"/>
    <w:rsid w:val="00616269"/>
    <w:rsid w:val="006166DB"/>
    <w:rsid w:val="00616FC7"/>
    <w:rsid w:val="00617EB5"/>
    <w:rsid w:val="00625CD4"/>
    <w:rsid w:val="006262E7"/>
    <w:rsid w:val="00627515"/>
    <w:rsid w:val="00632919"/>
    <w:rsid w:val="00632F11"/>
    <w:rsid w:val="006354CE"/>
    <w:rsid w:val="00635CAB"/>
    <w:rsid w:val="0063652D"/>
    <w:rsid w:val="00637F06"/>
    <w:rsid w:val="006403F2"/>
    <w:rsid w:val="00642A18"/>
    <w:rsid w:val="00646494"/>
    <w:rsid w:val="00647A54"/>
    <w:rsid w:val="00647C5F"/>
    <w:rsid w:val="006504DD"/>
    <w:rsid w:val="006559DB"/>
    <w:rsid w:val="00655D51"/>
    <w:rsid w:val="006560F0"/>
    <w:rsid w:val="00657180"/>
    <w:rsid w:val="0065758F"/>
    <w:rsid w:val="006618CD"/>
    <w:rsid w:val="00661B95"/>
    <w:rsid w:val="00661EF7"/>
    <w:rsid w:val="00662659"/>
    <w:rsid w:val="00663438"/>
    <w:rsid w:val="00665D35"/>
    <w:rsid w:val="00666289"/>
    <w:rsid w:val="00667800"/>
    <w:rsid w:val="00667E51"/>
    <w:rsid w:val="006725B9"/>
    <w:rsid w:val="00672F7D"/>
    <w:rsid w:val="00675B47"/>
    <w:rsid w:val="006776CC"/>
    <w:rsid w:val="00677C49"/>
    <w:rsid w:val="00680FBD"/>
    <w:rsid w:val="006843BF"/>
    <w:rsid w:val="0068561D"/>
    <w:rsid w:val="00686FCD"/>
    <w:rsid w:val="0069299E"/>
    <w:rsid w:val="006949D0"/>
    <w:rsid w:val="00696DC9"/>
    <w:rsid w:val="00697183"/>
    <w:rsid w:val="0069739D"/>
    <w:rsid w:val="006A0CC9"/>
    <w:rsid w:val="006A258C"/>
    <w:rsid w:val="006A2ADE"/>
    <w:rsid w:val="006A5E72"/>
    <w:rsid w:val="006A639F"/>
    <w:rsid w:val="006A6444"/>
    <w:rsid w:val="006A7D94"/>
    <w:rsid w:val="006B3D6B"/>
    <w:rsid w:val="006B41CD"/>
    <w:rsid w:val="006B6317"/>
    <w:rsid w:val="006B774F"/>
    <w:rsid w:val="006C0442"/>
    <w:rsid w:val="006C0EC6"/>
    <w:rsid w:val="006C14F0"/>
    <w:rsid w:val="006C1E80"/>
    <w:rsid w:val="006C21FB"/>
    <w:rsid w:val="006C283E"/>
    <w:rsid w:val="006C2D7B"/>
    <w:rsid w:val="006C4716"/>
    <w:rsid w:val="006C4D2E"/>
    <w:rsid w:val="006C4D5C"/>
    <w:rsid w:val="006C58A4"/>
    <w:rsid w:val="006C7FA8"/>
    <w:rsid w:val="006D0B01"/>
    <w:rsid w:val="006D1C29"/>
    <w:rsid w:val="006D2062"/>
    <w:rsid w:val="006D283D"/>
    <w:rsid w:val="006D3A6A"/>
    <w:rsid w:val="006D56E5"/>
    <w:rsid w:val="006E2EEF"/>
    <w:rsid w:val="006E3CC5"/>
    <w:rsid w:val="006E570C"/>
    <w:rsid w:val="006E6770"/>
    <w:rsid w:val="006E70B0"/>
    <w:rsid w:val="006E7A34"/>
    <w:rsid w:val="006E7B17"/>
    <w:rsid w:val="006F17BD"/>
    <w:rsid w:val="006F1C34"/>
    <w:rsid w:val="006F1CFF"/>
    <w:rsid w:val="006F2512"/>
    <w:rsid w:val="006F3B6E"/>
    <w:rsid w:val="006F511F"/>
    <w:rsid w:val="006F7256"/>
    <w:rsid w:val="006F7B26"/>
    <w:rsid w:val="00701B1A"/>
    <w:rsid w:val="00704BF3"/>
    <w:rsid w:val="00707CE2"/>
    <w:rsid w:val="00707D34"/>
    <w:rsid w:val="0070A4E6"/>
    <w:rsid w:val="00710A74"/>
    <w:rsid w:val="00714E4E"/>
    <w:rsid w:val="00715D1A"/>
    <w:rsid w:val="0071635A"/>
    <w:rsid w:val="00721290"/>
    <w:rsid w:val="00722891"/>
    <w:rsid w:val="00722B79"/>
    <w:rsid w:val="0072340B"/>
    <w:rsid w:val="00723636"/>
    <w:rsid w:val="00723F49"/>
    <w:rsid w:val="007240AF"/>
    <w:rsid w:val="00730CFF"/>
    <w:rsid w:val="00731058"/>
    <w:rsid w:val="00731451"/>
    <w:rsid w:val="007334B0"/>
    <w:rsid w:val="007362EC"/>
    <w:rsid w:val="0074172C"/>
    <w:rsid w:val="00741C6D"/>
    <w:rsid w:val="00742454"/>
    <w:rsid w:val="00745E95"/>
    <w:rsid w:val="00747F13"/>
    <w:rsid w:val="00753B90"/>
    <w:rsid w:val="00754D15"/>
    <w:rsid w:val="007576D2"/>
    <w:rsid w:val="0075789A"/>
    <w:rsid w:val="00763D8A"/>
    <w:rsid w:val="00765BE7"/>
    <w:rsid w:val="007662B1"/>
    <w:rsid w:val="00771ED3"/>
    <w:rsid w:val="00773D9F"/>
    <w:rsid w:val="0077542D"/>
    <w:rsid w:val="00776CA4"/>
    <w:rsid w:val="00777D41"/>
    <w:rsid w:val="0078165B"/>
    <w:rsid w:val="00781E40"/>
    <w:rsid w:val="00782FAB"/>
    <w:rsid w:val="0078362A"/>
    <w:rsid w:val="00783AE0"/>
    <w:rsid w:val="00786711"/>
    <w:rsid w:val="00786C1A"/>
    <w:rsid w:val="007870C6"/>
    <w:rsid w:val="00793884"/>
    <w:rsid w:val="00793FEA"/>
    <w:rsid w:val="007A2C91"/>
    <w:rsid w:val="007A4495"/>
    <w:rsid w:val="007B056E"/>
    <w:rsid w:val="007B0C74"/>
    <w:rsid w:val="007B1AC0"/>
    <w:rsid w:val="007B2E5A"/>
    <w:rsid w:val="007B3381"/>
    <w:rsid w:val="007B3EC8"/>
    <w:rsid w:val="007B4948"/>
    <w:rsid w:val="007B4F82"/>
    <w:rsid w:val="007B50BD"/>
    <w:rsid w:val="007B78EE"/>
    <w:rsid w:val="007B7F95"/>
    <w:rsid w:val="007C1E28"/>
    <w:rsid w:val="007C2896"/>
    <w:rsid w:val="007C3ABF"/>
    <w:rsid w:val="007C4350"/>
    <w:rsid w:val="007C44E8"/>
    <w:rsid w:val="007C5685"/>
    <w:rsid w:val="007C6055"/>
    <w:rsid w:val="007C77C6"/>
    <w:rsid w:val="007D1DF9"/>
    <w:rsid w:val="007D36F7"/>
    <w:rsid w:val="007D3A72"/>
    <w:rsid w:val="007E0E95"/>
    <w:rsid w:val="007E5205"/>
    <w:rsid w:val="007E5CF0"/>
    <w:rsid w:val="007E771D"/>
    <w:rsid w:val="007F5E54"/>
    <w:rsid w:val="007F6152"/>
    <w:rsid w:val="007F67F1"/>
    <w:rsid w:val="00800EFE"/>
    <w:rsid w:val="008012E2"/>
    <w:rsid w:val="00802471"/>
    <w:rsid w:val="0080522E"/>
    <w:rsid w:val="008115E8"/>
    <w:rsid w:val="00812364"/>
    <w:rsid w:val="00813FAE"/>
    <w:rsid w:val="00814CB4"/>
    <w:rsid w:val="00816489"/>
    <w:rsid w:val="00817A29"/>
    <w:rsid w:val="00820B57"/>
    <w:rsid w:val="00822FCC"/>
    <w:rsid w:val="008236F7"/>
    <w:rsid w:val="0082621E"/>
    <w:rsid w:val="008300D3"/>
    <w:rsid w:val="008402FD"/>
    <w:rsid w:val="00840767"/>
    <w:rsid w:val="00840B75"/>
    <w:rsid w:val="00841892"/>
    <w:rsid w:val="00843979"/>
    <w:rsid w:val="00844ABC"/>
    <w:rsid w:val="0084689D"/>
    <w:rsid w:val="00846D03"/>
    <w:rsid w:val="00854F34"/>
    <w:rsid w:val="0085554B"/>
    <w:rsid w:val="0086136B"/>
    <w:rsid w:val="00866C62"/>
    <w:rsid w:val="00866FCF"/>
    <w:rsid w:val="008717BC"/>
    <w:rsid w:val="0087275F"/>
    <w:rsid w:val="00881C94"/>
    <w:rsid w:val="00883042"/>
    <w:rsid w:val="00883DB7"/>
    <w:rsid w:val="0088492A"/>
    <w:rsid w:val="00890002"/>
    <w:rsid w:val="008909D8"/>
    <w:rsid w:val="008948DF"/>
    <w:rsid w:val="00894A48"/>
    <w:rsid w:val="008A004E"/>
    <w:rsid w:val="008A1B20"/>
    <w:rsid w:val="008A21DE"/>
    <w:rsid w:val="008A2E24"/>
    <w:rsid w:val="008A316F"/>
    <w:rsid w:val="008A335B"/>
    <w:rsid w:val="008A4585"/>
    <w:rsid w:val="008A4B19"/>
    <w:rsid w:val="008B1327"/>
    <w:rsid w:val="008B210F"/>
    <w:rsid w:val="008B28EB"/>
    <w:rsid w:val="008B2B93"/>
    <w:rsid w:val="008B509D"/>
    <w:rsid w:val="008B5633"/>
    <w:rsid w:val="008B7F49"/>
    <w:rsid w:val="008C0D40"/>
    <w:rsid w:val="008C1C47"/>
    <w:rsid w:val="008C212B"/>
    <w:rsid w:val="008C5E9F"/>
    <w:rsid w:val="008C6286"/>
    <w:rsid w:val="008D045D"/>
    <w:rsid w:val="008D66DA"/>
    <w:rsid w:val="008D6BEE"/>
    <w:rsid w:val="008D6E7B"/>
    <w:rsid w:val="008E42C0"/>
    <w:rsid w:val="008E563F"/>
    <w:rsid w:val="008F1FDB"/>
    <w:rsid w:val="008F2270"/>
    <w:rsid w:val="008F442C"/>
    <w:rsid w:val="008F6619"/>
    <w:rsid w:val="008F7D91"/>
    <w:rsid w:val="00907BDB"/>
    <w:rsid w:val="009109AF"/>
    <w:rsid w:val="00910B8F"/>
    <w:rsid w:val="0091295D"/>
    <w:rsid w:val="009150EA"/>
    <w:rsid w:val="00920468"/>
    <w:rsid w:val="00922ACE"/>
    <w:rsid w:val="0092310B"/>
    <w:rsid w:val="009233E5"/>
    <w:rsid w:val="00935AA9"/>
    <w:rsid w:val="00940190"/>
    <w:rsid w:val="0094043F"/>
    <w:rsid w:val="009411D6"/>
    <w:rsid w:val="00942EA9"/>
    <w:rsid w:val="009430E1"/>
    <w:rsid w:val="009433D2"/>
    <w:rsid w:val="00944FCC"/>
    <w:rsid w:val="00945164"/>
    <w:rsid w:val="00945375"/>
    <w:rsid w:val="00945E2A"/>
    <w:rsid w:val="00947435"/>
    <w:rsid w:val="00947C2B"/>
    <w:rsid w:val="009532A3"/>
    <w:rsid w:val="0095683A"/>
    <w:rsid w:val="00961047"/>
    <w:rsid w:val="0096536D"/>
    <w:rsid w:val="0096557A"/>
    <w:rsid w:val="00967120"/>
    <w:rsid w:val="0096762F"/>
    <w:rsid w:val="00970010"/>
    <w:rsid w:val="009704BC"/>
    <w:rsid w:val="00973271"/>
    <w:rsid w:val="00975786"/>
    <w:rsid w:val="009758A7"/>
    <w:rsid w:val="00975E04"/>
    <w:rsid w:val="00980BC9"/>
    <w:rsid w:val="00983CC1"/>
    <w:rsid w:val="009857D5"/>
    <w:rsid w:val="0098642C"/>
    <w:rsid w:val="00991223"/>
    <w:rsid w:val="009920A0"/>
    <w:rsid w:val="009923E2"/>
    <w:rsid w:val="0099420B"/>
    <w:rsid w:val="00994CB0"/>
    <w:rsid w:val="0099521F"/>
    <w:rsid w:val="00995986"/>
    <w:rsid w:val="009A05F7"/>
    <w:rsid w:val="009A0630"/>
    <w:rsid w:val="009A7452"/>
    <w:rsid w:val="009B6E6A"/>
    <w:rsid w:val="009C2FE0"/>
    <w:rsid w:val="009C3716"/>
    <w:rsid w:val="009C3EAE"/>
    <w:rsid w:val="009C431C"/>
    <w:rsid w:val="009C43D9"/>
    <w:rsid w:val="009D02A5"/>
    <w:rsid w:val="009D2904"/>
    <w:rsid w:val="009D6672"/>
    <w:rsid w:val="009D6912"/>
    <w:rsid w:val="009D7B4A"/>
    <w:rsid w:val="009E08E4"/>
    <w:rsid w:val="009E233B"/>
    <w:rsid w:val="009E2AB6"/>
    <w:rsid w:val="009E4BF0"/>
    <w:rsid w:val="009F217A"/>
    <w:rsid w:val="009F3217"/>
    <w:rsid w:val="009F3279"/>
    <w:rsid w:val="009F5C25"/>
    <w:rsid w:val="00A01473"/>
    <w:rsid w:val="00A015A0"/>
    <w:rsid w:val="00A02998"/>
    <w:rsid w:val="00A13367"/>
    <w:rsid w:val="00A15012"/>
    <w:rsid w:val="00A15B0B"/>
    <w:rsid w:val="00A16789"/>
    <w:rsid w:val="00A2691B"/>
    <w:rsid w:val="00A31563"/>
    <w:rsid w:val="00A32744"/>
    <w:rsid w:val="00A35CEB"/>
    <w:rsid w:val="00A41760"/>
    <w:rsid w:val="00A41CB8"/>
    <w:rsid w:val="00A43AFF"/>
    <w:rsid w:val="00A4535C"/>
    <w:rsid w:val="00A4536E"/>
    <w:rsid w:val="00A47FEB"/>
    <w:rsid w:val="00A523F8"/>
    <w:rsid w:val="00A5282A"/>
    <w:rsid w:val="00A52CDA"/>
    <w:rsid w:val="00A568A1"/>
    <w:rsid w:val="00A62738"/>
    <w:rsid w:val="00A62745"/>
    <w:rsid w:val="00A633C0"/>
    <w:rsid w:val="00A70CA8"/>
    <w:rsid w:val="00A7182D"/>
    <w:rsid w:val="00A75D88"/>
    <w:rsid w:val="00A80327"/>
    <w:rsid w:val="00A811BF"/>
    <w:rsid w:val="00A815AC"/>
    <w:rsid w:val="00A828F3"/>
    <w:rsid w:val="00A83ADE"/>
    <w:rsid w:val="00A93630"/>
    <w:rsid w:val="00A94D00"/>
    <w:rsid w:val="00A963DE"/>
    <w:rsid w:val="00A9683C"/>
    <w:rsid w:val="00AA0A50"/>
    <w:rsid w:val="00AA2FF8"/>
    <w:rsid w:val="00AA34BA"/>
    <w:rsid w:val="00AA5DB6"/>
    <w:rsid w:val="00AA5DE3"/>
    <w:rsid w:val="00AB02EF"/>
    <w:rsid w:val="00AB07D1"/>
    <w:rsid w:val="00AB3E62"/>
    <w:rsid w:val="00AB5A47"/>
    <w:rsid w:val="00AB786E"/>
    <w:rsid w:val="00AC2BFF"/>
    <w:rsid w:val="00AC45BD"/>
    <w:rsid w:val="00AC6207"/>
    <w:rsid w:val="00AD0253"/>
    <w:rsid w:val="00AD15FA"/>
    <w:rsid w:val="00AD1D6A"/>
    <w:rsid w:val="00AD39DA"/>
    <w:rsid w:val="00AD4BCA"/>
    <w:rsid w:val="00AD6384"/>
    <w:rsid w:val="00AD7EB7"/>
    <w:rsid w:val="00AE0E13"/>
    <w:rsid w:val="00AE2DB6"/>
    <w:rsid w:val="00AE35FD"/>
    <w:rsid w:val="00AE38DD"/>
    <w:rsid w:val="00AE4D12"/>
    <w:rsid w:val="00AE5325"/>
    <w:rsid w:val="00AF0A02"/>
    <w:rsid w:val="00AF3D99"/>
    <w:rsid w:val="00AF490D"/>
    <w:rsid w:val="00AF67C7"/>
    <w:rsid w:val="00AF6F8F"/>
    <w:rsid w:val="00AF7373"/>
    <w:rsid w:val="00B006F1"/>
    <w:rsid w:val="00B0074A"/>
    <w:rsid w:val="00B05840"/>
    <w:rsid w:val="00B06507"/>
    <w:rsid w:val="00B105B0"/>
    <w:rsid w:val="00B10B20"/>
    <w:rsid w:val="00B117FC"/>
    <w:rsid w:val="00B126A6"/>
    <w:rsid w:val="00B12789"/>
    <w:rsid w:val="00B20944"/>
    <w:rsid w:val="00B21BF7"/>
    <w:rsid w:val="00B22ED6"/>
    <w:rsid w:val="00B254AE"/>
    <w:rsid w:val="00B27583"/>
    <w:rsid w:val="00B319D4"/>
    <w:rsid w:val="00B31E26"/>
    <w:rsid w:val="00B333E8"/>
    <w:rsid w:val="00B339EE"/>
    <w:rsid w:val="00B342D5"/>
    <w:rsid w:val="00B3630B"/>
    <w:rsid w:val="00B36C02"/>
    <w:rsid w:val="00B3767F"/>
    <w:rsid w:val="00B404A6"/>
    <w:rsid w:val="00B4745C"/>
    <w:rsid w:val="00B476F7"/>
    <w:rsid w:val="00B51947"/>
    <w:rsid w:val="00B54207"/>
    <w:rsid w:val="00B5706C"/>
    <w:rsid w:val="00B62E23"/>
    <w:rsid w:val="00B63C3B"/>
    <w:rsid w:val="00B64023"/>
    <w:rsid w:val="00B642F8"/>
    <w:rsid w:val="00B67DE8"/>
    <w:rsid w:val="00B71119"/>
    <w:rsid w:val="00B71951"/>
    <w:rsid w:val="00B71974"/>
    <w:rsid w:val="00B72399"/>
    <w:rsid w:val="00B7344C"/>
    <w:rsid w:val="00B74464"/>
    <w:rsid w:val="00B74652"/>
    <w:rsid w:val="00B74D52"/>
    <w:rsid w:val="00B77280"/>
    <w:rsid w:val="00B77F06"/>
    <w:rsid w:val="00B8287C"/>
    <w:rsid w:val="00B8292F"/>
    <w:rsid w:val="00B94547"/>
    <w:rsid w:val="00B97546"/>
    <w:rsid w:val="00B97C14"/>
    <w:rsid w:val="00B97C2D"/>
    <w:rsid w:val="00BA02BC"/>
    <w:rsid w:val="00BA0BAB"/>
    <w:rsid w:val="00BA1129"/>
    <w:rsid w:val="00BA41D9"/>
    <w:rsid w:val="00BA4951"/>
    <w:rsid w:val="00BA683F"/>
    <w:rsid w:val="00BA6895"/>
    <w:rsid w:val="00BB0C09"/>
    <w:rsid w:val="00BB3C60"/>
    <w:rsid w:val="00BB45C8"/>
    <w:rsid w:val="00BB629B"/>
    <w:rsid w:val="00BB6C12"/>
    <w:rsid w:val="00BC0533"/>
    <w:rsid w:val="00BC1AAA"/>
    <w:rsid w:val="00BC269F"/>
    <w:rsid w:val="00BC3553"/>
    <w:rsid w:val="00BC4E7E"/>
    <w:rsid w:val="00BD1332"/>
    <w:rsid w:val="00BD236D"/>
    <w:rsid w:val="00BD322D"/>
    <w:rsid w:val="00BD408C"/>
    <w:rsid w:val="00BD485B"/>
    <w:rsid w:val="00BE0C08"/>
    <w:rsid w:val="00BE2858"/>
    <w:rsid w:val="00BE4501"/>
    <w:rsid w:val="00BE6525"/>
    <w:rsid w:val="00BE6CC5"/>
    <w:rsid w:val="00BF0013"/>
    <w:rsid w:val="00BF0AD4"/>
    <w:rsid w:val="00BF2232"/>
    <w:rsid w:val="00BF6402"/>
    <w:rsid w:val="00C00D30"/>
    <w:rsid w:val="00C02543"/>
    <w:rsid w:val="00C02A34"/>
    <w:rsid w:val="00C03DDD"/>
    <w:rsid w:val="00C05824"/>
    <w:rsid w:val="00C059BE"/>
    <w:rsid w:val="00C07AC2"/>
    <w:rsid w:val="00C14C8C"/>
    <w:rsid w:val="00C14E84"/>
    <w:rsid w:val="00C17EB2"/>
    <w:rsid w:val="00C34BD5"/>
    <w:rsid w:val="00C4058F"/>
    <w:rsid w:val="00C4464A"/>
    <w:rsid w:val="00C448D0"/>
    <w:rsid w:val="00C507DC"/>
    <w:rsid w:val="00C5322C"/>
    <w:rsid w:val="00C54031"/>
    <w:rsid w:val="00C54A74"/>
    <w:rsid w:val="00C56935"/>
    <w:rsid w:val="00C57542"/>
    <w:rsid w:val="00C66DD1"/>
    <w:rsid w:val="00C717D8"/>
    <w:rsid w:val="00C72D0C"/>
    <w:rsid w:val="00C72DC7"/>
    <w:rsid w:val="00C74679"/>
    <w:rsid w:val="00C7595C"/>
    <w:rsid w:val="00C823A7"/>
    <w:rsid w:val="00C83461"/>
    <w:rsid w:val="00C8369C"/>
    <w:rsid w:val="00C86186"/>
    <w:rsid w:val="00C86CF5"/>
    <w:rsid w:val="00C91846"/>
    <w:rsid w:val="00C92D23"/>
    <w:rsid w:val="00C937E5"/>
    <w:rsid w:val="00C96351"/>
    <w:rsid w:val="00C9651E"/>
    <w:rsid w:val="00C975F7"/>
    <w:rsid w:val="00C97D4B"/>
    <w:rsid w:val="00C97DCE"/>
    <w:rsid w:val="00CA0B2D"/>
    <w:rsid w:val="00CA170B"/>
    <w:rsid w:val="00CA2B0A"/>
    <w:rsid w:val="00CA2F2B"/>
    <w:rsid w:val="00CA3BDA"/>
    <w:rsid w:val="00CA4C05"/>
    <w:rsid w:val="00CB1FF9"/>
    <w:rsid w:val="00CB5FF4"/>
    <w:rsid w:val="00CB6CE6"/>
    <w:rsid w:val="00CBE2BE"/>
    <w:rsid w:val="00CC11BF"/>
    <w:rsid w:val="00CC61F6"/>
    <w:rsid w:val="00CC6274"/>
    <w:rsid w:val="00CD37A9"/>
    <w:rsid w:val="00CD4F54"/>
    <w:rsid w:val="00CD5241"/>
    <w:rsid w:val="00CE7FD6"/>
    <w:rsid w:val="00CF0CCF"/>
    <w:rsid w:val="00CF0F5E"/>
    <w:rsid w:val="00CF1C6E"/>
    <w:rsid w:val="00CF2E63"/>
    <w:rsid w:val="00CF30D4"/>
    <w:rsid w:val="00CF3240"/>
    <w:rsid w:val="00CF3979"/>
    <w:rsid w:val="00D014F8"/>
    <w:rsid w:val="00D0496C"/>
    <w:rsid w:val="00D11B5D"/>
    <w:rsid w:val="00D14862"/>
    <w:rsid w:val="00D172CD"/>
    <w:rsid w:val="00D20D97"/>
    <w:rsid w:val="00D20F2A"/>
    <w:rsid w:val="00D24EE8"/>
    <w:rsid w:val="00D30611"/>
    <w:rsid w:val="00D317E7"/>
    <w:rsid w:val="00D318A9"/>
    <w:rsid w:val="00D31917"/>
    <w:rsid w:val="00D31CD0"/>
    <w:rsid w:val="00D31EC8"/>
    <w:rsid w:val="00D35694"/>
    <w:rsid w:val="00D36214"/>
    <w:rsid w:val="00D3637E"/>
    <w:rsid w:val="00D37FDC"/>
    <w:rsid w:val="00D42438"/>
    <w:rsid w:val="00D47C1D"/>
    <w:rsid w:val="00D51959"/>
    <w:rsid w:val="00D54976"/>
    <w:rsid w:val="00D55AAE"/>
    <w:rsid w:val="00D649C2"/>
    <w:rsid w:val="00D711D4"/>
    <w:rsid w:val="00D730AD"/>
    <w:rsid w:val="00D750D7"/>
    <w:rsid w:val="00D77177"/>
    <w:rsid w:val="00D81299"/>
    <w:rsid w:val="00D83D38"/>
    <w:rsid w:val="00D8523D"/>
    <w:rsid w:val="00D8698F"/>
    <w:rsid w:val="00D920B6"/>
    <w:rsid w:val="00D93DA4"/>
    <w:rsid w:val="00D970D2"/>
    <w:rsid w:val="00D97E0B"/>
    <w:rsid w:val="00DA3761"/>
    <w:rsid w:val="00DA4B8C"/>
    <w:rsid w:val="00DA5ED3"/>
    <w:rsid w:val="00DA6B19"/>
    <w:rsid w:val="00DA7C88"/>
    <w:rsid w:val="00DB05FE"/>
    <w:rsid w:val="00DB30AB"/>
    <w:rsid w:val="00DC03CD"/>
    <w:rsid w:val="00DC3D7D"/>
    <w:rsid w:val="00DC401F"/>
    <w:rsid w:val="00DC5167"/>
    <w:rsid w:val="00DC7AE6"/>
    <w:rsid w:val="00DD01EA"/>
    <w:rsid w:val="00DD0DB7"/>
    <w:rsid w:val="00DD220F"/>
    <w:rsid w:val="00DD2925"/>
    <w:rsid w:val="00DD302F"/>
    <w:rsid w:val="00DD47BD"/>
    <w:rsid w:val="00DE14BB"/>
    <w:rsid w:val="00DE51ED"/>
    <w:rsid w:val="00DE6C39"/>
    <w:rsid w:val="00DF0FF9"/>
    <w:rsid w:val="00DF22BC"/>
    <w:rsid w:val="00DF62DE"/>
    <w:rsid w:val="00E00DF3"/>
    <w:rsid w:val="00E0330A"/>
    <w:rsid w:val="00E045BD"/>
    <w:rsid w:val="00E04E93"/>
    <w:rsid w:val="00E04EC8"/>
    <w:rsid w:val="00E13555"/>
    <w:rsid w:val="00E14D22"/>
    <w:rsid w:val="00E2178D"/>
    <w:rsid w:val="00E22ABF"/>
    <w:rsid w:val="00E248A5"/>
    <w:rsid w:val="00E249FD"/>
    <w:rsid w:val="00E24B2B"/>
    <w:rsid w:val="00E258EC"/>
    <w:rsid w:val="00E27BD4"/>
    <w:rsid w:val="00E320B0"/>
    <w:rsid w:val="00E355CC"/>
    <w:rsid w:val="00E35901"/>
    <w:rsid w:val="00E359AC"/>
    <w:rsid w:val="00E367A1"/>
    <w:rsid w:val="00E44F1F"/>
    <w:rsid w:val="00E46828"/>
    <w:rsid w:val="00E55472"/>
    <w:rsid w:val="00E6226C"/>
    <w:rsid w:val="00E63507"/>
    <w:rsid w:val="00E64B1B"/>
    <w:rsid w:val="00E64D8D"/>
    <w:rsid w:val="00E65AF3"/>
    <w:rsid w:val="00E66E3B"/>
    <w:rsid w:val="00E73097"/>
    <w:rsid w:val="00E749F1"/>
    <w:rsid w:val="00E7691B"/>
    <w:rsid w:val="00E8124D"/>
    <w:rsid w:val="00E81FAA"/>
    <w:rsid w:val="00E86869"/>
    <w:rsid w:val="00E872DD"/>
    <w:rsid w:val="00E875B2"/>
    <w:rsid w:val="00E8797C"/>
    <w:rsid w:val="00E904FF"/>
    <w:rsid w:val="00E91D19"/>
    <w:rsid w:val="00E9398A"/>
    <w:rsid w:val="00E953D4"/>
    <w:rsid w:val="00E96A1D"/>
    <w:rsid w:val="00E97DED"/>
    <w:rsid w:val="00E97EB3"/>
    <w:rsid w:val="00EA173B"/>
    <w:rsid w:val="00EA1ED3"/>
    <w:rsid w:val="00EA3ABE"/>
    <w:rsid w:val="00EA6888"/>
    <w:rsid w:val="00EA69BD"/>
    <w:rsid w:val="00EB1B94"/>
    <w:rsid w:val="00EB3ED2"/>
    <w:rsid w:val="00EB5C94"/>
    <w:rsid w:val="00EB6F16"/>
    <w:rsid w:val="00EB7BBE"/>
    <w:rsid w:val="00EC10C7"/>
    <w:rsid w:val="00EC1EEE"/>
    <w:rsid w:val="00EC2428"/>
    <w:rsid w:val="00EC3510"/>
    <w:rsid w:val="00EC4164"/>
    <w:rsid w:val="00EC487A"/>
    <w:rsid w:val="00ED24C9"/>
    <w:rsid w:val="00ED473E"/>
    <w:rsid w:val="00ED648D"/>
    <w:rsid w:val="00ED7211"/>
    <w:rsid w:val="00ED74DC"/>
    <w:rsid w:val="00EE12FB"/>
    <w:rsid w:val="00EE2DA0"/>
    <w:rsid w:val="00EE4D58"/>
    <w:rsid w:val="00EE6F48"/>
    <w:rsid w:val="00EE7D11"/>
    <w:rsid w:val="00EE7F72"/>
    <w:rsid w:val="00EF0BBD"/>
    <w:rsid w:val="00EF1187"/>
    <w:rsid w:val="00EF1B68"/>
    <w:rsid w:val="00EF371D"/>
    <w:rsid w:val="00EF4F13"/>
    <w:rsid w:val="00EF60AB"/>
    <w:rsid w:val="00EF7A46"/>
    <w:rsid w:val="00F01338"/>
    <w:rsid w:val="00F04BDE"/>
    <w:rsid w:val="00F1133C"/>
    <w:rsid w:val="00F118DF"/>
    <w:rsid w:val="00F1557F"/>
    <w:rsid w:val="00F1680C"/>
    <w:rsid w:val="00F204FE"/>
    <w:rsid w:val="00F2106C"/>
    <w:rsid w:val="00F2300F"/>
    <w:rsid w:val="00F25B11"/>
    <w:rsid w:val="00F3261F"/>
    <w:rsid w:val="00F32D48"/>
    <w:rsid w:val="00F3399F"/>
    <w:rsid w:val="00F3538A"/>
    <w:rsid w:val="00F35996"/>
    <w:rsid w:val="00F35B77"/>
    <w:rsid w:val="00F35CC4"/>
    <w:rsid w:val="00F37D84"/>
    <w:rsid w:val="00F4111C"/>
    <w:rsid w:val="00F43050"/>
    <w:rsid w:val="00F4309C"/>
    <w:rsid w:val="00F43D24"/>
    <w:rsid w:val="00F44E15"/>
    <w:rsid w:val="00F46C39"/>
    <w:rsid w:val="00F50739"/>
    <w:rsid w:val="00F535F0"/>
    <w:rsid w:val="00F542FB"/>
    <w:rsid w:val="00F6189B"/>
    <w:rsid w:val="00F619EA"/>
    <w:rsid w:val="00F61A9C"/>
    <w:rsid w:val="00F64A74"/>
    <w:rsid w:val="00F665CF"/>
    <w:rsid w:val="00F66A68"/>
    <w:rsid w:val="00F704BC"/>
    <w:rsid w:val="00F7111D"/>
    <w:rsid w:val="00F731DD"/>
    <w:rsid w:val="00F737E4"/>
    <w:rsid w:val="00F74093"/>
    <w:rsid w:val="00F7526F"/>
    <w:rsid w:val="00F75B15"/>
    <w:rsid w:val="00F806BC"/>
    <w:rsid w:val="00F86943"/>
    <w:rsid w:val="00F90046"/>
    <w:rsid w:val="00F91552"/>
    <w:rsid w:val="00F934C5"/>
    <w:rsid w:val="00F973BA"/>
    <w:rsid w:val="00F974F4"/>
    <w:rsid w:val="00FA04F4"/>
    <w:rsid w:val="00FA1A0E"/>
    <w:rsid w:val="00FA21EA"/>
    <w:rsid w:val="00FA4300"/>
    <w:rsid w:val="00FA7A1C"/>
    <w:rsid w:val="00FB2B47"/>
    <w:rsid w:val="00FB3089"/>
    <w:rsid w:val="00FB685C"/>
    <w:rsid w:val="00FB6CEE"/>
    <w:rsid w:val="00FB79BE"/>
    <w:rsid w:val="00FC1ED4"/>
    <w:rsid w:val="00FC55F9"/>
    <w:rsid w:val="00FC5931"/>
    <w:rsid w:val="00FC7323"/>
    <w:rsid w:val="00FE12AF"/>
    <w:rsid w:val="00FE5D95"/>
    <w:rsid w:val="00FE6C8F"/>
    <w:rsid w:val="00FE7EA8"/>
    <w:rsid w:val="00FF071E"/>
    <w:rsid w:val="00FF09FF"/>
    <w:rsid w:val="00FF4351"/>
    <w:rsid w:val="00FF5185"/>
    <w:rsid w:val="01496221"/>
    <w:rsid w:val="01560B34"/>
    <w:rsid w:val="017BB3A3"/>
    <w:rsid w:val="0198726D"/>
    <w:rsid w:val="01A577D8"/>
    <w:rsid w:val="033D911A"/>
    <w:rsid w:val="03636E71"/>
    <w:rsid w:val="036F74D5"/>
    <w:rsid w:val="038C9FA3"/>
    <w:rsid w:val="03D97F70"/>
    <w:rsid w:val="03E257B1"/>
    <w:rsid w:val="043BF111"/>
    <w:rsid w:val="049295DF"/>
    <w:rsid w:val="049E02C7"/>
    <w:rsid w:val="049E0779"/>
    <w:rsid w:val="050E7324"/>
    <w:rsid w:val="051767FE"/>
    <w:rsid w:val="0520D5CF"/>
    <w:rsid w:val="05562206"/>
    <w:rsid w:val="055754B1"/>
    <w:rsid w:val="0574137B"/>
    <w:rsid w:val="057B699B"/>
    <w:rsid w:val="05CB2073"/>
    <w:rsid w:val="05E7DBBA"/>
    <w:rsid w:val="05EBB43E"/>
    <w:rsid w:val="063C6E9B"/>
    <w:rsid w:val="0641CAAF"/>
    <w:rsid w:val="064F8950"/>
    <w:rsid w:val="06560B3C"/>
    <w:rsid w:val="06777DAE"/>
    <w:rsid w:val="067C95B6"/>
    <w:rsid w:val="0693E8E4"/>
    <w:rsid w:val="069FB5D3"/>
    <w:rsid w:val="06C14C08"/>
    <w:rsid w:val="06CB646C"/>
    <w:rsid w:val="0729F8A3"/>
    <w:rsid w:val="07DD2119"/>
    <w:rsid w:val="0883297F"/>
    <w:rsid w:val="0888DCB6"/>
    <w:rsid w:val="08A0D167"/>
    <w:rsid w:val="08AFF430"/>
    <w:rsid w:val="08DFE70A"/>
    <w:rsid w:val="0903719E"/>
    <w:rsid w:val="0930C39C"/>
    <w:rsid w:val="093DA78F"/>
    <w:rsid w:val="09566E07"/>
    <w:rsid w:val="095ED471"/>
    <w:rsid w:val="09968D48"/>
    <w:rsid w:val="0A412B67"/>
    <w:rsid w:val="0AD13F68"/>
    <w:rsid w:val="0B097A10"/>
    <w:rsid w:val="0B50D6FE"/>
    <w:rsid w:val="0BEEB82F"/>
    <w:rsid w:val="0BF147E5"/>
    <w:rsid w:val="0C4E3841"/>
    <w:rsid w:val="0C5E7306"/>
    <w:rsid w:val="0CC7B496"/>
    <w:rsid w:val="0D0F9FB8"/>
    <w:rsid w:val="0D21AF9A"/>
    <w:rsid w:val="0D46D72E"/>
    <w:rsid w:val="0D884B8C"/>
    <w:rsid w:val="0D8AF23C"/>
    <w:rsid w:val="0DB8FD03"/>
    <w:rsid w:val="0E0AB186"/>
    <w:rsid w:val="0E7715F5"/>
    <w:rsid w:val="0E78A9CF"/>
    <w:rsid w:val="0EC40BC0"/>
    <w:rsid w:val="0EFE6985"/>
    <w:rsid w:val="0F41D6D6"/>
    <w:rsid w:val="0F825108"/>
    <w:rsid w:val="0FF12CCE"/>
    <w:rsid w:val="0FFC2E2A"/>
    <w:rsid w:val="10089C47"/>
    <w:rsid w:val="1025B4C4"/>
    <w:rsid w:val="103FE3D8"/>
    <w:rsid w:val="10BF54D6"/>
    <w:rsid w:val="10BF6945"/>
    <w:rsid w:val="10E1C978"/>
    <w:rsid w:val="10FE5B28"/>
    <w:rsid w:val="112C630E"/>
    <w:rsid w:val="113A0972"/>
    <w:rsid w:val="1148D319"/>
    <w:rsid w:val="118E39A3"/>
    <w:rsid w:val="11D79695"/>
    <w:rsid w:val="11D894C4"/>
    <w:rsid w:val="11E310DB"/>
    <w:rsid w:val="125305DB"/>
    <w:rsid w:val="12ABD94C"/>
    <w:rsid w:val="1308FC79"/>
    <w:rsid w:val="134B30E1"/>
    <w:rsid w:val="1359650B"/>
    <w:rsid w:val="13F64CB1"/>
    <w:rsid w:val="14093E83"/>
    <w:rsid w:val="1424E540"/>
    <w:rsid w:val="14643D6E"/>
    <w:rsid w:val="14A5F722"/>
    <w:rsid w:val="15267A19"/>
    <w:rsid w:val="157120F6"/>
    <w:rsid w:val="159E1E78"/>
    <w:rsid w:val="15CA09D9"/>
    <w:rsid w:val="16283F27"/>
    <w:rsid w:val="16356BE1"/>
    <w:rsid w:val="1642B63C"/>
    <w:rsid w:val="166A0DED"/>
    <w:rsid w:val="16B0EB14"/>
    <w:rsid w:val="16DA2989"/>
    <w:rsid w:val="16DABC01"/>
    <w:rsid w:val="16E1DB00"/>
    <w:rsid w:val="1701CBA9"/>
    <w:rsid w:val="17163FA3"/>
    <w:rsid w:val="17B08CFC"/>
    <w:rsid w:val="17B97640"/>
    <w:rsid w:val="1827B9D2"/>
    <w:rsid w:val="18D9D131"/>
    <w:rsid w:val="1943B3EF"/>
    <w:rsid w:val="197C3DE6"/>
    <w:rsid w:val="198F293D"/>
    <w:rsid w:val="19CF6379"/>
    <w:rsid w:val="19DB874D"/>
    <w:rsid w:val="1A610CBC"/>
    <w:rsid w:val="1AC8B4F8"/>
    <w:rsid w:val="1AD46236"/>
    <w:rsid w:val="1ADFE642"/>
    <w:rsid w:val="1AF2812B"/>
    <w:rsid w:val="1C035C9F"/>
    <w:rsid w:val="1C647CCE"/>
    <w:rsid w:val="1C6E1996"/>
    <w:rsid w:val="1C9281BE"/>
    <w:rsid w:val="1CFAC703"/>
    <w:rsid w:val="1D17A945"/>
    <w:rsid w:val="1D313D8E"/>
    <w:rsid w:val="1D3FAEDC"/>
    <w:rsid w:val="1D4715FD"/>
    <w:rsid w:val="1D57FF42"/>
    <w:rsid w:val="1D8020A5"/>
    <w:rsid w:val="1EBBFCF9"/>
    <w:rsid w:val="1EE9A4F4"/>
    <w:rsid w:val="1EEE7E8E"/>
    <w:rsid w:val="1F1E7A23"/>
    <w:rsid w:val="1F4E46FF"/>
    <w:rsid w:val="1FBAEED5"/>
    <w:rsid w:val="1FBDD12C"/>
    <w:rsid w:val="200C5DA7"/>
    <w:rsid w:val="203698A2"/>
    <w:rsid w:val="2042CBAA"/>
    <w:rsid w:val="207B8F91"/>
    <w:rsid w:val="2084FE78"/>
    <w:rsid w:val="20B729EF"/>
    <w:rsid w:val="20DDF2ED"/>
    <w:rsid w:val="215D7775"/>
    <w:rsid w:val="21E071A6"/>
    <w:rsid w:val="22106F86"/>
    <w:rsid w:val="226425D3"/>
    <w:rsid w:val="22E1D1B8"/>
    <w:rsid w:val="233B6C29"/>
    <w:rsid w:val="2368CA81"/>
    <w:rsid w:val="23B24DE7"/>
    <w:rsid w:val="23E742CD"/>
    <w:rsid w:val="242C1530"/>
    <w:rsid w:val="2457309F"/>
    <w:rsid w:val="25121620"/>
    <w:rsid w:val="2577D861"/>
    <w:rsid w:val="2631D58B"/>
    <w:rsid w:val="263EB547"/>
    <w:rsid w:val="26581E1E"/>
    <w:rsid w:val="2665C970"/>
    <w:rsid w:val="2677CE34"/>
    <w:rsid w:val="26B9D65F"/>
    <w:rsid w:val="2738B0AE"/>
    <w:rsid w:val="274591F1"/>
    <w:rsid w:val="275BDF4F"/>
    <w:rsid w:val="27A7405E"/>
    <w:rsid w:val="27AB0AC1"/>
    <w:rsid w:val="27B1D2A8"/>
    <w:rsid w:val="27D330D8"/>
    <w:rsid w:val="27E12B59"/>
    <w:rsid w:val="27EE995E"/>
    <w:rsid w:val="27FC40BA"/>
    <w:rsid w:val="2837D430"/>
    <w:rsid w:val="28EE61A7"/>
    <w:rsid w:val="29195A65"/>
    <w:rsid w:val="2922DC75"/>
    <w:rsid w:val="29BB797E"/>
    <w:rsid w:val="2A00B5A8"/>
    <w:rsid w:val="2A5A40F1"/>
    <w:rsid w:val="2A8F6E1A"/>
    <w:rsid w:val="2AEA71A4"/>
    <w:rsid w:val="2AEBCF0E"/>
    <w:rsid w:val="2B0876EF"/>
    <w:rsid w:val="2B151A17"/>
    <w:rsid w:val="2B169971"/>
    <w:rsid w:val="2B709475"/>
    <w:rsid w:val="2B736524"/>
    <w:rsid w:val="2B7ADEE0"/>
    <w:rsid w:val="2B8157A4"/>
    <w:rsid w:val="2B904897"/>
    <w:rsid w:val="2BC27F8A"/>
    <w:rsid w:val="2BD53F86"/>
    <w:rsid w:val="2BE8B814"/>
    <w:rsid w:val="2BECF4C9"/>
    <w:rsid w:val="2C269EE3"/>
    <w:rsid w:val="2C304432"/>
    <w:rsid w:val="2C500B4B"/>
    <w:rsid w:val="2C58C530"/>
    <w:rsid w:val="2D1868ED"/>
    <w:rsid w:val="2D18B8C2"/>
    <w:rsid w:val="2D4A3888"/>
    <w:rsid w:val="2D6231F5"/>
    <w:rsid w:val="2D864EDD"/>
    <w:rsid w:val="2E4478FB"/>
    <w:rsid w:val="2EA6553C"/>
    <w:rsid w:val="2EC751E1"/>
    <w:rsid w:val="2F351B94"/>
    <w:rsid w:val="2F484D62"/>
    <w:rsid w:val="2F4E3C22"/>
    <w:rsid w:val="2FB81047"/>
    <w:rsid w:val="2FC8B5A2"/>
    <w:rsid w:val="2FEEA62B"/>
    <w:rsid w:val="303BBBA5"/>
    <w:rsid w:val="3046BE43"/>
    <w:rsid w:val="30676652"/>
    <w:rsid w:val="30FDB37F"/>
    <w:rsid w:val="311FF096"/>
    <w:rsid w:val="312648EE"/>
    <w:rsid w:val="3129635F"/>
    <w:rsid w:val="316F95E2"/>
    <w:rsid w:val="3178F28F"/>
    <w:rsid w:val="31D3ED5F"/>
    <w:rsid w:val="3212B559"/>
    <w:rsid w:val="3215EEF6"/>
    <w:rsid w:val="321621C7"/>
    <w:rsid w:val="32235462"/>
    <w:rsid w:val="32507F8C"/>
    <w:rsid w:val="3274C109"/>
    <w:rsid w:val="32B03C4F"/>
    <w:rsid w:val="32FB1D04"/>
    <w:rsid w:val="330EF8BB"/>
    <w:rsid w:val="3337301E"/>
    <w:rsid w:val="333B6683"/>
    <w:rsid w:val="33491932"/>
    <w:rsid w:val="3392C166"/>
    <w:rsid w:val="33D9AB18"/>
    <w:rsid w:val="33EDBA3F"/>
    <w:rsid w:val="33EF9309"/>
    <w:rsid w:val="3434AABB"/>
    <w:rsid w:val="34431EC9"/>
    <w:rsid w:val="3467041F"/>
    <w:rsid w:val="34E4813F"/>
    <w:rsid w:val="352AAACB"/>
    <w:rsid w:val="359569AE"/>
    <w:rsid w:val="35B152A1"/>
    <w:rsid w:val="35B1D622"/>
    <w:rsid w:val="35C1CFFB"/>
    <w:rsid w:val="35ED8F45"/>
    <w:rsid w:val="36431913"/>
    <w:rsid w:val="3648CF56"/>
    <w:rsid w:val="36584FF9"/>
    <w:rsid w:val="36704966"/>
    <w:rsid w:val="36881002"/>
    <w:rsid w:val="3723ECCB"/>
    <w:rsid w:val="376BA16E"/>
    <w:rsid w:val="377380C8"/>
    <w:rsid w:val="3797D87B"/>
    <w:rsid w:val="379EA4E1"/>
    <w:rsid w:val="37F80D29"/>
    <w:rsid w:val="380D687F"/>
    <w:rsid w:val="38A794D2"/>
    <w:rsid w:val="38DD9C87"/>
    <w:rsid w:val="38ED71F8"/>
    <w:rsid w:val="38F0347F"/>
    <w:rsid w:val="390905F7"/>
    <w:rsid w:val="39171922"/>
    <w:rsid w:val="39202759"/>
    <w:rsid w:val="39429840"/>
    <w:rsid w:val="39625BC1"/>
    <w:rsid w:val="3998BBCC"/>
    <w:rsid w:val="39AAE9A3"/>
    <w:rsid w:val="3A0F8871"/>
    <w:rsid w:val="3A116FC6"/>
    <w:rsid w:val="3A31F78B"/>
    <w:rsid w:val="3A35D31A"/>
    <w:rsid w:val="3A4019D8"/>
    <w:rsid w:val="3A69F7B3"/>
    <w:rsid w:val="3A6E019C"/>
    <w:rsid w:val="3AEFBD6B"/>
    <w:rsid w:val="3AF2644B"/>
    <w:rsid w:val="3AF60B4C"/>
    <w:rsid w:val="3B3901A8"/>
    <w:rsid w:val="3B887D90"/>
    <w:rsid w:val="3BC1859F"/>
    <w:rsid w:val="3CA88910"/>
    <w:rsid w:val="3CBE8B32"/>
    <w:rsid w:val="3D2D9D54"/>
    <w:rsid w:val="3D30BD73"/>
    <w:rsid w:val="3D4E3D9F"/>
    <w:rsid w:val="3D6FD1BC"/>
    <w:rsid w:val="3D894C6F"/>
    <w:rsid w:val="3D95475A"/>
    <w:rsid w:val="3DA719A9"/>
    <w:rsid w:val="3DF97ABB"/>
    <w:rsid w:val="3E41DB97"/>
    <w:rsid w:val="3EA9756C"/>
    <w:rsid w:val="3EC25D20"/>
    <w:rsid w:val="3EFA2224"/>
    <w:rsid w:val="3EFEE7DD"/>
    <w:rsid w:val="3F57007D"/>
    <w:rsid w:val="3FA9B6C6"/>
    <w:rsid w:val="4000887A"/>
    <w:rsid w:val="401D1FF9"/>
    <w:rsid w:val="4030A65F"/>
    <w:rsid w:val="40AD547A"/>
    <w:rsid w:val="40C62986"/>
    <w:rsid w:val="41458727"/>
    <w:rsid w:val="417A525F"/>
    <w:rsid w:val="41849CCA"/>
    <w:rsid w:val="41AED7C5"/>
    <w:rsid w:val="41B0FF8C"/>
    <w:rsid w:val="41B29787"/>
    <w:rsid w:val="41D5A0DF"/>
    <w:rsid w:val="41DCC06C"/>
    <w:rsid w:val="4223C18E"/>
    <w:rsid w:val="42A8A530"/>
    <w:rsid w:val="42E20201"/>
    <w:rsid w:val="447FB98D"/>
    <w:rsid w:val="452DCD56"/>
    <w:rsid w:val="4562858D"/>
    <w:rsid w:val="457D9F7C"/>
    <w:rsid w:val="458F830F"/>
    <w:rsid w:val="459FC1C7"/>
    <w:rsid w:val="4606C260"/>
    <w:rsid w:val="4611C1C3"/>
    <w:rsid w:val="46217DB5"/>
    <w:rsid w:val="467D50BA"/>
    <w:rsid w:val="4684FA19"/>
    <w:rsid w:val="47ADB86F"/>
    <w:rsid w:val="47D1E184"/>
    <w:rsid w:val="47EC43AC"/>
    <w:rsid w:val="48201282"/>
    <w:rsid w:val="484C663B"/>
    <w:rsid w:val="48575A6F"/>
    <w:rsid w:val="4894849B"/>
    <w:rsid w:val="4894B76C"/>
    <w:rsid w:val="492A9EF7"/>
    <w:rsid w:val="4952F7DF"/>
    <w:rsid w:val="49540619"/>
    <w:rsid w:val="496FFB88"/>
    <w:rsid w:val="4992163F"/>
    <w:rsid w:val="49CC36CB"/>
    <w:rsid w:val="4A7652BB"/>
    <w:rsid w:val="4B1E92FA"/>
    <w:rsid w:val="4B8B6E61"/>
    <w:rsid w:val="4BCEF645"/>
    <w:rsid w:val="4BFF3D77"/>
    <w:rsid w:val="4C4A1476"/>
    <w:rsid w:val="4C69455D"/>
    <w:rsid w:val="4C79A1AE"/>
    <w:rsid w:val="4C7A0750"/>
    <w:rsid w:val="4C8ED894"/>
    <w:rsid w:val="4C91CDEC"/>
    <w:rsid w:val="4CF00CCA"/>
    <w:rsid w:val="4D43E1E1"/>
    <w:rsid w:val="4DA53BFE"/>
    <w:rsid w:val="4DA81606"/>
    <w:rsid w:val="4DDFD2F1"/>
    <w:rsid w:val="4DE18421"/>
    <w:rsid w:val="4E45CC59"/>
    <w:rsid w:val="4E7DB38D"/>
    <w:rsid w:val="4E9F50CF"/>
    <w:rsid w:val="4EA6C41E"/>
    <w:rsid w:val="4EB7BE01"/>
    <w:rsid w:val="4EF72FE2"/>
    <w:rsid w:val="4F3C26D1"/>
    <w:rsid w:val="4F46D068"/>
    <w:rsid w:val="4F4894EE"/>
    <w:rsid w:val="4FCBC836"/>
    <w:rsid w:val="4FE5C8D1"/>
    <w:rsid w:val="5049E78B"/>
    <w:rsid w:val="50D3967C"/>
    <w:rsid w:val="51236BA1"/>
    <w:rsid w:val="5199F6D3"/>
    <w:rsid w:val="519BE866"/>
    <w:rsid w:val="52184D35"/>
    <w:rsid w:val="526D1E35"/>
    <w:rsid w:val="52762573"/>
    <w:rsid w:val="528D9C98"/>
    <w:rsid w:val="53073593"/>
    <w:rsid w:val="534AEF6D"/>
    <w:rsid w:val="535AC050"/>
    <w:rsid w:val="53A182EC"/>
    <w:rsid w:val="53AE47DD"/>
    <w:rsid w:val="53C5DBA8"/>
    <w:rsid w:val="54036504"/>
    <w:rsid w:val="54499B0B"/>
    <w:rsid w:val="54818C65"/>
    <w:rsid w:val="54D21D72"/>
    <w:rsid w:val="54F6762E"/>
    <w:rsid w:val="55157EDC"/>
    <w:rsid w:val="552F3F61"/>
    <w:rsid w:val="55998411"/>
    <w:rsid w:val="55C01DAB"/>
    <w:rsid w:val="56051F8E"/>
    <w:rsid w:val="5656585D"/>
    <w:rsid w:val="568AF081"/>
    <w:rsid w:val="56ACC855"/>
    <w:rsid w:val="56AD57DD"/>
    <w:rsid w:val="56E079BC"/>
    <w:rsid w:val="56FA226B"/>
    <w:rsid w:val="57274479"/>
    <w:rsid w:val="57484039"/>
    <w:rsid w:val="57D08F1C"/>
    <w:rsid w:val="58228D93"/>
    <w:rsid w:val="58D3C67E"/>
    <w:rsid w:val="58EB8019"/>
    <w:rsid w:val="590F23B2"/>
    <w:rsid w:val="59EF5CEF"/>
    <w:rsid w:val="5A08FF58"/>
    <w:rsid w:val="5A0DE936"/>
    <w:rsid w:val="5A143B0E"/>
    <w:rsid w:val="5A175035"/>
    <w:rsid w:val="5A1C27A0"/>
    <w:rsid w:val="5ADA9AE4"/>
    <w:rsid w:val="5B064437"/>
    <w:rsid w:val="5B5CDB04"/>
    <w:rsid w:val="5BE92DE5"/>
    <w:rsid w:val="5CA48154"/>
    <w:rsid w:val="5CB471C8"/>
    <w:rsid w:val="5CBCA561"/>
    <w:rsid w:val="5CF968B7"/>
    <w:rsid w:val="5D2058A7"/>
    <w:rsid w:val="5D541A08"/>
    <w:rsid w:val="5DAB190B"/>
    <w:rsid w:val="5DDF2A0C"/>
    <w:rsid w:val="5E4A2CA8"/>
    <w:rsid w:val="5E597E67"/>
    <w:rsid w:val="5E611859"/>
    <w:rsid w:val="5ECB84E6"/>
    <w:rsid w:val="5EF865C2"/>
    <w:rsid w:val="5F1F58CC"/>
    <w:rsid w:val="5F2F4494"/>
    <w:rsid w:val="5F7DF027"/>
    <w:rsid w:val="5FB6D906"/>
    <w:rsid w:val="5FB6E6E5"/>
    <w:rsid w:val="6036EAC5"/>
    <w:rsid w:val="60876968"/>
    <w:rsid w:val="60B9F690"/>
    <w:rsid w:val="61020747"/>
    <w:rsid w:val="610E33C5"/>
    <w:rsid w:val="61407FD7"/>
    <w:rsid w:val="614600D9"/>
    <w:rsid w:val="6146CB65"/>
    <w:rsid w:val="61651D83"/>
    <w:rsid w:val="62116B27"/>
    <w:rsid w:val="622CC944"/>
    <w:rsid w:val="63320FA9"/>
    <w:rsid w:val="639C00B1"/>
    <w:rsid w:val="63F02738"/>
    <w:rsid w:val="64302AB5"/>
    <w:rsid w:val="6452EC11"/>
    <w:rsid w:val="64FAEF13"/>
    <w:rsid w:val="652BEBA5"/>
    <w:rsid w:val="6530E0A6"/>
    <w:rsid w:val="656F6413"/>
    <w:rsid w:val="66180C2A"/>
    <w:rsid w:val="666B5793"/>
    <w:rsid w:val="66B089B5"/>
    <w:rsid w:val="66F66A72"/>
    <w:rsid w:val="6759D8BB"/>
    <w:rsid w:val="679B7AFA"/>
    <w:rsid w:val="68785B79"/>
    <w:rsid w:val="68DC5171"/>
    <w:rsid w:val="68E74374"/>
    <w:rsid w:val="690E63C7"/>
    <w:rsid w:val="69452C7F"/>
    <w:rsid w:val="69759E8E"/>
    <w:rsid w:val="698D1059"/>
    <w:rsid w:val="69B805C7"/>
    <w:rsid w:val="69D71020"/>
    <w:rsid w:val="6A52EE79"/>
    <w:rsid w:val="6A5F68BC"/>
    <w:rsid w:val="6A8B4A4F"/>
    <w:rsid w:val="6A8DDA05"/>
    <w:rsid w:val="6B15055C"/>
    <w:rsid w:val="6B8517BA"/>
    <w:rsid w:val="6BA724EF"/>
    <w:rsid w:val="6BB17D81"/>
    <w:rsid w:val="6BE69AA2"/>
    <w:rsid w:val="6C584144"/>
    <w:rsid w:val="6CA50DE6"/>
    <w:rsid w:val="6CA540B7"/>
    <w:rsid w:val="6E0A3FE0"/>
    <w:rsid w:val="6E323326"/>
    <w:rsid w:val="6E3C239B"/>
    <w:rsid w:val="6E70A901"/>
    <w:rsid w:val="6EC83DE1"/>
    <w:rsid w:val="6EDDB739"/>
    <w:rsid w:val="6F4E6E75"/>
    <w:rsid w:val="6F7162BC"/>
    <w:rsid w:val="6FDC1730"/>
    <w:rsid w:val="6FE0EE9B"/>
    <w:rsid w:val="6FE87366"/>
    <w:rsid w:val="700D9BB3"/>
    <w:rsid w:val="7028DAE2"/>
    <w:rsid w:val="702C33BC"/>
    <w:rsid w:val="704AE83C"/>
    <w:rsid w:val="71294FBD"/>
    <w:rsid w:val="7158DCF5"/>
    <w:rsid w:val="71760161"/>
    <w:rsid w:val="718A5FB9"/>
    <w:rsid w:val="72003958"/>
    <w:rsid w:val="728DDAAF"/>
    <w:rsid w:val="72BE2FB2"/>
    <w:rsid w:val="72D6291F"/>
    <w:rsid w:val="72EA82FE"/>
    <w:rsid w:val="7337DED8"/>
    <w:rsid w:val="73954E6D"/>
    <w:rsid w:val="73ACB555"/>
    <w:rsid w:val="74144CEC"/>
    <w:rsid w:val="74198005"/>
    <w:rsid w:val="747408AC"/>
    <w:rsid w:val="749A5C1E"/>
    <w:rsid w:val="74E759B2"/>
    <w:rsid w:val="750C6E17"/>
    <w:rsid w:val="75111D49"/>
    <w:rsid w:val="755837EA"/>
    <w:rsid w:val="759F588A"/>
    <w:rsid w:val="759FF510"/>
    <w:rsid w:val="75A0E2CE"/>
    <w:rsid w:val="75DB5D7C"/>
    <w:rsid w:val="75DFB29F"/>
    <w:rsid w:val="76045D01"/>
    <w:rsid w:val="7624A98E"/>
    <w:rsid w:val="777E1E06"/>
    <w:rsid w:val="778A18F1"/>
    <w:rsid w:val="779BB112"/>
    <w:rsid w:val="77EA1B66"/>
    <w:rsid w:val="78069899"/>
    <w:rsid w:val="7818995B"/>
    <w:rsid w:val="782F7446"/>
    <w:rsid w:val="78920CD7"/>
    <w:rsid w:val="78D70C9F"/>
    <w:rsid w:val="78EB9A18"/>
    <w:rsid w:val="78F162F1"/>
    <w:rsid w:val="791AE40B"/>
    <w:rsid w:val="791C038E"/>
    <w:rsid w:val="7973E9AE"/>
    <w:rsid w:val="79D4881B"/>
    <w:rsid w:val="7A0F4FE5"/>
    <w:rsid w:val="7A21FD77"/>
    <w:rsid w:val="7A41E612"/>
    <w:rsid w:val="7A42CE7B"/>
    <w:rsid w:val="7A4C3872"/>
    <w:rsid w:val="7A75005A"/>
    <w:rsid w:val="7B4616C6"/>
    <w:rsid w:val="7BC695BA"/>
    <w:rsid w:val="7C260F56"/>
    <w:rsid w:val="7C2EA984"/>
    <w:rsid w:val="7C9836A9"/>
    <w:rsid w:val="7D4E08DA"/>
    <w:rsid w:val="7D5E2627"/>
    <w:rsid w:val="7D7303D3"/>
    <w:rsid w:val="7DFC0AAB"/>
    <w:rsid w:val="7E786A4A"/>
    <w:rsid w:val="7E7A4115"/>
    <w:rsid w:val="7E8D5EC8"/>
    <w:rsid w:val="7EBCA753"/>
    <w:rsid w:val="7F120FCB"/>
    <w:rsid w:val="7F2FE84D"/>
    <w:rsid w:val="7F57AF9C"/>
    <w:rsid w:val="7F876983"/>
    <w:rsid w:val="7FC5BA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6D83"/>
  <w15:chartTrackingRefBased/>
  <w15:docId w15:val="{AED35533-3C41-43AF-8275-A7C9A95E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99"/>
    <w:qFormat/>
    <w:rsid w:val="00E86869"/>
    <w:pPr>
      <w:spacing w:after="200" w:line="276" w:lineRule="auto"/>
      <w:ind w:left="720"/>
      <w:contextualSpacing/>
    </w:pPr>
    <w:rPr>
      <w:rFonts w:asciiTheme="minorHAnsi" w:hAnsiTheme="minorHAnsi"/>
      <w:sz w:val="22"/>
      <w:szCs w:val="22"/>
      <w:lang w:val="en-AU"/>
    </w:rPr>
  </w:style>
  <w:style w:type="character" w:styleId="Hyperlink">
    <w:name w:val="Hyperlink"/>
    <w:basedOn w:val="DefaultParagraphFont"/>
    <w:uiPriority w:val="99"/>
    <w:unhideWhenUsed/>
    <w:rsid w:val="00D42438"/>
    <w:rPr>
      <w:color w:val="0563C1" w:themeColor="hyperlink"/>
      <w:u w:val="single"/>
    </w:rPr>
  </w:style>
  <w:style w:type="paragraph" w:styleId="NoSpacing">
    <w:name w:val="No Spacing"/>
    <w:uiPriority w:val="1"/>
    <w:qFormat/>
    <w:rsid w:val="00D42438"/>
    <w:pPr>
      <w:spacing w:after="0" w:line="240" w:lineRule="auto"/>
    </w:pPr>
  </w:style>
  <w:style w:type="character" w:customStyle="1" w:styleId="normaltextrun">
    <w:name w:val="normaltextrun"/>
    <w:basedOn w:val="DefaultParagraphFont"/>
    <w:rsid w:val="00675B47"/>
  </w:style>
  <w:style w:type="character" w:customStyle="1" w:styleId="eop">
    <w:name w:val="eop"/>
    <w:basedOn w:val="DefaultParagraphFont"/>
    <w:rsid w:val="00675B47"/>
  </w:style>
  <w:style w:type="character" w:styleId="UnresolvedMention">
    <w:name w:val="Unresolved Mention"/>
    <w:basedOn w:val="DefaultParagraphFont"/>
    <w:uiPriority w:val="99"/>
    <w:semiHidden/>
    <w:unhideWhenUsed/>
    <w:rsid w:val="00E27BD4"/>
    <w:rPr>
      <w:color w:val="605E5C"/>
      <w:shd w:val="clear" w:color="auto" w:fill="E1DFDD"/>
    </w:rPr>
  </w:style>
  <w:style w:type="character" w:styleId="CommentReference">
    <w:name w:val="annotation reference"/>
    <w:basedOn w:val="DefaultParagraphFont"/>
    <w:uiPriority w:val="99"/>
    <w:semiHidden/>
    <w:unhideWhenUsed/>
    <w:rsid w:val="00731451"/>
    <w:rPr>
      <w:sz w:val="16"/>
      <w:szCs w:val="16"/>
    </w:rPr>
  </w:style>
  <w:style w:type="paragraph" w:styleId="CommentText">
    <w:name w:val="annotation text"/>
    <w:basedOn w:val="Normal"/>
    <w:link w:val="CommentTextChar"/>
    <w:uiPriority w:val="99"/>
    <w:semiHidden/>
    <w:unhideWhenUsed/>
    <w:rsid w:val="00731451"/>
    <w:rPr>
      <w:szCs w:val="20"/>
    </w:rPr>
  </w:style>
  <w:style w:type="character" w:customStyle="1" w:styleId="CommentTextChar">
    <w:name w:val="Comment Text Char"/>
    <w:basedOn w:val="DefaultParagraphFont"/>
    <w:link w:val="CommentText"/>
    <w:uiPriority w:val="99"/>
    <w:semiHidden/>
    <w:rsid w:val="00731451"/>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731451"/>
    <w:rPr>
      <w:b/>
      <w:bCs/>
    </w:rPr>
  </w:style>
  <w:style w:type="character" w:customStyle="1" w:styleId="CommentSubjectChar">
    <w:name w:val="Comment Subject Char"/>
    <w:basedOn w:val="CommentTextChar"/>
    <w:link w:val="CommentSubject"/>
    <w:uiPriority w:val="99"/>
    <w:semiHidden/>
    <w:rsid w:val="00731451"/>
    <w:rPr>
      <w:rFonts w:ascii="Arial" w:hAnsi="Arial"/>
      <w:b/>
      <w:bCs/>
      <w:sz w:val="20"/>
      <w:szCs w:val="20"/>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F73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sund\OneDrive%20-%20TAFE%20SA\My%20Documents\Assessment_Mapping\Review%20-%202021S1\5IOSMD\Student\ICTPRG535%20-%20AAI%20-%20App%20Developmen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DLCPolicyLabelLock xmlns="1c07d8c7-c900-4f17-8efa-882eb357c716" xsi:nil="true"/>
    <DLCPolicyLabelClientValue xmlns="1c07d8c7-c900-4f17-8efa-882eb357c716">{_UIVersionString}</DLCPolicyLabelClientValue>
    <DLCPolicyLabelValue xmlns="1c07d8c7-c900-4f17-8efa-882eb357c716">20.0</DLCPolicyLabelValue>
    <Previous_x0020_Document_x0020_State xmlns="1c07d8c7-c900-4f17-8efa-882eb357c716">Waiting for Metadata Input</Previous_x0020_Document_x0020_Stat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App Development Assignment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ICTPRG614</UOC_x0020_Code>
    <IconOverlay xmlns="http://schemas.microsoft.com/sharepoint/v4" xsi:nil="true"/>
    <Developer xmlns="1c07d8c7-c900-4f17-8efa-882eb357c716">
      <UserInfo>
        <DisplayName>Nadil Sundarapperuma</DisplayName>
        <AccountId>50</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ASI - Assessment - Student Instruction</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2022-07-27T14:30:00+00:00</Release_x0020_Date>
    <DateOfCurrentRelease xmlns="1c07d8c7-c900-4f17-8efa-882eb357c716">2022-03-28T13:30:00+00:00</DateOfCurrentRelease>
    <Approver xmlns="1c07d8c7-c900-4f17-8efa-882eb357c716">
      <UserInfo>
        <DisplayName>Nigel Blake</DisplayName>
        <AccountId>716</AccountId>
        <AccountType/>
      </UserInfo>
    </Approver>
    <UOC_x0020_Title xmlns="1c07d8c7-c900-4f17-8efa-882eb357c716">Build advanced user interfaces</UOC_x0020_Title>
    <_dlc_Exempt xmlns="http://schemas.microsoft.com/sharepoint/v3" xsi:nil="true"/>
    <Document_x0020_State xmlns="1c07d8c7-c900-4f17-8efa-882eb357c716">Developer Work Completed</Document_x0020_State>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PRG614AWS</Set_x0020_identifier>
    <QualityReCheckerDisplayName xmlns="3b32f6f0-ddcd-4e66-a0c8-12c7c6b50ecf" xsi:nil="true"/>
    <TaxCatchAll xmlns="3b32f6f0-ddcd-4e66-a0c8-12c7c6b50ecf" xsi:nil="true"/>
    <QualityReCheckerEmail xmlns="3b32f6f0-ddcd-4e66-a0c8-12c7c6b50ecf" xsi:nil="true"/>
    <lcf76f155ced4ddcb4097134ff3c332f xmlns="11fed03a-fcb9-4ce9-ad2d-79a8ab1655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57" ma:contentTypeDescription="Create a new document." ma:contentTypeScope="" ma:versionID="583bf340498b7e47414acc710a6bcc4c">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d381bb3b3b97c4324ffd10b7bcc9a172"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Not_x0020_For_x0020_Release" minOccurs="0"/>
                <xsd:element ref="ns1:Document_x0020_Type"/>
                <xsd:element ref="ns1:Development_x0020_Completed" minOccurs="0"/>
                <xsd:element ref="ns1:Refresh_x0020_Document_x0020_Name" minOccurs="0"/>
                <xsd:element ref="ns1:FastTrackFix" minOccurs="0"/>
                <xsd:element ref="ns1:Archive_x0020_this_x0020_document" minOccurs="0"/>
                <xsd:element ref="ns1:UOC_x0020_Code" minOccurs="0"/>
                <xsd:element ref="ns2:_dlc_DocIdPersistId" minOccurs="0"/>
                <xsd:element ref="ns2:_dlc_DocId" minOccurs="0"/>
                <xsd:element ref="ns1:Metadata_x0020_Completed"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Not_x0020_For_x0020_Release" ma:index="3" nillable="true" ma:displayName="Excluded from Release" ma:default="0" ma:description="Marking as Yes would exclude the document from release process." ma:indexed="true" ma:internalName="Not_x0020_For_x0020_Release" ma:readOnly="false">
      <xsd:simpleType>
        <xsd:restriction base="dms:Boolean"/>
      </xsd:simpleType>
    </xsd:element>
    <xsd:element name="Document_x0020_Type" ma:index="4" ma:displayName="Document Type Code" ma:description="The type code is added to the document name when the metadata completed field is marked as Yes" ma:format="Dropdown"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FastTrackFix" ma:index="7"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Metadata_x0020_Completed" ma:index="18" nillable="true" ma:displayName="Metadata Completed" ma:default="0" ma:hidden="true" ma:internalName="Metadata_x0020_Completed" ma:readOnly="false">
      <xsd:simpleType>
        <xsd:restriction base="dms:Boolea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http://schemas.microsoft.com/sharepoint/v4"/>
    <ds:schemaRef ds:uri="http://schemas.microsoft.com/sharepoint/v3"/>
    <ds:schemaRef ds:uri="11fed03a-fcb9-4ce9-ad2d-79a8ab16551b"/>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871F292-075F-45B0-B757-D7C5F28041A8}">
  <ds:schemaRefs>
    <ds:schemaRef ds:uri="office.server.policy"/>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5.xml><?xml version="1.0" encoding="utf-8"?>
<ds:datastoreItem xmlns:ds="http://schemas.openxmlformats.org/officeDocument/2006/customXml" ds:itemID="{ACB7C3B6-5A4E-4E67-B7EE-C86565E79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ICTPRG535 - AAI - App Development Assignment.dotx</Template>
  <TotalTime>93</TotalTime>
  <Pages>1</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Andre ALEXANDROV (001164110)</cp:lastModifiedBy>
  <cp:revision>4</cp:revision>
  <dcterms:created xsi:type="dcterms:W3CDTF">2023-11-02T02:48:00Z</dcterms:created>
  <dcterms:modified xsi:type="dcterms:W3CDTF">2023-11-02T04:19:00Z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Quality ReChecker">
    <vt:lpwstr/>
  </property>
  <property fmtid="{D5CDD505-2E9C-101B-9397-08002B2CF9AE}" pid="12" name="ClassificationContentMarkingHeaderShapeIds">
    <vt:lpwstr>1,3,4</vt:lpwstr>
  </property>
  <property fmtid="{D5CDD505-2E9C-101B-9397-08002B2CF9AE}" pid="13" name="ClassificationContentMarkingHeaderFontProps">
    <vt:lpwstr>#ff0000,14,Calibri</vt:lpwstr>
  </property>
  <property fmtid="{D5CDD505-2E9C-101B-9397-08002B2CF9AE}" pid="14" name="ClassificationContentMarkingHeaderText">
    <vt:lpwstr>OFFICIAL</vt:lpwstr>
  </property>
  <property fmtid="{D5CDD505-2E9C-101B-9397-08002B2CF9AE}" pid="15" name="MSIP_Label_cadccb89-6645-4547-a418-b9839adf4510_Enabled">
    <vt:lpwstr>true</vt:lpwstr>
  </property>
  <property fmtid="{D5CDD505-2E9C-101B-9397-08002B2CF9AE}" pid="16" name="MSIP_Label_cadccb89-6645-4547-a418-b9839adf4510_SetDate">
    <vt:lpwstr>2023-09-14T00:15:05Z</vt:lpwstr>
  </property>
  <property fmtid="{D5CDD505-2E9C-101B-9397-08002B2CF9AE}" pid="17" name="MSIP_Label_cadccb89-6645-4547-a418-b9839adf4510_Method">
    <vt:lpwstr>Standard</vt:lpwstr>
  </property>
  <property fmtid="{D5CDD505-2E9C-101B-9397-08002B2CF9AE}" pid="18" name="MSIP_Label_cadccb89-6645-4547-a418-b9839adf4510_Name">
    <vt:lpwstr>official</vt:lpwstr>
  </property>
  <property fmtid="{D5CDD505-2E9C-101B-9397-08002B2CF9AE}" pid="19" name="MSIP_Label_cadccb89-6645-4547-a418-b9839adf4510_SiteId">
    <vt:lpwstr>6f40af2a-bd43-4f5f-b217-f5448356ea1e</vt:lpwstr>
  </property>
  <property fmtid="{D5CDD505-2E9C-101B-9397-08002B2CF9AE}" pid="20" name="MSIP_Label_cadccb89-6645-4547-a418-b9839adf4510_ActionId">
    <vt:lpwstr>5c7a8e6b-1d3a-4507-8bbd-6292af89af23</vt:lpwstr>
  </property>
  <property fmtid="{D5CDD505-2E9C-101B-9397-08002B2CF9AE}" pid="21" name="MSIP_Label_cadccb89-6645-4547-a418-b9839adf4510_ContentBits">
    <vt:lpwstr>1</vt:lpwstr>
  </property>
  <property fmtid="{D5CDD505-2E9C-101B-9397-08002B2CF9AE}" pid="22" name="MediaServiceImageTags">
    <vt:lpwstr/>
  </property>
</Properties>
</file>