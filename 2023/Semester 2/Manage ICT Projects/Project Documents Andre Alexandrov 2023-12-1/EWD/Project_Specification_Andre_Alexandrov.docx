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D322D" w:themeColor="text2"/>
        </w:rPr>
        <w:id w:val="-37905796"/>
        <w:docPartObj>
          <w:docPartGallery w:val="Cover Pages"/>
          <w:docPartUnique/>
        </w:docPartObj>
      </w:sdtPr>
      <w:sdtEndPr/>
      <w:sdtContent>
        <w:p w14:paraId="577BB1B8" w14:textId="2CC0AD71" w:rsidR="00A60C39" w:rsidRDefault="00A60C39">
          <w:pPr>
            <w:pStyle w:val="NoSpacing"/>
          </w:pPr>
        </w:p>
        <w:p w14:paraId="3F5DC7D8" w14:textId="77777777" w:rsidR="00A60C39" w:rsidRDefault="00A60C39">
          <w:pPr>
            <w:pStyle w:val="NoSpacing"/>
          </w:pPr>
        </w:p>
        <w:p w14:paraId="5EB5FD58" w14:textId="76CA8770" w:rsidR="00A60C39" w:rsidRDefault="00A60C39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BC887CF" wp14:editId="3BF9C9FC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2011680</wp:posOffset>
                    </wp:positionV>
                    <wp:extent cx="5810250" cy="5208270"/>
                    <wp:effectExtent l="0" t="0" r="0" b="11430"/>
                    <wp:wrapTopAndBottom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0250" cy="5208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124976376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14:paraId="1DA57A71" w14:textId="54FAFD09" w:rsidR="00A60C39" w:rsidRDefault="00A60C39">
                                    <w:pPr>
                                      <w:pStyle w:val="Title"/>
                                      <w:spacing w:before="0" w:line="204" w:lineRule="auto"/>
                                      <w:jc w:val="left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>Project Specification</w:t>
                                    </w:r>
                                  </w:p>
                                </w:sdtContent>
                              </w:sdt>
                              <w:p w14:paraId="70571365" w14:textId="1F5E43B9" w:rsidR="00A60C39" w:rsidRDefault="004A7D88">
                                <w:pPr>
                                  <w:pStyle w:val="Subtitle"/>
                                  <w:jc w:val="left"/>
                                  <w:rPr>
                                    <w:color w:val="587A45" w:themeColor="accent2" w:themeShade="BF"/>
                                    <w:sz w:val="56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87A45" w:themeColor="accent2" w:themeShade="BF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7688536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0C39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>&lt;</w:t>
                                    </w:r>
                                    <w:r w:rsidR="00B872D6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>Old Mates</w:t>
                                    </w:r>
                                    <w:r w:rsidR="00A60C39">
                                      <w:rPr>
                                        <w:color w:val="587A45" w:themeColor="accent2" w:themeShade="BF"/>
                                        <w:sz w:val="56"/>
                                        <w:szCs w:val="56"/>
                                      </w:rPr>
                                      <w:t xml:space="preserve"> &gt;</w:t>
                                    </w:r>
                                  </w:sdtContent>
                                </w:sdt>
                              </w:p>
                              <w:p w14:paraId="578FFB6E" w14:textId="29ECC40A" w:rsidR="00A60C39" w:rsidRDefault="004A7D88"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19947967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7006">
                                      <w:rPr>
                                        <w:sz w:val="24"/>
                                        <w:szCs w:val="24"/>
                                      </w:rPr>
                                      <w:t>Student Name:</w:t>
                                    </w:r>
                                    <w:r w:rsidR="00B872D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Andre Alexandrov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-10046623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054D85" w14:textId="4A1EFBA9" w:rsidR="00A60C39" w:rsidRDefault="00B872D6">
                                    <w:pPr>
                                      <w:pStyle w:val="ContactInfo"/>
                                      <w:spacing w:after="40"/>
                                      <w:jc w:val="left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August 18,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C88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0;margin-top:158.4pt;width:457.5pt;height:410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124976376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EndPr/>
                          <w:sdtContent>
                            <w:p w14:paraId="1DA57A71" w14:textId="54FAFD09" w:rsidR="00A60C39" w:rsidRDefault="00A60C39">
                              <w:pPr>
                                <w:pStyle w:val="Title"/>
                                <w:spacing w:before="0" w:line="204" w:lineRule="auto"/>
                                <w:jc w:val="left"/>
                                <w:rPr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sz w:val="144"/>
                                  <w:szCs w:val="144"/>
                                </w:rPr>
                                <w:t>Project Specification</w:t>
                              </w:r>
                            </w:p>
                          </w:sdtContent>
                        </w:sdt>
                        <w:p w14:paraId="70571365" w14:textId="1F5E43B9" w:rsidR="00A60C39" w:rsidRDefault="004A7D88">
                          <w:pPr>
                            <w:pStyle w:val="Subtitle"/>
                            <w:jc w:val="left"/>
                            <w:rPr>
                              <w:color w:val="587A45" w:themeColor="accent2" w:themeShade="BF"/>
                              <w:sz w:val="56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87A45" w:themeColor="accent2" w:themeShade="BF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7688536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0C39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>&lt;</w:t>
                              </w:r>
                              <w:r w:rsidR="00B872D6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>Old Mates</w:t>
                              </w:r>
                              <w:r w:rsidR="00A60C39">
                                <w:rPr>
                                  <w:color w:val="587A45" w:themeColor="accent2" w:themeShade="BF"/>
                                  <w:sz w:val="56"/>
                                  <w:szCs w:val="56"/>
                                </w:rPr>
                                <w:t xml:space="preserve"> &gt;</w:t>
                              </w:r>
                            </w:sdtContent>
                          </w:sdt>
                        </w:p>
                        <w:p w14:paraId="578FFB6E" w14:textId="29ECC40A" w:rsidR="00A60C39" w:rsidRDefault="004A7D88"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19947967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C7006">
                                <w:rPr>
                                  <w:sz w:val="24"/>
                                  <w:szCs w:val="24"/>
                                </w:rPr>
                                <w:t>Student Name:</w:t>
                              </w:r>
                              <w:r w:rsidR="00B872D6">
                                <w:rPr>
                                  <w:sz w:val="24"/>
                                  <w:szCs w:val="24"/>
                                </w:rPr>
                                <w:t xml:space="preserve"> Andre Alexandrov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Date"/>
                            <w:tag w:val=""/>
                            <w:id w:val="-10046623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054D85" w14:textId="4A1EFBA9" w:rsidR="00A60C39" w:rsidRDefault="00B872D6">
                              <w:pPr>
                                <w:pStyle w:val="ContactInfo"/>
                                <w:spacing w:after="4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August 18, 2023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6B255D50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lastRenderedPageBreak/>
        <w:t>Description of the site: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379AA8B" w14:textId="43BA6D84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Site Name:</w:t>
      </w:r>
      <w:r w:rsidR="00B872D6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Old Mate</w:t>
      </w:r>
    </w:p>
    <w:p w14:paraId="3E3B4FA8" w14:textId="21A95771" w:rsidR="008C35C9" w:rsidRDefault="00B872D6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D90604D" w14:textId="5BB75D08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Products to be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sold</w:t>
      </w:r>
      <w:r>
        <w:rPr>
          <w:rStyle w:val="eop"/>
          <w:rFonts w:ascii="Arial" w:eastAsiaTheme="majorEastAsia" w:hAnsi="Arial" w:cs="Arial"/>
          <w:sz w:val="20"/>
          <w:szCs w:val="20"/>
        </w:rPr>
        <w:t>:</w:t>
      </w:r>
      <w:proofErr w:type="gramEnd"/>
      <w:r w:rsidR="00B872D6">
        <w:rPr>
          <w:rStyle w:val="eop"/>
          <w:rFonts w:ascii="Arial" w:eastAsiaTheme="majorEastAsia" w:hAnsi="Arial" w:cs="Arial"/>
          <w:sz w:val="20"/>
          <w:szCs w:val="20"/>
        </w:rPr>
        <w:t xml:space="preserve"> anything before 2000</w:t>
      </w:r>
    </w:p>
    <w:p w14:paraId="38424C5C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66CB4096" w14:textId="3E544F91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Description of the </w:t>
      </w:r>
      <w:r w:rsidR="007C0266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site (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one-to-two-lines):</w:t>
      </w:r>
      <w:r w:rsidR="00B872D6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the site functions as an OP shop that is only online</w:t>
      </w:r>
    </w:p>
    <w:p w14:paraId="1E79B9CC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ED991E3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Organisational Requirements (At least two each):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BBE95F2" w14:textId="031B2B7C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Organisational standards</w:t>
      </w:r>
      <w:r w:rsidR="00972877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56473AF4" w14:textId="3236D3EF" w:rsidR="00972877" w:rsidRDefault="00B872D6" w:rsidP="00B872D6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 naming standards</w:t>
      </w:r>
    </w:p>
    <w:p w14:paraId="06FA0E6B" w14:textId="7C8C97D1" w:rsidR="00B872D6" w:rsidRDefault="00B872D6" w:rsidP="00B872D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Variables: </w:t>
      </w:r>
      <w:proofErr w:type="spellStart"/>
      <w:proofErr w:type="gramStart"/>
      <w:r w:rsidRPr="00B872D6">
        <w:rPr>
          <w:rFonts w:ascii="Arial" w:hAnsi="Arial" w:cs="Arial"/>
          <w:sz w:val="20"/>
          <w:szCs w:val="20"/>
        </w:rPr>
        <w:t>lowerCamelCase</w:t>
      </w:r>
      <w:proofErr w:type="spellEnd"/>
      <w:r w:rsidRPr="00B872D6">
        <w:rPr>
          <w:rFonts w:ascii="Arial" w:hAnsi="Arial" w:cs="Arial"/>
          <w:sz w:val="20"/>
          <w:szCs w:val="20"/>
        </w:rPr>
        <w:t xml:space="preserve">  or</w:t>
      </w:r>
      <w:proofErr w:type="gramEnd"/>
      <w:r w:rsidRPr="00B872D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72D6">
        <w:rPr>
          <w:rFonts w:ascii="Arial" w:hAnsi="Arial" w:cs="Arial"/>
          <w:sz w:val="20"/>
          <w:szCs w:val="20"/>
        </w:rPr>
        <w:t>lower_lower_case</w:t>
      </w:r>
      <w:proofErr w:type="spellEnd"/>
    </w:p>
    <w:p w14:paraId="4C5D865C" w14:textId="5D2F2CDD" w:rsidR="00B872D6" w:rsidRDefault="00B872D6" w:rsidP="00B872D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Constants: </w:t>
      </w:r>
      <w:r w:rsidRPr="00B872D6">
        <w:rPr>
          <w:rFonts w:ascii="Arial" w:hAnsi="Arial" w:cs="Arial"/>
          <w:sz w:val="20"/>
          <w:szCs w:val="20"/>
        </w:rPr>
        <w:t>CONSTANT_CASE</w:t>
      </w:r>
    </w:p>
    <w:p w14:paraId="198B2EA5" w14:textId="2BDD8CE7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Legislative requirements</w:t>
      </w:r>
      <w:r w:rsidR="00972877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6D733F60" w14:textId="1B3CDC7A" w:rsidR="00972877" w:rsidRDefault="00B872D6" w:rsidP="00B872D6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Privacy policy</w:t>
      </w:r>
    </w:p>
    <w:p w14:paraId="6F9DDD89" w14:textId="02ABEFD8" w:rsidR="00972877" w:rsidRPr="00B872D6" w:rsidRDefault="00B872D6" w:rsidP="00CD1170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B872D6">
        <w:rPr>
          <w:rStyle w:val="eop"/>
          <w:rFonts w:ascii="Arial" w:eastAsiaTheme="majorEastAsia" w:hAnsi="Arial" w:cs="Arial"/>
          <w:sz w:val="20"/>
          <w:szCs w:val="20"/>
        </w:rPr>
        <w:t>What information we collect</w:t>
      </w:r>
    </w:p>
    <w:p w14:paraId="019C8B38" w14:textId="57B18D88" w:rsidR="00B872D6" w:rsidRPr="00B872D6" w:rsidRDefault="00B872D6" w:rsidP="00CD1170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How and where it is stored</w:t>
      </w:r>
    </w:p>
    <w:p w14:paraId="0B893F98" w14:textId="1648D4DF" w:rsidR="008C35C9" w:rsidRDefault="008C35C9" w:rsidP="009728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Database data requirements</w:t>
      </w:r>
      <w:r w:rsidR="00972877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8097F73" w14:textId="6DFDB8AA" w:rsidR="00B872D6" w:rsidRPr="00B872D6" w:rsidRDefault="00B872D6" w:rsidP="00B872D6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 xml:space="preserve">Use https and or </w:t>
      </w:r>
      <w:proofErr w:type="spellStart"/>
      <w:r>
        <w:rPr>
          <w:rStyle w:val="eop"/>
          <w:rFonts w:ascii="Arial" w:eastAsiaTheme="majorEastAsia" w:hAnsi="Arial" w:cs="Arial"/>
          <w:sz w:val="20"/>
          <w:szCs w:val="20"/>
        </w:rPr>
        <w:t>ssl</w:t>
      </w:r>
      <w:proofErr w:type="spellEnd"/>
      <w:r>
        <w:rPr>
          <w:rStyle w:val="eop"/>
          <w:rFonts w:ascii="Arial" w:eastAsiaTheme="majorEastAsia" w:hAnsi="Arial" w:cs="Arial"/>
          <w:sz w:val="20"/>
          <w:szCs w:val="20"/>
        </w:rPr>
        <w:t xml:space="preserve"> when adding data to the DB</w:t>
      </w:r>
    </w:p>
    <w:p w14:paraId="1EF64CBE" w14:textId="2247521E" w:rsidR="00B872D6" w:rsidRDefault="00B872D6" w:rsidP="00B872D6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Encrypt sensitive information</w:t>
      </w:r>
    </w:p>
    <w:p w14:paraId="2B5960EB" w14:textId="77777777" w:rsidR="008C35C9" w:rsidRDefault="008C35C9" w:rsidP="008C35C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303478" w14:textId="77777777" w:rsidR="00B55CB8" w:rsidRDefault="008C35C9" w:rsidP="00B55C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sz w:val="20"/>
          <w:szCs w:val="20"/>
          <w:lang w:val="en-GB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Site Functionalities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: </w:t>
      </w:r>
    </w:p>
    <w:p w14:paraId="73EF5EDC" w14:textId="77777777" w:rsidR="00B872D6" w:rsidRDefault="008C35C9" w:rsidP="00B872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Client-side functionalities (list at least 2)</w:t>
      </w:r>
      <w:r w:rsidR="00B55CB8"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4892530" w14:textId="44794D03" w:rsidR="00B872D6" w:rsidRPr="00B872D6" w:rsidRDefault="00B872D6" w:rsidP="00B872D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proofErr w:type="gramStart"/>
      <w:r w:rsidRPr="00B872D6">
        <w:rPr>
          <w:rFonts w:ascii="Arial" w:hAnsi="Arial" w:cs="Arial"/>
          <w:sz w:val="20"/>
          <w:szCs w:val="20"/>
        </w:rPr>
        <w:t>Client side</w:t>
      </w:r>
      <w:proofErr w:type="gramEnd"/>
      <w:r w:rsidRPr="00B872D6">
        <w:rPr>
          <w:rFonts w:ascii="Arial" w:hAnsi="Arial" w:cs="Arial"/>
          <w:sz w:val="20"/>
          <w:szCs w:val="20"/>
        </w:rPr>
        <w:t xml:space="preserve"> </w:t>
      </w:r>
      <w:r w:rsidR="00D31059">
        <w:rPr>
          <w:rFonts w:ascii="Arial" w:hAnsi="Arial" w:cs="Arial"/>
          <w:sz w:val="20"/>
          <w:szCs w:val="20"/>
        </w:rPr>
        <w:t xml:space="preserve">credential </w:t>
      </w:r>
      <w:r w:rsidRPr="00B872D6">
        <w:rPr>
          <w:rFonts w:ascii="Arial" w:hAnsi="Arial" w:cs="Arial"/>
          <w:sz w:val="20"/>
          <w:szCs w:val="20"/>
        </w:rPr>
        <w:t>validation</w:t>
      </w:r>
    </w:p>
    <w:p w14:paraId="61670A4D" w14:textId="2792C480" w:rsidR="00B55CB8" w:rsidRPr="00B872D6" w:rsidRDefault="00B872D6" w:rsidP="00B872D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eastAsiaTheme="majorEastAsia" w:hAnsi="Arial" w:cs="Arial"/>
          <w:sz w:val="20"/>
          <w:szCs w:val="20"/>
        </w:rPr>
      </w:pPr>
      <w:r w:rsidRPr="00B872D6">
        <w:rPr>
          <w:rFonts w:ascii="Arial" w:hAnsi="Arial" w:cs="Arial"/>
          <w:sz w:val="20"/>
          <w:szCs w:val="20"/>
        </w:rPr>
        <w:t>Product counts displayed</w:t>
      </w:r>
    </w:p>
    <w:p w14:paraId="1FA698CC" w14:textId="18301E21" w:rsidR="008C35C9" w:rsidRDefault="008C35C9" w:rsidP="00B872D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Server-side functionalities (list at least 6)</w:t>
      </w:r>
      <w:r w:rsidR="00B55CB8">
        <w:rPr>
          <w:rStyle w:val="eop"/>
          <w:rFonts w:ascii="Arial" w:eastAsiaTheme="majorEastAsia" w:hAnsi="Arial" w:cs="Arial"/>
          <w:sz w:val="20"/>
          <w:szCs w:val="20"/>
        </w:rPr>
        <w:t>:</w:t>
      </w:r>
    </w:p>
    <w:p w14:paraId="37925A22" w14:textId="77777777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shopping cart info</w:t>
      </w:r>
    </w:p>
    <w:p w14:paraId="7F38FB9C" w14:textId="0EC08E0D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 able to update </w:t>
      </w:r>
      <w:r w:rsidR="00D31059">
        <w:rPr>
          <w:rFonts w:ascii="Arial" w:hAnsi="Arial" w:cs="Arial"/>
          <w:sz w:val="20"/>
          <w:szCs w:val="20"/>
        </w:rPr>
        <w:t xml:space="preserve">product state </w:t>
      </w:r>
      <w:r>
        <w:rPr>
          <w:rFonts w:ascii="Arial" w:hAnsi="Arial" w:cs="Arial"/>
          <w:sz w:val="20"/>
          <w:szCs w:val="20"/>
        </w:rPr>
        <w:t>when client selects product</w:t>
      </w:r>
    </w:p>
    <w:p w14:paraId="0F04FF2E" w14:textId="77777777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user credentials</w:t>
      </w:r>
    </w:p>
    <w:p w14:paraId="5E946789" w14:textId="13906AE5" w:rsidR="00C862FD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Products retrieved and displayed</w:t>
      </w:r>
      <w:r w:rsidR="00D31059">
        <w:rPr>
          <w:rFonts w:ascii="Arial" w:hAnsi="Arial" w:cs="Arial"/>
          <w:sz w:val="20"/>
          <w:szCs w:val="20"/>
        </w:rPr>
        <w:t xml:space="preserve"> from DB</w:t>
      </w:r>
    </w:p>
    <w:p w14:paraId="2A0FA7C6" w14:textId="738299A6" w:rsidR="008C35C9" w:rsidRPr="00D31059" w:rsidRDefault="00C862FD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C862FD">
        <w:rPr>
          <w:rStyle w:val="eop"/>
          <w:rFonts w:ascii="Arial" w:eastAsiaTheme="majorEastAsia" w:hAnsi="Arial" w:cs="Arial"/>
          <w:sz w:val="20"/>
          <w:szCs w:val="20"/>
        </w:rPr>
        <w:t>Inventory Management</w:t>
      </w:r>
    </w:p>
    <w:p w14:paraId="4C805D28" w14:textId="41012D32" w:rsidR="00D31059" w:rsidRDefault="00D31059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Management of cookies</w:t>
      </w:r>
    </w:p>
    <w:p w14:paraId="7025165D" w14:textId="5BD74455" w:rsidR="00D31059" w:rsidRPr="00C862FD" w:rsidRDefault="00D31059" w:rsidP="00C862F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 connection to database </w:t>
      </w:r>
    </w:p>
    <w:p w14:paraId="35A41545" w14:textId="77777777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Technical requirements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: Identify the following upgrades and requirements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520C6EA" w14:textId="77777777" w:rsidR="00E044B5" w:rsidRP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 xml:space="preserve">Web server </w:t>
      </w:r>
    </w:p>
    <w:p w14:paraId="257BBAA7" w14:textId="0A97CDEB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Apache 2.0</w:t>
      </w:r>
    </w:p>
    <w:p w14:paraId="16B462A0" w14:textId="77777777" w:rsidR="00E044B5" w:rsidRP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 xml:space="preserve">Database server </w:t>
      </w:r>
    </w:p>
    <w:p w14:paraId="21385251" w14:textId="033C60DC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proofErr w:type="spellStart"/>
      <w:r w:rsidRPr="00E044B5">
        <w:rPr>
          <w:rFonts w:ascii="Arial" w:eastAsia="Calibri" w:hAnsi="Arial"/>
          <w:sz w:val="20"/>
          <w:szCs w:val="20"/>
          <w:lang w:val="en-GB"/>
        </w:rPr>
        <w:t>MySql</w:t>
      </w:r>
      <w:proofErr w:type="spellEnd"/>
      <w:r w:rsidRPr="00E044B5">
        <w:rPr>
          <w:rFonts w:ascii="Arial" w:eastAsia="Calibri" w:hAnsi="Arial"/>
          <w:sz w:val="20"/>
          <w:szCs w:val="20"/>
          <w:lang w:val="en-GB"/>
        </w:rPr>
        <w:t xml:space="preserve"> 8.0.28</w:t>
      </w:r>
    </w:p>
    <w:p w14:paraId="08BABE21" w14:textId="77777777" w:rsidR="00E044B5" w:rsidRP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>Scripting language</w:t>
      </w:r>
    </w:p>
    <w:p w14:paraId="7F1C9D26" w14:textId="241D5893" w:rsid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PHP 7.2.1</w:t>
      </w:r>
    </w:p>
    <w:p w14:paraId="29782EC2" w14:textId="0338E87C" w:rsidR="00D31059" w:rsidRPr="00E044B5" w:rsidRDefault="00D31059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>
        <w:rPr>
          <w:rFonts w:ascii="Arial" w:eastAsia="Calibri" w:hAnsi="Arial"/>
          <w:sz w:val="20"/>
          <w:szCs w:val="20"/>
          <w:lang w:val="en-GB"/>
        </w:rPr>
        <w:t xml:space="preserve">JavaScript </w:t>
      </w:r>
    </w:p>
    <w:p w14:paraId="49C8BBF1" w14:textId="77777777" w:rsidR="00E044B5" w:rsidRDefault="00E044B5" w:rsidP="00E044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before="0" w:after="0" w:line="240" w:lineRule="auto"/>
        <w:rPr>
          <w:rFonts w:ascii="Arial" w:eastAsia="Calibri" w:hAnsi="Arial" w:cs="Times New Roman"/>
          <w:color w:val="auto"/>
          <w:szCs w:val="24"/>
          <w:lang w:val="en-GB" w:eastAsia="en-US"/>
        </w:rPr>
      </w:pPr>
      <w:r w:rsidRPr="00E044B5">
        <w:rPr>
          <w:rFonts w:ascii="Arial" w:eastAsia="Calibri" w:hAnsi="Arial" w:cs="Times New Roman"/>
          <w:color w:val="auto"/>
          <w:szCs w:val="24"/>
          <w:lang w:val="en-GB" w:eastAsia="en-US"/>
        </w:rPr>
        <w:t>Two security requirements</w:t>
      </w:r>
    </w:p>
    <w:p w14:paraId="482E0744" w14:textId="3FA46153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Username and Password</w:t>
      </w:r>
    </w:p>
    <w:p w14:paraId="28D99612" w14:textId="43854DD8" w:rsidR="00E044B5" w:rsidRPr="00E044B5" w:rsidRDefault="00E044B5" w:rsidP="00E044B5">
      <w:pPr>
        <w:pStyle w:val="ListParagraph"/>
        <w:numPr>
          <w:ilvl w:val="0"/>
          <w:numId w:val="2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rPr>
          <w:rFonts w:ascii="Arial" w:eastAsia="Calibri" w:hAnsi="Arial"/>
          <w:sz w:val="20"/>
          <w:szCs w:val="20"/>
          <w:lang w:val="en-GB"/>
        </w:rPr>
      </w:pPr>
      <w:r w:rsidRPr="00E044B5">
        <w:rPr>
          <w:rFonts w:ascii="Arial" w:eastAsia="Calibri" w:hAnsi="Arial"/>
          <w:sz w:val="20"/>
          <w:szCs w:val="20"/>
          <w:lang w:val="en-GB"/>
        </w:rPr>
        <w:t>https</w:t>
      </w:r>
    </w:p>
    <w:p w14:paraId="36AE0348" w14:textId="77777777" w:rsidR="008C35C9" w:rsidRDefault="008C35C9" w:rsidP="008C35C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CC0A065" w14:textId="11D7972B" w:rsidR="008C35C9" w:rsidRDefault="008C35C9" w:rsidP="00B55C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Database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 xml:space="preserve"> </w:t>
      </w:r>
      <w:r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Structure</w:t>
      </w:r>
      <w:r w:rsidR="00B55CB8">
        <w:rPr>
          <w:rStyle w:val="normaltextrun"/>
          <w:rFonts w:ascii="Arial" w:eastAsiaTheme="majorEastAsia" w:hAnsi="Arial" w:cs="Arial"/>
          <w:b/>
          <w:bCs/>
          <w:sz w:val="20"/>
          <w:szCs w:val="20"/>
          <w:lang w:val="en-GB"/>
        </w:rPr>
        <w:t>:</w:t>
      </w:r>
      <w:r>
        <w:rPr>
          <w:rStyle w:val="normaltextrun"/>
          <w:rFonts w:ascii="Arial" w:eastAsiaTheme="majorEastAsia" w:hAnsi="Arial" w:cs="Arial"/>
          <w:sz w:val="20"/>
          <w:szCs w:val="20"/>
          <w:lang w:val="en-GB"/>
        </w:rPr>
        <w:t> </w:t>
      </w:r>
    </w:p>
    <w:p w14:paraId="4EFB4F71" w14:textId="6489A18F" w:rsidR="00B872D6" w:rsidRDefault="00B872D6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proofErr w:type="gramStart"/>
      <w:r w:rsidRPr="0005232C">
        <w:rPr>
          <w:color w:val="auto"/>
        </w:rPr>
        <w:t>Customer(</w:t>
      </w:r>
      <w:proofErr w:type="spellStart"/>
      <w:proofErr w:type="gramEnd"/>
      <w:r w:rsidRPr="0005232C">
        <w:rPr>
          <w:b/>
          <w:bCs/>
          <w:color w:val="auto"/>
        </w:rPr>
        <w:t>customer_ID</w:t>
      </w:r>
      <w:proofErr w:type="spellEnd"/>
      <w:r w:rsidRPr="0005232C">
        <w:rPr>
          <w:color w:val="auto"/>
        </w:rPr>
        <w:t>, email, password</w:t>
      </w:r>
      <w:r w:rsidR="00C862FD" w:rsidRPr="0005232C">
        <w:rPr>
          <w:color w:val="auto"/>
        </w:rPr>
        <w:t xml:space="preserve">, </w:t>
      </w:r>
      <w:proofErr w:type="spellStart"/>
      <w:r w:rsidR="00C862FD" w:rsidRPr="0005232C">
        <w:rPr>
          <w:color w:val="auto"/>
        </w:rPr>
        <w:t>firstName</w:t>
      </w:r>
      <w:proofErr w:type="spellEnd"/>
      <w:r w:rsidR="00C862FD" w:rsidRPr="0005232C">
        <w:rPr>
          <w:color w:val="auto"/>
        </w:rPr>
        <w:t xml:space="preserve">, </w:t>
      </w:r>
      <w:proofErr w:type="spellStart"/>
      <w:r w:rsidR="00C862FD" w:rsidRPr="0005232C">
        <w:rPr>
          <w:color w:val="auto"/>
        </w:rPr>
        <w:t>lastName</w:t>
      </w:r>
      <w:proofErr w:type="spellEnd"/>
      <w:r w:rsidR="00C862FD" w:rsidRPr="0005232C">
        <w:rPr>
          <w:color w:val="auto"/>
        </w:rPr>
        <w:t xml:space="preserve">, </w:t>
      </w:r>
      <w:proofErr w:type="spellStart"/>
      <w:r w:rsidR="00C862FD" w:rsidRPr="0005232C">
        <w:rPr>
          <w:color w:val="auto"/>
        </w:rPr>
        <w:t>phoneNumber</w:t>
      </w:r>
      <w:proofErr w:type="spellEnd"/>
      <w:r w:rsidR="0039757A">
        <w:rPr>
          <w:color w:val="auto"/>
        </w:rPr>
        <w:t xml:space="preserve">, </w:t>
      </w:r>
      <w:proofErr w:type="spellStart"/>
      <w:r w:rsidR="0039757A">
        <w:rPr>
          <w:color w:val="auto"/>
        </w:rPr>
        <w:t>cardNumbers</w:t>
      </w:r>
      <w:proofErr w:type="spellEnd"/>
      <w:r w:rsidRPr="0005232C">
        <w:rPr>
          <w:color w:val="auto"/>
        </w:rPr>
        <w:t>)</w:t>
      </w:r>
    </w:p>
    <w:p w14:paraId="61ECE5CC" w14:textId="48CDCE02" w:rsidR="0039757A" w:rsidRPr="0005232C" w:rsidRDefault="0039757A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proofErr w:type="gramStart"/>
      <w:r w:rsidRPr="0039757A">
        <w:rPr>
          <w:color w:val="auto"/>
        </w:rPr>
        <w:t>Providers(</w:t>
      </w:r>
      <w:proofErr w:type="spellStart"/>
      <w:proofErr w:type="gramEnd"/>
      <w:r>
        <w:rPr>
          <w:b/>
          <w:bCs/>
          <w:color w:val="auto"/>
        </w:rPr>
        <w:t>p</w:t>
      </w:r>
      <w:r w:rsidRPr="0039757A">
        <w:rPr>
          <w:b/>
          <w:bCs/>
          <w:color w:val="auto"/>
        </w:rPr>
        <w:t>rovider_ID</w:t>
      </w:r>
      <w:proofErr w:type="spellEnd"/>
      <w:r w:rsidRPr="0039757A">
        <w:rPr>
          <w:color w:val="auto"/>
        </w:rPr>
        <w:t xml:space="preserve">, </w:t>
      </w:r>
      <w:proofErr w:type="spellStart"/>
      <w:r w:rsidRPr="0039757A">
        <w:rPr>
          <w:color w:val="auto"/>
        </w:rPr>
        <w:t>customer_ID</w:t>
      </w:r>
      <w:proofErr w:type="spellEnd"/>
      <w:r w:rsidRPr="0039757A">
        <w:rPr>
          <w:color w:val="auto"/>
        </w:rPr>
        <w:t xml:space="preserve">, </w:t>
      </w:r>
      <w:proofErr w:type="spellStart"/>
      <w:r w:rsidRPr="0039757A">
        <w:rPr>
          <w:color w:val="auto"/>
        </w:rPr>
        <w:t>firstName</w:t>
      </w:r>
      <w:proofErr w:type="spellEnd"/>
      <w:r w:rsidRPr="0039757A">
        <w:rPr>
          <w:color w:val="auto"/>
        </w:rPr>
        <w:t xml:space="preserve">, </w:t>
      </w:r>
      <w:proofErr w:type="spellStart"/>
      <w:r w:rsidRPr="0039757A">
        <w:rPr>
          <w:color w:val="auto"/>
        </w:rPr>
        <w:t>lastName</w:t>
      </w:r>
      <w:proofErr w:type="spellEnd"/>
      <w:r w:rsidRPr="0039757A">
        <w:rPr>
          <w:color w:val="auto"/>
        </w:rPr>
        <w:t>, address)</w:t>
      </w:r>
    </w:p>
    <w:p w14:paraId="1A2393CB" w14:textId="78D51056" w:rsidR="00B872D6" w:rsidRPr="0005232C" w:rsidRDefault="00B872D6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proofErr w:type="gramStart"/>
      <w:r w:rsidRPr="0005232C">
        <w:rPr>
          <w:color w:val="auto"/>
        </w:rPr>
        <w:t>Products(</w:t>
      </w:r>
      <w:proofErr w:type="spellStart"/>
      <w:proofErr w:type="gramEnd"/>
      <w:r w:rsidRPr="0039757A">
        <w:rPr>
          <w:b/>
          <w:bCs/>
          <w:color w:val="auto"/>
        </w:rPr>
        <w:t>product_ID</w:t>
      </w:r>
      <w:proofErr w:type="spellEnd"/>
      <w:r w:rsidRPr="0005232C">
        <w:rPr>
          <w:color w:val="auto"/>
        </w:rPr>
        <w:t>,</w:t>
      </w:r>
      <w:r w:rsidR="0039757A">
        <w:rPr>
          <w:color w:val="auto"/>
        </w:rPr>
        <w:t xml:space="preserve"> </w:t>
      </w:r>
      <w:proofErr w:type="spellStart"/>
      <w:r w:rsidR="0039757A" w:rsidRPr="0039757A">
        <w:rPr>
          <w:b/>
          <w:bCs/>
          <w:color w:val="auto"/>
        </w:rPr>
        <w:t>provider_ID</w:t>
      </w:r>
      <w:proofErr w:type="spellEnd"/>
      <w:r w:rsidR="0039757A">
        <w:rPr>
          <w:color w:val="auto"/>
        </w:rPr>
        <w:t>,</w:t>
      </w:r>
      <w:r w:rsidRPr="0005232C">
        <w:rPr>
          <w:color w:val="auto"/>
        </w:rPr>
        <w:t xml:space="preserve"> </w:t>
      </w:r>
      <w:proofErr w:type="spellStart"/>
      <w:r w:rsidRPr="0005232C">
        <w:rPr>
          <w:color w:val="auto"/>
        </w:rPr>
        <w:t>amountAvailable</w:t>
      </w:r>
      <w:proofErr w:type="spellEnd"/>
      <w:r w:rsidR="00C862FD" w:rsidRPr="0005232C">
        <w:rPr>
          <w:color w:val="auto"/>
        </w:rPr>
        <w:t>, name, description</w:t>
      </w:r>
      <w:r w:rsidRPr="0005232C">
        <w:rPr>
          <w:color w:val="auto"/>
        </w:rPr>
        <w:t>)</w:t>
      </w:r>
    </w:p>
    <w:p w14:paraId="61E9A23E" w14:textId="0C2FE886" w:rsidR="00B872D6" w:rsidRPr="0005232C" w:rsidRDefault="00B872D6" w:rsidP="00B872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proofErr w:type="gramStart"/>
      <w:r w:rsidRPr="0005232C">
        <w:rPr>
          <w:color w:val="auto"/>
        </w:rPr>
        <w:t>Order(</w:t>
      </w:r>
      <w:proofErr w:type="spellStart"/>
      <w:proofErr w:type="gramEnd"/>
      <w:r w:rsidRPr="00C16C2B">
        <w:rPr>
          <w:b/>
          <w:bCs/>
          <w:color w:val="auto"/>
        </w:rPr>
        <w:t>order_ID</w:t>
      </w:r>
      <w:proofErr w:type="spellEnd"/>
      <w:r w:rsidRPr="00C16C2B">
        <w:rPr>
          <w:b/>
          <w:bCs/>
          <w:color w:val="auto"/>
        </w:rPr>
        <w:t xml:space="preserve">, </w:t>
      </w:r>
      <w:proofErr w:type="spellStart"/>
      <w:r w:rsidRPr="00C16C2B">
        <w:rPr>
          <w:b/>
          <w:bCs/>
          <w:color w:val="auto"/>
        </w:rPr>
        <w:t>customer_ID</w:t>
      </w:r>
      <w:proofErr w:type="spellEnd"/>
      <w:r w:rsidRPr="0005232C">
        <w:rPr>
          <w:color w:val="auto"/>
        </w:rPr>
        <w:t>, status</w:t>
      </w:r>
      <w:r w:rsidR="00C862FD" w:rsidRPr="0005232C">
        <w:rPr>
          <w:color w:val="auto"/>
        </w:rPr>
        <w:t>, cost</w:t>
      </w:r>
      <w:r w:rsidRPr="0005232C">
        <w:rPr>
          <w:color w:val="auto"/>
        </w:rPr>
        <w:t>)</w:t>
      </w:r>
    </w:p>
    <w:p w14:paraId="72D8E449" w14:textId="751A66DF" w:rsidR="00995501" w:rsidRPr="00A60C39" w:rsidRDefault="00B872D6" w:rsidP="007E2CF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59" w:lineRule="auto"/>
        <w:rPr>
          <w:color w:val="auto"/>
        </w:rPr>
      </w:pPr>
      <w:proofErr w:type="spellStart"/>
      <w:proofErr w:type="gramStart"/>
      <w:r w:rsidRPr="0005232C">
        <w:rPr>
          <w:color w:val="auto"/>
        </w:rPr>
        <w:t>OrderItems</w:t>
      </w:r>
      <w:proofErr w:type="spellEnd"/>
      <w:r w:rsidRPr="0005232C">
        <w:rPr>
          <w:color w:val="auto"/>
        </w:rPr>
        <w:t>(</w:t>
      </w:r>
      <w:proofErr w:type="spellStart"/>
      <w:proofErr w:type="gramEnd"/>
      <w:r w:rsidRPr="00C16C2B">
        <w:rPr>
          <w:b/>
          <w:bCs/>
          <w:color w:val="auto"/>
        </w:rPr>
        <w:t>product_ID</w:t>
      </w:r>
      <w:proofErr w:type="spellEnd"/>
      <w:r w:rsidRPr="00C16C2B">
        <w:rPr>
          <w:b/>
          <w:bCs/>
          <w:color w:val="auto"/>
        </w:rPr>
        <w:t xml:space="preserve">, </w:t>
      </w:r>
      <w:proofErr w:type="spellStart"/>
      <w:r w:rsidRPr="00C16C2B">
        <w:rPr>
          <w:b/>
          <w:bCs/>
          <w:color w:val="auto"/>
        </w:rPr>
        <w:t>order_ID</w:t>
      </w:r>
      <w:proofErr w:type="spellEnd"/>
      <w:r w:rsidRPr="0005232C">
        <w:rPr>
          <w:color w:val="auto"/>
        </w:rPr>
        <w:t>, count</w:t>
      </w:r>
      <w:r w:rsidR="00C862FD" w:rsidRPr="0005232C">
        <w:rPr>
          <w:color w:val="auto"/>
        </w:rPr>
        <w:t xml:space="preserve">, </w:t>
      </w:r>
      <w:proofErr w:type="spellStart"/>
      <w:r w:rsidR="00C862FD" w:rsidRPr="0005232C">
        <w:rPr>
          <w:color w:val="auto"/>
        </w:rPr>
        <w:t>combinedPrice</w:t>
      </w:r>
      <w:proofErr w:type="spellEnd"/>
      <w:r w:rsidR="00C862FD" w:rsidRPr="0005232C">
        <w:rPr>
          <w:color w:val="auto"/>
        </w:rPr>
        <w:t xml:space="preserve">, </w:t>
      </w:r>
      <w:proofErr w:type="spellStart"/>
      <w:r w:rsidR="00C862FD" w:rsidRPr="0005232C">
        <w:rPr>
          <w:color w:val="auto"/>
        </w:rPr>
        <w:t>individualPrice</w:t>
      </w:r>
      <w:proofErr w:type="spellEnd"/>
      <w:r w:rsidRPr="0005232C">
        <w:rPr>
          <w:color w:val="auto"/>
        </w:rPr>
        <w:t>)</w:t>
      </w:r>
      <w:r w:rsidR="007E2CFB">
        <w:rPr>
          <w:color w:val="auto"/>
        </w:rPr>
        <w:t>s</w:t>
      </w:r>
    </w:p>
    <w:sectPr w:rsidR="00995501" w:rsidRPr="00A60C39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9E3B" w14:textId="77777777" w:rsidR="004A7D88" w:rsidRDefault="004A7D88">
      <w:pPr>
        <w:spacing w:before="0" w:after="0" w:line="240" w:lineRule="auto"/>
      </w:pPr>
      <w:r>
        <w:separator/>
      </w:r>
    </w:p>
  </w:endnote>
  <w:endnote w:type="continuationSeparator" w:id="0">
    <w:p w14:paraId="7F90F5BD" w14:textId="77777777" w:rsidR="004A7D88" w:rsidRDefault="004A7D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6D96" w14:textId="31872E8C" w:rsidR="00995501" w:rsidRDefault="00962DD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2303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43AC" w14:textId="77777777" w:rsidR="004A7D88" w:rsidRDefault="004A7D88">
      <w:pPr>
        <w:spacing w:before="0" w:after="0" w:line="240" w:lineRule="auto"/>
      </w:pPr>
      <w:r>
        <w:separator/>
      </w:r>
    </w:p>
  </w:footnote>
  <w:footnote w:type="continuationSeparator" w:id="0">
    <w:p w14:paraId="3C1C0308" w14:textId="77777777" w:rsidR="004A7D88" w:rsidRDefault="004A7D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CA6549"/>
    <w:multiLevelType w:val="multilevel"/>
    <w:tmpl w:val="EF6ED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B47C59"/>
    <w:multiLevelType w:val="multilevel"/>
    <w:tmpl w:val="7AD4A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842D2"/>
    <w:multiLevelType w:val="multilevel"/>
    <w:tmpl w:val="6590DD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17CC3"/>
    <w:multiLevelType w:val="hybridMultilevel"/>
    <w:tmpl w:val="3998C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59C1"/>
    <w:multiLevelType w:val="multilevel"/>
    <w:tmpl w:val="136EE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6F85C3B"/>
    <w:multiLevelType w:val="hybridMultilevel"/>
    <w:tmpl w:val="97ECAE76"/>
    <w:lvl w:ilvl="0" w:tplc="27E87D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5885"/>
    <w:multiLevelType w:val="hybridMultilevel"/>
    <w:tmpl w:val="6BCCF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5DD9"/>
    <w:multiLevelType w:val="hybridMultilevel"/>
    <w:tmpl w:val="419EDCE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6B1319"/>
    <w:multiLevelType w:val="multilevel"/>
    <w:tmpl w:val="C4BC1D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FF82654"/>
    <w:multiLevelType w:val="multilevel"/>
    <w:tmpl w:val="41CC9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C95C21"/>
    <w:multiLevelType w:val="multilevel"/>
    <w:tmpl w:val="5BC29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AC317CC"/>
    <w:multiLevelType w:val="hybridMultilevel"/>
    <w:tmpl w:val="405A4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FE72D2"/>
    <w:multiLevelType w:val="hybridMultilevel"/>
    <w:tmpl w:val="89749854"/>
    <w:lvl w:ilvl="0" w:tplc="0C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425B70"/>
    <w:multiLevelType w:val="hybridMultilevel"/>
    <w:tmpl w:val="35124058"/>
    <w:lvl w:ilvl="0" w:tplc="B1E4E9D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40873"/>
    <w:multiLevelType w:val="hybridMultilevel"/>
    <w:tmpl w:val="BFEAF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6457A"/>
    <w:multiLevelType w:val="multilevel"/>
    <w:tmpl w:val="44D2BB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55FE6"/>
    <w:multiLevelType w:val="hybridMultilevel"/>
    <w:tmpl w:val="F634BC98"/>
    <w:lvl w:ilvl="0" w:tplc="B1E4E9D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11CF7"/>
    <w:multiLevelType w:val="multilevel"/>
    <w:tmpl w:val="BD10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54F94"/>
    <w:multiLevelType w:val="multilevel"/>
    <w:tmpl w:val="31BC5C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7B63CB"/>
    <w:multiLevelType w:val="hybridMultilevel"/>
    <w:tmpl w:val="691E3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F4532"/>
    <w:multiLevelType w:val="hybridMultilevel"/>
    <w:tmpl w:val="E486958A"/>
    <w:lvl w:ilvl="0" w:tplc="F3A6E3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3"/>
  </w:num>
  <w:num w:numId="8">
    <w:abstractNumId w:val="14"/>
  </w:num>
  <w:num w:numId="9">
    <w:abstractNumId w:val="8"/>
  </w:num>
  <w:num w:numId="10">
    <w:abstractNumId w:val="5"/>
  </w:num>
  <w:num w:numId="11">
    <w:abstractNumId w:val="21"/>
  </w:num>
  <w:num w:numId="12">
    <w:abstractNumId w:val="16"/>
  </w:num>
  <w:num w:numId="13">
    <w:abstractNumId w:val="9"/>
  </w:num>
  <w:num w:numId="14">
    <w:abstractNumId w:val="19"/>
  </w:num>
  <w:num w:numId="15">
    <w:abstractNumId w:val="12"/>
  </w:num>
  <w:num w:numId="16">
    <w:abstractNumId w:val="3"/>
  </w:num>
  <w:num w:numId="17">
    <w:abstractNumId w:val="11"/>
  </w:num>
  <w:num w:numId="18">
    <w:abstractNumId w:val="20"/>
  </w:num>
  <w:num w:numId="19">
    <w:abstractNumId w:val="2"/>
  </w:num>
  <w:num w:numId="20">
    <w:abstractNumId w:val="4"/>
  </w:num>
  <w:num w:numId="21">
    <w:abstractNumId w:val="10"/>
  </w:num>
  <w:num w:numId="22">
    <w:abstractNumId w:val="6"/>
  </w:num>
  <w:num w:numId="23">
    <w:abstractNumId w:val="17"/>
  </w:num>
  <w:num w:numId="24">
    <w:abstractNumId w:val="18"/>
  </w:num>
  <w:num w:numId="25">
    <w:abstractNumId w:val="7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BF7"/>
    <w:rsid w:val="0000733B"/>
    <w:rsid w:val="0005232C"/>
    <w:rsid w:val="000C0C77"/>
    <w:rsid w:val="001B5BF7"/>
    <w:rsid w:val="002A5E67"/>
    <w:rsid w:val="0039757A"/>
    <w:rsid w:val="0041280C"/>
    <w:rsid w:val="004217DC"/>
    <w:rsid w:val="004A7D88"/>
    <w:rsid w:val="004F3FA6"/>
    <w:rsid w:val="007C0266"/>
    <w:rsid w:val="007C7006"/>
    <w:rsid w:val="007E2CFB"/>
    <w:rsid w:val="0082543A"/>
    <w:rsid w:val="0087703D"/>
    <w:rsid w:val="008C35C9"/>
    <w:rsid w:val="008C5260"/>
    <w:rsid w:val="009061D2"/>
    <w:rsid w:val="00962DDF"/>
    <w:rsid w:val="00972877"/>
    <w:rsid w:val="00995501"/>
    <w:rsid w:val="009F57F6"/>
    <w:rsid w:val="00A60C39"/>
    <w:rsid w:val="00AC5EF4"/>
    <w:rsid w:val="00AC6CCD"/>
    <w:rsid w:val="00B55CB8"/>
    <w:rsid w:val="00B872D6"/>
    <w:rsid w:val="00C16C2B"/>
    <w:rsid w:val="00C862FD"/>
    <w:rsid w:val="00CC563B"/>
    <w:rsid w:val="00D31059"/>
    <w:rsid w:val="00DF5655"/>
    <w:rsid w:val="00E044B5"/>
    <w:rsid w:val="00F23039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C6D9"/>
  <w15:chartTrackingRefBased/>
  <w15:docId w15:val="{EF870952-ECBC-4942-A5FE-388D5CEA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39"/>
    <w:pPr>
      <w:spacing w:before="0"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aragraph">
    <w:name w:val="paragraph"/>
    <w:basedOn w:val="Normal"/>
    <w:rsid w:val="008C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8C35C9"/>
  </w:style>
  <w:style w:type="character" w:customStyle="1" w:styleId="eop">
    <w:name w:val="eop"/>
    <w:basedOn w:val="DefaultParagraphFont"/>
    <w:rsid w:val="008C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l\AppData\Roaming\Microsoft\Templates\Student%20report%20with%20photo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2023-08-18T00:00:00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5A7C4-24E4-4286-A39C-20AC365B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100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&lt;Old Mates &gt;</dc:subject>
  <dc:creator>Student Name: Andre Alexandrov</dc:creator>
  <cp:keywords>4SPRJ – Software Project</cp:keywords>
  <cp:lastModifiedBy>Andre Alexandrov</cp:lastModifiedBy>
  <cp:revision>20</cp:revision>
  <dcterms:created xsi:type="dcterms:W3CDTF">2018-02-13T03:04:00Z</dcterms:created>
  <dcterms:modified xsi:type="dcterms:W3CDTF">2023-09-01T04:25:00Z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