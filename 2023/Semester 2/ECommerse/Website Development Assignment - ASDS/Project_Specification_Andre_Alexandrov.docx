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D322D" w:themeColor="text2"/>
        </w:rPr>
        <w:id w:val="-37905796"/>
        <w:docPartObj>
          <w:docPartGallery w:val="Cover Pages"/>
          <w:docPartUnique/>
        </w:docPartObj>
      </w:sdtPr>
      <w:sdtContent>
        <w:p w14:paraId="577BB1B8" w14:textId="2CC0AD71" w:rsidR="00A60C39" w:rsidRDefault="00A60C39">
          <w:pPr>
            <w:pStyle w:val="NoSpacing"/>
          </w:pPr>
        </w:p>
        <w:p w14:paraId="3F5DC7D8" w14:textId="77777777" w:rsidR="00A60C39" w:rsidRDefault="00A60C39">
          <w:pPr>
            <w:pStyle w:val="NoSpacing"/>
          </w:pPr>
        </w:p>
        <w:p w14:paraId="5EB5FD58" w14:textId="76CA8770" w:rsidR="00A60C39" w:rsidRDefault="00A60C39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0" wp14:anchorId="0BC887CF" wp14:editId="3DA1B006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810250" cy="7506970"/>
                    <wp:effectExtent l="0" t="0" r="0" b="3810"/>
                    <wp:wrapTopAndBottom/>
                    <wp:docPr id="14" name="Text Box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10250" cy="75069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144"/>
                                    <w:szCs w:val="144"/>
                                  </w:rPr>
                                  <w:alias w:val="Title"/>
                                  <w:tag w:val=""/>
                                  <w:id w:val="124976376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 w:multiLine="1"/>
                                </w:sdtPr>
                                <w:sdtContent>
                                  <w:p w14:paraId="1DA57A71" w14:textId="54FAFD09" w:rsidR="00A60C39" w:rsidRDefault="00A60C39">
                                    <w:pPr>
                                      <w:pStyle w:val="Title"/>
                                      <w:spacing w:before="0" w:line="204" w:lineRule="auto"/>
                                      <w:jc w:val="left"/>
                                      <w:rPr>
                                        <w:sz w:val="144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sz w:val="144"/>
                                        <w:szCs w:val="144"/>
                                      </w:rPr>
                                      <w:t>Project Specification</w:t>
                                    </w:r>
                                  </w:p>
                                </w:sdtContent>
                              </w:sdt>
                              <w:p w14:paraId="70571365" w14:textId="1F5E43B9" w:rsidR="00A60C39" w:rsidRDefault="00000000">
                                <w:pPr>
                                  <w:pStyle w:val="Subtitle"/>
                                  <w:jc w:val="left"/>
                                  <w:rPr>
                                    <w:color w:val="587A45" w:themeColor="accent2" w:themeShade="BF"/>
                                    <w:sz w:val="56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color w:val="587A45" w:themeColor="accent2" w:themeShade="BF"/>
                                      <w:sz w:val="56"/>
                                      <w:szCs w:val="56"/>
                                    </w:rPr>
                                    <w:alias w:val="Subtitle"/>
                                    <w:tag w:val=""/>
                                    <w:id w:val="-76885365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60C39">
                                      <w:rPr>
                                        <w:color w:val="587A45" w:themeColor="accent2" w:themeShade="BF"/>
                                        <w:sz w:val="56"/>
                                        <w:szCs w:val="56"/>
                                      </w:rPr>
                                      <w:t>&lt;</w:t>
                                    </w:r>
                                    <w:r w:rsidR="00B872D6">
                                      <w:rPr>
                                        <w:color w:val="587A45" w:themeColor="accent2" w:themeShade="BF"/>
                                        <w:sz w:val="56"/>
                                        <w:szCs w:val="56"/>
                                      </w:rPr>
                                      <w:t>Old Mates</w:t>
                                    </w:r>
                                    <w:r w:rsidR="00A60C39">
                                      <w:rPr>
                                        <w:color w:val="587A45" w:themeColor="accent2" w:themeShade="BF"/>
                                        <w:sz w:val="56"/>
                                        <w:szCs w:val="56"/>
                                      </w:rPr>
                                      <w:t xml:space="preserve"> &gt;</w:t>
                                    </w:r>
                                  </w:sdtContent>
                                </w:sdt>
                              </w:p>
                              <w:p w14:paraId="578FFB6E" w14:textId="29ECC40A" w:rsidR="00A60C39" w:rsidRDefault="00000000">
                                <w:pPr>
                                  <w:pStyle w:val="ContactInfo"/>
                                  <w:spacing w:after="40"/>
                                  <w:jc w:val="left"/>
                                  <w:rPr>
                                    <w:sz w:val="24"/>
                                  </w:rPr>
                                </w:pPr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</w:rPr>
                                    <w:alias w:val="Name"/>
                                    <w:tag w:val=""/>
                                    <w:id w:val="-199479677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7C7006">
                                      <w:rPr>
                                        <w:sz w:val="24"/>
                                        <w:szCs w:val="24"/>
                                      </w:rPr>
                                      <w:t>Student Name:</w:t>
                                    </w:r>
                                    <w:r w:rsidR="00B872D6"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Andre Alexandrov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24"/>
                                    <w:szCs w:val="24"/>
                                  </w:rPr>
                                  <w:alias w:val="Date"/>
                                  <w:tag w:val=""/>
                                  <w:id w:val="-100466238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8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5054D85" w14:textId="4A1EFBA9" w:rsidR="00A60C39" w:rsidRDefault="00B872D6">
                                    <w:pPr>
                                      <w:pStyle w:val="ContactInfo"/>
                                      <w:spacing w:after="40"/>
                                      <w:jc w:val="left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August 18,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90000</wp14:pctHeight>
                    </wp14:sizeRelV>
                  </wp:anchor>
                </w:drawing>
              </mc:Choice>
              <mc:Fallback>
                <w:pict>
                  <v:shapetype w14:anchorId="0BC887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26" type="#_x0000_t202" style="position:absolute;margin-left:0;margin-top:0;width:457.5pt;height:591.1pt;z-index:251659264;visibility:visible;mso-wrap-style:square;mso-width-percent:0;mso-height-percent:90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9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sz w:val="144"/>
                              <w:szCs w:val="144"/>
                            </w:rPr>
                            <w:alias w:val="Title"/>
                            <w:tag w:val=""/>
                            <w:id w:val="124976376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 w:multiLine="1"/>
                          </w:sdtPr>
                          <w:sdtContent>
                            <w:p w14:paraId="1DA57A71" w14:textId="54FAFD09" w:rsidR="00A60C39" w:rsidRDefault="00A60C39">
                              <w:pPr>
                                <w:pStyle w:val="Title"/>
                                <w:spacing w:before="0" w:line="204" w:lineRule="auto"/>
                                <w:jc w:val="left"/>
                                <w:rPr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sz w:val="144"/>
                                  <w:szCs w:val="144"/>
                                </w:rPr>
                                <w:t>Project Specification</w:t>
                              </w:r>
                            </w:p>
                          </w:sdtContent>
                        </w:sdt>
                        <w:p w14:paraId="70571365" w14:textId="1F5E43B9" w:rsidR="00A60C39" w:rsidRDefault="00000000">
                          <w:pPr>
                            <w:pStyle w:val="Subtitle"/>
                            <w:jc w:val="left"/>
                            <w:rPr>
                              <w:color w:val="587A45" w:themeColor="accent2" w:themeShade="BF"/>
                              <w:sz w:val="56"/>
                              <w:szCs w:val="60"/>
                            </w:rPr>
                          </w:pPr>
                          <w:sdt>
                            <w:sdtPr>
                              <w:rPr>
                                <w:color w:val="587A45" w:themeColor="accent2" w:themeShade="BF"/>
                                <w:sz w:val="56"/>
                                <w:szCs w:val="56"/>
                              </w:rPr>
                              <w:alias w:val="Subtitle"/>
                              <w:tag w:val=""/>
                              <w:id w:val="-76885365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60C39">
                                <w:rPr>
                                  <w:color w:val="587A45" w:themeColor="accent2" w:themeShade="BF"/>
                                  <w:sz w:val="56"/>
                                  <w:szCs w:val="56"/>
                                </w:rPr>
                                <w:t>&lt;</w:t>
                              </w:r>
                              <w:r w:rsidR="00B872D6">
                                <w:rPr>
                                  <w:color w:val="587A45" w:themeColor="accent2" w:themeShade="BF"/>
                                  <w:sz w:val="56"/>
                                  <w:szCs w:val="56"/>
                                </w:rPr>
                                <w:t>Old Mates</w:t>
                              </w:r>
                              <w:r w:rsidR="00A60C39">
                                <w:rPr>
                                  <w:color w:val="587A45" w:themeColor="accent2" w:themeShade="BF"/>
                                  <w:sz w:val="56"/>
                                  <w:szCs w:val="56"/>
                                </w:rPr>
                                <w:t xml:space="preserve"> &gt;</w:t>
                              </w:r>
                            </w:sdtContent>
                          </w:sdt>
                        </w:p>
                        <w:p w14:paraId="578FFB6E" w14:textId="29ECC40A" w:rsidR="00A60C39" w:rsidRDefault="00000000">
                          <w:pPr>
                            <w:pStyle w:val="ContactInfo"/>
                            <w:spacing w:after="40"/>
                            <w:jc w:val="left"/>
                            <w:rPr>
                              <w:sz w:val="24"/>
                            </w:rPr>
                          </w:pPr>
                          <w:sdt>
                            <w:sdtPr>
                              <w:rPr>
                                <w:sz w:val="24"/>
                                <w:szCs w:val="24"/>
                              </w:rPr>
                              <w:alias w:val="Name"/>
                              <w:tag w:val=""/>
                              <w:id w:val="-199479677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7C7006">
                                <w:rPr>
                                  <w:sz w:val="24"/>
                                  <w:szCs w:val="24"/>
                                </w:rPr>
                                <w:t>Student Name:</w:t>
                              </w:r>
                              <w:r w:rsidR="00B872D6">
                                <w:rPr>
                                  <w:sz w:val="24"/>
                                  <w:szCs w:val="24"/>
                                </w:rPr>
                                <w:t xml:space="preserve"> Andre Alexandrov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24"/>
                              <w:szCs w:val="24"/>
                            </w:rPr>
                            <w:alias w:val="Date"/>
                            <w:tag w:val=""/>
                            <w:id w:val="-100466238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8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5054D85" w14:textId="4A1EFBA9" w:rsidR="00A60C39" w:rsidRDefault="00B872D6">
                              <w:pPr>
                                <w:pStyle w:val="ContactInfo"/>
                                <w:spacing w:after="4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August 18, 2023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6B255D50" w14:textId="77777777" w:rsidR="008C35C9" w:rsidRDefault="008C35C9" w:rsidP="008C35C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eastAsiaTheme="majorEastAsia" w:hAnsi="Arial" w:cs="Arial"/>
          <w:b/>
          <w:bCs/>
          <w:sz w:val="20"/>
          <w:szCs w:val="20"/>
          <w:lang w:val="en-GB"/>
        </w:rPr>
        <w:lastRenderedPageBreak/>
        <w:t>Description of the site: </w:t>
      </w: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1379AA8B" w14:textId="43BA6D84" w:rsidR="008C35C9" w:rsidRDefault="008C35C9" w:rsidP="008C35C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sz w:val="20"/>
          <w:szCs w:val="20"/>
          <w:lang w:val="en-GB"/>
        </w:rPr>
      </w:pPr>
      <w:r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>Site Name:</w:t>
      </w:r>
      <w:r w:rsidR="00B872D6"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 xml:space="preserve"> Old Mate</w:t>
      </w:r>
    </w:p>
    <w:p w14:paraId="3E3B4FA8" w14:textId="21A95771" w:rsidR="008C35C9" w:rsidRDefault="00B872D6" w:rsidP="008C35C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3D90604D" w14:textId="5BB75D08" w:rsidR="008C35C9" w:rsidRDefault="008C35C9" w:rsidP="008C35C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Theme="majorEastAsia" w:hAnsi="Arial" w:cs="Arial"/>
          <w:sz w:val="20"/>
          <w:szCs w:val="20"/>
        </w:rPr>
      </w:pPr>
      <w:r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>Products to be sold</w:t>
      </w:r>
      <w:r>
        <w:rPr>
          <w:rStyle w:val="eop"/>
          <w:rFonts w:ascii="Arial" w:eastAsiaTheme="majorEastAsia" w:hAnsi="Arial" w:cs="Arial"/>
          <w:sz w:val="20"/>
          <w:szCs w:val="20"/>
        </w:rPr>
        <w:t>:</w:t>
      </w:r>
      <w:r w:rsidR="00B872D6">
        <w:rPr>
          <w:rStyle w:val="eop"/>
          <w:rFonts w:ascii="Arial" w:eastAsiaTheme="majorEastAsia" w:hAnsi="Arial" w:cs="Arial"/>
          <w:sz w:val="20"/>
          <w:szCs w:val="20"/>
        </w:rPr>
        <w:t xml:space="preserve"> anything before 2000</w:t>
      </w:r>
    </w:p>
    <w:p w14:paraId="38424C5C" w14:textId="77777777" w:rsidR="008C35C9" w:rsidRDefault="008C35C9" w:rsidP="008C35C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14:paraId="66CB4096" w14:textId="6BD4BB66" w:rsidR="008C35C9" w:rsidRDefault="008C35C9" w:rsidP="008C35C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>Description of the site </w:t>
      </w:r>
      <w:r>
        <w:rPr>
          <w:rStyle w:val="eop"/>
          <w:rFonts w:ascii="Arial" w:eastAsiaTheme="majorEastAsia" w:hAnsi="Arial" w:cs="Arial"/>
          <w:sz w:val="20"/>
          <w:szCs w:val="20"/>
        </w:rPr>
        <w:t> (</w:t>
      </w:r>
      <w:r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>one-to-two-lines):</w:t>
      </w:r>
      <w:r w:rsidR="00B872D6"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 xml:space="preserve"> the site functions as an OP shop that is only online</w:t>
      </w:r>
    </w:p>
    <w:p w14:paraId="1E79B9CC" w14:textId="77777777" w:rsidR="008C35C9" w:rsidRDefault="008C35C9" w:rsidP="008C35C9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3ED991E3" w14:textId="77777777" w:rsidR="008C35C9" w:rsidRDefault="008C35C9" w:rsidP="008C35C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eastAsiaTheme="majorEastAsia" w:hAnsi="Arial" w:cs="Arial"/>
          <w:b/>
          <w:bCs/>
          <w:sz w:val="20"/>
          <w:szCs w:val="20"/>
          <w:lang w:val="en-GB"/>
        </w:rPr>
        <w:t>Organisational Requirements (At least two each):</w:t>
      </w:r>
      <w:r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> </w:t>
      </w: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3BBE95F2" w14:textId="031B2B7C" w:rsidR="008C35C9" w:rsidRDefault="008C35C9" w:rsidP="0097287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Theme="majorEastAsia" w:hAnsi="Arial" w:cs="Arial"/>
          <w:sz w:val="20"/>
          <w:szCs w:val="20"/>
        </w:rPr>
      </w:pPr>
      <w:r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>Organisational standards</w:t>
      </w:r>
      <w:r w:rsidR="00972877">
        <w:rPr>
          <w:rStyle w:val="eop"/>
          <w:rFonts w:ascii="Arial" w:eastAsiaTheme="majorEastAsia" w:hAnsi="Arial" w:cs="Arial"/>
          <w:sz w:val="20"/>
          <w:szCs w:val="20"/>
        </w:rPr>
        <w:t>:</w:t>
      </w:r>
    </w:p>
    <w:p w14:paraId="56473AF4" w14:textId="3236D3EF" w:rsidR="00972877" w:rsidRDefault="00B872D6" w:rsidP="00B872D6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PHP naming standards</w:t>
      </w:r>
    </w:p>
    <w:p w14:paraId="06FA0E6B" w14:textId="7C8C97D1" w:rsidR="00B872D6" w:rsidRDefault="00B872D6" w:rsidP="00B872D6">
      <w:pPr>
        <w:pStyle w:val="paragraph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Variables: </w:t>
      </w:r>
      <w:r w:rsidRPr="00B872D6">
        <w:rPr>
          <w:rFonts w:ascii="Arial" w:hAnsi="Arial" w:cs="Arial"/>
          <w:sz w:val="20"/>
          <w:szCs w:val="20"/>
        </w:rPr>
        <w:t>lowerCamelCase  or lower_lower_case</w:t>
      </w:r>
    </w:p>
    <w:p w14:paraId="4C5D865C" w14:textId="5D2F2CDD" w:rsidR="00B872D6" w:rsidRDefault="00B872D6" w:rsidP="00B872D6">
      <w:pPr>
        <w:pStyle w:val="paragraph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Constants: </w:t>
      </w:r>
      <w:r w:rsidRPr="00B872D6">
        <w:rPr>
          <w:rFonts w:ascii="Arial" w:hAnsi="Arial" w:cs="Arial"/>
          <w:sz w:val="20"/>
          <w:szCs w:val="20"/>
        </w:rPr>
        <w:t>CONSTANT_CASE</w:t>
      </w:r>
    </w:p>
    <w:p w14:paraId="198B2EA5" w14:textId="2BDD8CE7" w:rsidR="008C35C9" w:rsidRDefault="008C35C9" w:rsidP="0097287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Theme="majorEastAsia" w:hAnsi="Arial" w:cs="Arial"/>
          <w:sz w:val="20"/>
          <w:szCs w:val="20"/>
        </w:rPr>
      </w:pPr>
      <w:r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>Legislative requirements</w:t>
      </w:r>
      <w:r w:rsidR="00972877">
        <w:rPr>
          <w:rStyle w:val="eop"/>
          <w:rFonts w:ascii="Arial" w:eastAsiaTheme="majorEastAsia" w:hAnsi="Arial" w:cs="Arial"/>
          <w:sz w:val="20"/>
          <w:szCs w:val="20"/>
        </w:rPr>
        <w:t>:</w:t>
      </w:r>
    </w:p>
    <w:p w14:paraId="6D733F60" w14:textId="1B3CDC7A" w:rsidR="00972877" w:rsidRDefault="00B872D6" w:rsidP="00B872D6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Style w:val="eop"/>
          <w:rFonts w:ascii="Arial" w:eastAsiaTheme="majorEastAsia" w:hAnsi="Arial" w:cs="Arial"/>
          <w:sz w:val="20"/>
          <w:szCs w:val="20"/>
        </w:rPr>
      </w:pPr>
      <w:r>
        <w:rPr>
          <w:rStyle w:val="eop"/>
          <w:rFonts w:ascii="Arial" w:eastAsiaTheme="majorEastAsia" w:hAnsi="Arial" w:cs="Arial"/>
          <w:sz w:val="20"/>
          <w:szCs w:val="20"/>
        </w:rPr>
        <w:t>Privacy policy</w:t>
      </w:r>
    </w:p>
    <w:p w14:paraId="6F9DDD89" w14:textId="02ABEFD8" w:rsidR="00972877" w:rsidRPr="00B872D6" w:rsidRDefault="00B872D6" w:rsidP="00CD1170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  <w:r w:rsidRPr="00B872D6">
        <w:rPr>
          <w:rStyle w:val="eop"/>
          <w:rFonts w:ascii="Arial" w:eastAsiaTheme="majorEastAsia" w:hAnsi="Arial" w:cs="Arial"/>
          <w:sz w:val="20"/>
          <w:szCs w:val="20"/>
        </w:rPr>
        <w:t>What information we collect</w:t>
      </w:r>
    </w:p>
    <w:p w14:paraId="019C8B38" w14:textId="57B18D88" w:rsidR="00B872D6" w:rsidRPr="00B872D6" w:rsidRDefault="00B872D6" w:rsidP="00CD1170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Arial" w:eastAsiaTheme="majorEastAsia" w:hAnsi="Arial" w:cs="Arial"/>
          <w:sz w:val="20"/>
          <w:szCs w:val="20"/>
        </w:rPr>
        <w:t>How and where it is stored</w:t>
      </w:r>
    </w:p>
    <w:p w14:paraId="0B893F98" w14:textId="1648D4DF" w:rsidR="008C35C9" w:rsidRDefault="008C35C9" w:rsidP="0097287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Theme="majorEastAsia" w:hAnsi="Arial" w:cs="Arial"/>
          <w:sz w:val="20"/>
          <w:szCs w:val="20"/>
        </w:rPr>
      </w:pPr>
      <w:r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>Database data requirements</w:t>
      </w:r>
      <w:r w:rsidR="00972877"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>:</w:t>
      </w: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08097F73" w14:textId="6DFDB8AA" w:rsidR="00B872D6" w:rsidRPr="00B872D6" w:rsidRDefault="00B872D6" w:rsidP="00B872D6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  <w:r>
        <w:rPr>
          <w:rStyle w:val="eop"/>
          <w:rFonts w:ascii="Arial" w:eastAsiaTheme="majorEastAsia" w:hAnsi="Arial" w:cs="Arial"/>
          <w:sz w:val="20"/>
          <w:szCs w:val="20"/>
        </w:rPr>
        <w:t>Use https and or ssl when adding data to the DB</w:t>
      </w:r>
    </w:p>
    <w:p w14:paraId="1EF64CBE" w14:textId="2247521E" w:rsidR="00B872D6" w:rsidRDefault="00B872D6" w:rsidP="00B872D6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Arial" w:eastAsiaTheme="majorEastAsia" w:hAnsi="Arial" w:cs="Arial"/>
          <w:sz w:val="20"/>
          <w:szCs w:val="20"/>
        </w:rPr>
        <w:t>Encrypt sensitive information</w:t>
      </w:r>
    </w:p>
    <w:p w14:paraId="2B5960EB" w14:textId="77777777" w:rsidR="008C35C9" w:rsidRDefault="008C35C9" w:rsidP="008C35C9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6303478" w14:textId="77777777" w:rsidR="00B55CB8" w:rsidRDefault="008C35C9" w:rsidP="00B55CB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sz w:val="20"/>
          <w:szCs w:val="20"/>
          <w:lang w:val="en-GB"/>
        </w:rPr>
      </w:pPr>
      <w:r>
        <w:rPr>
          <w:rStyle w:val="normaltextrun"/>
          <w:rFonts w:ascii="Arial" w:eastAsiaTheme="majorEastAsia" w:hAnsi="Arial" w:cs="Arial"/>
          <w:b/>
          <w:bCs/>
          <w:sz w:val="20"/>
          <w:szCs w:val="20"/>
          <w:lang w:val="en-GB"/>
        </w:rPr>
        <w:t>Site Functionalities</w:t>
      </w:r>
      <w:r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 xml:space="preserve">: </w:t>
      </w:r>
    </w:p>
    <w:p w14:paraId="73EF5EDC" w14:textId="77777777" w:rsidR="00B872D6" w:rsidRDefault="008C35C9" w:rsidP="00B872D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Theme="majorEastAsia" w:hAnsi="Arial" w:cs="Arial"/>
          <w:sz w:val="20"/>
          <w:szCs w:val="20"/>
        </w:rPr>
      </w:pPr>
      <w:r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>Client-side functionalities (list at least 2)</w:t>
      </w:r>
      <w:r w:rsidR="00B55CB8"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>:</w:t>
      </w: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44892530" w14:textId="44794D03" w:rsidR="00B872D6" w:rsidRPr="00B872D6" w:rsidRDefault="00B872D6" w:rsidP="00B872D6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eastAsiaTheme="majorEastAsia" w:hAnsi="Arial" w:cs="Arial"/>
          <w:sz w:val="20"/>
          <w:szCs w:val="20"/>
        </w:rPr>
      </w:pPr>
      <w:r w:rsidRPr="00B872D6">
        <w:rPr>
          <w:rFonts w:ascii="Arial" w:hAnsi="Arial" w:cs="Arial"/>
          <w:sz w:val="20"/>
          <w:szCs w:val="20"/>
        </w:rPr>
        <w:t xml:space="preserve">Client side </w:t>
      </w:r>
      <w:r w:rsidR="00D31059">
        <w:rPr>
          <w:rFonts w:ascii="Arial" w:hAnsi="Arial" w:cs="Arial"/>
          <w:sz w:val="20"/>
          <w:szCs w:val="20"/>
        </w:rPr>
        <w:t xml:space="preserve">credential </w:t>
      </w:r>
      <w:r w:rsidRPr="00B872D6">
        <w:rPr>
          <w:rFonts w:ascii="Arial" w:hAnsi="Arial" w:cs="Arial"/>
          <w:sz w:val="20"/>
          <w:szCs w:val="20"/>
        </w:rPr>
        <w:t>validation</w:t>
      </w:r>
    </w:p>
    <w:p w14:paraId="61670A4D" w14:textId="2792C480" w:rsidR="00B55CB8" w:rsidRPr="00B872D6" w:rsidRDefault="00B872D6" w:rsidP="00B872D6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eastAsiaTheme="majorEastAsia" w:hAnsi="Arial" w:cs="Arial"/>
          <w:sz w:val="20"/>
          <w:szCs w:val="20"/>
        </w:rPr>
      </w:pPr>
      <w:r w:rsidRPr="00B872D6">
        <w:rPr>
          <w:rFonts w:ascii="Arial" w:hAnsi="Arial" w:cs="Arial"/>
          <w:sz w:val="20"/>
          <w:szCs w:val="20"/>
        </w:rPr>
        <w:t>Product counts displayed</w:t>
      </w:r>
    </w:p>
    <w:p w14:paraId="1FA698CC" w14:textId="18301E21" w:rsidR="008C35C9" w:rsidRDefault="008C35C9" w:rsidP="00B872D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Theme="majorEastAsia" w:hAnsi="Arial" w:cs="Arial"/>
          <w:sz w:val="20"/>
          <w:szCs w:val="20"/>
        </w:rPr>
      </w:pPr>
      <w:r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>Server-side functionalities (list at least 6)</w:t>
      </w:r>
      <w:r w:rsidR="00B55CB8">
        <w:rPr>
          <w:rStyle w:val="eop"/>
          <w:rFonts w:ascii="Arial" w:eastAsiaTheme="majorEastAsia" w:hAnsi="Arial" w:cs="Arial"/>
          <w:sz w:val="20"/>
          <w:szCs w:val="20"/>
        </w:rPr>
        <w:t>:</w:t>
      </w:r>
    </w:p>
    <w:p w14:paraId="37925A22" w14:textId="77777777" w:rsidR="00C862FD" w:rsidRDefault="00C862FD" w:rsidP="00C862FD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Store shopping cart info</w:t>
      </w:r>
    </w:p>
    <w:p w14:paraId="7F38FB9C" w14:textId="0EC08E0D" w:rsidR="00C862FD" w:rsidRDefault="00C862FD" w:rsidP="00C862FD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 able to update </w:t>
      </w:r>
      <w:r w:rsidR="00D31059">
        <w:rPr>
          <w:rFonts w:ascii="Arial" w:hAnsi="Arial" w:cs="Arial"/>
          <w:sz w:val="20"/>
          <w:szCs w:val="20"/>
        </w:rPr>
        <w:t xml:space="preserve">product state </w:t>
      </w:r>
      <w:r>
        <w:rPr>
          <w:rFonts w:ascii="Arial" w:hAnsi="Arial" w:cs="Arial"/>
          <w:sz w:val="20"/>
          <w:szCs w:val="20"/>
        </w:rPr>
        <w:t>when client selects product</w:t>
      </w:r>
    </w:p>
    <w:p w14:paraId="0F04FF2E" w14:textId="77777777" w:rsidR="00C862FD" w:rsidRDefault="00C862FD" w:rsidP="00C862FD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Store user credentials</w:t>
      </w:r>
    </w:p>
    <w:p w14:paraId="5E946789" w14:textId="13906AE5" w:rsidR="00C862FD" w:rsidRDefault="00C862FD" w:rsidP="00C862FD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Products retrieved and displayed</w:t>
      </w:r>
      <w:r w:rsidR="00D31059">
        <w:rPr>
          <w:rFonts w:ascii="Arial" w:hAnsi="Arial" w:cs="Arial"/>
          <w:sz w:val="20"/>
          <w:szCs w:val="20"/>
        </w:rPr>
        <w:t xml:space="preserve"> from DB</w:t>
      </w:r>
    </w:p>
    <w:p w14:paraId="2A0FA7C6" w14:textId="738299A6" w:rsidR="008C35C9" w:rsidRPr="00D31059" w:rsidRDefault="00C862FD" w:rsidP="00C862FD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  <w:r w:rsidRPr="00C862FD">
        <w:rPr>
          <w:rStyle w:val="eop"/>
          <w:rFonts w:ascii="Arial" w:eastAsiaTheme="majorEastAsia" w:hAnsi="Arial" w:cs="Arial"/>
          <w:sz w:val="20"/>
          <w:szCs w:val="20"/>
        </w:rPr>
        <w:t>Inventory Management</w:t>
      </w:r>
    </w:p>
    <w:p w14:paraId="4C805D28" w14:textId="41012D32" w:rsidR="00D31059" w:rsidRDefault="00D31059" w:rsidP="00C862FD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Management of cookies</w:t>
      </w:r>
    </w:p>
    <w:p w14:paraId="7025165D" w14:textId="5BD74455" w:rsidR="00D31059" w:rsidRPr="00C862FD" w:rsidRDefault="00D31059" w:rsidP="00C862FD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Manage connection to database </w:t>
      </w:r>
    </w:p>
    <w:p w14:paraId="35A41545" w14:textId="77777777" w:rsidR="008C35C9" w:rsidRDefault="008C35C9" w:rsidP="00B55CB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eastAsiaTheme="majorEastAsia" w:hAnsi="Arial" w:cs="Arial"/>
          <w:b/>
          <w:bCs/>
          <w:sz w:val="20"/>
          <w:szCs w:val="20"/>
          <w:lang w:val="en-GB"/>
        </w:rPr>
        <w:t>Technical requirements</w:t>
      </w:r>
      <w:r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>: Identify the following upgrades and requirements</w:t>
      </w: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1520C6EA" w14:textId="77777777" w:rsidR="00E044B5" w:rsidRPr="00E044B5" w:rsidRDefault="00E044B5" w:rsidP="00E044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before="0" w:after="0" w:line="240" w:lineRule="auto"/>
        <w:rPr>
          <w:rFonts w:ascii="Arial" w:eastAsia="Calibri" w:hAnsi="Arial" w:cs="Times New Roman"/>
          <w:color w:val="auto"/>
          <w:szCs w:val="24"/>
          <w:lang w:val="en-GB" w:eastAsia="en-US"/>
        </w:rPr>
      </w:pPr>
      <w:r w:rsidRPr="00E044B5">
        <w:rPr>
          <w:rFonts w:ascii="Arial" w:eastAsia="Calibri" w:hAnsi="Arial" w:cs="Times New Roman"/>
          <w:color w:val="auto"/>
          <w:szCs w:val="24"/>
          <w:lang w:val="en-GB" w:eastAsia="en-US"/>
        </w:rPr>
        <w:t xml:space="preserve">Web server </w:t>
      </w:r>
    </w:p>
    <w:p w14:paraId="257BBAA7" w14:textId="0A97CDEB" w:rsidR="00E044B5" w:rsidRPr="00E044B5" w:rsidRDefault="00E044B5" w:rsidP="00E044B5">
      <w:pPr>
        <w:pStyle w:val="ListParagraph"/>
        <w:numPr>
          <w:ilvl w:val="0"/>
          <w:numId w:val="26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rFonts w:ascii="Arial" w:eastAsia="Calibri" w:hAnsi="Arial"/>
          <w:sz w:val="20"/>
          <w:szCs w:val="20"/>
          <w:lang w:val="en-GB"/>
        </w:rPr>
      </w:pPr>
      <w:r w:rsidRPr="00E044B5">
        <w:rPr>
          <w:rFonts w:ascii="Arial" w:eastAsia="Calibri" w:hAnsi="Arial"/>
          <w:sz w:val="20"/>
          <w:szCs w:val="20"/>
          <w:lang w:val="en-GB"/>
        </w:rPr>
        <w:t>Apache 2.0</w:t>
      </w:r>
    </w:p>
    <w:p w14:paraId="16B462A0" w14:textId="77777777" w:rsidR="00E044B5" w:rsidRPr="00E044B5" w:rsidRDefault="00E044B5" w:rsidP="00E044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before="0" w:after="0" w:line="240" w:lineRule="auto"/>
        <w:rPr>
          <w:rFonts w:ascii="Arial" w:eastAsia="Calibri" w:hAnsi="Arial" w:cs="Times New Roman"/>
          <w:color w:val="auto"/>
          <w:szCs w:val="24"/>
          <w:lang w:val="en-GB" w:eastAsia="en-US"/>
        </w:rPr>
      </w:pPr>
      <w:r w:rsidRPr="00E044B5">
        <w:rPr>
          <w:rFonts w:ascii="Arial" w:eastAsia="Calibri" w:hAnsi="Arial" w:cs="Times New Roman"/>
          <w:color w:val="auto"/>
          <w:szCs w:val="24"/>
          <w:lang w:val="en-GB" w:eastAsia="en-US"/>
        </w:rPr>
        <w:t xml:space="preserve">Database server </w:t>
      </w:r>
    </w:p>
    <w:p w14:paraId="21385251" w14:textId="033C60DC" w:rsidR="00E044B5" w:rsidRPr="00E044B5" w:rsidRDefault="00E044B5" w:rsidP="00E044B5">
      <w:pPr>
        <w:pStyle w:val="ListParagraph"/>
        <w:numPr>
          <w:ilvl w:val="0"/>
          <w:numId w:val="26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rFonts w:ascii="Arial" w:eastAsia="Calibri" w:hAnsi="Arial"/>
          <w:sz w:val="20"/>
          <w:szCs w:val="20"/>
          <w:lang w:val="en-GB"/>
        </w:rPr>
      </w:pPr>
      <w:r w:rsidRPr="00E044B5">
        <w:rPr>
          <w:rFonts w:ascii="Arial" w:eastAsia="Calibri" w:hAnsi="Arial"/>
          <w:sz w:val="20"/>
          <w:szCs w:val="20"/>
          <w:lang w:val="en-GB"/>
        </w:rPr>
        <w:t>MySql 8.0.28</w:t>
      </w:r>
    </w:p>
    <w:p w14:paraId="08BABE21" w14:textId="77777777" w:rsidR="00E044B5" w:rsidRPr="00E044B5" w:rsidRDefault="00E044B5" w:rsidP="00E044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before="0" w:after="0" w:line="240" w:lineRule="auto"/>
        <w:rPr>
          <w:rFonts w:ascii="Arial" w:eastAsia="Calibri" w:hAnsi="Arial" w:cs="Times New Roman"/>
          <w:color w:val="auto"/>
          <w:szCs w:val="24"/>
          <w:lang w:val="en-GB" w:eastAsia="en-US"/>
        </w:rPr>
      </w:pPr>
      <w:r w:rsidRPr="00E044B5">
        <w:rPr>
          <w:rFonts w:ascii="Arial" w:eastAsia="Calibri" w:hAnsi="Arial" w:cs="Times New Roman"/>
          <w:color w:val="auto"/>
          <w:szCs w:val="24"/>
          <w:lang w:val="en-GB" w:eastAsia="en-US"/>
        </w:rPr>
        <w:t>Scripting language</w:t>
      </w:r>
    </w:p>
    <w:p w14:paraId="7F1C9D26" w14:textId="241D5893" w:rsidR="00E044B5" w:rsidRDefault="00E044B5" w:rsidP="00E044B5">
      <w:pPr>
        <w:pStyle w:val="ListParagraph"/>
        <w:numPr>
          <w:ilvl w:val="0"/>
          <w:numId w:val="26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rFonts w:ascii="Arial" w:eastAsia="Calibri" w:hAnsi="Arial"/>
          <w:sz w:val="20"/>
          <w:szCs w:val="20"/>
          <w:lang w:val="en-GB"/>
        </w:rPr>
      </w:pPr>
      <w:r w:rsidRPr="00E044B5">
        <w:rPr>
          <w:rFonts w:ascii="Arial" w:eastAsia="Calibri" w:hAnsi="Arial"/>
          <w:sz w:val="20"/>
          <w:szCs w:val="20"/>
          <w:lang w:val="en-GB"/>
        </w:rPr>
        <w:t>PHP 7.2.1</w:t>
      </w:r>
    </w:p>
    <w:p w14:paraId="29782EC2" w14:textId="0338E87C" w:rsidR="00D31059" w:rsidRPr="00E044B5" w:rsidRDefault="00D31059" w:rsidP="00E044B5">
      <w:pPr>
        <w:pStyle w:val="ListParagraph"/>
        <w:numPr>
          <w:ilvl w:val="0"/>
          <w:numId w:val="26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rFonts w:ascii="Arial" w:eastAsia="Calibri" w:hAnsi="Arial"/>
          <w:sz w:val="20"/>
          <w:szCs w:val="20"/>
          <w:lang w:val="en-GB"/>
        </w:rPr>
      </w:pPr>
      <w:r>
        <w:rPr>
          <w:rFonts w:ascii="Arial" w:eastAsia="Calibri" w:hAnsi="Arial"/>
          <w:sz w:val="20"/>
          <w:szCs w:val="20"/>
          <w:lang w:val="en-GB"/>
        </w:rPr>
        <w:t xml:space="preserve">JavaScript </w:t>
      </w:r>
    </w:p>
    <w:p w14:paraId="49C8BBF1" w14:textId="77777777" w:rsidR="00E044B5" w:rsidRDefault="00E044B5" w:rsidP="00E044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before="0" w:after="0" w:line="240" w:lineRule="auto"/>
        <w:rPr>
          <w:rFonts w:ascii="Arial" w:eastAsia="Calibri" w:hAnsi="Arial" w:cs="Times New Roman"/>
          <w:color w:val="auto"/>
          <w:szCs w:val="24"/>
          <w:lang w:val="en-GB" w:eastAsia="en-US"/>
        </w:rPr>
      </w:pPr>
      <w:r w:rsidRPr="00E044B5">
        <w:rPr>
          <w:rFonts w:ascii="Arial" w:eastAsia="Calibri" w:hAnsi="Arial" w:cs="Times New Roman"/>
          <w:color w:val="auto"/>
          <w:szCs w:val="24"/>
          <w:lang w:val="en-GB" w:eastAsia="en-US"/>
        </w:rPr>
        <w:t>Two security requirements</w:t>
      </w:r>
    </w:p>
    <w:p w14:paraId="482E0744" w14:textId="3FA46153" w:rsidR="00E044B5" w:rsidRPr="00E044B5" w:rsidRDefault="00E044B5" w:rsidP="00E044B5">
      <w:pPr>
        <w:pStyle w:val="ListParagraph"/>
        <w:numPr>
          <w:ilvl w:val="0"/>
          <w:numId w:val="26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rFonts w:ascii="Arial" w:eastAsia="Calibri" w:hAnsi="Arial"/>
          <w:sz w:val="20"/>
          <w:szCs w:val="20"/>
          <w:lang w:val="en-GB"/>
        </w:rPr>
      </w:pPr>
      <w:r w:rsidRPr="00E044B5">
        <w:rPr>
          <w:rFonts w:ascii="Arial" w:eastAsia="Calibri" w:hAnsi="Arial"/>
          <w:sz w:val="20"/>
          <w:szCs w:val="20"/>
          <w:lang w:val="en-GB"/>
        </w:rPr>
        <w:t>Username and Password</w:t>
      </w:r>
    </w:p>
    <w:p w14:paraId="28D99612" w14:textId="43854DD8" w:rsidR="00E044B5" w:rsidRPr="00E044B5" w:rsidRDefault="00E044B5" w:rsidP="00E044B5">
      <w:pPr>
        <w:pStyle w:val="ListParagraph"/>
        <w:numPr>
          <w:ilvl w:val="0"/>
          <w:numId w:val="26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rFonts w:ascii="Arial" w:eastAsia="Calibri" w:hAnsi="Arial"/>
          <w:sz w:val="20"/>
          <w:szCs w:val="20"/>
          <w:lang w:val="en-GB"/>
        </w:rPr>
      </w:pPr>
      <w:r w:rsidRPr="00E044B5">
        <w:rPr>
          <w:rFonts w:ascii="Arial" w:eastAsia="Calibri" w:hAnsi="Arial"/>
          <w:sz w:val="20"/>
          <w:szCs w:val="20"/>
          <w:lang w:val="en-GB"/>
        </w:rPr>
        <w:t>https</w:t>
      </w:r>
    </w:p>
    <w:p w14:paraId="36AE0348" w14:textId="77777777" w:rsidR="008C35C9" w:rsidRDefault="008C35C9" w:rsidP="008C35C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4CC0A065" w14:textId="11D7972B" w:rsidR="008C35C9" w:rsidRDefault="008C35C9" w:rsidP="00B55CB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eastAsiaTheme="majorEastAsia" w:hAnsi="Arial" w:cs="Arial"/>
          <w:b/>
          <w:bCs/>
          <w:sz w:val="20"/>
          <w:szCs w:val="20"/>
          <w:lang w:val="en-GB"/>
        </w:rPr>
        <w:t>Database</w:t>
      </w:r>
      <w:r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 xml:space="preserve"> </w:t>
      </w:r>
      <w:r>
        <w:rPr>
          <w:rStyle w:val="normaltextrun"/>
          <w:rFonts w:ascii="Arial" w:eastAsiaTheme="majorEastAsia" w:hAnsi="Arial" w:cs="Arial"/>
          <w:b/>
          <w:bCs/>
          <w:sz w:val="20"/>
          <w:szCs w:val="20"/>
          <w:lang w:val="en-GB"/>
        </w:rPr>
        <w:t>Structure</w:t>
      </w:r>
      <w:r w:rsidR="00B55CB8">
        <w:rPr>
          <w:rStyle w:val="normaltextrun"/>
          <w:rFonts w:ascii="Arial" w:eastAsiaTheme="majorEastAsia" w:hAnsi="Arial" w:cs="Arial"/>
          <w:b/>
          <w:bCs/>
          <w:sz w:val="20"/>
          <w:szCs w:val="20"/>
          <w:lang w:val="en-GB"/>
        </w:rPr>
        <w:t>:</w:t>
      </w:r>
      <w:r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> </w:t>
      </w:r>
    </w:p>
    <w:p w14:paraId="4EFB4F71" w14:textId="03949490" w:rsidR="00B872D6" w:rsidRPr="0005232C" w:rsidRDefault="00B872D6" w:rsidP="00B872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59" w:lineRule="auto"/>
        <w:rPr>
          <w:color w:val="auto"/>
        </w:rPr>
      </w:pPr>
      <w:r w:rsidRPr="0005232C">
        <w:rPr>
          <w:color w:val="auto"/>
        </w:rPr>
        <w:t>Customer(</w:t>
      </w:r>
      <w:r w:rsidRPr="0005232C">
        <w:rPr>
          <w:b/>
          <w:bCs/>
          <w:color w:val="auto"/>
        </w:rPr>
        <w:t>customer_ID</w:t>
      </w:r>
      <w:r w:rsidRPr="0005232C">
        <w:rPr>
          <w:color w:val="auto"/>
        </w:rPr>
        <w:t>, email, password</w:t>
      </w:r>
      <w:r w:rsidR="00C862FD" w:rsidRPr="0005232C">
        <w:rPr>
          <w:color w:val="auto"/>
        </w:rPr>
        <w:t>, firstName, lastName, phoneNumber</w:t>
      </w:r>
      <w:r w:rsidRPr="0005232C">
        <w:rPr>
          <w:color w:val="auto"/>
        </w:rPr>
        <w:t>)</w:t>
      </w:r>
    </w:p>
    <w:p w14:paraId="1A2393CB" w14:textId="5E4946B1" w:rsidR="00B872D6" w:rsidRPr="0005232C" w:rsidRDefault="00B872D6" w:rsidP="00B872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59" w:lineRule="auto"/>
        <w:rPr>
          <w:color w:val="auto"/>
        </w:rPr>
      </w:pPr>
      <w:r w:rsidRPr="0005232C">
        <w:rPr>
          <w:color w:val="auto"/>
        </w:rPr>
        <w:t>Products(product_ID, amountAvailable, price</w:t>
      </w:r>
      <w:r w:rsidR="00C862FD" w:rsidRPr="0005232C">
        <w:rPr>
          <w:color w:val="auto"/>
        </w:rPr>
        <w:t>, name, description</w:t>
      </w:r>
      <w:r w:rsidRPr="0005232C">
        <w:rPr>
          <w:color w:val="auto"/>
        </w:rPr>
        <w:t>)</w:t>
      </w:r>
    </w:p>
    <w:p w14:paraId="61E9A23E" w14:textId="0C2FE886" w:rsidR="00B872D6" w:rsidRPr="0005232C" w:rsidRDefault="00B872D6" w:rsidP="00B872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59" w:lineRule="auto"/>
        <w:rPr>
          <w:color w:val="auto"/>
        </w:rPr>
      </w:pPr>
      <w:r w:rsidRPr="0005232C">
        <w:rPr>
          <w:color w:val="auto"/>
        </w:rPr>
        <w:t>Order(order_ID, customer_ID, status</w:t>
      </w:r>
      <w:r w:rsidR="00C862FD" w:rsidRPr="0005232C">
        <w:rPr>
          <w:color w:val="auto"/>
        </w:rPr>
        <w:t>, cost</w:t>
      </w:r>
      <w:r w:rsidRPr="0005232C">
        <w:rPr>
          <w:color w:val="auto"/>
        </w:rPr>
        <w:t>)</w:t>
      </w:r>
    </w:p>
    <w:p w14:paraId="72D8E449" w14:textId="751A66DF" w:rsidR="00995501" w:rsidRPr="00A60C39" w:rsidRDefault="00B872D6" w:rsidP="007E2CF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59" w:lineRule="auto"/>
        <w:rPr>
          <w:color w:val="auto"/>
        </w:rPr>
      </w:pPr>
      <w:r w:rsidRPr="0005232C">
        <w:rPr>
          <w:color w:val="auto"/>
        </w:rPr>
        <w:t>OrderItems(product_ID, order_ID, count</w:t>
      </w:r>
      <w:r w:rsidR="00C862FD" w:rsidRPr="0005232C">
        <w:rPr>
          <w:color w:val="auto"/>
        </w:rPr>
        <w:t>, combinedPrice, individualPrice</w:t>
      </w:r>
      <w:r w:rsidRPr="0005232C">
        <w:rPr>
          <w:color w:val="auto"/>
        </w:rPr>
        <w:t>)</w:t>
      </w:r>
      <w:r w:rsidR="007E2CFB">
        <w:rPr>
          <w:color w:val="auto"/>
        </w:rPr>
        <w:t>s</w:t>
      </w:r>
    </w:p>
    <w:sectPr w:rsidR="00995501" w:rsidRPr="00A60C39">
      <w:footerReference w:type="default" r:id="rId10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91FE0" w14:textId="77777777" w:rsidR="00CC563B" w:rsidRDefault="00CC563B">
      <w:pPr>
        <w:spacing w:before="0" w:after="0" w:line="240" w:lineRule="auto"/>
      </w:pPr>
      <w:r>
        <w:separator/>
      </w:r>
    </w:p>
  </w:endnote>
  <w:endnote w:type="continuationSeparator" w:id="0">
    <w:p w14:paraId="79B76BE0" w14:textId="77777777" w:rsidR="00CC563B" w:rsidRDefault="00CC563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A6D96" w14:textId="31872E8C" w:rsidR="00995501" w:rsidRDefault="00962DDF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23039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01A64" w14:textId="77777777" w:rsidR="00CC563B" w:rsidRDefault="00CC563B">
      <w:pPr>
        <w:spacing w:before="0" w:after="0" w:line="240" w:lineRule="auto"/>
      </w:pPr>
      <w:r>
        <w:separator/>
      </w:r>
    </w:p>
  </w:footnote>
  <w:footnote w:type="continuationSeparator" w:id="0">
    <w:p w14:paraId="199355C6" w14:textId="77777777" w:rsidR="00CC563B" w:rsidRDefault="00CC563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4CA6549"/>
    <w:multiLevelType w:val="multilevel"/>
    <w:tmpl w:val="EF6EDB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9B47C59"/>
    <w:multiLevelType w:val="multilevel"/>
    <w:tmpl w:val="7AD4A2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2842D2"/>
    <w:multiLevelType w:val="multilevel"/>
    <w:tmpl w:val="6590DD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317CC3"/>
    <w:multiLevelType w:val="hybridMultilevel"/>
    <w:tmpl w:val="3998C7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659C1"/>
    <w:multiLevelType w:val="multilevel"/>
    <w:tmpl w:val="136EE2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6F85C3B"/>
    <w:multiLevelType w:val="hybridMultilevel"/>
    <w:tmpl w:val="97ECAE76"/>
    <w:lvl w:ilvl="0" w:tplc="27E87DD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95885"/>
    <w:multiLevelType w:val="hybridMultilevel"/>
    <w:tmpl w:val="6BCCF2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65DD9"/>
    <w:multiLevelType w:val="hybridMultilevel"/>
    <w:tmpl w:val="419EDCE4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1E6B1319"/>
    <w:multiLevelType w:val="multilevel"/>
    <w:tmpl w:val="C4BC1D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1FF82654"/>
    <w:multiLevelType w:val="multilevel"/>
    <w:tmpl w:val="41CC9C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1C95C21"/>
    <w:multiLevelType w:val="multilevel"/>
    <w:tmpl w:val="5BC298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3AC317CC"/>
    <w:multiLevelType w:val="hybridMultilevel"/>
    <w:tmpl w:val="405A40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FE72D2"/>
    <w:multiLevelType w:val="hybridMultilevel"/>
    <w:tmpl w:val="89749854"/>
    <w:lvl w:ilvl="0" w:tplc="0C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4F425B70"/>
    <w:multiLevelType w:val="hybridMultilevel"/>
    <w:tmpl w:val="35124058"/>
    <w:lvl w:ilvl="0" w:tplc="B1E4E9D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D40873"/>
    <w:multiLevelType w:val="hybridMultilevel"/>
    <w:tmpl w:val="BFEAF2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96457A"/>
    <w:multiLevelType w:val="multilevel"/>
    <w:tmpl w:val="44D2BB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F55FE6"/>
    <w:multiLevelType w:val="hybridMultilevel"/>
    <w:tmpl w:val="F634BC98"/>
    <w:lvl w:ilvl="0" w:tplc="B1E4E9D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B11CF7"/>
    <w:multiLevelType w:val="multilevel"/>
    <w:tmpl w:val="BD109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F54F94"/>
    <w:multiLevelType w:val="multilevel"/>
    <w:tmpl w:val="31BC5C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7B63CB"/>
    <w:multiLevelType w:val="hybridMultilevel"/>
    <w:tmpl w:val="691E38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3F4532"/>
    <w:multiLevelType w:val="hybridMultilevel"/>
    <w:tmpl w:val="E486958A"/>
    <w:lvl w:ilvl="0" w:tplc="F3A6E3B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98757205">
    <w:abstractNumId w:val="1"/>
  </w:num>
  <w:num w:numId="2" w16cid:durableId="1778791949">
    <w:abstractNumId w:val="1"/>
  </w:num>
  <w:num w:numId="3" w16cid:durableId="1420368077">
    <w:abstractNumId w:val="0"/>
  </w:num>
  <w:num w:numId="4" w16cid:durableId="456874049">
    <w:abstractNumId w:val="0"/>
  </w:num>
  <w:num w:numId="5" w16cid:durableId="1060252312">
    <w:abstractNumId w:val="1"/>
  </w:num>
  <w:num w:numId="6" w16cid:durableId="824475023">
    <w:abstractNumId w:val="0"/>
  </w:num>
  <w:num w:numId="7" w16cid:durableId="455176539">
    <w:abstractNumId w:val="13"/>
  </w:num>
  <w:num w:numId="8" w16cid:durableId="1135365910">
    <w:abstractNumId w:val="14"/>
  </w:num>
  <w:num w:numId="9" w16cid:durableId="857816604">
    <w:abstractNumId w:val="8"/>
  </w:num>
  <w:num w:numId="10" w16cid:durableId="1616329112">
    <w:abstractNumId w:val="5"/>
  </w:num>
  <w:num w:numId="11" w16cid:durableId="1005978399">
    <w:abstractNumId w:val="21"/>
  </w:num>
  <w:num w:numId="12" w16cid:durableId="1604608548">
    <w:abstractNumId w:val="16"/>
  </w:num>
  <w:num w:numId="13" w16cid:durableId="1448159856">
    <w:abstractNumId w:val="9"/>
  </w:num>
  <w:num w:numId="14" w16cid:durableId="637763475">
    <w:abstractNumId w:val="19"/>
  </w:num>
  <w:num w:numId="15" w16cid:durableId="2028746543">
    <w:abstractNumId w:val="12"/>
  </w:num>
  <w:num w:numId="16" w16cid:durableId="1019235086">
    <w:abstractNumId w:val="3"/>
  </w:num>
  <w:num w:numId="17" w16cid:durableId="1799907765">
    <w:abstractNumId w:val="11"/>
  </w:num>
  <w:num w:numId="18" w16cid:durableId="2126345211">
    <w:abstractNumId w:val="20"/>
  </w:num>
  <w:num w:numId="19" w16cid:durableId="1780370423">
    <w:abstractNumId w:val="2"/>
  </w:num>
  <w:num w:numId="20" w16cid:durableId="1099326799">
    <w:abstractNumId w:val="4"/>
  </w:num>
  <w:num w:numId="21" w16cid:durableId="358552856">
    <w:abstractNumId w:val="10"/>
  </w:num>
  <w:num w:numId="22" w16cid:durableId="1292321581">
    <w:abstractNumId w:val="6"/>
  </w:num>
  <w:num w:numId="23" w16cid:durableId="1635326895">
    <w:abstractNumId w:val="17"/>
  </w:num>
  <w:num w:numId="24" w16cid:durableId="724068607">
    <w:abstractNumId w:val="18"/>
  </w:num>
  <w:num w:numId="25" w16cid:durableId="1504318268">
    <w:abstractNumId w:val="7"/>
  </w:num>
  <w:num w:numId="26" w16cid:durableId="1461532724">
    <w:abstractNumId w:val="15"/>
  </w:num>
  <w:num w:numId="27" w16cid:durableId="114401148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BF7"/>
    <w:rsid w:val="0000733B"/>
    <w:rsid w:val="0005232C"/>
    <w:rsid w:val="000C0C77"/>
    <w:rsid w:val="001B5BF7"/>
    <w:rsid w:val="002A5E67"/>
    <w:rsid w:val="0041280C"/>
    <w:rsid w:val="004F3FA6"/>
    <w:rsid w:val="007C7006"/>
    <w:rsid w:val="007E2CFB"/>
    <w:rsid w:val="0082543A"/>
    <w:rsid w:val="0087703D"/>
    <w:rsid w:val="008C35C9"/>
    <w:rsid w:val="008C5260"/>
    <w:rsid w:val="009061D2"/>
    <w:rsid w:val="00962DDF"/>
    <w:rsid w:val="00972877"/>
    <w:rsid w:val="00995501"/>
    <w:rsid w:val="00A60C39"/>
    <w:rsid w:val="00AC5EF4"/>
    <w:rsid w:val="00AC6CCD"/>
    <w:rsid w:val="00B55CB8"/>
    <w:rsid w:val="00B872D6"/>
    <w:rsid w:val="00C862FD"/>
    <w:rsid w:val="00CC563B"/>
    <w:rsid w:val="00D31059"/>
    <w:rsid w:val="00DF5655"/>
    <w:rsid w:val="00E044B5"/>
    <w:rsid w:val="00F23039"/>
    <w:rsid w:val="00FB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C6D9"/>
  <w15:chartTrackingRefBased/>
  <w15:docId w15:val="{EF870952-ECBC-4942-A5FE-388D5CEA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D322D" w:themeColor="text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3F251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3F251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  <w:szCs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2F1B15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993E2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0C39"/>
    <w:pPr>
      <w:spacing w:before="0"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paragraph">
    <w:name w:val="paragraph"/>
    <w:basedOn w:val="Normal"/>
    <w:rsid w:val="008C3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 w:eastAsia="en-AU"/>
    </w:rPr>
  </w:style>
  <w:style w:type="character" w:customStyle="1" w:styleId="normaltextrun">
    <w:name w:val="normaltextrun"/>
    <w:basedOn w:val="DefaultParagraphFont"/>
    <w:rsid w:val="008C35C9"/>
  </w:style>
  <w:style w:type="character" w:customStyle="1" w:styleId="eop">
    <w:name w:val="eop"/>
    <w:basedOn w:val="DefaultParagraphFont"/>
    <w:rsid w:val="008C3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dil\AppData\Roaming\Microsoft\Templates\Student%20report%20with%20photo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2023-08-18T00:00:00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07D724-CFAE-492B-A71D-931B5BC876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A5A7C4-24E4-4286-A39C-20AC365B8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97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Specification</vt:lpstr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Specification</dc:title>
  <dc:subject>&lt;Old Mates &gt;</dc:subject>
  <dc:creator>Student Name: Andre Alexandrov</dc:creator>
  <cp:keywords>4SPRJ – Software Project</cp:keywords>
  <cp:lastModifiedBy>Andre ALEXANDROV (001164110)</cp:lastModifiedBy>
  <cp:revision>17</cp:revision>
  <dcterms:created xsi:type="dcterms:W3CDTF">2018-02-13T03:04:00Z</dcterms:created>
  <dcterms:modified xsi:type="dcterms:W3CDTF">2023-08-18T01:00:00Z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TC028923599991</vt:lpwstr>
  </property>
</Properties>
</file>