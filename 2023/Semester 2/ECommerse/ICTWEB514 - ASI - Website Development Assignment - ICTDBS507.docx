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6C4D2E" w:rsidRPr="00055AAC" w14:paraId="5858393B" w14:textId="77777777" w:rsidTr="006C4D2E">
        <w:tc>
          <w:tcPr>
            <w:tcW w:w="3118" w:type="dxa"/>
            <w:shd w:val="clear" w:color="auto" w:fill="F2F2F2" w:themeFill="background1" w:themeFillShade="F2"/>
          </w:tcPr>
          <w:p w14:paraId="08B382BA"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69AACBC5" w14:textId="36F1C238" w:rsidR="006C4D2E" w:rsidRPr="00055AAC" w:rsidRDefault="00BA3A20" w:rsidP="00512AED">
            <w:pPr>
              <w:rPr>
                <w:lang w:val="en-AU"/>
              </w:rPr>
            </w:pPr>
            <w:r w:rsidRPr="00C813DA">
              <w:rPr>
                <w:szCs w:val="20"/>
                <w:lang w:val="en-AU"/>
              </w:rPr>
              <w:t>Website Development Assignment</w:t>
            </w:r>
          </w:p>
        </w:tc>
      </w:tr>
    </w:tbl>
    <w:p w14:paraId="4B985F27" w14:textId="77777777" w:rsidR="006C4D2E" w:rsidRDefault="006C4D2E" w:rsidP="006C4D2E"/>
    <w:p w14:paraId="2F874964"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2EF60BDE" w14:textId="77777777" w:rsidTr="006C4D2E">
        <w:tc>
          <w:tcPr>
            <w:tcW w:w="3118" w:type="dxa"/>
            <w:shd w:val="clear" w:color="auto" w:fill="F2F2F2" w:themeFill="background1" w:themeFillShade="F2"/>
          </w:tcPr>
          <w:p w14:paraId="74173C38" w14:textId="77777777" w:rsidR="00035B79" w:rsidRPr="00055AAC" w:rsidRDefault="00035B79" w:rsidP="00512AED">
            <w:r>
              <w:t xml:space="preserve">Unit code/s </w:t>
            </w:r>
            <w:r w:rsidR="002E31A4">
              <w:t>and</w:t>
            </w:r>
            <w:r>
              <w:t xml:space="preserve"> title/s</w:t>
            </w:r>
          </w:p>
        </w:tc>
        <w:tc>
          <w:tcPr>
            <w:tcW w:w="5962" w:type="dxa"/>
          </w:tcPr>
          <w:p w14:paraId="3A6E27B5" w14:textId="1D906E5F" w:rsidR="00035B79" w:rsidRPr="00055AAC" w:rsidRDefault="00273C3E" w:rsidP="00512AED">
            <w:pPr>
              <w:rPr>
                <w:lang w:val="en-AU"/>
              </w:rPr>
            </w:pPr>
            <w:r w:rsidRPr="00C813DA">
              <w:rPr>
                <w:lang w:val="en-AU"/>
              </w:rPr>
              <w:t>ICTWEB514 - Create dynamic web pages</w:t>
            </w:r>
            <w:r>
              <w:rPr>
                <w:lang w:val="en-AU"/>
              </w:rPr>
              <w:br/>
            </w:r>
            <w:r w:rsidRPr="00C813DA">
              <w:rPr>
                <w:lang w:val="en-AU"/>
              </w:rPr>
              <w:t>ICTDBS507 - Integrate databases with websites</w:t>
            </w:r>
          </w:p>
        </w:tc>
      </w:tr>
      <w:tr w:rsidR="00035B79" w:rsidRPr="00055AAC" w14:paraId="167B4FA9" w14:textId="77777777" w:rsidTr="006C4D2E">
        <w:tc>
          <w:tcPr>
            <w:tcW w:w="3118" w:type="dxa"/>
            <w:shd w:val="clear" w:color="auto" w:fill="F2F2F2" w:themeFill="background1" w:themeFillShade="F2"/>
          </w:tcPr>
          <w:p w14:paraId="30321792" w14:textId="77777777" w:rsidR="00035B79" w:rsidRPr="00055AAC" w:rsidRDefault="00035B79" w:rsidP="00512AED">
            <w:r>
              <w:t xml:space="preserve">Qualification code/s </w:t>
            </w:r>
            <w:r w:rsidR="002E31A4">
              <w:t>and</w:t>
            </w:r>
            <w:r>
              <w:t xml:space="preserve"> title/s</w:t>
            </w:r>
          </w:p>
        </w:tc>
        <w:tc>
          <w:tcPr>
            <w:tcW w:w="5962" w:type="dxa"/>
          </w:tcPr>
          <w:p w14:paraId="0CBF004D" w14:textId="3AD920DE" w:rsidR="00035B79" w:rsidRPr="00055AAC" w:rsidRDefault="00E86869" w:rsidP="00512AED">
            <w:pPr>
              <w:rPr>
                <w:lang w:val="en-AU"/>
              </w:rPr>
            </w:pPr>
            <w:r w:rsidRPr="00E86869">
              <w:rPr>
                <w:lang w:val="en-US"/>
              </w:rPr>
              <w:t>ICT50220 - Diploma of Information Technology</w:t>
            </w:r>
          </w:p>
        </w:tc>
      </w:tr>
      <w:tr w:rsidR="00035B79" w:rsidRPr="00055AAC" w14:paraId="39D0681F" w14:textId="77777777" w:rsidTr="006C4D2E">
        <w:tc>
          <w:tcPr>
            <w:tcW w:w="3118" w:type="dxa"/>
            <w:shd w:val="clear" w:color="auto" w:fill="F2F2F2" w:themeFill="background1" w:themeFillShade="F2"/>
          </w:tcPr>
          <w:p w14:paraId="13ABB707" w14:textId="77777777" w:rsidR="00035B79" w:rsidRPr="00055AAC" w:rsidRDefault="00035B79" w:rsidP="00512AED">
            <w:r>
              <w:t>Business unit/Work group</w:t>
            </w:r>
          </w:p>
        </w:tc>
        <w:tc>
          <w:tcPr>
            <w:tcW w:w="5962" w:type="dxa"/>
          </w:tcPr>
          <w:p w14:paraId="3D993699" w14:textId="09B98219" w:rsidR="00035B79" w:rsidRPr="00055AAC" w:rsidRDefault="00E86869" w:rsidP="00512AED">
            <w:pPr>
              <w:rPr>
                <w:lang w:val="en-AU"/>
              </w:rPr>
            </w:pPr>
            <w:r>
              <w:rPr>
                <w:lang w:val="en-AU"/>
              </w:rPr>
              <w:t>BART</w:t>
            </w:r>
            <w:r w:rsidR="00D5518D">
              <w:rPr>
                <w:lang w:val="en-AU"/>
              </w:rPr>
              <w:t>S</w:t>
            </w:r>
            <w:r>
              <w:rPr>
                <w:lang w:val="en-AU"/>
              </w:rPr>
              <w:t>/</w:t>
            </w:r>
            <w:r w:rsidRPr="00E86869">
              <w:rPr>
                <w:lang w:val="en-AU"/>
              </w:rPr>
              <w:t>IT Studies</w:t>
            </w:r>
          </w:p>
        </w:tc>
      </w:tr>
    </w:tbl>
    <w:p w14:paraId="0B372D41" w14:textId="77777777" w:rsidR="00035B79" w:rsidRDefault="00035B79" w:rsidP="00035B79">
      <w:pPr>
        <w:rPr>
          <w:lang w:val="en-AU"/>
        </w:rPr>
      </w:pPr>
    </w:p>
    <w:p w14:paraId="5ECFCEBC"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34CDDF0" w14:textId="77777777" w:rsidTr="002E31A4">
        <w:tc>
          <w:tcPr>
            <w:tcW w:w="3119" w:type="dxa"/>
            <w:shd w:val="clear" w:color="auto" w:fill="F2F2F2" w:themeFill="background1" w:themeFillShade="F2"/>
          </w:tcPr>
          <w:p w14:paraId="653ADE02" w14:textId="77777777" w:rsidR="00035B79" w:rsidRPr="00055AAC" w:rsidRDefault="00035B79" w:rsidP="00512AED">
            <w:r>
              <w:t xml:space="preserve">Method/s of assessment </w:t>
            </w:r>
          </w:p>
        </w:tc>
        <w:tc>
          <w:tcPr>
            <w:tcW w:w="5907" w:type="dxa"/>
          </w:tcPr>
          <w:p w14:paraId="1E63D928" w14:textId="67E55CB7" w:rsidR="00035B79" w:rsidRDefault="00200BDB" w:rsidP="00512AED">
            <w:pPr>
              <w:rPr>
                <w:lang w:val="en-AU"/>
              </w:rPr>
            </w:pPr>
            <w:r>
              <w:rPr>
                <w:lang w:val="en-AU"/>
              </w:rPr>
              <w:t>Product (</w:t>
            </w:r>
            <w:r w:rsidR="00E86869">
              <w:rPr>
                <w:lang w:val="en-AU"/>
              </w:rPr>
              <w:t>Written</w:t>
            </w:r>
            <w:r>
              <w:rPr>
                <w:lang w:val="en-AU"/>
              </w:rPr>
              <w:t>)</w:t>
            </w:r>
            <w:r w:rsidR="00E86869">
              <w:rPr>
                <w:lang w:val="en-AU"/>
              </w:rPr>
              <w:t xml:space="preserve"> </w:t>
            </w:r>
          </w:p>
          <w:p w14:paraId="778E929E" w14:textId="77777777" w:rsidR="00035B79" w:rsidRDefault="00035B79" w:rsidP="00512AED">
            <w:pPr>
              <w:rPr>
                <w:lang w:val="en-AU"/>
              </w:rPr>
            </w:pPr>
          </w:p>
          <w:p w14:paraId="77892492" w14:textId="77777777" w:rsidR="00035B79" w:rsidRPr="00055AAC" w:rsidRDefault="00035B79" w:rsidP="00512AED">
            <w:pPr>
              <w:rPr>
                <w:lang w:val="en-AU"/>
              </w:rPr>
            </w:pPr>
          </w:p>
        </w:tc>
      </w:tr>
      <w:tr w:rsidR="00035B79" w:rsidRPr="00055AAC" w14:paraId="3099EB44" w14:textId="77777777" w:rsidTr="002E31A4">
        <w:tc>
          <w:tcPr>
            <w:tcW w:w="3119" w:type="dxa"/>
            <w:shd w:val="clear" w:color="auto" w:fill="F2F2F2" w:themeFill="background1" w:themeFillShade="F2"/>
          </w:tcPr>
          <w:p w14:paraId="16EB256B" w14:textId="77777777" w:rsidR="00035B79" w:rsidRPr="00055AAC" w:rsidRDefault="00035B79" w:rsidP="00512AED">
            <w:r>
              <w:t>Overview of assessment</w:t>
            </w:r>
          </w:p>
        </w:tc>
        <w:tc>
          <w:tcPr>
            <w:tcW w:w="5907" w:type="dxa"/>
          </w:tcPr>
          <w:p w14:paraId="38CC398B" w14:textId="77777777" w:rsidR="00AB1280" w:rsidRDefault="00AB1280" w:rsidP="00AB1280">
            <w:r>
              <w:t>This assessment will require students to implement a database e-commerce web application using PHP and MySQL.</w:t>
            </w:r>
          </w:p>
          <w:p w14:paraId="499D3F80" w14:textId="26125E78" w:rsidR="00035B79" w:rsidRPr="007E0E95" w:rsidRDefault="00035B79" w:rsidP="007E0E95">
            <w:pPr>
              <w:rPr>
                <w:rFonts w:eastAsia="Times New Roman" w:cs="Times New Roman"/>
                <w:lang w:val="en-US"/>
              </w:rPr>
            </w:pPr>
          </w:p>
        </w:tc>
      </w:tr>
      <w:tr w:rsidR="00E86869" w:rsidRPr="005453FB" w14:paraId="736C9A6E" w14:textId="77777777" w:rsidTr="002E31A4">
        <w:tc>
          <w:tcPr>
            <w:tcW w:w="3119" w:type="dxa"/>
            <w:shd w:val="clear" w:color="auto" w:fill="F2F2F2" w:themeFill="background1" w:themeFillShade="F2"/>
          </w:tcPr>
          <w:p w14:paraId="1BE35A69" w14:textId="77777777" w:rsidR="00E86869" w:rsidRPr="005453FB" w:rsidRDefault="00E86869" w:rsidP="00E86869">
            <w:r w:rsidRPr="005453FB">
              <w:t>Task/s to be assessed</w:t>
            </w:r>
          </w:p>
        </w:tc>
        <w:tc>
          <w:tcPr>
            <w:tcW w:w="5907" w:type="dxa"/>
          </w:tcPr>
          <w:p w14:paraId="3CAEE383" w14:textId="77777777" w:rsidR="00CF0CCF" w:rsidRDefault="00E86869" w:rsidP="00E86869">
            <w:pPr>
              <w:rPr>
                <w:rFonts w:eastAsia="Times New Roman" w:cs="Times New Roman"/>
                <w:lang w:val="en-US"/>
              </w:rPr>
            </w:pPr>
            <w:r w:rsidRPr="00703ED6">
              <w:rPr>
                <w:rFonts w:eastAsia="Times New Roman" w:cs="Times New Roman"/>
                <w:lang w:val="en-US"/>
              </w:rPr>
              <w:t>This is a practical task and will require you to</w:t>
            </w:r>
            <w:r>
              <w:rPr>
                <w:rFonts w:eastAsia="Times New Roman" w:cs="Times New Roman"/>
                <w:lang w:val="en-US"/>
              </w:rPr>
              <w:t xml:space="preserve"> design</w:t>
            </w:r>
            <w:r w:rsidRPr="00703ED6">
              <w:rPr>
                <w:rFonts w:eastAsia="Times New Roman" w:cs="Times New Roman"/>
                <w:lang w:val="en-US"/>
              </w:rPr>
              <w:t xml:space="preserve"> </w:t>
            </w:r>
            <w:r>
              <w:rPr>
                <w:rFonts w:eastAsia="Times New Roman" w:cs="Times New Roman"/>
                <w:lang w:val="en-US"/>
              </w:rPr>
              <w:t xml:space="preserve">and </w:t>
            </w:r>
            <w:r w:rsidRPr="00703ED6">
              <w:rPr>
                <w:rFonts w:eastAsia="Times New Roman" w:cs="Times New Roman"/>
                <w:lang w:val="en-US"/>
              </w:rPr>
              <w:t xml:space="preserve">code in the </w:t>
            </w:r>
            <w:r>
              <w:rPr>
                <w:rFonts w:eastAsia="Times New Roman" w:cs="Times New Roman"/>
                <w:lang w:val="en-US"/>
              </w:rPr>
              <w:t>Swift</w:t>
            </w:r>
            <w:r w:rsidRPr="00703ED6">
              <w:rPr>
                <w:rFonts w:eastAsia="Times New Roman" w:cs="Times New Roman"/>
                <w:lang w:val="en-US"/>
              </w:rPr>
              <w:t xml:space="preserve"> languag</w:t>
            </w:r>
            <w:r>
              <w:rPr>
                <w:rFonts w:eastAsia="Times New Roman" w:cs="Times New Roman"/>
                <w:lang w:val="en-US"/>
              </w:rPr>
              <w:t xml:space="preserve">e and XCode IDE. </w:t>
            </w:r>
          </w:p>
          <w:p w14:paraId="679D5CEF" w14:textId="77777777" w:rsidR="00CF0CCF" w:rsidRDefault="00CF0CCF" w:rsidP="00E86869">
            <w:pPr>
              <w:rPr>
                <w:rFonts w:eastAsia="Times New Roman" w:cs="Times New Roman"/>
                <w:lang w:val="en-US"/>
              </w:rPr>
            </w:pPr>
          </w:p>
          <w:p w14:paraId="6849DA37" w14:textId="77777777" w:rsidR="00153CD2" w:rsidRDefault="00153CD2" w:rsidP="00153CD2">
            <w:r>
              <w:t>This assessment covers the following topics:</w:t>
            </w:r>
          </w:p>
          <w:p w14:paraId="74456A09" w14:textId="56526C5A" w:rsidR="00153CD2" w:rsidRDefault="004E5148" w:rsidP="00153CD2">
            <w:r w:rsidRPr="004E5148">
              <w:rPr>
                <w:rFonts w:cs="Arial"/>
                <w:color w:val="000000"/>
                <w:szCs w:val="20"/>
                <w:shd w:val="clear" w:color="auto" w:fill="FFFFFF"/>
              </w:rPr>
              <w:t>Part I - Client Discussion and Project Specification</w:t>
            </w:r>
            <w:r w:rsidR="00153CD2">
              <w:rPr>
                <w:rFonts w:cs="Arial"/>
                <w:color w:val="000000"/>
                <w:szCs w:val="20"/>
                <w:shd w:val="clear" w:color="auto" w:fill="FFFFFF"/>
              </w:rPr>
              <w:br/>
              <w:t xml:space="preserve">Part II - Develop the Site Layout and Database </w:t>
            </w:r>
            <w:r w:rsidR="00153CD2">
              <w:rPr>
                <w:rFonts w:cs="Arial"/>
                <w:color w:val="000000"/>
                <w:szCs w:val="20"/>
                <w:shd w:val="clear" w:color="auto" w:fill="FFFFFF"/>
              </w:rPr>
              <w:br/>
              <w:t xml:space="preserve">Part III – Database Connectivity and Session Management </w:t>
            </w:r>
            <w:r w:rsidR="00153CD2">
              <w:rPr>
                <w:rFonts w:cs="Arial"/>
                <w:color w:val="000000"/>
                <w:szCs w:val="20"/>
                <w:shd w:val="clear" w:color="auto" w:fill="FFFFFF"/>
              </w:rPr>
              <w:br/>
              <w:t xml:space="preserve">Part </w:t>
            </w:r>
            <w:r w:rsidR="00234C30">
              <w:rPr>
                <w:rFonts w:cs="Arial"/>
                <w:color w:val="000000"/>
                <w:szCs w:val="20"/>
                <w:shd w:val="clear" w:color="auto" w:fill="FFFFFF"/>
              </w:rPr>
              <w:t>I</w:t>
            </w:r>
            <w:r w:rsidR="00153CD2">
              <w:rPr>
                <w:rFonts w:cs="Arial"/>
                <w:color w:val="000000"/>
                <w:szCs w:val="20"/>
                <w:shd w:val="clear" w:color="auto" w:fill="FFFFFF"/>
              </w:rPr>
              <w:t xml:space="preserve">V - Shopping and Checkout </w:t>
            </w:r>
            <w:r w:rsidR="00153CD2">
              <w:rPr>
                <w:rFonts w:cs="Arial"/>
                <w:color w:val="000000"/>
                <w:szCs w:val="20"/>
                <w:shd w:val="clear" w:color="auto" w:fill="FFFFFF"/>
              </w:rPr>
              <w:br/>
              <w:t>Part V - Website Demo and Read Me Documentation</w:t>
            </w:r>
          </w:p>
          <w:p w14:paraId="12737C1A" w14:textId="6E2DAE09" w:rsidR="00E86869" w:rsidRPr="000509D5" w:rsidRDefault="00E86869" w:rsidP="00E86869">
            <w:pPr>
              <w:rPr>
                <w:bCs/>
                <w:iCs/>
              </w:rPr>
            </w:pPr>
          </w:p>
        </w:tc>
      </w:tr>
      <w:tr w:rsidR="00E86869" w:rsidRPr="00055AAC" w14:paraId="33F37C69" w14:textId="77777777" w:rsidTr="002E31A4">
        <w:tc>
          <w:tcPr>
            <w:tcW w:w="3119" w:type="dxa"/>
            <w:shd w:val="clear" w:color="auto" w:fill="F2F2F2" w:themeFill="background1" w:themeFillShade="F2"/>
          </w:tcPr>
          <w:p w14:paraId="286D5583" w14:textId="77777777" w:rsidR="00E86869" w:rsidRPr="00055AAC" w:rsidRDefault="00E86869" w:rsidP="00E86869">
            <w:r>
              <w:t>Time allowed</w:t>
            </w:r>
          </w:p>
        </w:tc>
        <w:tc>
          <w:tcPr>
            <w:tcW w:w="5907" w:type="dxa"/>
          </w:tcPr>
          <w:p w14:paraId="1C650FA0" w14:textId="77777777" w:rsidR="000138FE" w:rsidRDefault="000138FE" w:rsidP="000138FE">
            <w:bookmarkStart w:id="0" w:name="_Hlk56156131"/>
            <w:r>
              <w:t xml:space="preserve">Refer to your schedule for submission dates </w:t>
            </w:r>
            <w:bookmarkEnd w:id="0"/>
          </w:p>
          <w:p w14:paraId="7521FCFD" w14:textId="7CFD4C4D" w:rsidR="00E86869" w:rsidRPr="00930A8B" w:rsidRDefault="00E86869" w:rsidP="00E86869"/>
        </w:tc>
      </w:tr>
      <w:tr w:rsidR="00E86869" w:rsidRPr="00055AAC" w14:paraId="3D136A54" w14:textId="77777777" w:rsidTr="002E31A4">
        <w:tc>
          <w:tcPr>
            <w:tcW w:w="3119" w:type="dxa"/>
            <w:shd w:val="clear" w:color="auto" w:fill="F2F2F2" w:themeFill="background1" w:themeFillShade="F2"/>
          </w:tcPr>
          <w:p w14:paraId="1EF89459" w14:textId="77777777" w:rsidR="00E86869" w:rsidRPr="00055AAC" w:rsidRDefault="00E86869" w:rsidP="00E86869">
            <w:r>
              <w:t>Location of assessment</w:t>
            </w:r>
          </w:p>
        </w:tc>
        <w:tc>
          <w:tcPr>
            <w:tcW w:w="5907" w:type="dxa"/>
          </w:tcPr>
          <w:p w14:paraId="788E0081" w14:textId="77777777" w:rsidR="000B2687" w:rsidRDefault="000B2687" w:rsidP="000B2687">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p w14:paraId="2A08409F" w14:textId="77777777" w:rsidR="00E86869" w:rsidRDefault="00E86869" w:rsidP="00E86869">
            <w:pPr>
              <w:rPr>
                <w:lang w:val="en-AU"/>
              </w:rPr>
            </w:pPr>
          </w:p>
          <w:p w14:paraId="19A3D447" w14:textId="77777777" w:rsidR="00E86869" w:rsidRPr="00055AAC" w:rsidRDefault="00E86869" w:rsidP="00E86869">
            <w:pPr>
              <w:rPr>
                <w:lang w:val="en-AU"/>
              </w:rPr>
            </w:pPr>
          </w:p>
        </w:tc>
      </w:tr>
      <w:tr w:rsidR="00E86869" w:rsidRPr="00055AAC" w14:paraId="057EA815" w14:textId="77777777" w:rsidTr="002E31A4">
        <w:tc>
          <w:tcPr>
            <w:tcW w:w="3119" w:type="dxa"/>
            <w:shd w:val="clear" w:color="auto" w:fill="F2F2F2" w:themeFill="background1" w:themeFillShade="F2"/>
          </w:tcPr>
          <w:p w14:paraId="2CE2FDBF" w14:textId="77777777" w:rsidR="00E86869" w:rsidRDefault="00E86869" w:rsidP="00E86869">
            <w:r>
              <w:t>Decision making rules</w:t>
            </w:r>
          </w:p>
        </w:tc>
        <w:tc>
          <w:tcPr>
            <w:tcW w:w="5907" w:type="dxa"/>
          </w:tcPr>
          <w:p w14:paraId="1B2D4B13" w14:textId="0015606D" w:rsidR="00E86869" w:rsidRDefault="00E86869" w:rsidP="00E86869">
            <w:pPr>
              <w:rPr>
                <w:lang w:val="en-AU"/>
              </w:rPr>
            </w:pPr>
            <w:r w:rsidRPr="00703ED6">
              <w:rPr>
                <w:rFonts w:eastAsia="Times New Roman" w:cs="Times New Roman"/>
                <w:lang w:val="en-US"/>
              </w:rPr>
              <w:t>To receive a satisfactory outcome for this assessment you must complete all parts correctly</w:t>
            </w:r>
            <w:r>
              <w:rPr>
                <w:rFonts w:eastAsia="Times New Roman" w:cs="Times New Roman"/>
                <w:lang w:val="en-US"/>
              </w:rPr>
              <w:t>.</w:t>
            </w:r>
          </w:p>
          <w:p w14:paraId="33A5E4B4" w14:textId="77777777" w:rsidR="00E86869" w:rsidRDefault="00E86869" w:rsidP="00E86869">
            <w:pPr>
              <w:rPr>
                <w:lang w:val="en-AU"/>
              </w:rPr>
            </w:pPr>
          </w:p>
          <w:p w14:paraId="7E43AE32" w14:textId="77777777" w:rsidR="00E86869" w:rsidRPr="00055AAC" w:rsidRDefault="00E86869" w:rsidP="00E86869">
            <w:pPr>
              <w:rPr>
                <w:lang w:val="en-AU"/>
              </w:rPr>
            </w:pPr>
          </w:p>
        </w:tc>
      </w:tr>
      <w:tr w:rsidR="00E86869" w:rsidRPr="00055AAC" w14:paraId="21F698E5" w14:textId="77777777" w:rsidTr="002E31A4">
        <w:tc>
          <w:tcPr>
            <w:tcW w:w="3119" w:type="dxa"/>
            <w:shd w:val="clear" w:color="auto" w:fill="F2F2F2" w:themeFill="background1" w:themeFillShade="F2"/>
          </w:tcPr>
          <w:p w14:paraId="6702E11A" w14:textId="77777777" w:rsidR="00E86869" w:rsidRDefault="00E86869" w:rsidP="00E86869">
            <w:r>
              <w:t>Assessment conditions</w:t>
            </w:r>
          </w:p>
        </w:tc>
        <w:tc>
          <w:tcPr>
            <w:tcW w:w="5907" w:type="dxa"/>
          </w:tcPr>
          <w:p w14:paraId="17DABCFD" w14:textId="77777777" w:rsidR="0098642C" w:rsidRDefault="0098642C" w:rsidP="0098642C">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3D90F214" w14:textId="77777777" w:rsidR="0098642C" w:rsidRDefault="0098642C" w:rsidP="0098642C">
            <w:pPr>
              <w:rPr>
                <w:rFonts w:cs="Times New Roman"/>
                <w:lang w:val="en-US"/>
              </w:rPr>
            </w:pPr>
          </w:p>
          <w:p w14:paraId="7CA3BDA2" w14:textId="77777777" w:rsidR="0098642C" w:rsidRDefault="0098642C" w:rsidP="0098642C">
            <w:pPr>
              <w:rPr>
                <w:rFonts w:cs="Times New Roman"/>
                <w:lang w:val="en-US"/>
              </w:rPr>
            </w:pPr>
            <w:bookmarkStart w:id="1" w:name="_Hlk56156091"/>
            <w:r>
              <w:rPr>
                <w:rFonts w:cs="Times New Roman"/>
                <w:lang w:val="en-US"/>
              </w:rPr>
              <w:t>This is unsupervised assessment and you may access any required resources.</w:t>
            </w:r>
          </w:p>
          <w:p w14:paraId="30AEDDEC" w14:textId="77777777" w:rsidR="0098642C" w:rsidRDefault="0098642C" w:rsidP="0098642C">
            <w:pPr>
              <w:rPr>
                <w:rFonts w:cs="Times New Roman"/>
                <w:lang w:val="en-US"/>
              </w:rPr>
            </w:pPr>
          </w:p>
          <w:p w14:paraId="3F847A21" w14:textId="77777777" w:rsidR="0098642C" w:rsidRDefault="0098642C" w:rsidP="0098642C">
            <w:pPr>
              <w:rPr>
                <w:lang w:val="en-AU"/>
              </w:rPr>
            </w:pPr>
            <w:r>
              <w:rPr>
                <w:rFonts w:cs="Times New Roman"/>
                <w:lang w:val="en-US"/>
              </w:rPr>
              <w:t>This is not group work and must be completed as an individual.</w:t>
            </w:r>
          </w:p>
          <w:bookmarkEnd w:id="1"/>
          <w:p w14:paraId="1B22D29D" w14:textId="722F3395" w:rsidR="00E86869" w:rsidRPr="00055AAC" w:rsidRDefault="00E86869" w:rsidP="00E86869">
            <w:pPr>
              <w:rPr>
                <w:lang w:val="en-AU"/>
              </w:rPr>
            </w:pPr>
          </w:p>
        </w:tc>
      </w:tr>
      <w:tr w:rsidR="00E86869" w:rsidRPr="00055AAC" w14:paraId="4AAE72EC" w14:textId="77777777" w:rsidTr="002E31A4">
        <w:tc>
          <w:tcPr>
            <w:tcW w:w="3119" w:type="dxa"/>
            <w:shd w:val="clear" w:color="auto" w:fill="F2F2F2" w:themeFill="background1" w:themeFillShade="F2"/>
          </w:tcPr>
          <w:p w14:paraId="0C544417" w14:textId="77777777" w:rsidR="00E86869" w:rsidRDefault="00E86869" w:rsidP="00E86869">
            <w:r>
              <w:t>Resources required</w:t>
            </w:r>
          </w:p>
        </w:tc>
        <w:tc>
          <w:tcPr>
            <w:tcW w:w="5907" w:type="dxa"/>
          </w:tcPr>
          <w:p w14:paraId="76C6E7EB" w14:textId="77777777" w:rsidR="00E872DD" w:rsidRDefault="00E86869" w:rsidP="00E86869">
            <w:pPr>
              <w:rPr>
                <w:rFonts w:eastAsia="Times New Roman" w:cs="Times New Roman"/>
                <w:lang w:val="en-US"/>
              </w:rPr>
            </w:pPr>
            <w:r w:rsidRPr="00703ED6">
              <w:rPr>
                <w:rFonts w:eastAsia="Times New Roman" w:cs="Times New Roman"/>
                <w:lang w:val="en-US"/>
              </w:rPr>
              <w:t>To complete this assignment, you will need to use</w:t>
            </w:r>
            <w:r w:rsidR="00E872DD">
              <w:rPr>
                <w:rFonts w:eastAsia="Times New Roman" w:cs="Times New Roman"/>
                <w:lang w:val="en-US"/>
              </w:rPr>
              <w:t xml:space="preserve"> the following:</w:t>
            </w:r>
          </w:p>
          <w:p w14:paraId="0BC33B5C" w14:textId="77777777" w:rsidR="00345767" w:rsidRDefault="00345767" w:rsidP="00345767">
            <w:pPr>
              <w:rPr>
                <w:rFonts w:eastAsia="Times New Roman"/>
                <w:lang w:val="en-US"/>
              </w:rPr>
            </w:pPr>
          </w:p>
          <w:p w14:paraId="7341FE37" w14:textId="198483DC" w:rsidR="00345767" w:rsidRDefault="00345767" w:rsidP="00345767">
            <w:pPr>
              <w:rPr>
                <w:rFonts w:eastAsia="Times New Roman"/>
                <w:lang w:val="en-US"/>
              </w:rPr>
            </w:pPr>
            <w:r>
              <w:rPr>
                <w:rFonts w:eastAsia="Times New Roman"/>
                <w:lang w:val="en-US"/>
              </w:rPr>
              <w:t>Notepad++ or Visual Studio Code</w:t>
            </w:r>
          </w:p>
          <w:p w14:paraId="45C28B3A" w14:textId="77777777" w:rsidR="00345767" w:rsidRPr="00D42C59" w:rsidRDefault="00345767" w:rsidP="00345767">
            <w:pPr>
              <w:rPr>
                <w:rFonts w:eastAsia="Times New Roman"/>
                <w:lang w:val="en-US"/>
              </w:rPr>
            </w:pPr>
            <w:r>
              <w:rPr>
                <w:rFonts w:eastAsia="Times New Roman"/>
                <w:lang w:val="en-US"/>
              </w:rPr>
              <w:t xml:space="preserve">XAMPP server </w:t>
            </w:r>
          </w:p>
          <w:p w14:paraId="536404AA" w14:textId="77777777" w:rsidR="00345767" w:rsidRDefault="00345767" w:rsidP="00345767">
            <w:pPr>
              <w:pStyle w:val="NoSpacing"/>
            </w:pPr>
          </w:p>
          <w:p w14:paraId="3F13CA5F" w14:textId="77777777" w:rsidR="00345767" w:rsidRDefault="00345767" w:rsidP="00345767">
            <w:pPr>
              <w:pStyle w:val="NoSpacing"/>
            </w:pPr>
            <w:r>
              <w:t>Following documents will be provided</w:t>
            </w:r>
          </w:p>
          <w:p w14:paraId="75476577" w14:textId="2517DEDC" w:rsidR="00345767" w:rsidRPr="00191A2A" w:rsidRDefault="00345767" w:rsidP="00345767">
            <w:pPr>
              <w:rPr>
                <w:rStyle w:val="Hyperlink"/>
                <w:rFonts w:cs="Arial"/>
                <w:szCs w:val="20"/>
                <w:shd w:val="clear" w:color="auto" w:fill="FFFFFF"/>
              </w:rPr>
            </w:pPr>
            <w:r>
              <w:rPr>
                <w:rFonts w:cs="Arial"/>
                <w:szCs w:val="20"/>
                <w:shd w:val="clear" w:color="auto" w:fill="FFFFFF"/>
              </w:rPr>
              <w:fldChar w:fldCharType="begin"/>
            </w:r>
            <w:r>
              <w:rPr>
                <w:rFonts w:cs="Arial"/>
                <w:szCs w:val="20"/>
                <w:shd w:val="clear" w:color="auto" w:fill="FFFFFF"/>
              </w:rPr>
              <w:instrText xml:space="preserve"> HYPERLINK "https://www.oaic.gov.au/privacy/your-privacy-rights/what-is-a-privacy-policy" </w:instrText>
            </w:r>
            <w:r>
              <w:rPr>
                <w:rFonts w:cs="Arial"/>
                <w:szCs w:val="20"/>
                <w:shd w:val="clear" w:color="auto" w:fill="FFFFFF"/>
              </w:rPr>
            </w:r>
            <w:r>
              <w:rPr>
                <w:rFonts w:cs="Arial"/>
                <w:szCs w:val="20"/>
                <w:shd w:val="clear" w:color="auto" w:fill="FFFFFF"/>
              </w:rPr>
              <w:fldChar w:fldCharType="separate"/>
            </w:r>
            <w:r w:rsidRPr="00191A2A">
              <w:rPr>
                <w:rStyle w:val="Hyperlink"/>
                <w:rFonts w:cs="Arial"/>
                <w:szCs w:val="20"/>
                <w:shd w:val="clear" w:color="auto" w:fill="FFFFFF"/>
              </w:rPr>
              <w:t xml:space="preserve">Australian Website Privacy </w:t>
            </w:r>
            <w:r w:rsidRPr="00191A2A">
              <w:rPr>
                <w:rStyle w:val="Hyperlink"/>
              </w:rPr>
              <w:t>requirements</w:t>
            </w:r>
            <w:r w:rsidRPr="00191A2A">
              <w:rPr>
                <w:rStyle w:val="Hyperlink"/>
                <w:rFonts w:cs="Arial"/>
                <w:szCs w:val="20"/>
                <w:shd w:val="clear" w:color="auto" w:fill="FFFFFF"/>
              </w:rPr>
              <w:t xml:space="preserve"> – OAIC</w:t>
            </w:r>
          </w:p>
          <w:p w14:paraId="4F0C86F5" w14:textId="77777777" w:rsidR="00345767" w:rsidRDefault="00345767" w:rsidP="00345767">
            <w:pPr>
              <w:tabs>
                <w:tab w:val="left" w:pos="284"/>
                <w:tab w:val="left" w:pos="567"/>
                <w:tab w:val="left" w:pos="851"/>
                <w:tab w:val="left" w:pos="1134"/>
                <w:tab w:val="left" w:pos="1418"/>
                <w:tab w:val="left" w:pos="1701"/>
                <w:tab w:val="left" w:pos="1985"/>
                <w:tab w:val="left" w:pos="2268"/>
                <w:tab w:val="left" w:pos="2552"/>
                <w:tab w:val="left" w:pos="2835"/>
              </w:tabs>
            </w:pPr>
            <w:r>
              <w:rPr>
                <w:rFonts w:cs="Arial"/>
                <w:szCs w:val="20"/>
                <w:shd w:val="clear" w:color="auto" w:fill="FFFFFF"/>
              </w:rPr>
              <w:lastRenderedPageBreak/>
              <w:fldChar w:fldCharType="end"/>
            </w:r>
            <w:hyperlink r:id="rId11" w:history="1">
              <w:r w:rsidRPr="00EB423E">
                <w:rPr>
                  <w:rStyle w:val="Hyperlink"/>
                  <w:rFonts w:cs="Arial"/>
                  <w:szCs w:val="20"/>
                  <w:shd w:val="clear" w:color="auto" w:fill="FFFFFF"/>
                </w:rPr>
                <w:t>ITWorks</w:t>
              </w:r>
              <w:r>
                <w:rPr>
                  <w:rStyle w:val="Hyperlink"/>
                  <w:rFonts w:cs="Arial"/>
                  <w:szCs w:val="20"/>
                  <w:shd w:val="clear" w:color="auto" w:fill="FFFFFF"/>
                </w:rPr>
                <w:t xml:space="preserve"> PHP </w:t>
              </w:r>
              <w:r w:rsidRPr="00EB423E">
                <w:rPr>
                  <w:rStyle w:val="Hyperlink"/>
                  <w:rFonts w:cs="Arial"/>
                  <w:szCs w:val="20"/>
                  <w:shd w:val="clear" w:color="auto" w:fill="FFFFFF"/>
                </w:rPr>
                <w:t>coding</w:t>
              </w:r>
              <w:r w:rsidRPr="00EB423E">
                <w:rPr>
                  <w:rStyle w:val="Hyperlink"/>
                </w:rPr>
                <w:t xml:space="preserve"> standards</w:t>
              </w:r>
            </w:hyperlink>
          </w:p>
          <w:p w14:paraId="2EA2413E" w14:textId="77777777" w:rsidR="00345767" w:rsidRDefault="00000000" w:rsidP="00345767">
            <w:pPr>
              <w:pStyle w:val="NoSpacing"/>
              <w:rPr>
                <w:bCs/>
                <w:color w:val="000000"/>
              </w:rPr>
            </w:pPr>
            <w:hyperlink r:id="rId12" w:history="1">
              <w:r w:rsidR="00345767" w:rsidRPr="00783211">
                <w:rPr>
                  <w:rStyle w:val="Hyperlink"/>
                  <w:bCs/>
                </w:rPr>
                <w:t>ITWorks website security requirements</w:t>
              </w:r>
            </w:hyperlink>
          </w:p>
          <w:p w14:paraId="1895ECE9" w14:textId="753F4A41" w:rsidR="001F252C" w:rsidRPr="00E22ABF" w:rsidRDefault="00E86869" w:rsidP="00E22ABF">
            <w:pPr>
              <w:rPr>
                <w:rFonts w:eastAsia="Times New Roman" w:cs="Times New Roman"/>
                <w:lang w:val="en-US"/>
              </w:rPr>
            </w:pPr>
            <w:r w:rsidRPr="00703ED6">
              <w:rPr>
                <w:rFonts w:eastAsia="Times New Roman" w:cs="Times New Roman"/>
                <w:lang w:val="en-US"/>
              </w:rPr>
              <w:t xml:space="preserve"> </w:t>
            </w:r>
          </w:p>
        </w:tc>
      </w:tr>
      <w:tr w:rsidR="00E86869" w:rsidRPr="00055AAC" w14:paraId="4A0283E6" w14:textId="77777777" w:rsidTr="002E31A4">
        <w:tc>
          <w:tcPr>
            <w:tcW w:w="3119" w:type="dxa"/>
            <w:shd w:val="clear" w:color="auto" w:fill="F2F2F2" w:themeFill="background1" w:themeFillShade="F2"/>
          </w:tcPr>
          <w:p w14:paraId="217B9E21" w14:textId="77777777" w:rsidR="00E86869" w:rsidRDefault="00E86869" w:rsidP="00E86869">
            <w:r>
              <w:lastRenderedPageBreak/>
              <w:t>Result notification and reassessment information</w:t>
            </w:r>
          </w:p>
        </w:tc>
        <w:tc>
          <w:tcPr>
            <w:tcW w:w="5907" w:type="dxa"/>
          </w:tcPr>
          <w:p w14:paraId="728A4B60" w14:textId="77777777" w:rsidR="00E27BD4" w:rsidRPr="00E27BD4" w:rsidRDefault="00E27BD4" w:rsidP="00E27BD4">
            <w:pPr>
              <w:rPr>
                <w:rFonts w:eastAsia="Times New Roman" w:cs="Times New Roman"/>
                <w:lang w:val="en-US"/>
              </w:rPr>
            </w:pPr>
            <w:r w:rsidRPr="00E27BD4">
              <w:rPr>
                <w:rFonts w:eastAsia="Times New Roman" w:cs="Times New Roman"/>
                <w:lang w:val="en-US"/>
              </w:rPr>
              <w:t>You will be provided feedback and the result for your assignment on TAFESA Learn. You will be and given the chance to resubmit with required corrections only once.</w:t>
            </w:r>
          </w:p>
          <w:p w14:paraId="473EA9BD" w14:textId="2A8DC355" w:rsidR="00E86869" w:rsidRPr="00055AAC" w:rsidRDefault="00E27BD4" w:rsidP="00E27BD4">
            <w:pPr>
              <w:rPr>
                <w:lang w:val="en-AU"/>
              </w:rPr>
            </w:pPr>
            <w:r w:rsidRPr="00E27BD4">
              <w:rPr>
                <w:rFonts w:eastAsia="Times New Roman" w:cs="Times New Roman"/>
                <w:lang w:val="en-US"/>
              </w:rPr>
              <w:t xml:space="preserve">Refer to the TAFE SA assessment policy for more information </w:t>
            </w:r>
            <w:hyperlink r:id="rId13" w:history="1">
              <w:r w:rsidRPr="009F0ECA">
                <w:rPr>
                  <w:rStyle w:val="Hyperlink"/>
                  <w:rFonts w:eastAsia="Times New Roman" w:cs="Times New Roman"/>
                  <w:lang w:val="en-US"/>
                </w:rPr>
                <w:t>https://www.tafesa.edu.au/apply-enrol/before-starting/student-policies/assessment</w:t>
              </w:r>
            </w:hyperlink>
            <w:r>
              <w:rPr>
                <w:rFonts w:eastAsia="Times New Roman" w:cs="Times New Roman"/>
                <w:lang w:val="en-US"/>
              </w:rPr>
              <w:t xml:space="preserve"> </w:t>
            </w:r>
          </w:p>
        </w:tc>
      </w:tr>
    </w:tbl>
    <w:p w14:paraId="5D8AF49B" w14:textId="77777777" w:rsidR="00035B79" w:rsidRDefault="00035B79"/>
    <w:p w14:paraId="36D6C749" w14:textId="77777777" w:rsidR="00035B79" w:rsidRDefault="00035B79">
      <w:pPr>
        <w:spacing w:after="160" w:line="259" w:lineRule="auto"/>
      </w:pPr>
      <w:r>
        <w:br w:type="page"/>
      </w:r>
    </w:p>
    <w:p w14:paraId="419CD154" w14:textId="77777777" w:rsidR="00D42438" w:rsidRPr="00501D3D" w:rsidRDefault="00D42438" w:rsidP="00D42438">
      <w:pPr>
        <w:pStyle w:val="Heading3"/>
        <w:jc w:val="center"/>
        <w:rPr>
          <w:rFonts w:cs="Arial"/>
          <w:sz w:val="22"/>
          <w:szCs w:val="22"/>
        </w:rPr>
      </w:pPr>
      <w:r w:rsidRPr="00501D3D">
        <w:rPr>
          <w:rFonts w:cs="Arial"/>
          <w:sz w:val="22"/>
          <w:szCs w:val="22"/>
        </w:rPr>
        <w:lastRenderedPageBreak/>
        <w:t>App Development Assignment</w:t>
      </w:r>
    </w:p>
    <w:p w14:paraId="38175EDB" w14:textId="77777777" w:rsidR="00D42438" w:rsidRPr="00501D3D" w:rsidRDefault="00D42438" w:rsidP="00D42438">
      <w:pPr>
        <w:pStyle w:val="Heading3"/>
        <w:rPr>
          <w:rFonts w:cs="Arial"/>
          <w:sz w:val="22"/>
          <w:szCs w:val="22"/>
        </w:rPr>
      </w:pPr>
    </w:p>
    <w:p w14:paraId="376AD63E" w14:textId="77777777" w:rsidR="00D42438" w:rsidRPr="00501D3D" w:rsidRDefault="00D42438" w:rsidP="00D42438">
      <w:pPr>
        <w:jc w:val="both"/>
        <w:rPr>
          <w:rFonts w:cs="Arial"/>
          <w:sz w:val="22"/>
          <w:szCs w:val="22"/>
        </w:rPr>
      </w:pPr>
    </w:p>
    <w:p w14:paraId="4661B02A" w14:textId="77777777" w:rsidR="001B6039" w:rsidRPr="004C4AB0" w:rsidRDefault="001B6039" w:rsidP="001B6039">
      <w:pPr>
        <w:rPr>
          <w:sz w:val="24"/>
        </w:rPr>
      </w:pPr>
      <w:r w:rsidRPr="004C4AB0">
        <w:rPr>
          <w:b/>
          <w:sz w:val="24"/>
        </w:rPr>
        <w:t>Background</w:t>
      </w:r>
    </w:p>
    <w:p w14:paraId="2CB0085C" w14:textId="77777777" w:rsidR="001B6039" w:rsidRDefault="001B6039" w:rsidP="001B6039">
      <w:pPr>
        <w:jc w:val="both"/>
      </w:pPr>
    </w:p>
    <w:p w14:paraId="783D87BC" w14:textId="27FFFCD0" w:rsidR="001B6039" w:rsidRDefault="001B6039" w:rsidP="001B6039">
      <w:pPr>
        <w:jc w:val="both"/>
      </w:pPr>
      <w:r>
        <w:t xml:space="preserve">A customer has approached ITWorks to create an e-commerce application for them using client server technologies. The web application is to appear similar to many of the e-commerce web sites which you have seen on the web (eg </w:t>
      </w:r>
      <w:r w:rsidRPr="002E34CF">
        <w:t>https://www.target.com.au/</w:t>
      </w:r>
      <w:r>
        <w:t xml:space="preserve">). The website should allow customers to browse the products and add to a shopping cart. Once the order is confirmed order details should be stored in a database for processing. </w:t>
      </w:r>
    </w:p>
    <w:p w14:paraId="6B8D4116" w14:textId="77777777" w:rsidR="001B6039" w:rsidRDefault="001B6039" w:rsidP="001B6039">
      <w:pPr>
        <w:jc w:val="both"/>
      </w:pPr>
    </w:p>
    <w:p w14:paraId="2506EAB2" w14:textId="77777777" w:rsidR="001B6039" w:rsidRDefault="001B6039" w:rsidP="001B6039">
      <w:pPr>
        <w:jc w:val="both"/>
        <w:rPr>
          <w:b/>
        </w:rPr>
      </w:pPr>
      <w:r>
        <w:t xml:space="preserve">You are required to gather the website and the technical requirements from the client. Your lecturer will act as your client. </w:t>
      </w:r>
    </w:p>
    <w:p w14:paraId="15667254" w14:textId="77777777" w:rsidR="001B6039" w:rsidRDefault="001B6039" w:rsidP="001B6039">
      <w:pPr>
        <w:rPr>
          <w:b/>
          <w:sz w:val="28"/>
        </w:rPr>
      </w:pPr>
    </w:p>
    <w:p w14:paraId="163CB4D2" w14:textId="77777777" w:rsidR="001B6039" w:rsidRPr="00CA10BE" w:rsidRDefault="001B6039" w:rsidP="001B6039">
      <w:pPr>
        <w:rPr>
          <w:b/>
          <w:sz w:val="28"/>
        </w:rPr>
      </w:pPr>
      <w:r w:rsidRPr="00CA10BE">
        <w:rPr>
          <w:b/>
          <w:sz w:val="28"/>
        </w:rPr>
        <w:t xml:space="preserve">Part I - </w:t>
      </w:r>
      <w:r>
        <w:rPr>
          <w:b/>
          <w:sz w:val="28"/>
        </w:rPr>
        <w:t>Client Discussion</w:t>
      </w:r>
      <w:r w:rsidRPr="00CA10BE">
        <w:rPr>
          <w:b/>
          <w:sz w:val="28"/>
        </w:rPr>
        <w:t xml:space="preserve"> </w:t>
      </w:r>
      <w:r>
        <w:rPr>
          <w:b/>
          <w:sz w:val="28"/>
        </w:rPr>
        <w:t xml:space="preserve">and </w:t>
      </w:r>
      <w:r w:rsidRPr="00CA10BE">
        <w:rPr>
          <w:b/>
          <w:sz w:val="28"/>
        </w:rPr>
        <w:t>Project Specification</w:t>
      </w:r>
    </w:p>
    <w:p w14:paraId="31F18786" w14:textId="77777777" w:rsidR="001B6039" w:rsidRDefault="001B6039" w:rsidP="001B6039">
      <w:pPr>
        <w:rPr>
          <w:b/>
          <w:sz w:val="24"/>
        </w:rPr>
      </w:pPr>
      <w:bookmarkStart w:id="2" w:name="_Hlk504553712"/>
    </w:p>
    <w:p w14:paraId="19E8F21A" w14:textId="77777777" w:rsidR="001B6039" w:rsidRDefault="001B6039" w:rsidP="001B6039">
      <w:pPr>
        <w:rPr>
          <w:b/>
          <w:sz w:val="24"/>
        </w:rPr>
      </w:pPr>
      <w:r w:rsidRPr="005C6EF7">
        <w:rPr>
          <w:b/>
          <w:sz w:val="24"/>
        </w:rPr>
        <w:t>Client Discussion</w:t>
      </w:r>
    </w:p>
    <w:p w14:paraId="189CA1CB" w14:textId="22928D82" w:rsidR="001B6039" w:rsidRPr="005C6EF7" w:rsidRDefault="001B6039" w:rsidP="001B6039">
      <w:r>
        <w:t xml:space="preserve">Discuss the website requirements and technical requirements including software, database, security and budget with the client. of the website. This can be done in class or via MS Teams with the client (your lecturer).  </w:t>
      </w:r>
    </w:p>
    <w:p w14:paraId="4BF7B420" w14:textId="77777777" w:rsidR="001B6039" w:rsidRDefault="001B6039" w:rsidP="001B6039">
      <w:pPr>
        <w:rPr>
          <w:b/>
          <w:sz w:val="24"/>
        </w:rPr>
      </w:pPr>
    </w:p>
    <w:p w14:paraId="6E96C712" w14:textId="77777777" w:rsidR="001B6039" w:rsidRPr="004C4AB0" w:rsidRDefault="001B6039" w:rsidP="001B6039">
      <w:pPr>
        <w:ind w:left="360"/>
        <w:rPr>
          <w:color w:val="4472C4" w:themeColor="accent1"/>
        </w:rPr>
      </w:pPr>
    </w:p>
    <w:p w14:paraId="295FE0E5" w14:textId="77777777" w:rsidR="001B6039" w:rsidRPr="005C6EF7" w:rsidRDefault="001B6039" w:rsidP="001B6039">
      <w:pPr>
        <w:rPr>
          <w:b/>
          <w:sz w:val="24"/>
        </w:rPr>
      </w:pPr>
      <w:r w:rsidRPr="005C6EF7">
        <w:rPr>
          <w:b/>
          <w:sz w:val="24"/>
        </w:rPr>
        <w:t>Project Specification</w:t>
      </w:r>
    </w:p>
    <w:p w14:paraId="5ED7EFB8" w14:textId="46BF9E13" w:rsidR="001B6039" w:rsidRDefault="001B6039" w:rsidP="001B6039">
      <w:r w:rsidRPr="000B171B">
        <w:t>After discussing with the client</w:t>
      </w:r>
      <w:r>
        <w:t>,</w:t>
      </w:r>
      <w:r w:rsidRPr="59E53159">
        <w:rPr>
          <w:highlight w:val="yellow"/>
        </w:rPr>
        <w:t xml:space="preserve"> </w:t>
      </w:r>
      <w:r>
        <w:t>write a brief project specification. This document must contain the following items.</w:t>
      </w:r>
      <w:bookmarkStart w:id="3" w:name="_Hlk504643983"/>
      <w:bookmarkStart w:id="4" w:name="_Hlk515375488"/>
      <w:r>
        <w:t xml:space="preserve"> </w:t>
      </w:r>
      <w:r w:rsidRPr="000B171B">
        <w:t>Use the Project</w:t>
      </w:r>
      <w:r>
        <w:t xml:space="preserve"> </w:t>
      </w:r>
      <w:r w:rsidRPr="000B171B">
        <w:t>Specification</w:t>
      </w:r>
      <w:r>
        <w:t xml:space="preserve"> Template provided.</w:t>
      </w:r>
      <w:bookmarkEnd w:id="3"/>
      <w:r>
        <w:t xml:space="preserve"> Save your document as Project_Specification_&lt;your name&gt;</w:t>
      </w:r>
    </w:p>
    <w:p w14:paraId="1D145C75"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pPr>
    </w:p>
    <w:p w14:paraId="75EE964A"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pPr>
      <w:r>
        <w:br/>
      </w:r>
      <w:bookmarkEnd w:id="4"/>
    </w:p>
    <w:bookmarkEnd w:id="2"/>
    <w:p w14:paraId="0A2C75AA" w14:textId="77777777"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rPr>
          <w:b/>
        </w:rPr>
      </w:pPr>
      <w:r w:rsidRPr="001F773E">
        <w:rPr>
          <w:b/>
        </w:rPr>
        <w:t>Description of the site</w:t>
      </w:r>
      <w:r>
        <w:rPr>
          <w:b/>
        </w:rPr>
        <w:t xml:space="preserve">: </w:t>
      </w:r>
    </w:p>
    <w:p w14:paraId="66AABA38" w14:textId="649316A9" w:rsidR="001B6039" w:rsidRPr="004C4AB0"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b/>
        </w:rPr>
      </w:pPr>
      <w:r w:rsidRPr="001F773E">
        <w:t xml:space="preserve">Site </w:t>
      </w:r>
      <w:r>
        <w:t>Name</w:t>
      </w:r>
      <w:r w:rsidR="00712BD3">
        <w:t>: Old Mate</w:t>
      </w:r>
    </w:p>
    <w:p w14:paraId="3EB6F0C7" w14:textId="0B5068DB" w:rsidR="001B6039" w:rsidRPr="004C4AB0"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b/>
        </w:rPr>
      </w:pPr>
      <w:r>
        <w:t>Products to be sold</w:t>
      </w:r>
      <w:r w:rsidR="00917BDA">
        <w:t xml:space="preserve">: old </w:t>
      </w:r>
      <w:r w:rsidR="00A5071F">
        <w:t>stuff</w:t>
      </w:r>
    </w:p>
    <w:p w14:paraId="1F96ABA6" w14:textId="40200662"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Brief d</w:t>
      </w:r>
      <w:r w:rsidRPr="004C4AB0">
        <w:t>escription of the site</w:t>
      </w:r>
      <w:r>
        <w:t xml:space="preserve"> (1-2 lines)</w:t>
      </w:r>
    </w:p>
    <w:p w14:paraId="6835DF5C" w14:textId="2FF9A660" w:rsidR="00A5071F" w:rsidRPr="004F5C14" w:rsidRDefault="00917BDA" w:rsidP="00A5071F">
      <w:pPr>
        <w:tabs>
          <w:tab w:val="left" w:pos="284"/>
          <w:tab w:val="left" w:pos="567"/>
          <w:tab w:val="left" w:pos="851"/>
          <w:tab w:val="left" w:pos="1134"/>
          <w:tab w:val="left" w:pos="1418"/>
          <w:tab w:val="left" w:pos="1701"/>
          <w:tab w:val="left" w:pos="1985"/>
          <w:tab w:val="left" w:pos="2268"/>
          <w:tab w:val="left" w:pos="2552"/>
          <w:tab w:val="left" w:pos="2835"/>
        </w:tabs>
        <w:ind w:left="1440"/>
      </w:pPr>
      <w:r>
        <w:t>Just a bunch of old stuff, basically an</w:t>
      </w:r>
      <w:r w:rsidR="00A5071F">
        <w:t xml:space="preserve"> online</w:t>
      </w:r>
      <w:r>
        <w:t xml:space="preserve"> op shop.</w:t>
      </w:r>
      <w:r w:rsidR="00F955F2">
        <w:t xml:space="preserve"> Anything before 1990</w:t>
      </w:r>
    </w:p>
    <w:p w14:paraId="44CFE5D8" w14:textId="77777777"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Pr>
          <w:b/>
        </w:rPr>
        <w:t>O</w:t>
      </w:r>
      <w:r w:rsidRPr="0044726B">
        <w:rPr>
          <w:b/>
        </w:rPr>
        <w:t xml:space="preserve">rganisational </w:t>
      </w:r>
      <w:r>
        <w:rPr>
          <w:b/>
        </w:rPr>
        <w:t>R</w:t>
      </w:r>
      <w:r w:rsidRPr="0044726B">
        <w:rPr>
          <w:b/>
        </w:rPr>
        <w:t>equirements</w:t>
      </w:r>
      <w:r w:rsidRPr="00907A53">
        <w:rPr>
          <w:b/>
        </w:rPr>
        <w:t>:</w:t>
      </w:r>
      <w:r>
        <w:t xml:space="preserve"> </w:t>
      </w:r>
    </w:p>
    <w:p w14:paraId="76B168C8" w14:textId="27A1C262" w:rsidR="001B6039" w:rsidRPr="00474202"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rFonts w:asciiTheme="minorHAnsi" w:eastAsiaTheme="minorEastAsia" w:hAnsiTheme="minorHAnsi"/>
          <w:b/>
        </w:rPr>
      </w:pPr>
      <w:r w:rsidRPr="024A3CF6">
        <w:rPr>
          <w:rFonts w:eastAsiaTheme="minorEastAsia"/>
        </w:rPr>
        <w:t>State two Organisational</w:t>
      </w:r>
      <w:r w:rsidRPr="00250592">
        <w:t xml:space="preserve"> standards</w:t>
      </w:r>
      <w:r>
        <w:t xml:space="preserve"> used</w:t>
      </w:r>
    </w:p>
    <w:p w14:paraId="0F0DAE48" w14:textId="03AAE8D8"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rFonts w:asciiTheme="minorHAnsi" w:eastAsiaTheme="minorEastAsia" w:hAnsiTheme="minorHAnsi"/>
        </w:rPr>
      </w:pPr>
      <w:r w:rsidRPr="024A3CF6">
        <w:rPr>
          <w:rFonts w:eastAsiaTheme="minorEastAsia"/>
        </w:rPr>
        <w:t xml:space="preserve">State two </w:t>
      </w:r>
      <w:r>
        <w:t>L</w:t>
      </w:r>
      <w:r w:rsidRPr="005155F2">
        <w:t>egislative</w:t>
      </w:r>
      <w:r>
        <w:t xml:space="preserve"> </w:t>
      </w:r>
      <w:r w:rsidRPr="004C4AB0">
        <w:t>requirements</w:t>
      </w:r>
      <w:r>
        <w:t xml:space="preserve"> used</w:t>
      </w:r>
    </w:p>
    <w:p w14:paraId="1AE3A9BE" w14:textId="4EB365A2"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rFonts w:asciiTheme="minorHAnsi" w:eastAsiaTheme="minorEastAsia" w:hAnsiTheme="minorHAnsi"/>
        </w:rPr>
      </w:pPr>
      <w:r w:rsidRPr="024A3CF6">
        <w:rPr>
          <w:rFonts w:eastAsiaTheme="minorEastAsia"/>
        </w:rPr>
        <w:t xml:space="preserve">State two </w:t>
      </w:r>
      <w:r>
        <w:t>Database data requirements including table names and primary keys used</w:t>
      </w:r>
    </w:p>
    <w:p w14:paraId="62E7A1CE" w14:textId="3601CD00"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sidRPr="00177DC7">
        <w:rPr>
          <w:b/>
        </w:rPr>
        <w:t>Site Functionalities</w:t>
      </w:r>
      <w:r>
        <w:t xml:space="preserve">: Based on the client requirements list the dynamic functionalities of the web site including </w:t>
      </w:r>
    </w:p>
    <w:p w14:paraId="03ECE039" w14:textId="36F5E62F"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Client-side functionalities (list at least 2)</w:t>
      </w:r>
    </w:p>
    <w:p w14:paraId="0F824728" w14:textId="50C0BAD6" w:rsidR="007B6A7E" w:rsidRDefault="007B6A7E" w:rsidP="007B6A7E">
      <w:pPr>
        <w:pStyle w:val="ListParagraph"/>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r>
        <w:t>Client side validation</w:t>
      </w:r>
    </w:p>
    <w:p w14:paraId="1BB591E8" w14:textId="53F767DC" w:rsidR="007B6A7E" w:rsidRDefault="007B6A7E" w:rsidP="007B6A7E">
      <w:pPr>
        <w:pStyle w:val="ListParagraph"/>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spacing w:line="240" w:lineRule="auto"/>
      </w:pPr>
      <w:r>
        <w:t>Product counts displayed</w:t>
      </w:r>
    </w:p>
    <w:p w14:paraId="4C6D4206" w14:textId="6B4B74D0" w:rsidR="001B6039" w:rsidRDefault="001B6039" w:rsidP="007B6A7E">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Server-side functionalities (list at least 6)</w:t>
      </w:r>
    </w:p>
    <w:p w14:paraId="63327A67"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720"/>
      </w:pPr>
    </w:p>
    <w:p w14:paraId="228EBE8D" w14:textId="77777777"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sidRPr="00177DC7">
        <w:rPr>
          <w:b/>
        </w:rPr>
        <w:t>Technical requirements</w:t>
      </w:r>
      <w:r>
        <w:t xml:space="preserve">: Identify the following </w:t>
      </w:r>
      <w:r w:rsidRPr="00383FE7">
        <w:t>upgrades and requirements</w:t>
      </w:r>
    </w:p>
    <w:p w14:paraId="15B760D4" w14:textId="77777777" w:rsidR="007B6A7E" w:rsidRDefault="001B6039" w:rsidP="007B6A7E">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 xml:space="preserve">Web server </w:t>
      </w:r>
    </w:p>
    <w:p w14:paraId="6EF89D0A" w14:textId="6A9FF643" w:rsidR="007B6A7E"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r>
        <w:t>Apache 2.0</w:t>
      </w:r>
    </w:p>
    <w:p w14:paraId="1A0B20EB" w14:textId="77777777" w:rsidR="007B6A7E" w:rsidRDefault="001B6039" w:rsidP="007B6A7E">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 xml:space="preserve">Database server </w:t>
      </w:r>
    </w:p>
    <w:p w14:paraId="4C548A8C" w14:textId="55FE5B8D" w:rsidR="007B6A7E"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r>
        <w:t>MySql 8.0.28</w:t>
      </w:r>
    </w:p>
    <w:p w14:paraId="4E663A30" w14:textId="77777777" w:rsidR="007B6A7E" w:rsidRDefault="001B6039" w:rsidP="007B6A7E">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Scripting language</w:t>
      </w:r>
    </w:p>
    <w:p w14:paraId="1F9AA7B9" w14:textId="654CCD20" w:rsidR="007B6A7E"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r>
        <w:t>PHP 7.2.1</w:t>
      </w:r>
    </w:p>
    <w:p w14:paraId="5A49EE2C" w14:textId="06F84D38" w:rsidR="007B6A7E"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 xml:space="preserve">Two </w:t>
      </w:r>
      <w:r w:rsidRPr="00210C42">
        <w:t>security requirements</w:t>
      </w:r>
    </w:p>
    <w:p w14:paraId="513DCC40" w14:textId="37D19811" w:rsidR="007B6A7E"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r>
        <w:t>Username and Password</w:t>
      </w:r>
    </w:p>
    <w:p w14:paraId="31BA0F51" w14:textId="74DD161C" w:rsidR="007B6A7E" w:rsidRPr="00591BA6"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r>
        <w:t>https</w:t>
      </w:r>
    </w:p>
    <w:p w14:paraId="677EFFB8" w14:textId="3CE998A9" w:rsidR="001B6039" w:rsidRDefault="001B6039" w:rsidP="006D33AF">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sidRPr="006D33AF">
        <w:rPr>
          <w:b/>
        </w:rPr>
        <w:lastRenderedPageBreak/>
        <w:t>Database</w:t>
      </w:r>
      <w:r w:rsidR="00425CA2">
        <w:t>:</w:t>
      </w:r>
      <w:r>
        <w:t xml:space="preserve"> </w:t>
      </w:r>
      <w:r w:rsidR="006D33AF">
        <w:t xml:space="preserve">Document the proposed changes/integration into existing database (approx 20 words). Identify the entities and attributes based on the project functionalities which you identified above. Describe the database by listing the field names for each table and highlighting the primary key for each table.  </w:t>
      </w:r>
    </w:p>
    <w:p w14:paraId="0361D056" w14:textId="45219A9F" w:rsidR="001B6039" w:rsidRDefault="007B6A7E" w:rsidP="00512AED">
      <w:pPr>
        <w:tabs>
          <w:tab w:val="left" w:pos="284"/>
          <w:tab w:val="left" w:pos="567"/>
          <w:tab w:val="left" w:pos="851"/>
          <w:tab w:val="left" w:pos="1134"/>
          <w:tab w:val="left" w:pos="1418"/>
          <w:tab w:val="left" w:pos="1701"/>
          <w:tab w:val="left" w:pos="1985"/>
          <w:tab w:val="left" w:pos="2268"/>
          <w:tab w:val="left" w:pos="2552"/>
          <w:tab w:val="left" w:pos="2835"/>
        </w:tabs>
        <w:spacing w:line="259" w:lineRule="auto"/>
        <w:rPr>
          <w:color w:val="FF0000"/>
        </w:rPr>
      </w:pPr>
      <w:r>
        <w:rPr>
          <w:color w:val="FF0000"/>
        </w:rPr>
        <w:t>Customer(</w:t>
      </w:r>
      <w:r>
        <w:rPr>
          <w:b/>
          <w:bCs/>
          <w:color w:val="FF0000"/>
        </w:rPr>
        <w:t>customer_ID</w:t>
      </w:r>
      <w:r>
        <w:rPr>
          <w:color w:val="FF0000"/>
        </w:rPr>
        <w:t>, email, password)</w:t>
      </w:r>
    </w:p>
    <w:p w14:paraId="65E904A5" w14:textId="56DC8538" w:rsidR="007B6A7E" w:rsidRDefault="007B6A7E" w:rsidP="00512AED">
      <w:pPr>
        <w:tabs>
          <w:tab w:val="left" w:pos="284"/>
          <w:tab w:val="left" w:pos="567"/>
          <w:tab w:val="left" w:pos="851"/>
          <w:tab w:val="left" w:pos="1134"/>
          <w:tab w:val="left" w:pos="1418"/>
          <w:tab w:val="left" w:pos="1701"/>
          <w:tab w:val="left" w:pos="1985"/>
          <w:tab w:val="left" w:pos="2268"/>
          <w:tab w:val="left" w:pos="2552"/>
          <w:tab w:val="left" w:pos="2835"/>
        </w:tabs>
        <w:spacing w:line="259" w:lineRule="auto"/>
        <w:rPr>
          <w:color w:val="FF0000"/>
        </w:rPr>
      </w:pPr>
      <w:r>
        <w:rPr>
          <w:color w:val="FF0000"/>
        </w:rPr>
        <w:t>Products</w:t>
      </w:r>
      <w:r w:rsidR="000F38B6">
        <w:rPr>
          <w:color w:val="FF0000"/>
        </w:rPr>
        <w:t>(product_ID, amountAvailable, price)</w:t>
      </w:r>
    </w:p>
    <w:p w14:paraId="591C334E" w14:textId="54526EBB" w:rsidR="007B6A7E" w:rsidRDefault="007B6A7E" w:rsidP="00512AED">
      <w:pPr>
        <w:tabs>
          <w:tab w:val="left" w:pos="284"/>
          <w:tab w:val="left" w:pos="567"/>
          <w:tab w:val="left" w:pos="851"/>
          <w:tab w:val="left" w:pos="1134"/>
          <w:tab w:val="left" w:pos="1418"/>
          <w:tab w:val="left" w:pos="1701"/>
          <w:tab w:val="left" w:pos="1985"/>
          <w:tab w:val="left" w:pos="2268"/>
          <w:tab w:val="left" w:pos="2552"/>
          <w:tab w:val="left" w:pos="2835"/>
        </w:tabs>
        <w:spacing w:line="259" w:lineRule="auto"/>
        <w:rPr>
          <w:color w:val="FF0000"/>
        </w:rPr>
      </w:pPr>
      <w:r>
        <w:rPr>
          <w:color w:val="FF0000"/>
        </w:rPr>
        <w:t xml:space="preserve">Order(order_ID, customer_ID, </w:t>
      </w:r>
      <w:r w:rsidR="000F38B6">
        <w:rPr>
          <w:color w:val="FF0000"/>
        </w:rPr>
        <w:t>status)</w:t>
      </w:r>
    </w:p>
    <w:p w14:paraId="6ACFE152" w14:textId="5895ED9C" w:rsidR="007B6A7E" w:rsidRPr="00512AED" w:rsidRDefault="007B6A7E" w:rsidP="00512AED">
      <w:pPr>
        <w:tabs>
          <w:tab w:val="left" w:pos="284"/>
          <w:tab w:val="left" w:pos="567"/>
          <w:tab w:val="left" w:pos="851"/>
          <w:tab w:val="left" w:pos="1134"/>
          <w:tab w:val="left" w:pos="1418"/>
          <w:tab w:val="left" w:pos="1701"/>
          <w:tab w:val="left" w:pos="1985"/>
          <w:tab w:val="left" w:pos="2268"/>
          <w:tab w:val="left" w:pos="2552"/>
          <w:tab w:val="left" w:pos="2835"/>
        </w:tabs>
        <w:spacing w:line="259" w:lineRule="auto"/>
        <w:rPr>
          <w:color w:val="FF0000"/>
        </w:rPr>
      </w:pPr>
      <w:r>
        <w:rPr>
          <w:color w:val="FF0000"/>
        </w:rPr>
        <w:t>OrderItems(product_ID, order_ID, count)</w:t>
      </w:r>
    </w:p>
    <w:p w14:paraId="61C36D85"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720"/>
      </w:pPr>
    </w:p>
    <w:p w14:paraId="5A823148" w14:textId="77777777" w:rsidR="001B6039" w:rsidRDefault="001B6039" w:rsidP="001B6039">
      <w:pPr>
        <w:ind w:firstLine="284"/>
      </w:pPr>
      <w:r>
        <w:t>Save your document as Project_Specification_&lt;your name&gt; and submit to LEARN</w:t>
      </w:r>
    </w:p>
    <w:p w14:paraId="4FA98048"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720"/>
      </w:pPr>
    </w:p>
    <w:p w14:paraId="6243847B" w14:textId="77777777" w:rsidR="00512AED" w:rsidRDefault="00512AED" w:rsidP="001B6039">
      <w:pPr>
        <w:tabs>
          <w:tab w:val="left" w:pos="284"/>
          <w:tab w:val="left" w:pos="567"/>
          <w:tab w:val="left" w:pos="851"/>
          <w:tab w:val="left" w:pos="1134"/>
          <w:tab w:val="left" w:pos="1418"/>
          <w:tab w:val="left" w:pos="1701"/>
          <w:tab w:val="left" w:pos="1985"/>
          <w:tab w:val="left" w:pos="2268"/>
          <w:tab w:val="left" w:pos="2552"/>
          <w:tab w:val="left" w:pos="2835"/>
        </w:tabs>
        <w:ind w:left="284"/>
        <w:rPr>
          <w:b/>
        </w:rPr>
      </w:pPr>
    </w:p>
    <w:p w14:paraId="34AB1DED" w14:textId="6185BA28" w:rsidR="001B6039" w:rsidRPr="004C4AB0"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284"/>
        <w:rPr>
          <w:b/>
        </w:rPr>
      </w:pPr>
      <w:r w:rsidRPr="008737BB">
        <w:rPr>
          <w:b/>
        </w:rPr>
        <w:t>Feedback/Approval</w:t>
      </w:r>
    </w:p>
    <w:p w14:paraId="1748843E" w14:textId="534ED669"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284"/>
      </w:pPr>
      <w:r>
        <w:t>Before you proceed to part II, client will be providing feedback on documentation via LEARN.</w:t>
      </w:r>
    </w:p>
    <w:p w14:paraId="5405F5BF"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284"/>
      </w:pPr>
    </w:p>
    <w:p w14:paraId="3A429FBD" w14:textId="4F5ADC2A" w:rsidR="001B6039" w:rsidRPr="004C4AB0" w:rsidRDefault="001B6039" w:rsidP="00512AED">
      <w:pPr>
        <w:tabs>
          <w:tab w:val="left" w:pos="284"/>
          <w:tab w:val="left" w:pos="567"/>
          <w:tab w:val="left" w:pos="851"/>
          <w:tab w:val="left" w:pos="1134"/>
          <w:tab w:val="left" w:pos="1418"/>
          <w:tab w:val="left" w:pos="1701"/>
          <w:tab w:val="left" w:pos="1985"/>
          <w:tab w:val="left" w:pos="2268"/>
          <w:tab w:val="left" w:pos="2552"/>
          <w:tab w:val="left" w:pos="2835"/>
        </w:tabs>
        <w:ind w:left="284"/>
      </w:pPr>
      <w:r w:rsidRPr="004C4AB0">
        <w:rPr>
          <w:color w:val="4472C4" w:themeColor="accent1"/>
        </w:rPr>
        <w:tab/>
      </w:r>
    </w:p>
    <w:p w14:paraId="41F95987" w14:textId="49821351" w:rsidR="001B6039" w:rsidRPr="00CA10BE" w:rsidRDefault="001B6039" w:rsidP="001B6039">
      <w:pPr>
        <w:rPr>
          <w:b/>
          <w:sz w:val="28"/>
        </w:rPr>
      </w:pPr>
      <w:r w:rsidRPr="00CA10BE">
        <w:rPr>
          <w:b/>
          <w:sz w:val="28"/>
        </w:rPr>
        <w:t>Part II - Develop the Site Layout and Database</w:t>
      </w:r>
    </w:p>
    <w:p w14:paraId="15EC6BC2" w14:textId="77777777" w:rsidR="001B6039" w:rsidRDefault="001B6039" w:rsidP="001B6039"/>
    <w:p w14:paraId="29EEB18B" w14:textId="48CD3F6E" w:rsidR="001B6039" w:rsidRDefault="001B6039" w:rsidP="001B6039">
      <w:r>
        <w:rPr>
          <w:b/>
        </w:rPr>
        <w:t>Site Layout</w:t>
      </w:r>
      <w:r>
        <w:t xml:space="preserve"> – Develop </w:t>
      </w:r>
      <w:r w:rsidRPr="024A3CF6">
        <w:rPr>
          <w:rFonts w:eastAsiaTheme="minorEastAsia"/>
        </w:rPr>
        <w:t>boilerplate templates</w:t>
      </w:r>
      <w:r>
        <w:t xml:space="preserve"> using HTML </w:t>
      </w:r>
      <w:r w:rsidRPr="024A3CF6">
        <w:rPr>
          <w:rFonts w:eastAsiaTheme="minorEastAsia"/>
        </w:rPr>
        <w:t>and CSS.</w:t>
      </w:r>
      <w:r>
        <w:t xml:space="preserve"> The layout should satisfy the organisational standards and legislative requirements.</w:t>
      </w:r>
    </w:p>
    <w:p w14:paraId="451DE096" w14:textId="77777777" w:rsidR="001B6039" w:rsidRDefault="001B6039" w:rsidP="001B6039"/>
    <w:p w14:paraId="263DB216" w14:textId="77777777" w:rsidR="001B6039" w:rsidRPr="004C4AB0" w:rsidRDefault="001B6039" w:rsidP="001B6039">
      <w:r>
        <w:rPr>
          <w:b/>
        </w:rPr>
        <w:t>Pages and links</w:t>
      </w:r>
      <w:r>
        <w:t xml:space="preserve"> – Develop the pages for the website using the site layout. There must be at least four pages based on the client requirements. </w:t>
      </w:r>
      <w:r>
        <w:br/>
      </w:r>
    </w:p>
    <w:p w14:paraId="27E5B66F" w14:textId="77777777" w:rsidR="001B6039" w:rsidRDefault="001B6039" w:rsidP="001B6039">
      <w:r>
        <w:rPr>
          <w:b/>
        </w:rPr>
        <w:t>Database</w:t>
      </w:r>
      <w:r>
        <w:t xml:space="preserve"> – Develop the database using a suitable tool (PHPMyAdmin open source tool or similar) based on entities and attributes which you identified above. Create the tables and populate the tables with at least five sample records for each table.  Save all your SQL queries to a SQL file.</w:t>
      </w:r>
    </w:p>
    <w:p w14:paraId="32947BE5" w14:textId="77777777" w:rsidR="001B6039" w:rsidRDefault="001B6039" w:rsidP="001B6039"/>
    <w:p w14:paraId="0561C32E" w14:textId="77777777" w:rsidR="001B6039" w:rsidRDefault="001B6039" w:rsidP="001B6039">
      <w:r>
        <w:t>Add your web pages and the sql file to ZIP file and save as Website_PartII_&lt;your_name&gt;.zip</w:t>
      </w:r>
    </w:p>
    <w:p w14:paraId="12897E07" w14:textId="77777777" w:rsidR="001B6039" w:rsidRDefault="001B6039" w:rsidP="001B6039">
      <w:pPr>
        <w:rPr>
          <w:color w:val="0070C0"/>
        </w:rPr>
      </w:pPr>
    </w:p>
    <w:p w14:paraId="60D2737E" w14:textId="77777777" w:rsidR="001B6039" w:rsidRDefault="001B6039" w:rsidP="001B6039">
      <w:pPr>
        <w:rPr>
          <w:b/>
          <w:sz w:val="28"/>
        </w:rPr>
      </w:pPr>
      <w:r>
        <w:rPr>
          <w:b/>
          <w:sz w:val="28"/>
        </w:rPr>
        <w:br/>
        <w:t xml:space="preserve">Part III – Database Connectivity and Session Management </w:t>
      </w:r>
    </w:p>
    <w:p w14:paraId="04A59307" w14:textId="77777777" w:rsidR="001B6039" w:rsidRDefault="001B6039" w:rsidP="001B6039">
      <w:pPr>
        <w:rPr>
          <w:bCs/>
          <w:color w:val="000000"/>
        </w:rPr>
      </w:pPr>
      <w:r w:rsidRPr="0028107B">
        <w:rPr>
          <w:bCs/>
          <w:color w:val="000000"/>
        </w:rPr>
        <w:t xml:space="preserve">Implement the </w:t>
      </w:r>
      <w:r>
        <w:rPr>
          <w:bCs/>
          <w:color w:val="000000"/>
        </w:rPr>
        <w:t>following functionalities based on site layout and the database which you developed in Part II.</w:t>
      </w:r>
    </w:p>
    <w:p w14:paraId="5F061662" w14:textId="77777777" w:rsidR="001B6039" w:rsidRDefault="001B6039" w:rsidP="001B6039">
      <w:pPr>
        <w:rPr>
          <w:bCs/>
          <w:color w:val="000000"/>
        </w:rPr>
      </w:pPr>
    </w:p>
    <w:p w14:paraId="63C1127D" w14:textId="76CB970E" w:rsidR="001B6039" w:rsidRDefault="001B6039" w:rsidP="001B6039">
      <w:pPr>
        <w:rPr>
          <w:bCs/>
          <w:color w:val="000000"/>
        </w:rPr>
      </w:pPr>
      <w:r w:rsidRPr="1E08CB7D">
        <w:rPr>
          <w:b/>
          <w:color w:val="000000" w:themeColor="text1"/>
        </w:rPr>
        <w:t xml:space="preserve">Login - </w:t>
      </w:r>
      <w:r w:rsidRPr="1E08CB7D">
        <w:rPr>
          <w:color w:val="000000" w:themeColor="text1"/>
        </w:rPr>
        <w:t xml:space="preserve">The user enters a username and password. If the system recognizes the username/password against the database table </w:t>
      </w:r>
      <w:r w:rsidR="1E08CB7D" w:rsidRPr="1E08CB7D">
        <w:rPr>
          <w:rFonts w:eastAsia="Arial" w:cs="Arial"/>
          <w:color w:val="000000" w:themeColor="text1"/>
          <w:sz w:val="19"/>
          <w:szCs w:val="19"/>
        </w:rPr>
        <w:t>which you have designed in Part II</w:t>
      </w:r>
      <w:r w:rsidRPr="1E08CB7D">
        <w:rPr>
          <w:rFonts w:eastAsia="Arial" w:cs="Arial"/>
          <w:color w:val="000000" w:themeColor="text1"/>
          <w:sz w:val="19"/>
          <w:szCs w:val="19"/>
        </w:rPr>
        <w:t>,</w:t>
      </w:r>
      <w:r w:rsidRPr="1E08CB7D">
        <w:rPr>
          <w:color w:val="000000" w:themeColor="text1"/>
        </w:rPr>
        <w:t xml:space="preserve"> the user can proceed, otherwise they must register.</w:t>
      </w:r>
    </w:p>
    <w:p w14:paraId="0F88C4AC" w14:textId="0EA477B9" w:rsidR="001B6039" w:rsidRDefault="001B6039" w:rsidP="00512AED">
      <w:pPr>
        <w:rPr>
          <w:color w:val="FF0000"/>
        </w:rPr>
      </w:pPr>
      <w:r>
        <w:rPr>
          <w:color w:val="000000"/>
        </w:rPr>
        <w:br/>
      </w:r>
    </w:p>
    <w:p w14:paraId="6CD43194" w14:textId="7826E85E" w:rsidR="001B6039" w:rsidRPr="00CA10BE" w:rsidRDefault="001B6039" w:rsidP="001B6039">
      <w:pPr>
        <w:rPr>
          <w:b/>
          <w:bCs/>
          <w:color w:val="000000"/>
        </w:rPr>
      </w:pPr>
      <w:r>
        <w:rPr>
          <w:b/>
          <w:sz w:val="28"/>
        </w:rPr>
        <w:br/>
      </w:r>
      <w:r w:rsidRPr="00CA10BE">
        <w:rPr>
          <w:b/>
          <w:bCs/>
          <w:color w:val="000000"/>
        </w:rPr>
        <w:t xml:space="preserve">Register </w:t>
      </w:r>
      <w:r>
        <w:rPr>
          <w:b/>
          <w:bCs/>
          <w:color w:val="000000"/>
        </w:rPr>
        <w:t xml:space="preserve">- </w:t>
      </w:r>
      <w:r>
        <w:rPr>
          <w:bCs/>
          <w:color w:val="000000"/>
        </w:rPr>
        <w:t>This allows a user to enter their email address (</w:t>
      </w:r>
      <w:r>
        <w:rPr>
          <w:b/>
          <w:bCs/>
          <w:color w:val="000000"/>
          <w:u w:val="single"/>
        </w:rPr>
        <w:t>must</w:t>
      </w:r>
      <w:r>
        <w:rPr>
          <w:bCs/>
          <w:color w:val="000000"/>
        </w:rPr>
        <w:t xml:space="preserve"> be unique), password, first name, last name, address information (if applicable), and telephone number.  Once registered, they can continue to shop. The user information should be validated against the following: </w:t>
      </w:r>
    </w:p>
    <w:p w14:paraId="237EE158" w14:textId="77777777" w:rsidR="001B6039" w:rsidRDefault="001B6039" w:rsidP="001B6039">
      <w:pPr>
        <w:numPr>
          <w:ilvl w:val="1"/>
          <w:numId w:val="6"/>
        </w:numPr>
        <w:spacing w:before="100" w:beforeAutospacing="1" w:after="100" w:afterAutospacing="1"/>
        <w:rPr>
          <w:color w:val="000000"/>
        </w:rPr>
      </w:pPr>
      <w:r>
        <w:rPr>
          <w:bCs/>
          <w:color w:val="000000"/>
        </w:rPr>
        <w:t>No blank fields are allowed</w:t>
      </w:r>
    </w:p>
    <w:p w14:paraId="5597BA12" w14:textId="77777777" w:rsidR="001B6039" w:rsidRDefault="001B6039" w:rsidP="001B6039">
      <w:pPr>
        <w:numPr>
          <w:ilvl w:val="1"/>
          <w:numId w:val="6"/>
        </w:numPr>
        <w:spacing w:before="100" w:beforeAutospacing="1" w:after="100" w:afterAutospacing="1"/>
        <w:rPr>
          <w:color w:val="000000"/>
        </w:rPr>
      </w:pPr>
      <w:r>
        <w:rPr>
          <w:bCs/>
          <w:color w:val="000000"/>
        </w:rPr>
        <w:t>The password must have a second confirmation password field to ensure it has been correctly entered</w:t>
      </w:r>
    </w:p>
    <w:p w14:paraId="38CA1ADB" w14:textId="77777777" w:rsidR="001B6039" w:rsidRDefault="001B6039" w:rsidP="001B6039">
      <w:pPr>
        <w:numPr>
          <w:ilvl w:val="1"/>
          <w:numId w:val="6"/>
        </w:numPr>
        <w:spacing w:before="100" w:beforeAutospacing="1" w:after="100" w:afterAutospacing="1"/>
        <w:rPr>
          <w:color w:val="000000"/>
        </w:rPr>
      </w:pPr>
      <w:r>
        <w:rPr>
          <w:bCs/>
          <w:color w:val="000000"/>
        </w:rPr>
        <w:t>Telephone number must be numeric</w:t>
      </w:r>
    </w:p>
    <w:p w14:paraId="3C7526FD" w14:textId="77777777" w:rsidR="001B6039" w:rsidRPr="004C4AB0" w:rsidRDefault="001B6039" w:rsidP="001B6039">
      <w:pPr>
        <w:numPr>
          <w:ilvl w:val="1"/>
          <w:numId w:val="6"/>
        </w:numPr>
        <w:spacing w:before="100" w:beforeAutospacing="1" w:after="100" w:afterAutospacing="1"/>
        <w:rPr>
          <w:color w:val="000000"/>
        </w:rPr>
      </w:pPr>
      <w:r>
        <w:rPr>
          <w:bCs/>
          <w:color w:val="000000"/>
        </w:rPr>
        <w:t>Email address should contain @ and .</w:t>
      </w:r>
    </w:p>
    <w:p w14:paraId="7565932B" w14:textId="77777777" w:rsidR="001B6039" w:rsidRDefault="001B6039" w:rsidP="001B6039">
      <w:pPr>
        <w:spacing w:before="100" w:beforeAutospacing="1" w:after="100" w:afterAutospacing="1"/>
        <w:rPr>
          <w:bCs/>
          <w:color w:val="000000"/>
        </w:rPr>
      </w:pPr>
      <w:r>
        <w:rPr>
          <w:bCs/>
          <w:color w:val="000000"/>
        </w:rPr>
        <w:t>The password must be encrypted and store in the database as per the organizational requirements.</w:t>
      </w:r>
    </w:p>
    <w:p w14:paraId="24AC1E35" w14:textId="77777777" w:rsidR="001B6039" w:rsidRDefault="001B6039" w:rsidP="001B6039">
      <w:pPr>
        <w:spacing w:before="100" w:beforeAutospacing="1" w:after="100" w:afterAutospacing="1"/>
        <w:rPr>
          <w:color w:val="000000"/>
        </w:rPr>
      </w:pPr>
      <w:r w:rsidRPr="00AE3476">
        <w:rPr>
          <w:b/>
          <w:color w:val="000000"/>
        </w:rPr>
        <w:t>Database Connectivity</w:t>
      </w:r>
      <w:r>
        <w:rPr>
          <w:color w:val="000000"/>
        </w:rPr>
        <w:t xml:space="preserve"> – You are required to use a separate database access script to connect to the database. The database connection script must contain, server name, user name, password and database name. </w:t>
      </w:r>
    </w:p>
    <w:p w14:paraId="5E0AEFAF" w14:textId="0E5A705E" w:rsidR="001B6039" w:rsidRDefault="001B6039" w:rsidP="00512AED">
      <w:pPr>
        <w:spacing w:before="100" w:beforeAutospacing="1" w:after="100" w:afterAutospacing="1"/>
        <w:rPr>
          <w:color w:val="FF0000"/>
        </w:rPr>
      </w:pPr>
      <w:r>
        <w:rPr>
          <w:color w:val="000000"/>
        </w:rPr>
        <w:lastRenderedPageBreak/>
        <w:t xml:space="preserve">Test the database connection and record the connectivity status. If the connection, fails you are required to debug and identify the possible causes. This information needs to be included in the read </w:t>
      </w:r>
    </w:p>
    <w:p w14:paraId="7A0F8C13" w14:textId="05074026" w:rsidR="001B6039" w:rsidRDefault="001B6039" w:rsidP="001B6039">
      <w:pPr>
        <w:spacing w:before="100" w:beforeAutospacing="1" w:after="100" w:afterAutospacing="1"/>
        <w:rPr>
          <w:color w:val="000000"/>
        </w:rPr>
      </w:pPr>
    </w:p>
    <w:p w14:paraId="2CD73A49" w14:textId="77777777" w:rsidR="001B6039" w:rsidRDefault="001B6039" w:rsidP="001B6039">
      <w:pPr>
        <w:rPr>
          <w:b/>
          <w:sz w:val="28"/>
        </w:rPr>
      </w:pPr>
      <w:r>
        <w:rPr>
          <w:b/>
          <w:sz w:val="28"/>
        </w:rPr>
        <w:t>Part IV – Shopping and Checkout</w:t>
      </w:r>
    </w:p>
    <w:p w14:paraId="57E3C86D" w14:textId="77777777" w:rsidR="001B6039" w:rsidRDefault="001B6039" w:rsidP="001B6039">
      <w:pPr>
        <w:tabs>
          <w:tab w:val="left" w:pos="720"/>
        </w:tabs>
        <w:spacing w:before="100" w:beforeAutospacing="1" w:after="100" w:afterAutospacing="1"/>
        <w:rPr>
          <w:rFonts w:ascii="Times New Roman" w:hAnsi="Times New Roman"/>
          <w:color w:val="000000"/>
          <w:sz w:val="24"/>
        </w:rPr>
      </w:pPr>
      <w:r>
        <w:rPr>
          <w:bCs/>
          <w:color w:val="000000"/>
        </w:rPr>
        <w:t xml:space="preserve">The users must be allowed to: </w:t>
      </w:r>
    </w:p>
    <w:p w14:paraId="588CE97E" w14:textId="77777777" w:rsidR="001B6039" w:rsidRDefault="001B6039" w:rsidP="001B6039">
      <w:pPr>
        <w:numPr>
          <w:ilvl w:val="1"/>
          <w:numId w:val="6"/>
        </w:numPr>
        <w:tabs>
          <w:tab w:val="num" w:pos="720"/>
          <w:tab w:val="left" w:pos="1701"/>
          <w:tab w:val="left" w:pos="1985"/>
          <w:tab w:val="left" w:pos="2268"/>
          <w:tab w:val="left" w:pos="2552"/>
          <w:tab w:val="left" w:pos="2835"/>
        </w:tabs>
        <w:spacing w:before="100" w:beforeAutospacing="1" w:after="100" w:afterAutospacing="1"/>
        <w:rPr>
          <w:color w:val="000000"/>
        </w:rPr>
      </w:pPr>
      <w:r>
        <w:rPr>
          <w:bCs/>
          <w:color w:val="000000"/>
        </w:rPr>
        <w:t xml:space="preserve">View a list of all products for sale </w:t>
      </w:r>
    </w:p>
    <w:p w14:paraId="30E67631" w14:textId="77777777" w:rsidR="001B6039" w:rsidRDefault="001B6039" w:rsidP="001B6039">
      <w:pPr>
        <w:numPr>
          <w:ilvl w:val="1"/>
          <w:numId w:val="6"/>
        </w:numPr>
        <w:tabs>
          <w:tab w:val="num" w:pos="720"/>
          <w:tab w:val="left" w:pos="1701"/>
          <w:tab w:val="left" w:pos="1985"/>
          <w:tab w:val="left" w:pos="2268"/>
          <w:tab w:val="left" w:pos="2552"/>
          <w:tab w:val="left" w:pos="2835"/>
        </w:tabs>
        <w:spacing w:before="100" w:beforeAutospacing="1" w:after="100" w:afterAutospacing="1"/>
        <w:rPr>
          <w:color w:val="000000"/>
        </w:rPr>
      </w:pPr>
      <w:r>
        <w:rPr>
          <w:bCs/>
          <w:color w:val="000000"/>
        </w:rPr>
        <w:t xml:space="preserve">Search for a product by name </w:t>
      </w:r>
    </w:p>
    <w:p w14:paraId="14511377" w14:textId="77777777" w:rsidR="001B6039" w:rsidRPr="00CA10BE" w:rsidRDefault="001B6039" w:rsidP="001B6039">
      <w:pPr>
        <w:numPr>
          <w:ilvl w:val="1"/>
          <w:numId w:val="6"/>
        </w:numPr>
        <w:tabs>
          <w:tab w:val="num" w:pos="720"/>
          <w:tab w:val="left" w:pos="1701"/>
          <w:tab w:val="left" w:pos="1985"/>
          <w:tab w:val="left" w:pos="2268"/>
          <w:tab w:val="left" w:pos="2552"/>
          <w:tab w:val="left" w:pos="2835"/>
        </w:tabs>
        <w:spacing w:before="100" w:beforeAutospacing="1" w:after="100" w:afterAutospacing="1"/>
        <w:rPr>
          <w:color w:val="000000"/>
        </w:rPr>
      </w:pPr>
      <w:r>
        <w:rPr>
          <w:bCs/>
          <w:color w:val="000000"/>
        </w:rPr>
        <w:t>View their shopping cart</w:t>
      </w:r>
    </w:p>
    <w:p w14:paraId="475E99A0" w14:textId="40AF14C7" w:rsidR="001B6039" w:rsidRDefault="001B6039" w:rsidP="001B6039">
      <w:pPr>
        <w:spacing w:before="100" w:beforeAutospacing="1" w:after="100" w:afterAutospacing="1"/>
        <w:rPr>
          <w:bCs/>
          <w:color w:val="000000"/>
        </w:rPr>
      </w:pPr>
      <w:r>
        <w:rPr>
          <w:b/>
          <w:bCs/>
          <w:color w:val="000000"/>
        </w:rPr>
        <w:t>View all products</w:t>
      </w:r>
      <w:r>
        <w:rPr>
          <w:bCs/>
          <w:color w:val="000000"/>
        </w:rPr>
        <w:t>: This page must display all products to the user </w:t>
      </w:r>
      <w:r>
        <w:rPr>
          <w:bCs/>
          <w:color w:val="000000"/>
        </w:rPr>
        <w:br/>
        <w:t>and allow them to add a product from the list into their shopping cart. This list of products can be displayed on one scrollable page or across several pages using a table or grid.</w:t>
      </w:r>
    </w:p>
    <w:p w14:paraId="5A6DF637" w14:textId="77777777" w:rsidR="001B6039" w:rsidRDefault="001B6039" w:rsidP="001B6039">
      <w:pPr>
        <w:spacing w:before="100" w:beforeAutospacing="1" w:after="100" w:afterAutospacing="1"/>
        <w:rPr>
          <w:color w:val="000000"/>
        </w:rPr>
      </w:pPr>
      <w:r>
        <w:rPr>
          <w:b/>
          <w:bCs/>
          <w:color w:val="000000"/>
        </w:rPr>
        <w:t>View shopping cart:</w:t>
      </w:r>
      <w:r>
        <w:rPr>
          <w:bCs/>
          <w:color w:val="000000"/>
        </w:rPr>
        <w:t xml:space="preserve"> This page must display the list of products and their prices in the user's shopping cart. It should also allow users to delete a product from the shopping cart. It should also display the </w:t>
      </w:r>
      <w:r>
        <w:rPr>
          <w:bCs/>
          <w:i/>
          <w:iCs/>
          <w:color w:val="000000"/>
        </w:rPr>
        <w:t xml:space="preserve">total </w:t>
      </w:r>
      <w:r>
        <w:rPr>
          <w:bCs/>
          <w:color w:val="000000"/>
        </w:rPr>
        <w:t>price of all products in the basket.</w:t>
      </w:r>
    </w:p>
    <w:p w14:paraId="29FBE7D6" w14:textId="083B2735" w:rsidR="001B6039" w:rsidRPr="004C4AB0" w:rsidRDefault="001B6039" w:rsidP="001B6039">
      <w:pPr>
        <w:pStyle w:val="ListParagraph"/>
        <w:numPr>
          <w:ilvl w:val="0"/>
          <w:numId w:val="47"/>
        </w:numPr>
        <w:spacing w:after="0" w:line="240" w:lineRule="auto"/>
        <w:rPr>
          <w:color w:val="FF0000"/>
        </w:rPr>
      </w:pPr>
    </w:p>
    <w:p w14:paraId="07EDBEB6" w14:textId="77777777" w:rsidR="001B6039" w:rsidRDefault="001B6039" w:rsidP="001B6039">
      <w:pPr>
        <w:spacing w:before="100" w:beforeAutospacing="1" w:after="100" w:afterAutospacing="1"/>
        <w:rPr>
          <w:color w:val="000000"/>
        </w:rPr>
      </w:pPr>
      <w:r>
        <w:rPr>
          <w:b/>
          <w:bCs/>
          <w:color w:val="000000"/>
        </w:rPr>
        <w:t>Search Products</w:t>
      </w:r>
      <w:r>
        <w:rPr>
          <w:bCs/>
          <w:color w:val="000000"/>
        </w:rPr>
        <w:t>: This page must allow search, including partial search, on the product name. The results of the search should display as a list which the user can add any product into the shopping cart.</w:t>
      </w:r>
      <w:r>
        <w:rPr>
          <w:color w:val="000000"/>
        </w:rPr>
        <w:t xml:space="preserve"> </w:t>
      </w:r>
    </w:p>
    <w:p w14:paraId="4BE7ACE0" w14:textId="7E237BDB" w:rsidR="001B6039" w:rsidRDefault="001B6039" w:rsidP="001B6039">
      <w:pPr>
        <w:tabs>
          <w:tab w:val="left" w:pos="720"/>
        </w:tabs>
        <w:spacing w:before="100" w:beforeAutospacing="1" w:after="100" w:afterAutospacing="1"/>
      </w:pPr>
      <w:r w:rsidRPr="001A378A">
        <w:rPr>
          <w:b/>
          <w:bCs/>
          <w:color w:val="000000"/>
        </w:rPr>
        <w:t>Display Order</w:t>
      </w:r>
      <w:r>
        <w:rPr>
          <w:bCs/>
          <w:color w:val="000000"/>
        </w:rPr>
        <w:t xml:space="preserve"> - This page must show the total amount of the order, including sales tax (as per client requirements), shipping charges (as per client requirements), credit card number, card holder’s name and the billing address. If the information is correct, user will be able to click "Submit Order." If any of </w:t>
      </w:r>
      <w:r>
        <w:t xml:space="preserve">the shipping or payment information is incorrect, user will be able to go back and adjust information on previous pages. </w:t>
      </w:r>
    </w:p>
    <w:p w14:paraId="11DFE5B8" w14:textId="0234957A" w:rsidR="001B6039" w:rsidRPr="004B1CD9" w:rsidRDefault="001B6039" w:rsidP="001B6039">
      <w:pPr>
        <w:tabs>
          <w:tab w:val="left" w:pos="720"/>
        </w:tabs>
        <w:spacing w:before="100" w:beforeAutospacing="1" w:after="100" w:afterAutospacing="1"/>
        <w:rPr>
          <w:rFonts w:ascii="Times New Roman" w:hAnsi="Times New Roman"/>
          <w:sz w:val="24"/>
        </w:rPr>
      </w:pPr>
      <w:r w:rsidRPr="001A378A">
        <w:rPr>
          <w:b/>
        </w:rPr>
        <w:t>Database Update</w:t>
      </w:r>
      <w:r>
        <w:t xml:space="preserve"> - Once user submits order, order details should be save to the database. You need to have a separate table(s) in your database to save this information.</w:t>
      </w:r>
    </w:p>
    <w:p w14:paraId="557C7D3D" w14:textId="77777777" w:rsidR="001B6039" w:rsidRDefault="001B6039" w:rsidP="001B6039">
      <w:pPr>
        <w:rPr>
          <w:bCs/>
          <w:color w:val="000000"/>
        </w:rPr>
      </w:pPr>
      <w:r w:rsidRPr="00F7514B">
        <w:rPr>
          <w:b/>
          <w:bCs/>
          <w:color w:val="000000"/>
          <w:highlight w:val="yellow"/>
        </w:rPr>
        <w:t>Note</w:t>
      </w:r>
      <w:r w:rsidRPr="00F7514B">
        <w:rPr>
          <w:bCs/>
          <w:color w:val="000000"/>
          <w:highlight w:val="yellow"/>
        </w:rPr>
        <w:t xml:space="preserve">: Part III to Part V - Ensure that the code conforms to </w:t>
      </w:r>
      <w:r w:rsidRPr="00F7514B">
        <w:rPr>
          <w:rFonts w:eastAsia="Times New Roman"/>
          <w:highlight w:val="yellow"/>
          <w:lang w:val="en-US"/>
        </w:rPr>
        <w:t>ITWorks coding standards</w:t>
      </w:r>
      <w:r w:rsidRPr="00F7514B">
        <w:rPr>
          <w:bCs/>
          <w:color w:val="000000"/>
          <w:highlight w:val="yellow"/>
        </w:rPr>
        <w:t>.</w:t>
      </w:r>
    </w:p>
    <w:p w14:paraId="23DD6C3F" w14:textId="77777777" w:rsidR="001B6039" w:rsidRDefault="001B6039" w:rsidP="001B6039">
      <w:pPr>
        <w:rPr>
          <w:bCs/>
          <w:color w:val="000000"/>
        </w:rPr>
      </w:pPr>
    </w:p>
    <w:p w14:paraId="342601B2" w14:textId="77777777" w:rsidR="001B6039" w:rsidRDefault="001B6039" w:rsidP="001B6039">
      <w:pPr>
        <w:rPr>
          <w:bCs/>
          <w:color w:val="000000"/>
        </w:rPr>
      </w:pPr>
    </w:p>
    <w:p w14:paraId="1D463271" w14:textId="77777777" w:rsidR="001B6039" w:rsidRDefault="001B6039" w:rsidP="001B6039">
      <w:pPr>
        <w:rPr>
          <w:bCs/>
          <w:color w:val="000000"/>
        </w:rPr>
      </w:pPr>
    </w:p>
    <w:p w14:paraId="2909C842" w14:textId="77777777" w:rsidR="001B6039" w:rsidRDefault="001B6039" w:rsidP="001B6039">
      <w:r>
        <w:t>Add your web pages and the sql file to ZIP file and save as Website_PartIII_PartIV_&lt;your_name&gt;.zip</w:t>
      </w:r>
    </w:p>
    <w:p w14:paraId="77545015" w14:textId="77777777" w:rsidR="001B6039" w:rsidRDefault="001B6039" w:rsidP="001B6039">
      <w:pPr>
        <w:rPr>
          <w:bCs/>
          <w:color w:val="000000"/>
        </w:rPr>
      </w:pPr>
    </w:p>
    <w:p w14:paraId="38925656" w14:textId="77777777" w:rsidR="001B6039" w:rsidRDefault="001B6039" w:rsidP="001B6039">
      <w:pPr>
        <w:rPr>
          <w:b/>
          <w:sz w:val="28"/>
        </w:rPr>
      </w:pPr>
    </w:p>
    <w:p w14:paraId="6106FE3A" w14:textId="77777777" w:rsidR="001B6039" w:rsidRDefault="001B6039" w:rsidP="001B6039">
      <w:pPr>
        <w:rPr>
          <w:b/>
          <w:sz w:val="28"/>
          <w:szCs w:val="28"/>
        </w:rPr>
      </w:pPr>
      <w:r w:rsidRPr="21FECE1A">
        <w:rPr>
          <w:b/>
          <w:sz w:val="28"/>
          <w:szCs w:val="28"/>
        </w:rPr>
        <w:br w:type="page"/>
      </w:r>
      <w:r w:rsidRPr="21FECE1A">
        <w:rPr>
          <w:b/>
          <w:sz w:val="28"/>
          <w:szCs w:val="28"/>
        </w:rPr>
        <w:lastRenderedPageBreak/>
        <w:t>Part V - Website Demo and Documentation</w:t>
      </w:r>
    </w:p>
    <w:p w14:paraId="51FD1AEE" w14:textId="77777777" w:rsidR="001B6039" w:rsidRPr="005116DF" w:rsidRDefault="001B6039" w:rsidP="001B6039">
      <w:pPr>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rPr>
          <w:color w:val="000000"/>
        </w:rPr>
      </w:pPr>
    </w:p>
    <w:p w14:paraId="75FF0103"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rPr>
          <w:b/>
          <w:color w:val="000000"/>
        </w:rPr>
      </w:pPr>
    </w:p>
    <w:p w14:paraId="52D6C726" w14:textId="3657081E" w:rsidR="001B6039" w:rsidRPr="002E5525" w:rsidRDefault="001B6039" w:rsidP="001B6039">
      <w:pPr>
        <w:pStyle w:val="ListParagraph"/>
        <w:numPr>
          <w:ilvl w:val="0"/>
          <w:numId w:val="4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b/>
          <w:color w:val="000000"/>
        </w:rPr>
      </w:pPr>
      <w:r w:rsidRPr="024A3CF6">
        <w:rPr>
          <w:b/>
          <w:color w:val="000000" w:themeColor="text1"/>
        </w:rPr>
        <w:t xml:space="preserve">Demo – </w:t>
      </w:r>
      <w:r w:rsidRPr="024A3CF6">
        <w:rPr>
          <w:color w:val="000000" w:themeColor="text1"/>
        </w:rPr>
        <w:t>Demonstrate your application to your client (lecturer) for feedback. You are required to cover the following areas;</w:t>
      </w:r>
    </w:p>
    <w:p w14:paraId="14A2EEC6" w14:textId="77777777" w:rsidR="001B6039" w:rsidRPr="004C4AB0" w:rsidRDefault="001B6039" w:rsidP="001B6039">
      <w:pPr>
        <w:pStyle w:val="ListParagraph"/>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b/>
          <w:color w:val="000000"/>
        </w:rPr>
      </w:pPr>
      <w:r>
        <w:rPr>
          <w:color w:val="000000"/>
        </w:rPr>
        <w:t xml:space="preserve">Functionalities – Demonstrate all the core functionalities confirming all the </w:t>
      </w:r>
      <w:r w:rsidRPr="004C4AB0">
        <w:rPr>
          <w:color w:val="000000"/>
        </w:rPr>
        <w:t>requirements are met.</w:t>
      </w:r>
    </w:p>
    <w:p w14:paraId="49AEDFF8" w14:textId="77777777" w:rsidR="001B6039" w:rsidRDefault="001B6039" w:rsidP="001B6039">
      <w:pPr>
        <w:pStyle w:val="ListParagraph"/>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color w:val="000000"/>
        </w:rPr>
      </w:pPr>
      <w:r w:rsidRPr="000F24D0">
        <w:rPr>
          <w:color w:val="000000"/>
        </w:rPr>
        <w:t>Browser compatibility</w:t>
      </w:r>
      <w:r>
        <w:rPr>
          <w:color w:val="000000"/>
        </w:rPr>
        <w:t xml:space="preserve"> – You must demonstrate the site compatibility using at least two browsers and one of the browsers must be a mobile version of the browser. </w:t>
      </w:r>
    </w:p>
    <w:p w14:paraId="328C5FEF" w14:textId="751864DF" w:rsidR="001B6039" w:rsidRPr="004B5FB5" w:rsidRDefault="001B6039" w:rsidP="001B6039">
      <w:pPr>
        <w:pStyle w:val="ListParagraph"/>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b/>
          <w:color w:val="000000"/>
        </w:rPr>
      </w:pPr>
      <w:r>
        <w:rPr>
          <w:color w:val="000000"/>
        </w:rPr>
        <w:t xml:space="preserve">Client Feedback – Your client (lecturer) will provide the feedback after the demo Record the client feedback and the </w:t>
      </w:r>
      <w:r w:rsidRPr="002E3874">
        <w:rPr>
          <w:color w:val="000000"/>
        </w:rPr>
        <w:t>adjustments made</w:t>
      </w:r>
      <w:r>
        <w:rPr>
          <w:color w:val="000000"/>
        </w:rPr>
        <w:t xml:space="preserve"> in the </w:t>
      </w:r>
      <w:r w:rsidR="00AD2145">
        <w:rPr>
          <w:color w:val="000000"/>
        </w:rPr>
        <w:t>website</w:t>
      </w:r>
      <w:r>
        <w:rPr>
          <w:color w:val="000000"/>
        </w:rPr>
        <w:t xml:space="preserve"> document.</w:t>
      </w:r>
    </w:p>
    <w:p w14:paraId="4E491E1D" w14:textId="77777777" w:rsidR="001B6039" w:rsidRPr="000F24D0" w:rsidRDefault="001B6039" w:rsidP="001B6039">
      <w:pPr>
        <w:pStyle w:val="ListParagraph"/>
        <w:tabs>
          <w:tab w:val="left" w:pos="284"/>
          <w:tab w:val="left" w:pos="567"/>
          <w:tab w:val="left" w:pos="851"/>
          <w:tab w:val="left" w:pos="1134"/>
          <w:tab w:val="left" w:pos="1418"/>
          <w:tab w:val="left" w:pos="1701"/>
          <w:tab w:val="left" w:pos="1985"/>
          <w:tab w:val="left" w:pos="2268"/>
          <w:tab w:val="left" w:pos="2552"/>
          <w:tab w:val="left" w:pos="2835"/>
        </w:tabs>
        <w:ind w:left="1440"/>
        <w:rPr>
          <w:color w:val="000000"/>
        </w:rPr>
      </w:pPr>
    </w:p>
    <w:p w14:paraId="796C6884" w14:textId="77777777" w:rsidR="001B6039" w:rsidRDefault="001B6039" w:rsidP="001B6039">
      <w:pPr>
        <w:rPr>
          <w:rFonts w:eastAsia="Calibri"/>
          <w:b/>
          <w:bCs/>
          <w:szCs w:val="20"/>
        </w:rPr>
      </w:pPr>
    </w:p>
    <w:p w14:paraId="6E7D8E23" w14:textId="43DF337A" w:rsidR="001B6039" w:rsidRPr="00F12779" w:rsidRDefault="001B6039" w:rsidP="001B6039">
      <w:pPr>
        <w:numPr>
          <w:ilvl w:val="0"/>
          <w:numId w:val="49"/>
        </w:numPr>
        <w:tabs>
          <w:tab w:val="left" w:pos="284"/>
          <w:tab w:val="left" w:pos="567"/>
          <w:tab w:val="left" w:pos="851"/>
          <w:tab w:val="left" w:pos="1134"/>
          <w:tab w:val="left" w:pos="1418"/>
          <w:tab w:val="left" w:pos="1701"/>
          <w:tab w:val="left" w:pos="1985"/>
          <w:tab w:val="left" w:pos="2268"/>
          <w:tab w:val="left" w:pos="2552"/>
          <w:tab w:val="left" w:pos="2835"/>
        </w:tabs>
        <w:rPr>
          <w:b/>
          <w:color w:val="000000"/>
        </w:rPr>
      </w:pPr>
      <w:r w:rsidRPr="21FECE1A">
        <w:rPr>
          <w:b/>
          <w:bCs/>
          <w:color w:val="000000" w:themeColor="text1"/>
        </w:rPr>
        <w:t>Website</w:t>
      </w:r>
      <w:r w:rsidRPr="21FECE1A">
        <w:rPr>
          <w:b/>
          <w:color w:val="000000" w:themeColor="text1"/>
        </w:rPr>
        <w:t xml:space="preserve"> Documentation – </w:t>
      </w:r>
      <w:r w:rsidRPr="21FECE1A">
        <w:rPr>
          <w:color w:val="000000" w:themeColor="text1"/>
        </w:rPr>
        <w:t>As a part of</w:t>
      </w:r>
      <w:r w:rsidRPr="21FECE1A">
        <w:rPr>
          <w:b/>
          <w:color w:val="000000" w:themeColor="text1"/>
        </w:rPr>
        <w:t xml:space="preserve"> </w:t>
      </w:r>
      <w:r w:rsidRPr="21FECE1A">
        <w:rPr>
          <w:color w:val="000000" w:themeColor="text1"/>
        </w:rPr>
        <w:t>website documentation you are required to produce a Website Documentation. This read me file should contain following information:</w:t>
      </w:r>
    </w:p>
    <w:p w14:paraId="61C2B55F" w14:textId="77777777" w:rsidR="001B6039" w:rsidRDefault="001B6039" w:rsidP="001B6039">
      <w:pPr>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rPr>
          <w:color w:val="000000"/>
        </w:rPr>
      </w:pPr>
      <w:r>
        <w:rPr>
          <w:color w:val="000000"/>
        </w:rPr>
        <w:t>Database connectivity – Screenshot confirming the connectivity/errors.</w:t>
      </w:r>
    </w:p>
    <w:p w14:paraId="05B4E3A5" w14:textId="77777777" w:rsidR="001B6039" w:rsidRPr="005D3E01" w:rsidRDefault="001B6039" w:rsidP="001B6039">
      <w:pPr>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rPr>
          <w:color w:val="000000"/>
        </w:rPr>
      </w:pPr>
      <w:r>
        <w:rPr>
          <w:color w:val="000000"/>
        </w:rPr>
        <w:t>Test Results – Test all the core functionalities of the site (as specified in the project specification) and document the test results. Must include one debugging screen showing the output of the browser console.</w:t>
      </w:r>
    </w:p>
    <w:p w14:paraId="5D24E6AB" w14:textId="12845CD4" w:rsidR="001B6039" w:rsidRPr="000F24D0" w:rsidRDefault="001B6039" w:rsidP="001B6039">
      <w:pPr>
        <w:pStyle w:val="ListParagraph"/>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color w:val="000000"/>
        </w:rPr>
      </w:pPr>
      <w:r w:rsidRPr="21FECE1A">
        <w:rPr>
          <w:color w:val="000000" w:themeColor="text1"/>
        </w:rPr>
        <w:t xml:space="preserve">Browser compatibility - Test and debug the results using at least two browsers and one of the browsers must be a mobile device and the other must be a desktop device. </w:t>
      </w:r>
    </w:p>
    <w:p w14:paraId="6710EA9B" w14:textId="77777777" w:rsidR="001B6039" w:rsidRDefault="001B6039" w:rsidP="001B6039">
      <w:pPr>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rPr>
          <w:color w:val="000000"/>
        </w:rPr>
      </w:pPr>
      <w:r w:rsidRPr="002E3874">
        <w:rPr>
          <w:color w:val="000000"/>
        </w:rPr>
        <w:t>Screenshots confirming the adjustments made based on client feedback</w:t>
      </w:r>
      <w:r>
        <w:rPr>
          <w:color w:val="000000"/>
        </w:rPr>
        <w:t>, if applicable.</w:t>
      </w:r>
    </w:p>
    <w:p w14:paraId="0F05219D" w14:textId="77777777" w:rsidR="001B6039" w:rsidRPr="002E3874" w:rsidRDefault="001B6039" w:rsidP="001B6039">
      <w:pPr>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rPr>
          <w:rFonts w:asciiTheme="minorHAnsi" w:eastAsiaTheme="minorEastAsia" w:hAnsiTheme="minorHAnsi"/>
          <w:color w:val="0070C0"/>
          <w:szCs w:val="20"/>
        </w:rPr>
      </w:pPr>
      <w:r w:rsidRPr="21FECE1A">
        <w:rPr>
          <w:color w:val="000000" w:themeColor="text1"/>
        </w:rPr>
        <w:t xml:space="preserve">Client sign-off – Include the screenshot of the client sign-off. </w:t>
      </w:r>
    </w:p>
    <w:p w14:paraId="52E74DB0" w14:textId="77777777" w:rsidR="001B6039" w:rsidRDefault="001B6039" w:rsidP="001B6039">
      <w:pPr>
        <w:rPr>
          <w:color w:val="0070C0"/>
        </w:rPr>
      </w:pPr>
    </w:p>
    <w:p w14:paraId="2C4AB355" w14:textId="77777777" w:rsidR="001B6039" w:rsidRDefault="001B6039" w:rsidP="001B6039">
      <w:pPr>
        <w:ind w:firstLine="720"/>
      </w:pPr>
      <w:r>
        <w:t>Save file as Website Documentation _&lt;your_name&gt;.zip</w:t>
      </w:r>
    </w:p>
    <w:p w14:paraId="48CE94E0" w14:textId="77777777" w:rsidR="001B6039" w:rsidRDefault="001B6039" w:rsidP="001B6039"/>
    <w:p w14:paraId="38323CC7" w14:textId="7AE9ECF4" w:rsidR="001B6039" w:rsidRPr="004C4AB0" w:rsidRDefault="001B6039" w:rsidP="001B6039">
      <w:pPr>
        <w:rPr>
          <w:color w:val="0070C0"/>
        </w:rPr>
      </w:pPr>
      <w:r w:rsidRPr="004C4AB0">
        <w:rPr>
          <w:color w:val="0070C0"/>
        </w:rPr>
        <w:t xml:space="preserve">Download and open </w:t>
      </w:r>
      <w:r w:rsidRPr="024A3CF6">
        <w:rPr>
          <w:rFonts w:eastAsiaTheme="minorEastAsia"/>
          <w:color w:val="0070C0"/>
        </w:rPr>
        <w:t>Website Documentation _</w:t>
      </w:r>
      <w:r w:rsidRPr="004C4AB0">
        <w:rPr>
          <w:color w:val="0070C0"/>
        </w:rPr>
        <w:t>&lt;your_name&gt;.zip from LEARN.</w:t>
      </w:r>
    </w:p>
    <w:p w14:paraId="7A526B3E" w14:textId="77777777" w:rsidR="001B6039" w:rsidRDefault="001B6039" w:rsidP="001B6039">
      <w:pPr>
        <w:ind w:firstLine="720"/>
      </w:pPr>
    </w:p>
    <w:p w14:paraId="43EBAB2B" w14:textId="77777777" w:rsidR="001B6039" w:rsidRDefault="001B6039" w:rsidP="001B6039">
      <w:pPr>
        <w:rPr>
          <w:b/>
          <w:sz w:val="28"/>
        </w:rPr>
      </w:pPr>
      <w:r>
        <w:rPr>
          <w:b/>
          <w:sz w:val="28"/>
        </w:rPr>
        <w:tab/>
      </w:r>
    </w:p>
    <w:p w14:paraId="46EB9871" w14:textId="16B0B56F" w:rsidR="001B6039" w:rsidRDefault="001B6039" w:rsidP="001B6039">
      <w:pPr>
        <w:pStyle w:val="NoSpacing"/>
        <w:rPr>
          <w:b/>
        </w:rPr>
      </w:pPr>
      <w:r w:rsidRPr="005232ED">
        <w:rPr>
          <w:b/>
        </w:rPr>
        <w:t>Resources</w:t>
      </w:r>
      <w:r>
        <w:rPr>
          <w:b/>
        </w:rPr>
        <w:t>:</w:t>
      </w:r>
    </w:p>
    <w:p w14:paraId="5743F101" w14:textId="77777777" w:rsidR="001B6039" w:rsidRDefault="001B6039" w:rsidP="001B6039">
      <w:pPr>
        <w:pStyle w:val="NoSpacing"/>
        <w:rPr>
          <w:b/>
        </w:rPr>
      </w:pPr>
    </w:p>
    <w:bookmarkStart w:id="5" w:name="_Hlk88747718"/>
    <w:p w14:paraId="648197EA" w14:textId="77777777" w:rsidR="001B6039" w:rsidRPr="00191A2A" w:rsidRDefault="001B6039" w:rsidP="001B6039">
      <w:pPr>
        <w:rPr>
          <w:rStyle w:val="Hyperlink"/>
          <w:rFonts w:cs="Arial"/>
          <w:szCs w:val="20"/>
          <w:shd w:val="clear" w:color="auto" w:fill="FFFFFF"/>
        </w:rPr>
      </w:pPr>
      <w:r>
        <w:rPr>
          <w:rFonts w:cs="Arial"/>
          <w:szCs w:val="20"/>
          <w:shd w:val="clear" w:color="auto" w:fill="FFFFFF"/>
        </w:rPr>
        <w:fldChar w:fldCharType="begin"/>
      </w:r>
      <w:r>
        <w:rPr>
          <w:rFonts w:cs="Arial"/>
          <w:szCs w:val="20"/>
          <w:shd w:val="clear" w:color="auto" w:fill="FFFFFF"/>
        </w:rPr>
        <w:instrText xml:space="preserve"> HYPERLINK "https://www.oaic.gov.au/privacy/your-privacy-rights/what-is-a-privacy-policy" </w:instrText>
      </w:r>
      <w:r>
        <w:rPr>
          <w:rFonts w:cs="Arial"/>
          <w:szCs w:val="20"/>
          <w:shd w:val="clear" w:color="auto" w:fill="FFFFFF"/>
        </w:rPr>
      </w:r>
      <w:r>
        <w:rPr>
          <w:rFonts w:cs="Arial"/>
          <w:szCs w:val="20"/>
          <w:shd w:val="clear" w:color="auto" w:fill="FFFFFF"/>
        </w:rPr>
        <w:fldChar w:fldCharType="separate"/>
      </w:r>
      <w:r w:rsidRPr="004253EC">
        <w:rPr>
          <w:rStyle w:val="Hyperlink"/>
          <w:rFonts w:cs="Arial"/>
          <w:szCs w:val="20"/>
          <w:shd w:val="clear" w:color="auto" w:fill="FFFFFF"/>
        </w:rPr>
        <w:t xml:space="preserve">Australian Website Privacy </w:t>
      </w:r>
      <w:r w:rsidRPr="00191A2A">
        <w:rPr>
          <w:rStyle w:val="Hyperlink"/>
        </w:rPr>
        <w:t>requirements</w:t>
      </w:r>
      <w:r w:rsidRPr="004253EC">
        <w:rPr>
          <w:rStyle w:val="Hyperlink"/>
          <w:rFonts w:cs="Arial"/>
          <w:szCs w:val="20"/>
          <w:shd w:val="clear" w:color="auto" w:fill="FFFFFF"/>
        </w:rPr>
        <w:t xml:space="preserve"> – OAIC</w:t>
      </w:r>
    </w:p>
    <w:p w14:paraId="5AADE311"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rPr>
          <w:bCs/>
          <w:color w:val="000000"/>
        </w:rPr>
      </w:pPr>
      <w:r>
        <w:rPr>
          <w:rFonts w:cs="Arial"/>
          <w:szCs w:val="20"/>
          <w:shd w:val="clear" w:color="auto" w:fill="FFFFFF"/>
        </w:rPr>
        <w:fldChar w:fldCharType="end"/>
      </w:r>
      <w:bookmarkEnd w:id="5"/>
      <w:r w:rsidRPr="004C4AB0">
        <w:rPr>
          <w:rStyle w:val="Hyperlink"/>
          <w:bCs/>
        </w:rPr>
        <w:t xml:space="preserve">ITWorks </w:t>
      </w:r>
      <w:r>
        <w:rPr>
          <w:rStyle w:val="Hyperlink"/>
          <w:bCs/>
        </w:rPr>
        <w:t xml:space="preserve">PHP </w:t>
      </w:r>
      <w:r w:rsidRPr="004C4AB0">
        <w:rPr>
          <w:rStyle w:val="Hyperlink"/>
          <w:bCs/>
        </w:rPr>
        <w:t>Coding Standards</w:t>
      </w:r>
      <w:r w:rsidRPr="004B5FB5">
        <w:rPr>
          <w:color w:val="FF0000"/>
        </w:rPr>
        <w:t xml:space="preserve"> </w:t>
      </w:r>
      <w:r>
        <w:rPr>
          <w:color w:val="FF0000"/>
        </w:rPr>
        <w:br/>
      </w:r>
      <w:hyperlink r:id="rId14" w:history="1">
        <w:r w:rsidRPr="00783211">
          <w:rPr>
            <w:rStyle w:val="Hyperlink"/>
            <w:bCs/>
          </w:rPr>
          <w:t>ITWorks website security requirements</w:t>
        </w:r>
      </w:hyperlink>
    </w:p>
    <w:p w14:paraId="5BECF511" w14:textId="77777777" w:rsidR="001B6039" w:rsidRPr="00302A3D" w:rsidRDefault="001B6039" w:rsidP="001B6039"/>
    <w:p w14:paraId="71060DA5" w14:textId="16BFF11A" w:rsidR="00AB3E62" w:rsidRPr="00A01E12" w:rsidRDefault="00AB3E62" w:rsidP="001B6039"/>
    <w:sectPr w:rsidR="00AB3E62" w:rsidRPr="00A01E12" w:rsidSect="008F442C">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5A7B8" w14:textId="77777777" w:rsidR="00A1527C" w:rsidRDefault="00A1527C" w:rsidP="00D77177">
      <w:r>
        <w:separator/>
      </w:r>
    </w:p>
  </w:endnote>
  <w:endnote w:type="continuationSeparator" w:id="0">
    <w:p w14:paraId="02A2B827" w14:textId="77777777" w:rsidR="00A1527C" w:rsidRDefault="00A1527C" w:rsidP="00D77177">
      <w:r>
        <w:continuationSeparator/>
      </w:r>
    </w:p>
  </w:endnote>
  <w:endnote w:type="continuationNotice" w:id="1">
    <w:p w14:paraId="2EB99020" w14:textId="77777777" w:rsidR="00A1527C" w:rsidRDefault="00A152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1558" w14:textId="77777777" w:rsidR="00A0654E" w:rsidRDefault="00A06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CC0E" w14:textId="3699C851" w:rsidR="002E31A4" w:rsidRPr="007B056E" w:rsidRDefault="002E31A4" w:rsidP="00512AED">
    <w:pPr>
      <w:pStyle w:val="Footer"/>
      <w:tabs>
        <w:tab w:val="clear" w:pos="4513"/>
      </w:tabs>
      <w:spacing w:line="200" w:lineRule="exact"/>
    </w:pPr>
    <w:r w:rsidRPr="007B056E">
      <w:t xml:space="preserve">Document name: </w:t>
    </w:r>
    <w:fldSimple w:instr=" FILENAME \* MERGEFORMAT ">
      <w:r w:rsidR="007E0E95">
        <w:rPr>
          <w:noProof/>
        </w:rPr>
        <w:t>ICTPRG535 - ASI - App Development Assignment.docx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FA72E18" w14:textId="700C19C6" w:rsidR="002E31A4" w:rsidRPr="002E31A4" w:rsidRDefault="002E31A4" w:rsidP="00512AED">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6-30T00:00:00Z">
          <w:dateFormat w:val="d/MM/yyyy"/>
          <w:lid w:val="en-AU"/>
          <w:storeMappedDataAs w:val="dateTime"/>
          <w:calendar w:val="gregorian"/>
        </w:date>
      </w:sdtPr>
      <w:sdtContent>
        <w:r w:rsidR="00712BD3">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7BA035F7" w14:textId="77777777" w:rsidR="002E31A4" w:rsidRDefault="002E31A4" w:rsidP="00512AED">
    <w:pPr>
      <w:pStyle w:val="Footer"/>
      <w:tabs>
        <w:tab w:val="clear" w:pos="4513"/>
        <w:tab w:val="center" w:pos="8505"/>
      </w:tabs>
      <w:rPr>
        <w:color w:val="A6A6A6" w:themeColor="background1" w:themeShade="A6"/>
        <w:sz w:val="9"/>
        <w:szCs w:val="13"/>
      </w:rPr>
    </w:pPr>
  </w:p>
  <w:p w14:paraId="4C43509F" w14:textId="77777777" w:rsidR="002E31A4" w:rsidRDefault="002E31A4" w:rsidP="00512AED">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D78C265" w14:textId="5B8F38D1"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441CC">
          <w:rPr>
            <w:color w:val="A6A6A6" w:themeColor="background1" w:themeShade="A6"/>
            <w:sz w:val="9"/>
            <w:szCs w:val="13"/>
          </w:rPr>
          <w:t>13.0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E603" w14:textId="3FA2D2E4" w:rsidR="000F195B" w:rsidRPr="007B056E" w:rsidRDefault="000F195B" w:rsidP="002E31A4">
    <w:pPr>
      <w:pStyle w:val="Footer"/>
      <w:tabs>
        <w:tab w:val="clear" w:pos="4513"/>
      </w:tabs>
      <w:spacing w:line="200" w:lineRule="exact"/>
    </w:pPr>
    <w:r w:rsidRPr="007B056E">
      <w:t xml:space="preserve">Document name: </w:t>
    </w:r>
    <w:fldSimple w:instr=" FILENAME \* MERGEFORMAT ">
      <w:r w:rsidR="00A0654E">
        <w:rPr>
          <w:noProof/>
        </w:rPr>
        <w:t>ICTWEB514 - ASI - Website Development Assignment - ICTDBS507</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3203B58A" w14:textId="5E8201EC"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6-30T00:00:00Z">
          <w:dateFormat w:val="d/MM/yyyy"/>
          <w:lid w:val="en-AU"/>
          <w:storeMappedDataAs w:val="dateTime"/>
          <w:calendar w:val="gregorian"/>
        </w:date>
      </w:sdtPr>
      <w:sdtContent>
        <w:r w:rsidR="00712BD3">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53584EAA" w14:textId="77777777" w:rsidR="002E31A4" w:rsidRDefault="002E31A4" w:rsidP="000F195B">
    <w:pPr>
      <w:pStyle w:val="Footer"/>
      <w:tabs>
        <w:tab w:val="clear" w:pos="4513"/>
        <w:tab w:val="center" w:pos="8505"/>
      </w:tabs>
      <w:rPr>
        <w:color w:val="A6A6A6" w:themeColor="background1" w:themeShade="A6"/>
        <w:sz w:val="9"/>
        <w:szCs w:val="13"/>
      </w:rPr>
    </w:pPr>
  </w:p>
  <w:p w14:paraId="7DCEC04C"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7FB41D11" w14:textId="70010C45"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441CC">
          <w:rPr>
            <w:color w:val="A6A6A6" w:themeColor="background1" w:themeShade="A6"/>
            <w:sz w:val="9"/>
            <w:szCs w:val="13"/>
          </w:rPr>
          <w:t>13.0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F0FA7" w14:textId="77777777" w:rsidR="00A1527C" w:rsidRDefault="00A1527C" w:rsidP="00D77177">
      <w:r>
        <w:separator/>
      </w:r>
    </w:p>
  </w:footnote>
  <w:footnote w:type="continuationSeparator" w:id="0">
    <w:p w14:paraId="69108693" w14:textId="77777777" w:rsidR="00A1527C" w:rsidRDefault="00A1527C" w:rsidP="00D77177">
      <w:r>
        <w:continuationSeparator/>
      </w:r>
    </w:p>
  </w:footnote>
  <w:footnote w:type="continuationNotice" w:id="1">
    <w:p w14:paraId="545EB206" w14:textId="77777777" w:rsidR="00A1527C" w:rsidRDefault="00A152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68BF" w14:textId="77777777" w:rsidR="00A0654E" w:rsidRDefault="00A06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738B0AE" w14:paraId="21488C36" w14:textId="77777777" w:rsidTr="2738B0AE">
      <w:tc>
        <w:tcPr>
          <w:tcW w:w="3005" w:type="dxa"/>
        </w:tcPr>
        <w:p w14:paraId="41639346" w14:textId="5D580D7B" w:rsidR="2738B0AE" w:rsidRDefault="2738B0AE" w:rsidP="2738B0AE">
          <w:pPr>
            <w:pStyle w:val="Header"/>
            <w:ind w:left="-115"/>
            <w:rPr>
              <w:rFonts w:eastAsia="Yu Gothic Light" w:cs="Times New Roman"/>
            </w:rPr>
          </w:pPr>
        </w:p>
      </w:tc>
      <w:tc>
        <w:tcPr>
          <w:tcW w:w="3005" w:type="dxa"/>
        </w:tcPr>
        <w:p w14:paraId="71C6D61E" w14:textId="08FC18B6" w:rsidR="2738B0AE" w:rsidRDefault="2738B0AE" w:rsidP="2738B0AE">
          <w:pPr>
            <w:pStyle w:val="Header"/>
            <w:jc w:val="center"/>
            <w:rPr>
              <w:rFonts w:eastAsia="Yu Gothic Light" w:cs="Times New Roman"/>
            </w:rPr>
          </w:pPr>
        </w:p>
      </w:tc>
      <w:tc>
        <w:tcPr>
          <w:tcW w:w="3005" w:type="dxa"/>
        </w:tcPr>
        <w:p w14:paraId="1DFBD76D" w14:textId="37745F12" w:rsidR="2738B0AE" w:rsidRDefault="2738B0AE" w:rsidP="2738B0AE">
          <w:pPr>
            <w:pStyle w:val="Header"/>
            <w:ind w:right="-115"/>
            <w:jc w:val="right"/>
            <w:rPr>
              <w:rFonts w:eastAsia="Yu Gothic Light" w:cs="Times New Roman"/>
            </w:rPr>
          </w:pPr>
        </w:p>
      </w:tc>
    </w:tr>
  </w:tbl>
  <w:p w14:paraId="74A382CC" w14:textId="54FF0F63" w:rsidR="00F1133C" w:rsidRDefault="00F1133C">
    <w:pPr>
      <w:pStyle w:val="Header"/>
      <w:rPr>
        <w:rFonts w:eastAsia="Yu Gothic Light"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95CA"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6" w:name="_Hlk29374608"/>
    <w:bookmarkStart w:id="7" w:name="_Hlk29374609"/>
    <w:bookmarkStart w:id="8" w:name="_Hlk29382122"/>
    <w:bookmarkStart w:id="9" w:name="_Hlk29382123"/>
    <w:r>
      <w:rPr>
        <w:noProof/>
      </w:rPr>
      <w:drawing>
        <wp:anchor distT="0" distB="0" distL="114300" distR="114300" simplePos="0" relativeHeight="251658241" behindDoc="0" locked="0" layoutInCell="1" allowOverlap="1" wp14:anchorId="1A91862D" wp14:editId="5BD53E65">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1EC77E90" wp14:editId="664F13EE">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7EAB4C95"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0CA5E70B"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6"/>
  <w:bookmarkEnd w:id="7"/>
  <w:bookmarkEnd w:id="8"/>
  <w:bookmarkEnd w:id="9"/>
  <w:p w14:paraId="539D4EA9"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5CA52B7"/>
    <w:multiLevelType w:val="hybridMultilevel"/>
    <w:tmpl w:val="EAC6456C"/>
    <w:lvl w:ilvl="0" w:tplc="0C090001">
      <w:start w:val="1"/>
      <w:numFmt w:val="bullet"/>
      <w:lvlText w:val=""/>
      <w:lvlJc w:val="left"/>
      <w:pPr>
        <w:ind w:left="1443" w:hanging="360"/>
      </w:pPr>
      <w:rPr>
        <w:rFonts w:ascii="Symbol" w:hAnsi="Symbol" w:hint="default"/>
      </w:rPr>
    </w:lvl>
    <w:lvl w:ilvl="1" w:tplc="0C090003">
      <w:start w:val="1"/>
      <w:numFmt w:val="bullet"/>
      <w:lvlText w:val="o"/>
      <w:lvlJc w:val="left"/>
      <w:pPr>
        <w:ind w:left="2163" w:hanging="360"/>
      </w:pPr>
      <w:rPr>
        <w:rFonts w:ascii="Courier New" w:hAnsi="Courier New" w:cs="Courier New" w:hint="default"/>
      </w:rPr>
    </w:lvl>
    <w:lvl w:ilvl="2" w:tplc="0C090005" w:tentative="1">
      <w:start w:val="1"/>
      <w:numFmt w:val="bullet"/>
      <w:lvlText w:val=""/>
      <w:lvlJc w:val="left"/>
      <w:pPr>
        <w:ind w:left="2883" w:hanging="360"/>
      </w:pPr>
      <w:rPr>
        <w:rFonts w:ascii="Wingdings" w:hAnsi="Wingdings" w:hint="default"/>
      </w:rPr>
    </w:lvl>
    <w:lvl w:ilvl="3" w:tplc="0C090001" w:tentative="1">
      <w:start w:val="1"/>
      <w:numFmt w:val="bullet"/>
      <w:lvlText w:val=""/>
      <w:lvlJc w:val="left"/>
      <w:pPr>
        <w:ind w:left="3603" w:hanging="360"/>
      </w:pPr>
      <w:rPr>
        <w:rFonts w:ascii="Symbol" w:hAnsi="Symbol" w:hint="default"/>
      </w:rPr>
    </w:lvl>
    <w:lvl w:ilvl="4" w:tplc="0C090003" w:tentative="1">
      <w:start w:val="1"/>
      <w:numFmt w:val="bullet"/>
      <w:lvlText w:val="o"/>
      <w:lvlJc w:val="left"/>
      <w:pPr>
        <w:ind w:left="4323" w:hanging="360"/>
      </w:pPr>
      <w:rPr>
        <w:rFonts w:ascii="Courier New" w:hAnsi="Courier New" w:cs="Courier New" w:hint="default"/>
      </w:rPr>
    </w:lvl>
    <w:lvl w:ilvl="5" w:tplc="0C090005" w:tentative="1">
      <w:start w:val="1"/>
      <w:numFmt w:val="bullet"/>
      <w:lvlText w:val=""/>
      <w:lvlJc w:val="left"/>
      <w:pPr>
        <w:ind w:left="5043" w:hanging="360"/>
      </w:pPr>
      <w:rPr>
        <w:rFonts w:ascii="Wingdings" w:hAnsi="Wingdings" w:hint="default"/>
      </w:rPr>
    </w:lvl>
    <w:lvl w:ilvl="6" w:tplc="0C090001" w:tentative="1">
      <w:start w:val="1"/>
      <w:numFmt w:val="bullet"/>
      <w:lvlText w:val=""/>
      <w:lvlJc w:val="left"/>
      <w:pPr>
        <w:ind w:left="5763" w:hanging="360"/>
      </w:pPr>
      <w:rPr>
        <w:rFonts w:ascii="Symbol" w:hAnsi="Symbol" w:hint="default"/>
      </w:rPr>
    </w:lvl>
    <w:lvl w:ilvl="7" w:tplc="0C090003" w:tentative="1">
      <w:start w:val="1"/>
      <w:numFmt w:val="bullet"/>
      <w:lvlText w:val="o"/>
      <w:lvlJc w:val="left"/>
      <w:pPr>
        <w:ind w:left="6483" w:hanging="360"/>
      </w:pPr>
      <w:rPr>
        <w:rFonts w:ascii="Courier New" w:hAnsi="Courier New" w:cs="Courier New" w:hint="default"/>
      </w:rPr>
    </w:lvl>
    <w:lvl w:ilvl="8" w:tplc="0C090005" w:tentative="1">
      <w:start w:val="1"/>
      <w:numFmt w:val="bullet"/>
      <w:lvlText w:val=""/>
      <w:lvlJc w:val="left"/>
      <w:pPr>
        <w:ind w:left="7203" w:hanging="360"/>
      </w:pPr>
      <w:rPr>
        <w:rFonts w:ascii="Wingdings" w:hAnsi="Wingdings" w:hint="default"/>
      </w:rPr>
    </w:lvl>
  </w:abstractNum>
  <w:abstractNum w:abstractNumId="5" w15:restartNumberingAfterBreak="0">
    <w:nsid w:val="0AA33D1F"/>
    <w:multiLevelType w:val="hybridMultilevel"/>
    <w:tmpl w:val="FFFFFFFF"/>
    <w:lvl w:ilvl="0" w:tplc="29587D84">
      <w:start w:val="1"/>
      <w:numFmt w:val="bullet"/>
      <w:lvlText w:val=""/>
      <w:lvlJc w:val="left"/>
      <w:pPr>
        <w:ind w:left="720" w:hanging="360"/>
      </w:pPr>
      <w:rPr>
        <w:rFonts w:ascii="Symbol" w:hAnsi="Symbol" w:hint="default"/>
      </w:rPr>
    </w:lvl>
    <w:lvl w:ilvl="1" w:tplc="D4C07456">
      <w:start w:val="1"/>
      <w:numFmt w:val="bullet"/>
      <w:lvlText w:val="o"/>
      <w:lvlJc w:val="left"/>
      <w:pPr>
        <w:ind w:left="1440" w:hanging="360"/>
      </w:pPr>
      <w:rPr>
        <w:rFonts w:ascii="Courier New" w:hAnsi="Courier New" w:hint="default"/>
      </w:rPr>
    </w:lvl>
    <w:lvl w:ilvl="2" w:tplc="66F08516">
      <w:start w:val="1"/>
      <w:numFmt w:val="bullet"/>
      <w:lvlText w:val=""/>
      <w:lvlJc w:val="left"/>
      <w:pPr>
        <w:ind w:left="2160" w:hanging="360"/>
      </w:pPr>
      <w:rPr>
        <w:rFonts w:ascii="Wingdings" w:hAnsi="Wingdings" w:hint="default"/>
      </w:rPr>
    </w:lvl>
    <w:lvl w:ilvl="3" w:tplc="0CEAB154">
      <w:start w:val="1"/>
      <w:numFmt w:val="bullet"/>
      <w:lvlText w:val=""/>
      <w:lvlJc w:val="left"/>
      <w:pPr>
        <w:ind w:left="2880" w:hanging="360"/>
      </w:pPr>
      <w:rPr>
        <w:rFonts w:ascii="Symbol" w:hAnsi="Symbol" w:hint="default"/>
      </w:rPr>
    </w:lvl>
    <w:lvl w:ilvl="4" w:tplc="629ECCD4">
      <w:start w:val="1"/>
      <w:numFmt w:val="bullet"/>
      <w:lvlText w:val="o"/>
      <w:lvlJc w:val="left"/>
      <w:pPr>
        <w:ind w:left="3600" w:hanging="360"/>
      </w:pPr>
      <w:rPr>
        <w:rFonts w:ascii="Courier New" w:hAnsi="Courier New" w:hint="default"/>
      </w:rPr>
    </w:lvl>
    <w:lvl w:ilvl="5" w:tplc="9402A0BA">
      <w:start w:val="1"/>
      <w:numFmt w:val="bullet"/>
      <w:lvlText w:val=""/>
      <w:lvlJc w:val="left"/>
      <w:pPr>
        <w:ind w:left="4320" w:hanging="360"/>
      </w:pPr>
      <w:rPr>
        <w:rFonts w:ascii="Wingdings" w:hAnsi="Wingdings" w:hint="default"/>
      </w:rPr>
    </w:lvl>
    <w:lvl w:ilvl="6" w:tplc="887A1438">
      <w:start w:val="1"/>
      <w:numFmt w:val="bullet"/>
      <w:lvlText w:val=""/>
      <w:lvlJc w:val="left"/>
      <w:pPr>
        <w:ind w:left="5040" w:hanging="360"/>
      </w:pPr>
      <w:rPr>
        <w:rFonts w:ascii="Symbol" w:hAnsi="Symbol" w:hint="default"/>
      </w:rPr>
    </w:lvl>
    <w:lvl w:ilvl="7" w:tplc="189EA698">
      <w:start w:val="1"/>
      <w:numFmt w:val="bullet"/>
      <w:lvlText w:val="o"/>
      <w:lvlJc w:val="left"/>
      <w:pPr>
        <w:ind w:left="5760" w:hanging="360"/>
      </w:pPr>
      <w:rPr>
        <w:rFonts w:ascii="Courier New" w:hAnsi="Courier New" w:hint="default"/>
      </w:rPr>
    </w:lvl>
    <w:lvl w:ilvl="8" w:tplc="B30C4250">
      <w:start w:val="1"/>
      <w:numFmt w:val="bullet"/>
      <w:lvlText w:val=""/>
      <w:lvlJc w:val="left"/>
      <w:pPr>
        <w:ind w:left="6480" w:hanging="360"/>
      </w:pPr>
      <w:rPr>
        <w:rFonts w:ascii="Wingdings" w:hAnsi="Wingdings" w:hint="default"/>
      </w:rPr>
    </w:lvl>
  </w:abstractNum>
  <w:abstractNum w:abstractNumId="6" w15:restartNumberingAfterBreak="0">
    <w:nsid w:val="0BB26CB9"/>
    <w:multiLevelType w:val="hybridMultilevel"/>
    <w:tmpl w:val="FFFFFFFF"/>
    <w:lvl w:ilvl="0" w:tplc="97AC1A8E">
      <w:start w:val="1"/>
      <w:numFmt w:val="bullet"/>
      <w:lvlText w:val=""/>
      <w:lvlJc w:val="left"/>
      <w:pPr>
        <w:ind w:left="720" w:hanging="360"/>
      </w:pPr>
      <w:rPr>
        <w:rFonts w:ascii="Symbol" w:hAnsi="Symbol" w:hint="default"/>
      </w:rPr>
    </w:lvl>
    <w:lvl w:ilvl="1" w:tplc="0108EBA8">
      <w:start w:val="1"/>
      <w:numFmt w:val="bullet"/>
      <w:lvlText w:val="o"/>
      <w:lvlJc w:val="left"/>
      <w:pPr>
        <w:ind w:left="1440" w:hanging="360"/>
      </w:pPr>
      <w:rPr>
        <w:rFonts w:ascii="Courier New" w:hAnsi="Courier New" w:hint="default"/>
      </w:rPr>
    </w:lvl>
    <w:lvl w:ilvl="2" w:tplc="1CC287F8">
      <w:start w:val="1"/>
      <w:numFmt w:val="bullet"/>
      <w:lvlText w:val=""/>
      <w:lvlJc w:val="left"/>
      <w:pPr>
        <w:ind w:left="2160" w:hanging="360"/>
      </w:pPr>
      <w:rPr>
        <w:rFonts w:ascii="Wingdings" w:hAnsi="Wingdings" w:hint="default"/>
      </w:rPr>
    </w:lvl>
    <w:lvl w:ilvl="3" w:tplc="95767866">
      <w:start w:val="1"/>
      <w:numFmt w:val="bullet"/>
      <w:lvlText w:val=""/>
      <w:lvlJc w:val="left"/>
      <w:pPr>
        <w:ind w:left="2880" w:hanging="360"/>
      </w:pPr>
      <w:rPr>
        <w:rFonts w:ascii="Symbol" w:hAnsi="Symbol" w:hint="default"/>
      </w:rPr>
    </w:lvl>
    <w:lvl w:ilvl="4" w:tplc="52EA66A8">
      <w:start w:val="1"/>
      <w:numFmt w:val="bullet"/>
      <w:lvlText w:val="o"/>
      <w:lvlJc w:val="left"/>
      <w:pPr>
        <w:ind w:left="3600" w:hanging="360"/>
      </w:pPr>
      <w:rPr>
        <w:rFonts w:ascii="Courier New" w:hAnsi="Courier New" w:hint="default"/>
      </w:rPr>
    </w:lvl>
    <w:lvl w:ilvl="5" w:tplc="A4EEC506">
      <w:start w:val="1"/>
      <w:numFmt w:val="bullet"/>
      <w:lvlText w:val=""/>
      <w:lvlJc w:val="left"/>
      <w:pPr>
        <w:ind w:left="4320" w:hanging="360"/>
      </w:pPr>
      <w:rPr>
        <w:rFonts w:ascii="Wingdings" w:hAnsi="Wingdings" w:hint="default"/>
      </w:rPr>
    </w:lvl>
    <w:lvl w:ilvl="6" w:tplc="133AE4B4">
      <w:start w:val="1"/>
      <w:numFmt w:val="bullet"/>
      <w:lvlText w:val=""/>
      <w:lvlJc w:val="left"/>
      <w:pPr>
        <w:ind w:left="5040" w:hanging="360"/>
      </w:pPr>
      <w:rPr>
        <w:rFonts w:ascii="Symbol" w:hAnsi="Symbol" w:hint="default"/>
      </w:rPr>
    </w:lvl>
    <w:lvl w:ilvl="7" w:tplc="60F032E6">
      <w:start w:val="1"/>
      <w:numFmt w:val="bullet"/>
      <w:lvlText w:val="o"/>
      <w:lvlJc w:val="left"/>
      <w:pPr>
        <w:ind w:left="5760" w:hanging="360"/>
      </w:pPr>
      <w:rPr>
        <w:rFonts w:ascii="Courier New" w:hAnsi="Courier New" w:hint="default"/>
      </w:rPr>
    </w:lvl>
    <w:lvl w:ilvl="8" w:tplc="FEEAEFEE">
      <w:start w:val="1"/>
      <w:numFmt w:val="bullet"/>
      <w:lvlText w:val=""/>
      <w:lvlJc w:val="left"/>
      <w:pPr>
        <w:ind w:left="6480" w:hanging="360"/>
      </w:pPr>
      <w:rPr>
        <w:rFonts w:ascii="Wingdings" w:hAnsi="Wingdings" w:hint="default"/>
      </w:rPr>
    </w:lvl>
  </w:abstractNum>
  <w:abstractNum w:abstractNumId="7" w15:restartNumberingAfterBreak="0">
    <w:nsid w:val="11E820BE"/>
    <w:multiLevelType w:val="hybridMultilevel"/>
    <w:tmpl w:val="8CB8F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44731E"/>
    <w:multiLevelType w:val="hybridMultilevel"/>
    <w:tmpl w:val="FFFFFFFF"/>
    <w:lvl w:ilvl="0" w:tplc="30B64760">
      <w:start w:val="1"/>
      <w:numFmt w:val="bullet"/>
      <w:lvlText w:val=""/>
      <w:lvlJc w:val="left"/>
      <w:pPr>
        <w:ind w:left="720" w:hanging="360"/>
      </w:pPr>
      <w:rPr>
        <w:rFonts w:ascii="Symbol" w:hAnsi="Symbol" w:hint="default"/>
      </w:rPr>
    </w:lvl>
    <w:lvl w:ilvl="1" w:tplc="8DC8A1FC">
      <w:start w:val="1"/>
      <w:numFmt w:val="bullet"/>
      <w:lvlText w:val="o"/>
      <w:lvlJc w:val="left"/>
      <w:pPr>
        <w:ind w:left="1440" w:hanging="360"/>
      </w:pPr>
      <w:rPr>
        <w:rFonts w:ascii="Courier New" w:hAnsi="Courier New" w:hint="default"/>
      </w:rPr>
    </w:lvl>
    <w:lvl w:ilvl="2" w:tplc="CD1A0D5E">
      <w:start w:val="1"/>
      <w:numFmt w:val="bullet"/>
      <w:lvlText w:val=""/>
      <w:lvlJc w:val="left"/>
      <w:pPr>
        <w:ind w:left="2160" w:hanging="360"/>
      </w:pPr>
      <w:rPr>
        <w:rFonts w:ascii="Wingdings" w:hAnsi="Wingdings" w:hint="default"/>
      </w:rPr>
    </w:lvl>
    <w:lvl w:ilvl="3" w:tplc="2460F1A2">
      <w:start w:val="1"/>
      <w:numFmt w:val="bullet"/>
      <w:lvlText w:val=""/>
      <w:lvlJc w:val="left"/>
      <w:pPr>
        <w:ind w:left="2880" w:hanging="360"/>
      </w:pPr>
      <w:rPr>
        <w:rFonts w:ascii="Symbol" w:hAnsi="Symbol" w:hint="default"/>
      </w:rPr>
    </w:lvl>
    <w:lvl w:ilvl="4" w:tplc="96301846">
      <w:start w:val="1"/>
      <w:numFmt w:val="bullet"/>
      <w:lvlText w:val="o"/>
      <w:lvlJc w:val="left"/>
      <w:pPr>
        <w:ind w:left="3600" w:hanging="360"/>
      </w:pPr>
      <w:rPr>
        <w:rFonts w:ascii="Courier New" w:hAnsi="Courier New" w:hint="default"/>
      </w:rPr>
    </w:lvl>
    <w:lvl w:ilvl="5" w:tplc="A394D382">
      <w:start w:val="1"/>
      <w:numFmt w:val="bullet"/>
      <w:lvlText w:val=""/>
      <w:lvlJc w:val="left"/>
      <w:pPr>
        <w:ind w:left="4320" w:hanging="360"/>
      </w:pPr>
      <w:rPr>
        <w:rFonts w:ascii="Wingdings" w:hAnsi="Wingdings" w:hint="default"/>
      </w:rPr>
    </w:lvl>
    <w:lvl w:ilvl="6" w:tplc="D8B05B76">
      <w:start w:val="1"/>
      <w:numFmt w:val="bullet"/>
      <w:lvlText w:val=""/>
      <w:lvlJc w:val="left"/>
      <w:pPr>
        <w:ind w:left="5040" w:hanging="360"/>
      </w:pPr>
      <w:rPr>
        <w:rFonts w:ascii="Symbol" w:hAnsi="Symbol" w:hint="default"/>
      </w:rPr>
    </w:lvl>
    <w:lvl w:ilvl="7" w:tplc="4BAA1746">
      <w:start w:val="1"/>
      <w:numFmt w:val="bullet"/>
      <w:lvlText w:val="o"/>
      <w:lvlJc w:val="left"/>
      <w:pPr>
        <w:ind w:left="5760" w:hanging="360"/>
      </w:pPr>
      <w:rPr>
        <w:rFonts w:ascii="Courier New" w:hAnsi="Courier New" w:hint="default"/>
      </w:rPr>
    </w:lvl>
    <w:lvl w:ilvl="8" w:tplc="2DB285A4">
      <w:start w:val="1"/>
      <w:numFmt w:val="bullet"/>
      <w:lvlText w:val=""/>
      <w:lvlJc w:val="left"/>
      <w:pPr>
        <w:ind w:left="6480" w:hanging="360"/>
      </w:pPr>
      <w:rPr>
        <w:rFonts w:ascii="Wingdings" w:hAnsi="Wingdings" w:hint="default"/>
      </w:rPr>
    </w:lvl>
  </w:abstractNum>
  <w:abstractNum w:abstractNumId="9" w15:restartNumberingAfterBreak="0">
    <w:nsid w:val="133C0F1C"/>
    <w:multiLevelType w:val="hybridMultilevel"/>
    <w:tmpl w:val="FFFFFFFF"/>
    <w:lvl w:ilvl="0" w:tplc="A05A1A40">
      <w:start w:val="1"/>
      <w:numFmt w:val="bullet"/>
      <w:lvlText w:val=""/>
      <w:lvlJc w:val="left"/>
      <w:pPr>
        <w:ind w:left="720" w:hanging="360"/>
      </w:pPr>
      <w:rPr>
        <w:rFonts w:ascii="Symbol" w:hAnsi="Symbol" w:hint="default"/>
      </w:rPr>
    </w:lvl>
    <w:lvl w:ilvl="1" w:tplc="4C0E1B0C">
      <w:start w:val="1"/>
      <w:numFmt w:val="bullet"/>
      <w:lvlText w:val="o"/>
      <w:lvlJc w:val="left"/>
      <w:pPr>
        <w:ind w:left="1440" w:hanging="360"/>
      </w:pPr>
      <w:rPr>
        <w:rFonts w:ascii="Courier New" w:hAnsi="Courier New" w:hint="default"/>
      </w:rPr>
    </w:lvl>
    <w:lvl w:ilvl="2" w:tplc="19CAB9CA">
      <w:start w:val="1"/>
      <w:numFmt w:val="bullet"/>
      <w:lvlText w:val=""/>
      <w:lvlJc w:val="left"/>
      <w:pPr>
        <w:ind w:left="2160" w:hanging="360"/>
      </w:pPr>
      <w:rPr>
        <w:rFonts w:ascii="Wingdings" w:hAnsi="Wingdings" w:hint="default"/>
      </w:rPr>
    </w:lvl>
    <w:lvl w:ilvl="3" w:tplc="0094750A">
      <w:start w:val="1"/>
      <w:numFmt w:val="bullet"/>
      <w:lvlText w:val=""/>
      <w:lvlJc w:val="left"/>
      <w:pPr>
        <w:ind w:left="2880" w:hanging="360"/>
      </w:pPr>
      <w:rPr>
        <w:rFonts w:ascii="Symbol" w:hAnsi="Symbol" w:hint="default"/>
      </w:rPr>
    </w:lvl>
    <w:lvl w:ilvl="4" w:tplc="6C3E167E">
      <w:start w:val="1"/>
      <w:numFmt w:val="bullet"/>
      <w:lvlText w:val="o"/>
      <w:lvlJc w:val="left"/>
      <w:pPr>
        <w:ind w:left="3600" w:hanging="360"/>
      </w:pPr>
      <w:rPr>
        <w:rFonts w:ascii="Courier New" w:hAnsi="Courier New" w:hint="default"/>
      </w:rPr>
    </w:lvl>
    <w:lvl w:ilvl="5" w:tplc="36E6980C">
      <w:start w:val="1"/>
      <w:numFmt w:val="bullet"/>
      <w:lvlText w:val=""/>
      <w:lvlJc w:val="left"/>
      <w:pPr>
        <w:ind w:left="4320" w:hanging="360"/>
      </w:pPr>
      <w:rPr>
        <w:rFonts w:ascii="Wingdings" w:hAnsi="Wingdings" w:hint="default"/>
      </w:rPr>
    </w:lvl>
    <w:lvl w:ilvl="6" w:tplc="86306C00">
      <w:start w:val="1"/>
      <w:numFmt w:val="bullet"/>
      <w:lvlText w:val=""/>
      <w:lvlJc w:val="left"/>
      <w:pPr>
        <w:ind w:left="5040" w:hanging="360"/>
      </w:pPr>
      <w:rPr>
        <w:rFonts w:ascii="Symbol" w:hAnsi="Symbol" w:hint="default"/>
      </w:rPr>
    </w:lvl>
    <w:lvl w:ilvl="7" w:tplc="CFB4E260">
      <w:start w:val="1"/>
      <w:numFmt w:val="bullet"/>
      <w:lvlText w:val="o"/>
      <w:lvlJc w:val="left"/>
      <w:pPr>
        <w:ind w:left="5760" w:hanging="360"/>
      </w:pPr>
      <w:rPr>
        <w:rFonts w:ascii="Courier New" w:hAnsi="Courier New" w:hint="default"/>
      </w:rPr>
    </w:lvl>
    <w:lvl w:ilvl="8" w:tplc="FCB43912">
      <w:start w:val="1"/>
      <w:numFmt w:val="bullet"/>
      <w:lvlText w:val=""/>
      <w:lvlJc w:val="left"/>
      <w:pPr>
        <w:ind w:left="6480" w:hanging="360"/>
      </w:pPr>
      <w:rPr>
        <w:rFonts w:ascii="Wingdings" w:hAnsi="Wingdings" w:hint="default"/>
      </w:rPr>
    </w:lvl>
  </w:abstractNum>
  <w:abstractNum w:abstractNumId="10" w15:restartNumberingAfterBreak="0">
    <w:nsid w:val="17EA12D9"/>
    <w:multiLevelType w:val="hybridMultilevel"/>
    <w:tmpl w:val="FFFFFFFF"/>
    <w:lvl w:ilvl="0" w:tplc="9F9CCB24">
      <w:start w:val="1"/>
      <w:numFmt w:val="bullet"/>
      <w:lvlText w:val=""/>
      <w:lvlJc w:val="left"/>
      <w:pPr>
        <w:ind w:left="720" w:hanging="360"/>
      </w:pPr>
      <w:rPr>
        <w:rFonts w:ascii="Symbol" w:hAnsi="Symbol" w:hint="default"/>
      </w:rPr>
    </w:lvl>
    <w:lvl w:ilvl="1" w:tplc="9B62AFAC">
      <w:start w:val="1"/>
      <w:numFmt w:val="bullet"/>
      <w:lvlText w:val="o"/>
      <w:lvlJc w:val="left"/>
      <w:pPr>
        <w:ind w:left="1440" w:hanging="360"/>
      </w:pPr>
      <w:rPr>
        <w:rFonts w:ascii="Courier New" w:hAnsi="Courier New" w:hint="default"/>
      </w:rPr>
    </w:lvl>
    <w:lvl w:ilvl="2" w:tplc="EAD80B12">
      <w:start w:val="1"/>
      <w:numFmt w:val="bullet"/>
      <w:lvlText w:val=""/>
      <w:lvlJc w:val="left"/>
      <w:pPr>
        <w:ind w:left="2160" w:hanging="360"/>
      </w:pPr>
      <w:rPr>
        <w:rFonts w:ascii="Wingdings" w:hAnsi="Wingdings" w:hint="default"/>
      </w:rPr>
    </w:lvl>
    <w:lvl w:ilvl="3" w:tplc="2BFA919C">
      <w:start w:val="1"/>
      <w:numFmt w:val="bullet"/>
      <w:lvlText w:val=""/>
      <w:lvlJc w:val="left"/>
      <w:pPr>
        <w:ind w:left="2880" w:hanging="360"/>
      </w:pPr>
      <w:rPr>
        <w:rFonts w:ascii="Symbol" w:hAnsi="Symbol" w:hint="default"/>
      </w:rPr>
    </w:lvl>
    <w:lvl w:ilvl="4" w:tplc="7E64484A">
      <w:start w:val="1"/>
      <w:numFmt w:val="bullet"/>
      <w:lvlText w:val="o"/>
      <w:lvlJc w:val="left"/>
      <w:pPr>
        <w:ind w:left="3600" w:hanging="360"/>
      </w:pPr>
      <w:rPr>
        <w:rFonts w:ascii="Courier New" w:hAnsi="Courier New" w:hint="default"/>
      </w:rPr>
    </w:lvl>
    <w:lvl w:ilvl="5" w:tplc="9578A99A">
      <w:start w:val="1"/>
      <w:numFmt w:val="bullet"/>
      <w:lvlText w:val=""/>
      <w:lvlJc w:val="left"/>
      <w:pPr>
        <w:ind w:left="4320" w:hanging="360"/>
      </w:pPr>
      <w:rPr>
        <w:rFonts w:ascii="Wingdings" w:hAnsi="Wingdings" w:hint="default"/>
      </w:rPr>
    </w:lvl>
    <w:lvl w:ilvl="6" w:tplc="1FC4E9F6">
      <w:start w:val="1"/>
      <w:numFmt w:val="bullet"/>
      <w:lvlText w:val=""/>
      <w:lvlJc w:val="left"/>
      <w:pPr>
        <w:ind w:left="5040" w:hanging="360"/>
      </w:pPr>
      <w:rPr>
        <w:rFonts w:ascii="Symbol" w:hAnsi="Symbol" w:hint="default"/>
      </w:rPr>
    </w:lvl>
    <w:lvl w:ilvl="7" w:tplc="42F4F08A">
      <w:start w:val="1"/>
      <w:numFmt w:val="bullet"/>
      <w:lvlText w:val="o"/>
      <w:lvlJc w:val="left"/>
      <w:pPr>
        <w:ind w:left="5760" w:hanging="360"/>
      </w:pPr>
      <w:rPr>
        <w:rFonts w:ascii="Courier New" w:hAnsi="Courier New" w:hint="default"/>
      </w:rPr>
    </w:lvl>
    <w:lvl w:ilvl="8" w:tplc="8AC05BCA">
      <w:start w:val="1"/>
      <w:numFmt w:val="bullet"/>
      <w:lvlText w:val=""/>
      <w:lvlJc w:val="left"/>
      <w:pPr>
        <w:ind w:left="6480" w:hanging="360"/>
      </w:pPr>
      <w:rPr>
        <w:rFonts w:ascii="Wingdings" w:hAnsi="Wingdings" w:hint="default"/>
      </w:rPr>
    </w:lvl>
  </w:abstractNum>
  <w:abstractNum w:abstractNumId="11" w15:restartNumberingAfterBreak="0">
    <w:nsid w:val="1BA71445"/>
    <w:multiLevelType w:val="hybridMultilevel"/>
    <w:tmpl w:val="99A8361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F360476"/>
    <w:multiLevelType w:val="hybridMultilevel"/>
    <w:tmpl w:val="FFFFFFFF"/>
    <w:lvl w:ilvl="0" w:tplc="91B434D6">
      <w:start w:val="1"/>
      <w:numFmt w:val="bullet"/>
      <w:lvlText w:val=""/>
      <w:lvlJc w:val="left"/>
      <w:pPr>
        <w:ind w:left="720" w:hanging="360"/>
      </w:pPr>
      <w:rPr>
        <w:rFonts w:ascii="Symbol" w:hAnsi="Symbol" w:hint="default"/>
      </w:rPr>
    </w:lvl>
    <w:lvl w:ilvl="1" w:tplc="7D828190">
      <w:start w:val="1"/>
      <w:numFmt w:val="bullet"/>
      <w:lvlText w:val="o"/>
      <w:lvlJc w:val="left"/>
      <w:pPr>
        <w:ind w:left="1440" w:hanging="360"/>
      </w:pPr>
      <w:rPr>
        <w:rFonts w:ascii="Courier New" w:hAnsi="Courier New" w:hint="default"/>
      </w:rPr>
    </w:lvl>
    <w:lvl w:ilvl="2" w:tplc="DDFED8DC">
      <w:start w:val="1"/>
      <w:numFmt w:val="bullet"/>
      <w:lvlText w:val=""/>
      <w:lvlJc w:val="left"/>
      <w:pPr>
        <w:ind w:left="2160" w:hanging="360"/>
      </w:pPr>
      <w:rPr>
        <w:rFonts w:ascii="Wingdings" w:hAnsi="Wingdings" w:hint="default"/>
      </w:rPr>
    </w:lvl>
    <w:lvl w:ilvl="3" w:tplc="FEBC1DD6">
      <w:start w:val="1"/>
      <w:numFmt w:val="bullet"/>
      <w:lvlText w:val=""/>
      <w:lvlJc w:val="left"/>
      <w:pPr>
        <w:ind w:left="2880" w:hanging="360"/>
      </w:pPr>
      <w:rPr>
        <w:rFonts w:ascii="Symbol" w:hAnsi="Symbol" w:hint="default"/>
      </w:rPr>
    </w:lvl>
    <w:lvl w:ilvl="4" w:tplc="0DCC8760">
      <w:start w:val="1"/>
      <w:numFmt w:val="bullet"/>
      <w:lvlText w:val="o"/>
      <w:lvlJc w:val="left"/>
      <w:pPr>
        <w:ind w:left="3600" w:hanging="360"/>
      </w:pPr>
      <w:rPr>
        <w:rFonts w:ascii="Courier New" w:hAnsi="Courier New" w:hint="default"/>
      </w:rPr>
    </w:lvl>
    <w:lvl w:ilvl="5" w:tplc="DE2CF03C">
      <w:start w:val="1"/>
      <w:numFmt w:val="bullet"/>
      <w:lvlText w:val=""/>
      <w:lvlJc w:val="left"/>
      <w:pPr>
        <w:ind w:left="4320" w:hanging="360"/>
      </w:pPr>
      <w:rPr>
        <w:rFonts w:ascii="Wingdings" w:hAnsi="Wingdings" w:hint="default"/>
      </w:rPr>
    </w:lvl>
    <w:lvl w:ilvl="6" w:tplc="BAA82E40">
      <w:start w:val="1"/>
      <w:numFmt w:val="bullet"/>
      <w:lvlText w:val=""/>
      <w:lvlJc w:val="left"/>
      <w:pPr>
        <w:ind w:left="5040" w:hanging="360"/>
      </w:pPr>
      <w:rPr>
        <w:rFonts w:ascii="Symbol" w:hAnsi="Symbol" w:hint="default"/>
      </w:rPr>
    </w:lvl>
    <w:lvl w:ilvl="7" w:tplc="DB96A92A">
      <w:start w:val="1"/>
      <w:numFmt w:val="bullet"/>
      <w:lvlText w:val="o"/>
      <w:lvlJc w:val="left"/>
      <w:pPr>
        <w:ind w:left="5760" w:hanging="360"/>
      </w:pPr>
      <w:rPr>
        <w:rFonts w:ascii="Courier New" w:hAnsi="Courier New" w:hint="default"/>
      </w:rPr>
    </w:lvl>
    <w:lvl w:ilvl="8" w:tplc="30EAF556">
      <w:start w:val="1"/>
      <w:numFmt w:val="bullet"/>
      <w:lvlText w:val=""/>
      <w:lvlJc w:val="left"/>
      <w:pPr>
        <w:ind w:left="6480" w:hanging="360"/>
      </w:pPr>
      <w:rPr>
        <w:rFonts w:ascii="Wingdings" w:hAnsi="Wingdings" w:hint="default"/>
      </w:rPr>
    </w:lvl>
  </w:abstractNum>
  <w:abstractNum w:abstractNumId="13" w15:restartNumberingAfterBreak="0">
    <w:nsid w:val="200F2162"/>
    <w:multiLevelType w:val="hybridMultilevel"/>
    <w:tmpl w:val="FFFFFFFF"/>
    <w:lvl w:ilvl="0" w:tplc="B92C6BB2">
      <w:start w:val="1"/>
      <w:numFmt w:val="bullet"/>
      <w:lvlText w:val=""/>
      <w:lvlJc w:val="left"/>
      <w:pPr>
        <w:ind w:left="720" w:hanging="360"/>
      </w:pPr>
      <w:rPr>
        <w:rFonts w:ascii="Symbol" w:hAnsi="Symbol" w:hint="default"/>
      </w:rPr>
    </w:lvl>
    <w:lvl w:ilvl="1" w:tplc="EA160106">
      <w:start w:val="1"/>
      <w:numFmt w:val="bullet"/>
      <w:lvlText w:val="o"/>
      <w:lvlJc w:val="left"/>
      <w:pPr>
        <w:ind w:left="1440" w:hanging="360"/>
      </w:pPr>
      <w:rPr>
        <w:rFonts w:ascii="Courier New" w:hAnsi="Courier New" w:hint="default"/>
      </w:rPr>
    </w:lvl>
    <w:lvl w:ilvl="2" w:tplc="A4ACDCFC">
      <w:start w:val="1"/>
      <w:numFmt w:val="bullet"/>
      <w:lvlText w:val=""/>
      <w:lvlJc w:val="left"/>
      <w:pPr>
        <w:ind w:left="2160" w:hanging="360"/>
      </w:pPr>
      <w:rPr>
        <w:rFonts w:ascii="Wingdings" w:hAnsi="Wingdings" w:hint="default"/>
      </w:rPr>
    </w:lvl>
    <w:lvl w:ilvl="3" w:tplc="2FC6106A">
      <w:start w:val="1"/>
      <w:numFmt w:val="bullet"/>
      <w:lvlText w:val=""/>
      <w:lvlJc w:val="left"/>
      <w:pPr>
        <w:ind w:left="2880" w:hanging="360"/>
      </w:pPr>
      <w:rPr>
        <w:rFonts w:ascii="Symbol" w:hAnsi="Symbol" w:hint="default"/>
      </w:rPr>
    </w:lvl>
    <w:lvl w:ilvl="4" w:tplc="18CE1322">
      <w:start w:val="1"/>
      <w:numFmt w:val="bullet"/>
      <w:lvlText w:val="o"/>
      <w:lvlJc w:val="left"/>
      <w:pPr>
        <w:ind w:left="3600" w:hanging="360"/>
      </w:pPr>
      <w:rPr>
        <w:rFonts w:ascii="Courier New" w:hAnsi="Courier New" w:hint="default"/>
      </w:rPr>
    </w:lvl>
    <w:lvl w:ilvl="5" w:tplc="81AE52D2">
      <w:start w:val="1"/>
      <w:numFmt w:val="bullet"/>
      <w:lvlText w:val=""/>
      <w:lvlJc w:val="left"/>
      <w:pPr>
        <w:ind w:left="4320" w:hanging="360"/>
      </w:pPr>
      <w:rPr>
        <w:rFonts w:ascii="Wingdings" w:hAnsi="Wingdings" w:hint="default"/>
      </w:rPr>
    </w:lvl>
    <w:lvl w:ilvl="6" w:tplc="9AEE3966">
      <w:start w:val="1"/>
      <w:numFmt w:val="bullet"/>
      <w:lvlText w:val=""/>
      <w:lvlJc w:val="left"/>
      <w:pPr>
        <w:ind w:left="5040" w:hanging="360"/>
      </w:pPr>
      <w:rPr>
        <w:rFonts w:ascii="Symbol" w:hAnsi="Symbol" w:hint="default"/>
      </w:rPr>
    </w:lvl>
    <w:lvl w:ilvl="7" w:tplc="71764E98">
      <w:start w:val="1"/>
      <w:numFmt w:val="bullet"/>
      <w:lvlText w:val="o"/>
      <w:lvlJc w:val="left"/>
      <w:pPr>
        <w:ind w:left="5760" w:hanging="360"/>
      </w:pPr>
      <w:rPr>
        <w:rFonts w:ascii="Courier New" w:hAnsi="Courier New" w:hint="default"/>
      </w:rPr>
    </w:lvl>
    <w:lvl w:ilvl="8" w:tplc="7B2015C0">
      <w:start w:val="1"/>
      <w:numFmt w:val="bullet"/>
      <w:lvlText w:val=""/>
      <w:lvlJc w:val="left"/>
      <w:pPr>
        <w:ind w:left="6480" w:hanging="360"/>
      </w:pPr>
      <w:rPr>
        <w:rFonts w:ascii="Wingdings" w:hAnsi="Wingdings" w:hint="default"/>
      </w:rPr>
    </w:lvl>
  </w:abstractNum>
  <w:abstractNum w:abstractNumId="14" w15:restartNumberingAfterBreak="0">
    <w:nsid w:val="23117BAF"/>
    <w:multiLevelType w:val="hybridMultilevel"/>
    <w:tmpl w:val="53AC7CC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C365703"/>
    <w:multiLevelType w:val="hybridMultilevel"/>
    <w:tmpl w:val="FFFFFFFF"/>
    <w:lvl w:ilvl="0" w:tplc="8B58282A">
      <w:start w:val="1"/>
      <w:numFmt w:val="bullet"/>
      <w:lvlText w:val=""/>
      <w:lvlJc w:val="left"/>
      <w:pPr>
        <w:ind w:left="720" w:hanging="360"/>
      </w:pPr>
      <w:rPr>
        <w:rFonts w:ascii="Symbol" w:hAnsi="Symbol" w:hint="default"/>
      </w:rPr>
    </w:lvl>
    <w:lvl w:ilvl="1" w:tplc="17743260">
      <w:start w:val="1"/>
      <w:numFmt w:val="bullet"/>
      <w:lvlText w:val="o"/>
      <w:lvlJc w:val="left"/>
      <w:pPr>
        <w:ind w:left="1440" w:hanging="360"/>
      </w:pPr>
      <w:rPr>
        <w:rFonts w:ascii="Courier New" w:hAnsi="Courier New" w:hint="default"/>
      </w:rPr>
    </w:lvl>
    <w:lvl w:ilvl="2" w:tplc="0F78B7CA">
      <w:start w:val="1"/>
      <w:numFmt w:val="bullet"/>
      <w:lvlText w:val=""/>
      <w:lvlJc w:val="left"/>
      <w:pPr>
        <w:ind w:left="2160" w:hanging="360"/>
      </w:pPr>
      <w:rPr>
        <w:rFonts w:ascii="Wingdings" w:hAnsi="Wingdings" w:hint="default"/>
      </w:rPr>
    </w:lvl>
    <w:lvl w:ilvl="3" w:tplc="538CA96A">
      <w:start w:val="1"/>
      <w:numFmt w:val="bullet"/>
      <w:lvlText w:val=""/>
      <w:lvlJc w:val="left"/>
      <w:pPr>
        <w:ind w:left="2880" w:hanging="360"/>
      </w:pPr>
      <w:rPr>
        <w:rFonts w:ascii="Symbol" w:hAnsi="Symbol" w:hint="default"/>
      </w:rPr>
    </w:lvl>
    <w:lvl w:ilvl="4" w:tplc="B52CC970">
      <w:start w:val="1"/>
      <w:numFmt w:val="bullet"/>
      <w:lvlText w:val="o"/>
      <w:lvlJc w:val="left"/>
      <w:pPr>
        <w:ind w:left="3600" w:hanging="360"/>
      </w:pPr>
      <w:rPr>
        <w:rFonts w:ascii="Courier New" w:hAnsi="Courier New" w:hint="default"/>
      </w:rPr>
    </w:lvl>
    <w:lvl w:ilvl="5" w:tplc="8BAE393A">
      <w:start w:val="1"/>
      <w:numFmt w:val="bullet"/>
      <w:lvlText w:val=""/>
      <w:lvlJc w:val="left"/>
      <w:pPr>
        <w:ind w:left="4320" w:hanging="360"/>
      </w:pPr>
      <w:rPr>
        <w:rFonts w:ascii="Wingdings" w:hAnsi="Wingdings" w:hint="default"/>
      </w:rPr>
    </w:lvl>
    <w:lvl w:ilvl="6" w:tplc="CAFC9EBA">
      <w:start w:val="1"/>
      <w:numFmt w:val="bullet"/>
      <w:lvlText w:val=""/>
      <w:lvlJc w:val="left"/>
      <w:pPr>
        <w:ind w:left="5040" w:hanging="360"/>
      </w:pPr>
      <w:rPr>
        <w:rFonts w:ascii="Symbol" w:hAnsi="Symbol" w:hint="default"/>
      </w:rPr>
    </w:lvl>
    <w:lvl w:ilvl="7" w:tplc="D6F4D46A">
      <w:start w:val="1"/>
      <w:numFmt w:val="bullet"/>
      <w:lvlText w:val="o"/>
      <w:lvlJc w:val="left"/>
      <w:pPr>
        <w:ind w:left="5760" w:hanging="360"/>
      </w:pPr>
      <w:rPr>
        <w:rFonts w:ascii="Courier New" w:hAnsi="Courier New" w:hint="default"/>
      </w:rPr>
    </w:lvl>
    <w:lvl w:ilvl="8" w:tplc="7FAA3758">
      <w:start w:val="1"/>
      <w:numFmt w:val="bullet"/>
      <w:lvlText w:val=""/>
      <w:lvlJc w:val="left"/>
      <w:pPr>
        <w:ind w:left="6480" w:hanging="360"/>
      </w:pPr>
      <w:rPr>
        <w:rFonts w:ascii="Wingdings" w:hAnsi="Wingdings" w:hint="default"/>
      </w:rPr>
    </w:lvl>
  </w:abstractNum>
  <w:abstractNum w:abstractNumId="17" w15:restartNumberingAfterBreak="0">
    <w:nsid w:val="43EF7AA4"/>
    <w:multiLevelType w:val="hybridMultilevel"/>
    <w:tmpl w:val="4B849D9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45952D2C"/>
    <w:multiLevelType w:val="hybridMultilevel"/>
    <w:tmpl w:val="6F42C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453F9E"/>
    <w:multiLevelType w:val="hybridMultilevel"/>
    <w:tmpl w:val="90F819C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D9C1B30"/>
    <w:multiLevelType w:val="hybridMultilevel"/>
    <w:tmpl w:val="FFFFFFFF"/>
    <w:lvl w:ilvl="0" w:tplc="4E2C47C4">
      <w:start w:val="1"/>
      <w:numFmt w:val="bullet"/>
      <w:lvlText w:val=""/>
      <w:lvlJc w:val="left"/>
      <w:pPr>
        <w:ind w:left="720" w:hanging="360"/>
      </w:pPr>
      <w:rPr>
        <w:rFonts w:ascii="Symbol" w:hAnsi="Symbol" w:hint="default"/>
      </w:rPr>
    </w:lvl>
    <w:lvl w:ilvl="1" w:tplc="BCC08DDC">
      <w:start w:val="1"/>
      <w:numFmt w:val="bullet"/>
      <w:lvlText w:val="o"/>
      <w:lvlJc w:val="left"/>
      <w:pPr>
        <w:ind w:left="1440" w:hanging="360"/>
      </w:pPr>
      <w:rPr>
        <w:rFonts w:ascii="Courier New" w:hAnsi="Courier New" w:hint="default"/>
      </w:rPr>
    </w:lvl>
    <w:lvl w:ilvl="2" w:tplc="B0B22432">
      <w:start w:val="1"/>
      <w:numFmt w:val="bullet"/>
      <w:lvlText w:val=""/>
      <w:lvlJc w:val="left"/>
      <w:pPr>
        <w:ind w:left="2160" w:hanging="360"/>
      </w:pPr>
      <w:rPr>
        <w:rFonts w:ascii="Wingdings" w:hAnsi="Wingdings" w:hint="default"/>
      </w:rPr>
    </w:lvl>
    <w:lvl w:ilvl="3" w:tplc="1688ACC0">
      <w:start w:val="1"/>
      <w:numFmt w:val="bullet"/>
      <w:lvlText w:val=""/>
      <w:lvlJc w:val="left"/>
      <w:pPr>
        <w:ind w:left="2880" w:hanging="360"/>
      </w:pPr>
      <w:rPr>
        <w:rFonts w:ascii="Symbol" w:hAnsi="Symbol" w:hint="default"/>
      </w:rPr>
    </w:lvl>
    <w:lvl w:ilvl="4" w:tplc="D370EFEE">
      <w:start w:val="1"/>
      <w:numFmt w:val="bullet"/>
      <w:lvlText w:val="o"/>
      <w:lvlJc w:val="left"/>
      <w:pPr>
        <w:ind w:left="3600" w:hanging="360"/>
      </w:pPr>
      <w:rPr>
        <w:rFonts w:ascii="Courier New" w:hAnsi="Courier New" w:hint="default"/>
      </w:rPr>
    </w:lvl>
    <w:lvl w:ilvl="5" w:tplc="FE800914">
      <w:start w:val="1"/>
      <w:numFmt w:val="bullet"/>
      <w:lvlText w:val=""/>
      <w:lvlJc w:val="left"/>
      <w:pPr>
        <w:ind w:left="4320" w:hanging="360"/>
      </w:pPr>
      <w:rPr>
        <w:rFonts w:ascii="Wingdings" w:hAnsi="Wingdings" w:hint="default"/>
      </w:rPr>
    </w:lvl>
    <w:lvl w:ilvl="6" w:tplc="967217C6">
      <w:start w:val="1"/>
      <w:numFmt w:val="bullet"/>
      <w:lvlText w:val=""/>
      <w:lvlJc w:val="left"/>
      <w:pPr>
        <w:ind w:left="5040" w:hanging="360"/>
      </w:pPr>
      <w:rPr>
        <w:rFonts w:ascii="Symbol" w:hAnsi="Symbol" w:hint="default"/>
      </w:rPr>
    </w:lvl>
    <w:lvl w:ilvl="7" w:tplc="6CFEC4A4">
      <w:start w:val="1"/>
      <w:numFmt w:val="bullet"/>
      <w:lvlText w:val="o"/>
      <w:lvlJc w:val="left"/>
      <w:pPr>
        <w:ind w:left="5760" w:hanging="360"/>
      </w:pPr>
      <w:rPr>
        <w:rFonts w:ascii="Courier New" w:hAnsi="Courier New" w:hint="default"/>
      </w:rPr>
    </w:lvl>
    <w:lvl w:ilvl="8" w:tplc="4964D586">
      <w:start w:val="1"/>
      <w:numFmt w:val="bullet"/>
      <w:lvlText w:val=""/>
      <w:lvlJc w:val="left"/>
      <w:pPr>
        <w:ind w:left="6480" w:hanging="360"/>
      </w:pPr>
      <w:rPr>
        <w:rFonts w:ascii="Wingdings" w:hAnsi="Wingdings" w:hint="default"/>
      </w:rPr>
    </w:lvl>
  </w:abstractNum>
  <w:abstractNum w:abstractNumId="21" w15:restartNumberingAfterBreak="0">
    <w:nsid w:val="4ECC2B08"/>
    <w:multiLevelType w:val="hybridMultilevel"/>
    <w:tmpl w:val="FFFFFFFF"/>
    <w:lvl w:ilvl="0" w:tplc="FB9C2EEC">
      <w:start w:val="1"/>
      <w:numFmt w:val="bullet"/>
      <w:lvlText w:val=""/>
      <w:lvlJc w:val="left"/>
      <w:pPr>
        <w:ind w:left="720" w:hanging="360"/>
      </w:pPr>
      <w:rPr>
        <w:rFonts w:ascii="Symbol" w:hAnsi="Symbol" w:hint="default"/>
      </w:rPr>
    </w:lvl>
    <w:lvl w:ilvl="1" w:tplc="68E0EEE6">
      <w:start w:val="1"/>
      <w:numFmt w:val="bullet"/>
      <w:lvlText w:val="o"/>
      <w:lvlJc w:val="left"/>
      <w:pPr>
        <w:ind w:left="1440" w:hanging="360"/>
      </w:pPr>
      <w:rPr>
        <w:rFonts w:ascii="Courier New" w:hAnsi="Courier New" w:hint="default"/>
      </w:rPr>
    </w:lvl>
    <w:lvl w:ilvl="2" w:tplc="7708F4F8">
      <w:start w:val="1"/>
      <w:numFmt w:val="bullet"/>
      <w:lvlText w:val=""/>
      <w:lvlJc w:val="left"/>
      <w:pPr>
        <w:ind w:left="2160" w:hanging="360"/>
      </w:pPr>
      <w:rPr>
        <w:rFonts w:ascii="Wingdings" w:hAnsi="Wingdings" w:hint="default"/>
      </w:rPr>
    </w:lvl>
    <w:lvl w:ilvl="3" w:tplc="8820D58C">
      <w:start w:val="1"/>
      <w:numFmt w:val="bullet"/>
      <w:lvlText w:val=""/>
      <w:lvlJc w:val="left"/>
      <w:pPr>
        <w:ind w:left="2880" w:hanging="360"/>
      </w:pPr>
      <w:rPr>
        <w:rFonts w:ascii="Symbol" w:hAnsi="Symbol" w:hint="default"/>
      </w:rPr>
    </w:lvl>
    <w:lvl w:ilvl="4" w:tplc="EC70106A">
      <w:start w:val="1"/>
      <w:numFmt w:val="bullet"/>
      <w:lvlText w:val="o"/>
      <w:lvlJc w:val="left"/>
      <w:pPr>
        <w:ind w:left="3600" w:hanging="360"/>
      </w:pPr>
      <w:rPr>
        <w:rFonts w:ascii="Courier New" w:hAnsi="Courier New" w:hint="default"/>
      </w:rPr>
    </w:lvl>
    <w:lvl w:ilvl="5" w:tplc="139C8FF6">
      <w:start w:val="1"/>
      <w:numFmt w:val="bullet"/>
      <w:lvlText w:val=""/>
      <w:lvlJc w:val="left"/>
      <w:pPr>
        <w:ind w:left="4320" w:hanging="360"/>
      </w:pPr>
      <w:rPr>
        <w:rFonts w:ascii="Wingdings" w:hAnsi="Wingdings" w:hint="default"/>
      </w:rPr>
    </w:lvl>
    <w:lvl w:ilvl="6" w:tplc="6C2663D6">
      <w:start w:val="1"/>
      <w:numFmt w:val="bullet"/>
      <w:lvlText w:val=""/>
      <w:lvlJc w:val="left"/>
      <w:pPr>
        <w:ind w:left="5040" w:hanging="360"/>
      </w:pPr>
      <w:rPr>
        <w:rFonts w:ascii="Symbol" w:hAnsi="Symbol" w:hint="default"/>
      </w:rPr>
    </w:lvl>
    <w:lvl w:ilvl="7" w:tplc="92E4CCEC">
      <w:start w:val="1"/>
      <w:numFmt w:val="bullet"/>
      <w:lvlText w:val="o"/>
      <w:lvlJc w:val="left"/>
      <w:pPr>
        <w:ind w:left="5760" w:hanging="360"/>
      </w:pPr>
      <w:rPr>
        <w:rFonts w:ascii="Courier New" w:hAnsi="Courier New" w:hint="default"/>
      </w:rPr>
    </w:lvl>
    <w:lvl w:ilvl="8" w:tplc="2E7A6C66">
      <w:start w:val="1"/>
      <w:numFmt w:val="bullet"/>
      <w:lvlText w:val=""/>
      <w:lvlJc w:val="left"/>
      <w:pPr>
        <w:ind w:left="6480" w:hanging="360"/>
      </w:pPr>
      <w:rPr>
        <w:rFonts w:ascii="Wingdings" w:hAnsi="Wingdings" w:hint="default"/>
      </w:rPr>
    </w:lvl>
  </w:abstractNum>
  <w:abstractNum w:abstractNumId="22" w15:restartNumberingAfterBreak="0">
    <w:nsid w:val="505640CC"/>
    <w:multiLevelType w:val="hybridMultilevel"/>
    <w:tmpl w:val="0896D1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1D10DA2"/>
    <w:multiLevelType w:val="hybridMultilevel"/>
    <w:tmpl w:val="FFFFFFFF"/>
    <w:lvl w:ilvl="0" w:tplc="78CED6A2">
      <w:start w:val="1"/>
      <w:numFmt w:val="bullet"/>
      <w:lvlText w:val=""/>
      <w:lvlJc w:val="left"/>
      <w:pPr>
        <w:ind w:left="720" w:hanging="360"/>
      </w:pPr>
      <w:rPr>
        <w:rFonts w:ascii="Symbol" w:hAnsi="Symbol" w:hint="default"/>
      </w:rPr>
    </w:lvl>
    <w:lvl w:ilvl="1" w:tplc="9440C85A">
      <w:start w:val="1"/>
      <w:numFmt w:val="bullet"/>
      <w:lvlText w:val="o"/>
      <w:lvlJc w:val="left"/>
      <w:pPr>
        <w:ind w:left="1440" w:hanging="360"/>
      </w:pPr>
      <w:rPr>
        <w:rFonts w:ascii="Courier New" w:hAnsi="Courier New" w:hint="default"/>
      </w:rPr>
    </w:lvl>
    <w:lvl w:ilvl="2" w:tplc="D76264AC">
      <w:start w:val="1"/>
      <w:numFmt w:val="bullet"/>
      <w:lvlText w:val=""/>
      <w:lvlJc w:val="left"/>
      <w:pPr>
        <w:ind w:left="2160" w:hanging="360"/>
      </w:pPr>
      <w:rPr>
        <w:rFonts w:ascii="Wingdings" w:hAnsi="Wingdings" w:hint="default"/>
      </w:rPr>
    </w:lvl>
    <w:lvl w:ilvl="3" w:tplc="A07E9632">
      <w:start w:val="1"/>
      <w:numFmt w:val="bullet"/>
      <w:lvlText w:val=""/>
      <w:lvlJc w:val="left"/>
      <w:pPr>
        <w:ind w:left="2880" w:hanging="360"/>
      </w:pPr>
      <w:rPr>
        <w:rFonts w:ascii="Symbol" w:hAnsi="Symbol" w:hint="default"/>
      </w:rPr>
    </w:lvl>
    <w:lvl w:ilvl="4" w:tplc="6CA43DEC">
      <w:start w:val="1"/>
      <w:numFmt w:val="bullet"/>
      <w:lvlText w:val="o"/>
      <w:lvlJc w:val="left"/>
      <w:pPr>
        <w:ind w:left="3600" w:hanging="360"/>
      </w:pPr>
      <w:rPr>
        <w:rFonts w:ascii="Courier New" w:hAnsi="Courier New" w:hint="default"/>
      </w:rPr>
    </w:lvl>
    <w:lvl w:ilvl="5" w:tplc="19B6A132">
      <w:start w:val="1"/>
      <w:numFmt w:val="bullet"/>
      <w:lvlText w:val=""/>
      <w:lvlJc w:val="left"/>
      <w:pPr>
        <w:ind w:left="4320" w:hanging="360"/>
      </w:pPr>
      <w:rPr>
        <w:rFonts w:ascii="Wingdings" w:hAnsi="Wingdings" w:hint="default"/>
      </w:rPr>
    </w:lvl>
    <w:lvl w:ilvl="6" w:tplc="74160BAE">
      <w:start w:val="1"/>
      <w:numFmt w:val="bullet"/>
      <w:lvlText w:val=""/>
      <w:lvlJc w:val="left"/>
      <w:pPr>
        <w:ind w:left="5040" w:hanging="360"/>
      </w:pPr>
      <w:rPr>
        <w:rFonts w:ascii="Symbol" w:hAnsi="Symbol" w:hint="default"/>
      </w:rPr>
    </w:lvl>
    <w:lvl w:ilvl="7" w:tplc="8C90D352">
      <w:start w:val="1"/>
      <w:numFmt w:val="bullet"/>
      <w:lvlText w:val="o"/>
      <w:lvlJc w:val="left"/>
      <w:pPr>
        <w:ind w:left="5760" w:hanging="360"/>
      </w:pPr>
      <w:rPr>
        <w:rFonts w:ascii="Courier New" w:hAnsi="Courier New" w:hint="default"/>
      </w:rPr>
    </w:lvl>
    <w:lvl w:ilvl="8" w:tplc="7804BF24">
      <w:start w:val="1"/>
      <w:numFmt w:val="bullet"/>
      <w:lvlText w:val=""/>
      <w:lvlJc w:val="left"/>
      <w:pPr>
        <w:ind w:left="6480" w:hanging="360"/>
      </w:pPr>
      <w:rPr>
        <w:rFonts w:ascii="Wingdings" w:hAnsi="Wingdings" w:hint="default"/>
      </w:rPr>
    </w:lvl>
  </w:abstractNum>
  <w:abstractNum w:abstractNumId="24" w15:restartNumberingAfterBreak="0">
    <w:nsid w:val="55450643"/>
    <w:multiLevelType w:val="hybridMultilevel"/>
    <w:tmpl w:val="FFFFFFFF"/>
    <w:lvl w:ilvl="0" w:tplc="BDEEFD6C">
      <w:start w:val="1"/>
      <w:numFmt w:val="bullet"/>
      <w:lvlText w:val=""/>
      <w:lvlJc w:val="left"/>
      <w:pPr>
        <w:ind w:left="720" w:hanging="360"/>
      </w:pPr>
      <w:rPr>
        <w:rFonts w:ascii="Symbol" w:hAnsi="Symbol" w:hint="default"/>
      </w:rPr>
    </w:lvl>
    <w:lvl w:ilvl="1" w:tplc="DEBC79DA">
      <w:start w:val="1"/>
      <w:numFmt w:val="bullet"/>
      <w:lvlText w:val="o"/>
      <w:lvlJc w:val="left"/>
      <w:pPr>
        <w:ind w:left="1440" w:hanging="360"/>
      </w:pPr>
      <w:rPr>
        <w:rFonts w:ascii="Courier New" w:hAnsi="Courier New" w:hint="default"/>
      </w:rPr>
    </w:lvl>
    <w:lvl w:ilvl="2" w:tplc="3562659E">
      <w:start w:val="1"/>
      <w:numFmt w:val="bullet"/>
      <w:lvlText w:val=""/>
      <w:lvlJc w:val="left"/>
      <w:pPr>
        <w:ind w:left="2160" w:hanging="360"/>
      </w:pPr>
      <w:rPr>
        <w:rFonts w:ascii="Wingdings" w:hAnsi="Wingdings" w:hint="default"/>
      </w:rPr>
    </w:lvl>
    <w:lvl w:ilvl="3" w:tplc="D65C0F4E">
      <w:start w:val="1"/>
      <w:numFmt w:val="bullet"/>
      <w:lvlText w:val=""/>
      <w:lvlJc w:val="left"/>
      <w:pPr>
        <w:ind w:left="2880" w:hanging="360"/>
      </w:pPr>
      <w:rPr>
        <w:rFonts w:ascii="Symbol" w:hAnsi="Symbol" w:hint="default"/>
      </w:rPr>
    </w:lvl>
    <w:lvl w:ilvl="4" w:tplc="639CCA6C">
      <w:start w:val="1"/>
      <w:numFmt w:val="bullet"/>
      <w:lvlText w:val="o"/>
      <w:lvlJc w:val="left"/>
      <w:pPr>
        <w:ind w:left="3600" w:hanging="360"/>
      </w:pPr>
      <w:rPr>
        <w:rFonts w:ascii="Courier New" w:hAnsi="Courier New" w:hint="default"/>
      </w:rPr>
    </w:lvl>
    <w:lvl w:ilvl="5" w:tplc="14403FD6">
      <w:start w:val="1"/>
      <w:numFmt w:val="bullet"/>
      <w:lvlText w:val=""/>
      <w:lvlJc w:val="left"/>
      <w:pPr>
        <w:ind w:left="4320" w:hanging="360"/>
      </w:pPr>
      <w:rPr>
        <w:rFonts w:ascii="Wingdings" w:hAnsi="Wingdings" w:hint="default"/>
      </w:rPr>
    </w:lvl>
    <w:lvl w:ilvl="6" w:tplc="6F5EDAA4">
      <w:start w:val="1"/>
      <w:numFmt w:val="bullet"/>
      <w:lvlText w:val=""/>
      <w:lvlJc w:val="left"/>
      <w:pPr>
        <w:ind w:left="5040" w:hanging="360"/>
      </w:pPr>
      <w:rPr>
        <w:rFonts w:ascii="Symbol" w:hAnsi="Symbol" w:hint="default"/>
      </w:rPr>
    </w:lvl>
    <w:lvl w:ilvl="7" w:tplc="4DE83642">
      <w:start w:val="1"/>
      <w:numFmt w:val="bullet"/>
      <w:lvlText w:val="o"/>
      <w:lvlJc w:val="left"/>
      <w:pPr>
        <w:ind w:left="5760" w:hanging="360"/>
      </w:pPr>
      <w:rPr>
        <w:rFonts w:ascii="Courier New" w:hAnsi="Courier New" w:hint="default"/>
      </w:rPr>
    </w:lvl>
    <w:lvl w:ilvl="8" w:tplc="CBDEA4F8">
      <w:start w:val="1"/>
      <w:numFmt w:val="bullet"/>
      <w:lvlText w:val=""/>
      <w:lvlJc w:val="left"/>
      <w:pPr>
        <w:ind w:left="6480" w:hanging="360"/>
      </w:pPr>
      <w:rPr>
        <w:rFonts w:ascii="Wingdings" w:hAnsi="Wingdings" w:hint="default"/>
      </w:rPr>
    </w:lvl>
  </w:abstractNum>
  <w:abstractNum w:abstractNumId="25" w15:restartNumberingAfterBreak="0">
    <w:nsid w:val="55B9617D"/>
    <w:multiLevelType w:val="hybridMultilevel"/>
    <w:tmpl w:val="FFFFFFFF"/>
    <w:lvl w:ilvl="0" w:tplc="A66630E6">
      <w:start w:val="1"/>
      <w:numFmt w:val="bullet"/>
      <w:lvlText w:val=""/>
      <w:lvlJc w:val="left"/>
      <w:pPr>
        <w:ind w:left="720" w:hanging="360"/>
      </w:pPr>
      <w:rPr>
        <w:rFonts w:ascii="Symbol" w:hAnsi="Symbol" w:hint="default"/>
      </w:rPr>
    </w:lvl>
    <w:lvl w:ilvl="1" w:tplc="64E2B340">
      <w:start w:val="1"/>
      <w:numFmt w:val="bullet"/>
      <w:lvlText w:val="o"/>
      <w:lvlJc w:val="left"/>
      <w:pPr>
        <w:ind w:left="1440" w:hanging="360"/>
      </w:pPr>
      <w:rPr>
        <w:rFonts w:ascii="Courier New" w:hAnsi="Courier New" w:hint="default"/>
      </w:rPr>
    </w:lvl>
    <w:lvl w:ilvl="2" w:tplc="3FC60146">
      <w:start w:val="1"/>
      <w:numFmt w:val="bullet"/>
      <w:lvlText w:val=""/>
      <w:lvlJc w:val="left"/>
      <w:pPr>
        <w:ind w:left="2160" w:hanging="360"/>
      </w:pPr>
      <w:rPr>
        <w:rFonts w:ascii="Wingdings" w:hAnsi="Wingdings" w:hint="default"/>
      </w:rPr>
    </w:lvl>
    <w:lvl w:ilvl="3" w:tplc="592EC28E">
      <w:start w:val="1"/>
      <w:numFmt w:val="bullet"/>
      <w:lvlText w:val=""/>
      <w:lvlJc w:val="left"/>
      <w:pPr>
        <w:ind w:left="2880" w:hanging="360"/>
      </w:pPr>
      <w:rPr>
        <w:rFonts w:ascii="Symbol" w:hAnsi="Symbol" w:hint="default"/>
      </w:rPr>
    </w:lvl>
    <w:lvl w:ilvl="4" w:tplc="7220AFC6">
      <w:start w:val="1"/>
      <w:numFmt w:val="bullet"/>
      <w:lvlText w:val="o"/>
      <w:lvlJc w:val="left"/>
      <w:pPr>
        <w:ind w:left="3600" w:hanging="360"/>
      </w:pPr>
      <w:rPr>
        <w:rFonts w:ascii="Courier New" w:hAnsi="Courier New" w:hint="default"/>
      </w:rPr>
    </w:lvl>
    <w:lvl w:ilvl="5" w:tplc="D2AE0378">
      <w:start w:val="1"/>
      <w:numFmt w:val="bullet"/>
      <w:lvlText w:val=""/>
      <w:lvlJc w:val="left"/>
      <w:pPr>
        <w:ind w:left="4320" w:hanging="360"/>
      </w:pPr>
      <w:rPr>
        <w:rFonts w:ascii="Wingdings" w:hAnsi="Wingdings" w:hint="default"/>
      </w:rPr>
    </w:lvl>
    <w:lvl w:ilvl="6" w:tplc="4F225DD6">
      <w:start w:val="1"/>
      <w:numFmt w:val="bullet"/>
      <w:lvlText w:val=""/>
      <w:lvlJc w:val="left"/>
      <w:pPr>
        <w:ind w:left="5040" w:hanging="360"/>
      </w:pPr>
      <w:rPr>
        <w:rFonts w:ascii="Symbol" w:hAnsi="Symbol" w:hint="default"/>
      </w:rPr>
    </w:lvl>
    <w:lvl w:ilvl="7" w:tplc="3C26EA48">
      <w:start w:val="1"/>
      <w:numFmt w:val="bullet"/>
      <w:lvlText w:val="o"/>
      <w:lvlJc w:val="left"/>
      <w:pPr>
        <w:ind w:left="5760" w:hanging="360"/>
      </w:pPr>
      <w:rPr>
        <w:rFonts w:ascii="Courier New" w:hAnsi="Courier New" w:hint="default"/>
      </w:rPr>
    </w:lvl>
    <w:lvl w:ilvl="8" w:tplc="8E12E19E">
      <w:start w:val="1"/>
      <w:numFmt w:val="bullet"/>
      <w:lvlText w:val=""/>
      <w:lvlJc w:val="left"/>
      <w:pPr>
        <w:ind w:left="6480" w:hanging="360"/>
      </w:pPr>
      <w:rPr>
        <w:rFonts w:ascii="Wingdings" w:hAnsi="Wingdings" w:hint="default"/>
      </w:rPr>
    </w:lvl>
  </w:abstractNum>
  <w:abstractNum w:abstractNumId="26" w15:restartNumberingAfterBreak="0">
    <w:nsid w:val="5C1009FC"/>
    <w:multiLevelType w:val="hybridMultilevel"/>
    <w:tmpl w:val="95DA79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5C3225D0"/>
    <w:multiLevelType w:val="hybridMultilevel"/>
    <w:tmpl w:val="B94076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782188"/>
    <w:multiLevelType w:val="hybridMultilevel"/>
    <w:tmpl w:val="FDDEB8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D475B8"/>
    <w:multiLevelType w:val="hybridMultilevel"/>
    <w:tmpl w:val="FFFFFFFF"/>
    <w:lvl w:ilvl="0" w:tplc="BCC08F44">
      <w:start w:val="1"/>
      <w:numFmt w:val="bullet"/>
      <w:lvlText w:val=""/>
      <w:lvlJc w:val="left"/>
      <w:pPr>
        <w:ind w:left="720" w:hanging="360"/>
      </w:pPr>
      <w:rPr>
        <w:rFonts w:ascii="Symbol" w:hAnsi="Symbol" w:hint="default"/>
      </w:rPr>
    </w:lvl>
    <w:lvl w:ilvl="1" w:tplc="B2B41616">
      <w:start w:val="1"/>
      <w:numFmt w:val="bullet"/>
      <w:lvlText w:val="o"/>
      <w:lvlJc w:val="left"/>
      <w:pPr>
        <w:ind w:left="1440" w:hanging="360"/>
      </w:pPr>
      <w:rPr>
        <w:rFonts w:ascii="Courier New" w:hAnsi="Courier New" w:hint="default"/>
      </w:rPr>
    </w:lvl>
    <w:lvl w:ilvl="2" w:tplc="951C01BE">
      <w:start w:val="1"/>
      <w:numFmt w:val="bullet"/>
      <w:lvlText w:val=""/>
      <w:lvlJc w:val="left"/>
      <w:pPr>
        <w:ind w:left="2160" w:hanging="360"/>
      </w:pPr>
      <w:rPr>
        <w:rFonts w:ascii="Wingdings" w:hAnsi="Wingdings" w:hint="default"/>
      </w:rPr>
    </w:lvl>
    <w:lvl w:ilvl="3" w:tplc="4D5C5C10">
      <w:start w:val="1"/>
      <w:numFmt w:val="bullet"/>
      <w:lvlText w:val=""/>
      <w:lvlJc w:val="left"/>
      <w:pPr>
        <w:ind w:left="2880" w:hanging="360"/>
      </w:pPr>
      <w:rPr>
        <w:rFonts w:ascii="Symbol" w:hAnsi="Symbol" w:hint="default"/>
      </w:rPr>
    </w:lvl>
    <w:lvl w:ilvl="4" w:tplc="4FDAD80A">
      <w:start w:val="1"/>
      <w:numFmt w:val="bullet"/>
      <w:lvlText w:val="o"/>
      <w:lvlJc w:val="left"/>
      <w:pPr>
        <w:ind w:left="3600" w:hanging="360"/>
      </w:pPr>
      <w:rPr>
        <w:rFonts w:ascii="Courier New" w:hAnsi="Courier New" w:hint="default"/>
      </w:rPr>
    </w:lvl>
    <w:lvl w:ilvl="5" w:tplc="B8B44FE4">
      <w:start w:val="1"/>
      <w:numFmt w:val="bullet"/>
      <w:lvlText w:val=""/>
      <w:lvlJc w:val="left"/>
      <w:pPr>
        <w:ind w:left="4320" w:hanging="360"/>
      </w:pPr>
      <w:rPr>
        <w:rFonts w:ascii="Wingdings" w:hAnsi="Wingdings" w:hint="default"/>
      </w:rPr>
    </w:lvl>
    <w:lvl w:ilvl="6" w:tplc="5A4A23EC">
      <w:start w:val="1"/>
      <w:numFmt w:val="bullet"/>
      <w:lvlText w:val=""/>
      <w:lvlJc w:val="left"/>
      <w:pPr>
        <w:ind w:left="5040" w:hanging="360"/>
      </w:pPr>
      <w:rPr>
        <w:rFonts w:ascii="Symbol" w:hAnsi="Symbol" w:hint="default"/>
      </w:rPr>
    </w:lvl>
    <w:lvl w:ilvl="7" w:tplc="65280D22">
      <w:start w:val="1"/>
      <w:numFmt w:val="bullet"/>
      <w:lvlText w:val="o"/>
      <w:lvlJc w:val="left"/>
      <w:pPr>
        <w:ind w:left="5760" w:hanging="360"/>
      </w:pPr>
      <w:rPr>
        <w:rFonts w:ascii="Courier New" w:hAnsi="Courier New" w:hint="default"/>
      </w:rPr>
    </w:lvl>
    <w:lvl w:ilvl="8" w:tplc="2B9695FE">
      <w:start w:val="1"/>
      <w:numFmt w:val="bullet"/>
      <w:lvlText w:val=""/>
      <w:lvlJc w:val="left"/>
      <w:pPr>
        <w:ind w:left="6480" w:hanging="360"/>
      </w:pPr>
      <w:rPr>
        <w:rFonts w:ascii="Wingdings" w:hAnsi="Wingdings" w:hint="default"/>
      </w:rPr>
    </w:lvl>
  </w:abstractNum>
  <w:abstractNum w:abstractNumId="30" w15:restartNumberingAfterBreak="0">
    <w:nsid w:val="62843646"/>
    <w:multiLevelType w:val="hybridMultilevel"/>
    <w:tmpl w:val="B6B487EA"/>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31" w15:restartNumberingAfterBreak="0">
    <w:nsid w:val="63601F45"/>
    <w:multiLevelType w:val="hybridMultilevel"/>
    <w:tmpl w:val="7FA0A70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3FB62B3"/>
    <w:multiLevelType w:val="hybridMultilevel"/>
    <w:tmpl w:val="87DEE3D2"/>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8907C1"/>
    <w:multiLevelType w:val="hybridMultilevel"/>
    <w:tmpl w:val="D5C814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661A3BDF"/>
    <w:multiLevelType w:val="hybridMultilevel"/>
    <w:tmpl w:val="FFFFFFFF"/>
    <w:lvl w:ilvl="0" w:tplc="35D81888">
      <w:start w:val="1"/>
      <w:numFmt w:val="bullet"/>
      <w:lvlText w:val=""/>
      <w:lvlJc w:val="left"/>
      <w:pPr>
        <w:ind w:left="720" w:hanging="360"/>
      </w:pPr>
      <w:rPr>
        <w:rFonts w:ascii="Symbol" w:hAnsi="Symbol" w:hint="default"/>
      </w:rPr>
    </w:lvl>
    <w:lvl w:ilvl="1" w:tplc="9CFAB7FC">
      <w:start w:val="1"/>
      <w:numFmt w:val="bullet"/>
      <w:lvlText w:val="o"/>
      <w:lvlJc w:val="left"/>
      <w:pPr>
        <w:ind w:left="1440" w:hanging="360"/>
      </w:pPr>
      <w:rPr>
        <w:rFonts w:ascii="Courier New" w:hAnsi="Courier New" w:hint="default"/>
      </w:rPr>
    </w:lvl>
    <w:lvl w:ilvl="2" w:tplc="E8140218">
      <w:start w:val="1"/>
      <w:numFmt w:val="bullet"/>
      <w:lvlText w:val=""/>
      <w:lvlJc w:val="left"/>
      <w:pPr>
        <w:ind w:left="2160" w:hanging="360"/>
      </w:pPr>
      <w:rPr>
        <w:rFonts w:ascii="Wingdings" w:hAnsi="Wingdings" w:hint="default"/>
      </w:rPr>
    </w:lvl>
    <w:lvl w:ilvl="3" w:tplc="C5E6BF7C">
      <w:start w:val="1"/>
      <w:numFmt w:val="bullet"/>
      <w:lvlText w:val=""/>
      <w:lvlJc w:val="left"/>
      <w:pPr>
        <w:ind w:left="2880" w:hanging="360"/>
      </w:pPr>
      <w:rPr>
        <w:rFonts w:ascii="Symbol" w:hAnsi="Symbol" w:hint="default"/>
      </w:rPr>
    </w:lvl>
    <w:lvl w:ilvl="4" w:tplc="984623BA">
      <w:start w:val="1"/>
      <w:numFmt w:val="bullet"/>
      <w:lvlText w:val="o"/>
      <w:lvlJc w:val="left"/>
      <w:pPr>
        <w:ind w:left="3600" w:hanging="360"/>
      </w:pPr>
      <w:rPr>
        <w:rFonts w:ascii="Courier New" w:hAnsi="Courier New" w:hint="default"/>
      </w:rPr>
    </w:lvl>
    <w:lvl w:ilvl="5" w:tplc="F71CAF30">
      <w:start w:val="1"/>
      <w:numFmt w:val="bullet"/>
      <w:lvlText w:val=""/>
      <w:lvlJc w:val="left"/>
      <w:pPr>
        <w:ind w:left="4320" w:hanging="360"/>
      </w:pPr>
      <w:rPr>
        <w:rFonts w:ascii="Wingdings" w:hAnsi="Wingdings" w:hint="default"/>
      </w:rPr>
    </w:lvl>
    <w:lvl w:ilvl="6" w:tplc="32D697F0">
      <w:start w:val="1"/>
      <w:numFmt w:val="bullet"/>
      <w:lvlText w:val=""/>
      <w:lvlJc w:val="left"/>
      <w:pPr>
        <w:ind w:left="5040" w:hanging="360"/>
      </w:pPr>
      <w:rPr>
        <w:rFonts w:ascii="Symbol" w:hAnsi="Symbol" w:hint="default"/>
      </w:rPr>
    </w:lvl>
    <w:lvl w:ilvl="7" w:tplc="40927EEC">
      <w:start w:val="1"/>
      <w:numFmt w:val="bullet"/>
      <w:lvlText w:val="o"/>
      <w:lvlJc w:val="left"/>
      <w:pPr>
        <w:ind w:left="5760" w:hanging="360"/>
      </w:pPr>
      <w:rPr>
        <w:rFonts w:ascii="Courier New" w:hAnsi="Courier New" w:hint="default"/>
      </w:rPr>
    </w:lvl>
    <w:lvl w:ilvl="8" w:tplc="9EB2A292">
      <w:start w:val="1"/>
      <w:numFmt w:val="bullet"/>
      <w:lvlText w:val=""/>
      <w:lvlJc w:val="left"/>
      <w:pPr>
        <w:ind w:left="6480" w:hanging="360"/>
      </w:pPr>
      <w:rPr>
        <w:rFonts w:ascii="Wingdings" w:hAnsi="Wingdings" w:hint="default"/>
      </w:rPr>
    </w:lvl>
  </w:abstractNum>
  <w:abstractNum w:abstractNumId="35" w15:restartNumberingAfterBreak="0">
    <w:nsid w:val="672D78CE"/>
    <w:multiLevelType w:val="hybridMultilevel"/>
    <w:tmpl w:val="75909D7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15:restartNumberingAfterBreak="0">
    <w:nsid w:val="69803237"/>
    <w:multiLevelType w:val="hybridMultilevel"/>
    <w:tmpl w:val="FFFFFFFF"/>
    <w:lvl w:ilvl="0" w:tplc="2DFEF77E">
      <w:start w:val="1"/>
      <w:numFmt w:val="bullet"/>
      <w:lvlText w:val=""/>
      <w:lvlJc w:val="left"/>
      <w:pPr>
        <w:ind w:left="720" w:hanging="360"/>
      </w:pPr>
      <w:rPr>
        <w:rFonts w:ascii="Symbol" w:hAnsi="Symbol" w:hint="default"/>
      </w:rPr>
    </w:lvl>
    <w:lvl w:ilvl="1" w:tplc="3806AAD8">
      <w:start w:val="1"/>
      <w:numFmt w:val="bullet"/>
      <w:lvlText w:val="o"/>
      <w:lvlJc w:val="left"/>
      <w:pPr>
        <w:ind w:left="1440" w:hanging="360"/>
      </w:pPr>
      <w:rPr>
        <w:rFonts w:ascii="Courier New" w:hAnsi="Courier New" w:hint="default"/>
      </w:rPr>
    </w:lvl>
    <w:lvl w:ilvl="2" w:tplc="9D7AE0E6">
      <w:start w:val="1"/>
      <w:numFmt w:val="bullet"/>
      <w:lvlText w:val=""/>
      <w:lvlJc w:val="left"/>
      <w:pPr>
        <w:ind w:left="2160" w:hanging="360"/>
      </w:pPr>
      <w:rPr>
        <w:rFonts w:ascii="Wingdings" w:hAnsi="Wingdings" w:hint="default"/>
      </w:rPr>
    </w:lvl>
    <w:lvl w:ilvl="3" w:tplc="87BE1D40">
      <w:start w:val="1"/>
      <w:numFmt w:val="bullet"/>
      <w:lvlText w:val=""/>
      <w:lvlJc w:val="left"/>
      <w:pPr>
        <w:ind w:left="2880" w:hanging="360"/>
      </w:pPr>
      <w:rPr>
        <w:rFonts w:ascii="Symbol" w:hAnsi="Symbol" w:hint="default"/>
      </w:rPr>
    </w:lvl>
    <w:lvl w:ilvl="4" w:tplc="604243D4">
      <w:start w:val="1"/>
      <w:numFmt w:val="bullet"/>
      <w:lvlText w:val="o"/>
      <w:lvlJc w:val="left"/>
      <w:pPr>
        <w:ind w:left="3600" w:hanging="360"/>
      </w:pPr>
      <w:rPr>
        <w:rFonts w:ascii="Courier New" w:hAnsi="Courier New" w:hint="default"/>
      </w:rPr>
    </w:lvl>
    <w:lvl w:ilvl="5" w:tplc="A01CE54A">
      <w:start w:val="1"/>
      <w:numFmt w:val="bullet"/>
      <w:lvlText w:val=""/>
      <w:lvlJc w:val="left"/>
      <w:pPr>
        <w:ind w:left="4320" w:hanging="360"/>
      </w:pPr>
      <w:rPr>
        <w:rFonts w:ascii="Wingdings" w:hAnsi="Wingdings" w:hint="default"/>
      </w:rPr>
    </w:lvl>
    <w:lvl w:ilvl="6" w:tplc="E07ED3AA">
      <w:start w:val="1"/>
      <w:numFmt w:val="bullet"/>
      <w:lvlText w:val=""/>
      <w:lvlJc w:val="left"/>
      <w:pPr>
        <w:ind w:left="5040" w:hanging="360"/>
      </w:pPr>
      <w:rPr>
        <w:rFonts w:ascii="Symbol" w:hAnsi="Symbol" w:hint="default"/>
      </w:rPr>
    </w:lvl>
    <w:lvl w:ilvl="7" w:tplc="D17E5BFA">
      <w:start w:val="1"/>
      <w:numFmt w:val="bullet"/>
      <w:lvlText w:val="o"/>
      <w:lvlJc w:val="left"/>
      <w:pPr>
        <w:ind w:left="5760" w:hanging="360"/>
      </w:pPr>
      <w:rPr>
        <w:rFonts w:ascii="Courier New" w:hAnsi="Courier New" w:hint="default"/>
      </w:rPr>
    </w:lvl>
    <w:lvl w:ilvl="8" w:tplc="185CE0B0">
      <w:start w:val="1"/>
      <w:numFmt w:val="bullet"/>
      <w:lvlText w:val=""/>
      <w:lvlJc w:val="left"/>
      <w:pPr>
        <w:ind w:left="6480" w:hanging="360"/>
      </w:pPr>
      <w:rPr>
        <w:rFonts w:ascii="Wingdings" w:hAnsi="Wingdings" w:hint="default"/>
      </w:rPr>
    </w:lvl>
  </w:abstractNum>
  <w:abstractNum w:abstractNumId="37" w15:restartNumberingAfterBreak="0">
    <w:nsid w:val="6B347188"/>
    <w:multiLevelType w:val="hybridMultilevel"/>
    <w:tmpl w:val="FFFFFFFF"/>
    <w:lvl w:ilvl="0" w:tplc="5F42BC76">
      <w:start w:val="1"/>
      <w:numFmt w:val="bullet"/>
      <w:lvlText w:val=""/>
      <w:lvlJc w:val="left"/>
      <w:pPr>
        <w:ind w:left="720" w:hanging="360"/>
      </w:pPr>
      <w:rPr>
        <w:rFonts w:ascii="Symbol" w:hAnsi="Symbol" w:hint="default"/>
      </w:rPr>
    </w:lvl>
    <w:lvl w:ilvl="1" w:tplc="B5C00D9C">
      <w:start w:val="1"/>
      <w:numFmt w:val="bullet"/>
      <w:lvlText w:val="o"/>
      <w:lvlJc w:val="left"/>
      <w:pPr>
        <w:ind w:left="1440" w:hanging="360"/>
      </w:pPr>
      <w:rPr>
        <w:rFonts w:ascii="Courier New" w:hAnsi="Courier New" w:hint="default"/>
      </w:rPr>
    </w:lvl>
    <w:lvl w:ilvl="2" w:tplc="5BA43736">
      <w:start w:val="1"/>
      <w:numFmt w:val="bullet"/>
      <w:lvlText w:val=""/>
      <w:lvlJc w:val="left"/>
      <w:pPr>
        <w:ind w:left="2160" w:hanging="360"/>
      </w:pPr>
      <w:rPr>
        <w:rFonts w:ascii="Wingdings" w:hAnsi="Wingdings" w:hint="default"/>
      </w:rPr>
    </w:lvl>
    <w:lvl w:ilvl="3" w:tplc="87F66344">
      <w:start w:val="1"/>
      <w:numFmt w:val="bullet"/>
      <w:lvlText w:val=""/>
      <w:lvlJc w:val="left"/>
      <w:pPr>
        <w:ind w:left="2880" w:hanging="360"/>
      </w:pPr>
      <w:rPr>
        <w:rFonts w:ascii="Symbol" w:hAnsi="Symbol" w:hint="default"/>
      </w:rPr>
    </w:lvl>
    <w:lvl w:ilvl="4" w:tplc="AB24F45A">
      <w:start w:val="1"/>
      <w:numFmt w:val="bullet"/>
      <w:lvlText w:val="o"/>
      <w:lvlJc w:val="left"/>
      <w:pPr>
        <w:ind w:left="3600" w:hanging="360"/>
      </w:pPr>
      <w:rPr>
        <w:rFonts w:ascii="Courier New" w:hAnsi="Courier New" w:hint="default"/>
      </w:rPr>
    </w:lvl>
    <w:lvl w:ilvl="5" w:tplc="BAA4C3AC">
      <w:start w:val="1"/>
      <w:numFmt w:val="bullet"/>
      <w:lvlText w:val=""/>
      <w:lvlJc w:val="left"/>
      <w:pPr>
        <w:ind w:left="4320" w:hanging="360"/>
      </w:pPr>
      <w:rPr>
        <w:rFonts w:ascii="Wingdings" w:hAnsi="Wingdings" w:hint="default"/>
      </w:rPr>
    </w:lvl>
    <w:lvl w:ilvl="6" w:tplc="4128188A">
      <w:start w:val="1"/>
      <w:numFmt w:val="bullet"/>
      <w:lvlText w:val=""/>
      <w:lvlJc w:val="left"/>
      <w:pPr>
        <w:ind w:left="5040" w:hanging="360"/>
      </w:pPr>
      <w:rPr>
        <w:rFonts w:ascii="Symbol" w:hAnsi="Symbol" w:hint="default"/>
      </w:rPr>
    </w:lvl>
    <w:lvl w:ilvl="7" w:tplc="ED6C1052">
      <w:start w:val="1"/>
      <w:numFmt w:val="bullet"/>
      <w:lvlText w:val="o"/>
      <w:lvlJc w:val="left"/>
      <w:pPr>
        <w:ind w:left="5760" w:hanging="360"/>
      </w:pPr>
      <w:rPr>
        <w:rFonts w:ascii="Courier New" w:hAnsi="Courier New" w:hint="default"/>
      </w:rPr>
    </w:lvl>
    <w:lvl w:ilvl="8" w:tplc="82902CAC">
      <w:start w:val="1"/>
      <w:numFmt w:val="bullet"/>
      <w:lvlText w:val=""/>
      <w:lvlJc w:val="left"/>
      <w:pPr>
        <w:ind w:left="6480" w:hanging="360"/>
      </w:pPr>
      <w:rPr>
        <w:rFonts w:ascii="Wingdings" w:hAnsi="Wingdings" w:hint="default"/>
      </w:rPr>
    </w:lvl>
  </w:abstractNum>
  <w:abstractNum w:abstractNumId="38" w15:restartNumberingAfterBreak="0">
    <w:nsid w:val="6B696C77"/>
    <w:multiLevelType w:val="hybridMultilevel"/>
    <w:tmpl w:val="A07087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B7363F8"/>
    <w:multiLevelType w:val="hybridMultilevel"/>
    <w:tmpl w:val="FFFFFFFF"/>
    <w:lvl w:ilvl="0" w:tplc="D47AC24A">
      <w:start w:val="1"/>
      <w:numFmt w:val="bullet"/>
      <w:lvlText w:val=""/>
      <w:lvlJc w:val="left"/>
      <w:pPr>
        <w:ind w:left="720" w:hanging="360"/>
      </w:pPr>
      <w:rPr>
        <w:rFonts w:ascii="Symbol" w:hAnsi="Symbol" w:hint="default"/>
      </w:rPr>
    </w:lvl>
    <w:lvl w:ilvl="1" w:tplc="47F85746">
      <w:start w:val="1"/>
      <w:numFmt w:val="bullet"/>
      <w:lvlText w:val="o"/>
      <w:lvlJc w:val="left"/>
      <w:pPr>
        <w:ind w:left="1440" w:hanging="360"/>
      </w:pPr>
      <w:rPr>
        <w:rFonts w:ascii="Courier New" w:hAnsi="Courier New" w:hint="default"/>
      </w:rPr>
    </w:lvl>
    <w:lvl w:ilvl="2" w:tplc="702CEAAA">
      <w:start w:val="1"/>
      <w:numFmt w:val="bullet"/>
      <w:lvlText w:val=""/>
      <w:lvlJc w:val="left"/>
      <w:pPr>
        <w:ind w:left="2160" w:hanging="360"/>
      </w:pPr>
      <w:rPr>
        <w:rFonts w:ascii="Wingdings" w:hAnsi="Wingdings" w:hint="default"/>
      </w:rPr>
    </w:lvl>
    <w:lvl w:ilvl="3" w:tplc="3AC05C86">
      <w:start w:val="1"/>
      <w:numFmt w:val="bullet"/>
      <w:lvlText w:val=""/>
      <w:lvlJc w:val="left"/>
      <w:pPr>
        <w:ind w:left="2880" w:hanging="360"/>
      </w:pPr>
      <w:rPr>
        <w:rFonts w:ascii="Symbol" w:hAnsi="Symbol" w:hint="default"/>
      </w:rPr>
    </w:lvl>
    <w:lvl w:ilvl="4" w:tplc="D990F08A">
      <w:start w:val="1"/>
      <w:numFmt w:val="bullet"/>
      <w:lvlText w:val="o"/>
      <w:lvlJc w:val="left"/>
      <w:pPr>
        <w:ind w:left="3600" w:hanging="360"/>
      </w:pPr>
      <w:rPr>
        <w:rFonts w:ascii="Courier New" w:hAnsi="Courier New" w:hint="default"/>
      </w:rPr>
    </w:lvl>
    <w:lvl w:ilvl="5" w:tplc="768EC84E">
      <w:start w:val="1"/>
      <w:numFmt w:val="bullet"/>
      <w:lvlText w:val=""/>
      <w:lvlJc w:val="left"/>
      <w:pPr>
        <w:ind w:left="4320" w:hanging="360"/>
      </w:pPr>
      <w:rPr>
        <w:rFonts w:ascii="Wingdings" w:hAnsi="Wingdings" w:hint="default"/>
      </w:rPr>
    </w:lvl>
    <w:lvl w:ilvl="6" w:tplc="161EF032">
      <w:start w:val="1"/>
      <w:numFmt w:val="bullet"/>
      <w:lvlText w:val=""/>
      <w:lvlJc w:val="left"/>
      <w:pPr>
        <w:ind w:left="5040" w:hanging="360"/>
      </w:pPr>
      <w:rPr>
        <w:rFonts w:ascii="Symbol" w:hAnsi="Symbol" w:hint="default"/>
      </w:rPr>
    </w:lvl>
    <w:lvl w:ilvl="7" w:tplc="4432C6E4">
      <w:start w:val="1"/>
      <w:numFmt w:val="bullet"/>
      <w:lvlText w:val="o"/>
      <w:lvlJc w:val="left"/>
      <w:pPr>
        <w:ind w:left="5760" w:hanging="360"/>
      </w:pPr>
      <w:rPr>
        <w:rFonts w:ascii="Courier New" w:hAnsi="Courier New" w:hint="default"/>
      </w:rPr>
    </w:lvl>
    <w:lvl w:ilvl="8" w:tplc="A454CED0">
      <w:start w:val="1"/>
      <w:numFmt w:val="bullet"/>
      <w:lvlText w:val=""/>
      <w:lvlJc w:val="left"/>
      <w:pPr>
        <w:ind w:left="6480" w:hanging="360"/>
      </w:pPr>
      <w:rPr>
        <w:rFonts w:ascii="Wingdings" w:hAnsi="Wingdings" w:hint="default"/>
      </w:rPr>
    </w:lvl>
  </w:abstractNum>
  <w:abstractNum w:abstractNumId="40" w15:restartNumberingAfterBreak="0">
    <w:nsid w:val="6E5156DE"/>
    <w:multiLevelType w:val="hybridMultilevel"/>
    <w:tmpl w:val="FFFFFFFF"/>
    <w:lvl w:ilvl="0" w:tplc="8468EAB0">
      <w:start w:val="1"/>
      <w:numFmt w:val="bullet"/>
      <w:lvlText w:val=""/>
      <w:lvlJc w:val="left"/>
      <w:pPr>
        <w:ind w:left="720" w:hanging="360"/>
      </w:pPr>
      <w:rPr>
        <w:rFonts w:ascii="Symbol" w:hAnsi="Symbol" w:hint="default"/>
      </w:rPr>
    </w:lvl>
    <w:lvl w:ilvl="1" w:tplc="E2BAA8D4">
      <w:start w:val="1"/>
      <w:numFmt w:val="bullet"/>
      <w:lvlText w:val="o"/>
      <w:lvlJc w:val="left"/>
      <w:pPr>
        <w:ind w:left="1440" w:hanging="360"/>
      </w:pPr>
      <w:rPr>
        <w:rFonts w:ascii="Courier New" w:hAnsi="Courier New" w:hint="default"/>
      </w:rPr>
    </w:lvl>
    <w:lvl w:ilvl="2" w:tplc="460C8D02">
      <w:start w:val="1"/>
      <w:numFmt w:val="bullet"/>
      <w:lvlText w:val=""/>
      <w:lvlJc w:val="left"/>
      <w:pPr>
        <w:ind w:left="2160" w:hanging="360"/>
      </w:pPr>
      <w:rPr>
        <w:rFonts w:ascii="Wingdings" w:hAnsi="Wingdings" w:hint="default"/>
      </w:rPr>
    </w:lvl>
    <w:lvl w:ilvl="3" w:tplc="FE78E710">
      <w:start w:val="1"/>
      <w:numFmt w:val="bullet"/>
      <w:lvlText w:val=""/>
      <w:lvlJc w:val="left"/>
      <w:pPr>
        <w:ind w:left="2880" w:hanging="360"/>
      </w:pPr>
      <w:rPr>
        <w:rFonts w:ascii="Symbol" w:hAnsi="Symbol" w:hint="default"/>
      </w:rPr>
    </w:lvl>
    <w:lvl w:ilvl="4" w:tplc="03007DAE">
      <w:start w:val="1"/>
      <w:numFmt w:val="bullet"/>
      <w:lvlText w:val="o"/>
      <w:lvlJc w:val="left"/>
      <w:pPr>
        <w:ind w:left="3600" w:hanging="360"/>
      </w:pPr>
      <w:rPr>
        <w:rFonts w:ascii="Courier New" w:hAnsi="Courier New" w:hint="default"/>
      </w:rPr>
    </w:lvl>
    <w:lvl w:ilvl="5" w:tplc="DB7CA2DA">
      <w:start w:val="1"/>
      <w:numFmt w:val="bullet"/>
      <w:lvlText w:val=""/>
      <w:lvlJc w:val="left"/>
      <w:pPr>
        <w:ind w:left="4320" w:hanging="360"/>
      </w:pPr>
      <w:rPr>
        <w:rFonts w:ascii="Wingdings" w:hAnsi="Wingdings" w:hint="default"/>
      </w:rPr>
    </w:lvl>
    <w:lvl w:ilvl="6" w:tplc="13A87B1A">
      <w:start w:val="1"/>
      <w:numFmt w:val="bullet"/>
      <w:lvlText w:val=""/>
      <w:lvlJc w:val="left"/>
      <w:pPr>
        <w:ind w:left="5040" w:hanging="360"/>
      </w:pPr>
      <w:rPr>
        <w:rFonts w:ascii="Symbol" w:hAnsi="Symbol" w:hint="default"/>
      </w:rPr>
    </w:lvl>
    <w:lvl w:ilvl="7" w:tplc="F138B3C4">
      <w:start w:val="1"/>
      <w:numFmt w:val="bullet"/>
      <w:lvlText w:val="o"/>
      <w:lvlJc w:val="left"/>
      <w:pPr>
        <w:ind w:left="5760" w:hanging="360"/>
      </w:pPr>
      <w:rPr>
        <w:rFonts w:ascii="Courier New" w:hAnsi="Courier New" w:hint="default"/>
      </w:rPr>
    </w:lvl>
    <w:lvl w:ilvl="8" w:tplc="11A2E338">
      <w:start w:val="1"/>
      <w:numFmt w:val="bullet"/>
      <w:lvlText w:val=""/>
      <w:lvlJc w:val="left"/>
      <w:pPr>
        <w:ind w:left="6480" w:hanging="360"/>
      </w:pPr>
      <w:rPr>
        <w:rFonts w:ascii="Wingdings" w:hAnsi="Wingdings" w:hint="default"/>
      </w:rPr>
    </w:lvl>
  </w:abstractNum>
  <w:abstractNum w:abstractNumId="41" w15:restartNumberingAfterBreak="0">
    <w:nsid w:val="71F2239A"/>
    <w:multiLevelType w:val="hybridMultilevel"/>
    <w:tmpl w:val="1E2A787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15:restartNumberingAfterBreak="0">
    <w:nsid w:val="73D15BEA"/>
    <w:multiLevelType w:val="hybridMultilevel"/>
    <w:tmpl w:val="B546CA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583011B"/>
    <w:multiLevelType w:val="hybridMultilevel"/>
    <w:tmpl w:val="FFFFFFFF"/>
    <w:lvl w:ilvl="0" w:tplc="39140446">
      <w:start w:val="1"/>
      <w:numFmt w:val="bullet"/>
      <w:lvlText w:val=""/>
      <w:lvlJc w:val="left"/>
      <w:pPr>
        <w:ind w:left="720" w:hanging="360"/>
      </w:pPr>
      <w:rPr>
        <w:rFonts w:ascii="Symbol" w:hAnsi="Symbol" w:hint="default"/>
      </w:rPr>
    </w:lvl>
    <w:lvl w:ilvl="1" w:tplc="363CFC34">
      <w:start w:val="1"/>
      <w:numFmt w:val="bullet"/>
      <w:lvlText w:val="o"/>
      <w:lvlJc w:val="left"/>
      <w:pPr>
        <w:ind w:left="1440" w:hanging="360"/>
      </w:pPr>
      <w:rPr>
        <w:rFonts w:ascii="Courier New" w:hAnsi="Courier New" w:hint="default"/>
      </w:rPr>
    </w:lvl>
    <w:lvl w:ilvl="2" w:tplc="F86CED3E">
      <w:start w:val="1"/>
      <w:numFmt w:val="bullet"/>
      <w:lvlText w:val=""/>
      <w:lvlJc w:val="left"/>
      <w:pPr>
        <w:ind w:left="2160" w:hanging="360"/>
      </w:pPr>
      <w:rPr>
        <w:rFonts w:ascii="Wingdings" w:hAnsi="Wingdings" w:hint="default"/>
      </w:rPr>
    </w:lvl>
    <w:lvl w:ilvl="3" w:tplc="2932BDD2">
      <w:start w:val="1"/>
      <w:numFmt w:val="bullet"/>
      <w:lvlText w:val=""/>
      <w:lvlJc w:val="left"/>
      <w:pPr>
        <w:ind w:left="2880" w:hanging="360"/>
      </w:pPr>
      <w:rPr>
        <w:rFonts w:ascii="Symbol" w:hAnsi="Symbol" w:hint="default"/>
      </w:rPr>
    </w:lvl>
    <w:lvl w:ilvl="4" w:tplc="9E56E5BC">
      <w:start w:val="1"/>
      <w:numFmt w:val="bullet"/>
      <w:lvlText w:val="o"/>
      <w:lvlJc w:val="left"/>
      <w:pPr>
        <w:ind w:left="3600" w:hanging="360"/>
      </w:pPr>
      <w:rPr>
        <w:rFonts w:ascii="Courier New" w:hAnsi="Courier New" w:hint="default"/>
      </w:rPr>
    </w:lvl>
    <w:lvl w:ilvl="5" w:tplc="006A2D02">
      <w:start w:val="1"/>
      <w:numFmt w:val="bullet"/>
      <w:lvlText w:val=""/>
      <w:lvlJc w:val="left"/>
      <w:pPr>
        <w:ind w:left="4320" w:hanging="360"/>
      </w:pPr>
      <w:rPr>
        <w:rFonts w:ascii="Wingdings" w:hAnsi="Wingdings" w:hint="default"/>
      </w:rPr>
    </w:lvl>
    <w:lvl w:ilvl="6" w:tplc="EE4EB29E">
      <w:start w:val="1"/>
      <w:numFmt w:val="bullet"/>
      <w:lvlText w:val=""/>
      <w:lvlJc w:val="left"/>
      <w:pPr>
        <w:ind w:left="5040" w:hanging="360"/>
      </w:pPr>
      <w:rPr>
        <w:rFonts w:ascii="Symbol" w:hAnsi="Symbol" w:hint="default"/>
      </w:rPr>
    </w:lvl>
    <w:lvl w:ilvl="7" w:tplc="D0BA0002">
      <w:start w:val="1"/>
      <w:numFmt w:val="bullet"/>
      <w:lvlText w:val="o"/>
      <w:lvlJc w:val="left"/>
      <w:pPr>
        <w:ind w:left="5760" w:hanging="360"/>
      </w:pPr>
      <w:rPr>
        <w:rFonts w:ascii="Courier New" w:hAnsi="Courier New" w:hint="default"/>
      </w:rPr>
    </w:lvl>
    <w:lvl w:ilvl="8" w:tplc="8DA4540E">
      <w:start w:val="1"/>
      <w:numFmt w:val="bullet"/>
      <w:lvlText w:val=""/>
      <w:lvlJc w:val="left"/>
      <w:pPr>
        <w:ind w:left="6480" w:hanging="360"/>
      </w:pPr>
      <w:rPr>
        <w:rFonts w:ascii="Wingdings" w:hAnsi="Wingdings" w:hint="default"/>
      </w:rPr>
    </w:lvl>
  </w:abstractNum>
  <w:abstractNum w:abstractNumId="44" w15:restartNumberingAfterBreak="0">
    <w:nsid w:val="77641570"/>
    <w:multiLevelType w:val="hybridMultilevel"/>
    <w:tmpl w:val="E17CDC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5" w15:restartNumberingAfterBreak="0">
    <w:nsid w:val="7AE15356"/>
    <w:multiLevelType w:val="hybridMultilevel"/>
    <w:tmpl w:val="AC84C0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7AED1F84"/>
    <w:multiLevelType w:val="hybridMultilevel"/>
    <w:tmpl w:val="FFFFFFFF"/>
    <w:lvl w:ilvl="0" w:tplc="78525EF8">
      <w:start w:val="1"/>
      <w:numFmt w:val="bullet"/>
      <w:lvlText w:val=""/>
      <w:lvlJc w:val="left"/>
      <w:pPr>
        <w:ind w:left="720" w:hanging="360"/>
      </w:pPr>
      <w:rPr>
        <w:rFonts w:ascii="Symbol" w:hAnsi="Symbol" w:hint="default"/>
      </w:rPr>
    </w:lvl>
    <w:lvl w:ilvl="1" w:tplc="DFD453BC">
      <w:start w:val="1"/>
      <w:numFmt w:val="bullet"/>
      <w:lvlText w:val="o"/>
      <w:lvlJc w:val="left"/>
      <w:pPr>
        <w:ind w:left="1440" w:hanging="360"/>
      </w:pPr>
      <w:rPr>
        <w:rFonts w:ascii="Courier New" w:hAnsi="Courier New" w:hint="default"/>
      </w:rPr>
    </w:lvl>
    <w:lvl w:ilvl="2" w:tplc="DD36DD46">
      <w:start w:val="1"/>
      <w:numFmt w:val="bullet"/>
      <w:lvlText w:val=""/>
      <w:lvlJc w:val="left"/>
      <w:pPr>
        <w:ind w:left="2160" w:hanging="360"/>
      </w:pPr>
      <w:rPr>
        <w:rFonts w:ascii="Wingdings" w:hAnsi="Wingdings" w:hint="default"/>
      </w:rPr>
    </w:lvl>
    <w:lvl w:ilvl="3" w:tplc="4CEC539A">
      <w:start w:val="1"/>
      <w:numFmt w:val="bullet"/>
      <w:lvlText w:val=""/>
      <w:lvlJc w:val="left"/>
      <w:pPr>
        <w:ind w:left="2880" w:hanging="360"/>
      </w:pPr>
      <w:rPr>
        <w:rFonts w:ascii="Symbol" w:hAnsi="Symbol" w:hint="default"/>
      </w:rPr>
    </w:lvl>
    <w:lvl w:ilvl="4" w:tplc="D60E6BDA">
      <w:start w:val="1"/>
      <w:numFmt w:val="bullet"/>
      <w:lvlText w:val="o"/>
      <w:lvlJc w:val="left"/>
      <w:pPr>
        <w:ind w:left="3600" w:hanging="360"/>
      </w:pPr>
      <w:rPr>
        <w:rFonts w:ascii="Courier New" w:hAnsi="Courier New" w:hint="default"/>
      </w:rPr>
    </w:lvl>
    <w:lvl w:ilvl="5" w:tplc="1D7EE47C">
      <w:start w:val="1"/>
      <w:numFmt w:val="bullet"/>
      <w:lvlText w:val=""/>
      <w:lvlJc w:val="left"/>
      <w:pPr>
        <w:ind w:left="4320" w:hanging="360"/>
      </w:pPr>
      <w:rPr>
        <w:rFonts w:ascii="Wingdings" w:hAnsi="Wingdings" w:hint="default"/>
      </w:rPr>
    </w:lvl>
    <w:lvl w:ilvl="6" w:tplc="0DE8EB98">
      <w:start w:val="1"/>
      <w:numFmt w:val="bullet"/>
      <w:lvlText w:val=""/>
      <w:lvlJc w:val="left"/>
      <w:pPr>
        <w:ind w:left="5040" w:hanging="360"/>
      </w:pPr>
      <w:rPr>
        <w:rFonts w:ascii="Symbol" w:hAnsi="Symbol" w:hint="default"/>
      </w:rPr>
    </w:lvl>
    <w:lvl w:ilvl="7" w:tplc="C8B6A1E4">
      <w:start w:val="1"/>
      <w:numFmt w:val="bullet"/>
      <w:lvlText w:val="o"/>
      <w:lvlJc w:val="left"/>
      <w:pPr>
        <w:ind w:left="5760" w:hanging="360"/>
      </w:pPr>
      <w:rPr>
        <w:rFonts w:ascii="Courier New" w:hAnsi="Courier New" w:hint="default"/>
      </w:rPr>
    </w:lvl>
    <w:lvl w:ilvl="8" w:tplc="26FC1CB4">
      <w:start w:val="1"/>
      <w:numFmt w:val="bullet"/>
      <w:lvlText w:val=""/>
      <w:lvlJc w:val="left"/>
      <w:pPr>
        <w:ind w:left="6480" w:hanging="360"/>
      </w:pPr>
      <w:rPr>
        <w:rFonts w:ascii="Wingdings" w:hAnsi="Wingdings" w:hint="default"/>
      </w:rPr>
    </w:lvl>
  </w:abstractNum>
  <w:abstractNum w:abstractNumId="47" w15:restartNumberingAfterBreak="0">
    <w:nsid w:val="7B22092E"/>
    <w:multiLevelType w:val="multilevel"/>
    <w:tmpl w:val="D480B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3F4532"/>
    <w:multiLevelType w:val="hybridMultilevel"/>
    <w:tmpl w:val="E486958A"/>
    <w:lvl w:ilvl="0" w:tplc="F3A6E3BA">
      <w:start w:val="1"/>
      <w:numFmt w:val="decimal"/>
      <w:lvlText w:val="%1."/>
      <w:lvlJc w:val="left"/>
      <w:pPr>
        <w:ind w:left="720" w:hanging="360"/>
      </w:pPr>
      <w:rPr>
        <w:rFonts w:hint="default"/>
        <w:b w:val="0"/>
        <w:bCs/>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9" w15:restartNumberingAfterBreak="0">
    <w:nsid w:val="7D957EB1"/>
    <w:multiLevelType w:val="hybridMultilevel"/>
    <w:tmpl w:val="1CF64A2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1850874116">
    <w:abstractNumId w:val="3"/>
  </w:num>
  <w:num w:numId="2" w16cid:durableId="1567304699">
    <w:abstractNumId w:val="2"/>
  </w:num>
  <w:num w:numId="3" w16cid:durableId="1231426022">
    <w:abstractNumId w:val="1"/>
  </w:num>
  <w:num w:numId="4" w16cid:durableId="1199394335">
    <w:abstractNumId w:val="0"/>
  </w:num>
  <w:num w:numId="5" w16cid:durableId="1640694752">
    <w:abstractNumId w:val="15"/>
  </w:num>
  <w:num w:numId="6" w16cid:durableId="344597394">
    <w:abstractNumId w:val="47"/>
  </w:num>
  <w:num w:numId="7" w16cid:durableId="97721058">
    <w:abstractNumId w:val="7"/>
  </w:num>
  <w:num w:numId="8" w16cid:durableId="1705867510">
    <w:abstractNumId w:val="42"/>
  </w:num>
  <w:num w:numId="9" w16cid:durableId="957180839">
    <w:abstractNumId w:val="38"/>
  </w:num>
  <w:num w:numId="10" w16cid:durableId="403845318">
    <w:abstractNumId w:val="28"/>
  </w:num>
  <w:num w:numId="11" w16cid:durableId="191191432">
    <w:abstractNumId w:val="18"/>
  </w:num>
  <w:num w:numId="12" w16cid:durableId="83721836">
    <w:abstractNumId w:val="5"/>
  </w:num>
  <w:num w:numId="13" w16cid:durableId="1415517917">
    <w:abstractNumId w:val="37"/>
  </w:num>
  <w:num w:numId="14" w16cid:durableId="418914449">
    <w:abstractNumId w:val="6"/>
  </w:num>
  <w:num w:numId="15" w16cid:durableId="240255998">
    <w:abstractNumId w:val="12"/>
  </w:num>
  <w:num w:numId="16" w16cid:durableId="576674256">
    <w:abstractNumId w:val="23"/>
  </w:num>
  <w:num w:numId="17" w16cid:durableId="571430771">
    <w:abstractNumId w:val="29"/>
  </w:num>
  <w:num w:numId="18" w16cid:durableId="1422872689">
    <w:abstractNumId w:val="20"/>
  </w:num>
  <w:num w:numId="19" w16cid:durableId="490676324">
    <w:abstractNumId w:val="16"/>
  </w:num>
  <w:num w:numId="20" w16cid:durableId="977761228">
    <w:abstractNumId w:val="24"/>
  </w:num>
  <w:num w:numId="21" w16cid:durableId="1080367411">
    <w:abstractNumId w:val="46"/>
  </w:num>
  <w:num w:numId="22" w16cid:durableId="1736511543">
    <w:abstractNumId w:val="25"/>
  </w:num>
  <w:num w:numId="23" w16cid:durableId="1393851169">
    <w:abstractNumId w:val="9"/>
  </w:num>
  <w:num w:numId="24" w16cid:durableId="1869758168">
    <w:abstractNumId w:val="36"/>
  </w:num>
  <w:num w:numId="25" w16cid:durableId="1058088141">
    <w:abstractNumId w:val="40"/>
  </w:num>
  <w:num w:numId="26" w16cid:durableId="967277711">
    <w:abstractNumId w:val="21"/>
  </w:num>
  <w:num w:numId="27" w16cid:durableId="805584387">
    <w:abstractNumId w:val="34"/>
  </w:num>
  <w:num w:numId="28" w16cid:durableId="901717491">
    <w:abstractNumId w:val="8"/>
  </w:num>
  <w:num w:numId="29" w16cid:durableId="2119717181">
    <w:abstractNumId w:val="10"/>
  </w:num>
  <w:num w:numId="30" w16cid:durableId="938025441">
    <w:abstractNumId w:val="39"/>
  </w:num>
  <w:num w:numId="31" w16cid:durableId="668094224">
    <w:abstractNumId w:val="13"/>
  </w:num>
  <w:num w:numId="32" w16cid:durableId="535629605">
    <w:abstractNumId w:val="43"/>
  </w:num>
  <w:num w:numId="33" w16cid:durableId="1684160287">
    <w:abstractNumId w:val="27"/>
  </w:num>
  <w:num w:numId="34" w16cid:durableId="876624317">
    <w:abstractNumId w:val="22"/>
  </w:num>
  <w:num w:numId="35" w16cid:durableId="1002195666">
    <w:abstractNumId w:val="19"/>
  </w:num>
  <w:num w:numId="36" w16cid:durableId="1263756381">
    <w:abstractNumId w:val="11"/>
  </w:num>
  <w:num w:numId="37" w16cid:durableId="1367173419">
    <w:abstractNumId w:val="31"/>
  </w:num>
  <w:num w:numId="38" w16cid:durableId="191188319">
    <w:abstractNumId w:val="32"/>
  </w:num>
  <w:num w:numId="39" w16cid:durableId="770513577">
    <w:abstractNumId w:val="44"/>
  </w:num>
  <w:num w:numId="40" w16cid:durableId="79717256">
    <w:abstractNumId w:val="45"/>
  </w:num>
  <w:num w:numId="41" w16cid:durableId="839126425">
    <w:abstractNumId w:val="26"/>
  </w:num>
  <w:num w:numId="42" w16cid:durableId="639110836">
    <w:abstractNumId w:val="35"/>
  </w:num>
  <w:num w:numId="43" w16cid:durableId="603416474">
    <w:abstractNumId w:val="17"/>
  </w:num>
  <w:num w:numId="44" w16cid:durableId="1863745230">
    <w:abstractNumId w:val="49"/>
  </w:num>
  <w:num w:numId="45" w16cid:durableId="1080371646">
    <w:abstractNumId w:val="48"/>
  </w:num>
  <w:num w:numId="46" w16cid:durableId="306471573">
    <w:abstractNumId w:val="41"/>
  </w:num>
  <w:num w:numId="47" w16cid:durableId="208344681">
    <w:abstractNumId w:val="14"/>
  </w:num>
  <w:num w:numId="48" w16cid:durableId="479814004">
    <w:abstractNumId w:val="4"/>
  </w:num>
  <w:num w:numId="49" w16cid:durableId="711538035">
    <w:abstractNumId w:val="33"/>
  </w:num>
  <w:num w:numId="50" w16cid:durableId="548300718">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69"/>
    <w:rsid w:val="00000992"/>
    <w:rsid w:val="0000127D"/>
    <w:rsid w:val="000034CF"/>
    <w:rsid w:val="00003773"/>
    <w:rsid w:val="00003C4E"/>
    <w:rsid w:val="000055DF"/>
    <w:rsid w:val="00007601"/>
    <w:rsid w:val="00010157"/>
    <w:rsid w:val="00011487"/>
    <w:rsid w:val="000138FE"/>
    <w:rsid w:val="00016A55"/>
    <w:rsid w:val="000253CF"/>
    <w:rsid w:val="0003085D"/>
    <w:rsid w:val="00031E58"/>
    <w:rsid w:val="00035B79"/>
    <w:rsid w:val="000441CC"/>
    <w:rsid w:val="00047A14"/>
    <w:rsid w:val="00050984"/>
    <w:rsid w:val="000509D5"/>
    <w:rsid w:val="000518D4"/>
    <w:rsid w:val="000560D7"/>
    <w:rsid w:val="00065E35"/>
    <w:rsid w:val="000672D7"/>
    <w:rsid w:val="0007278D"/>
    <w:rsid w:val="00076C76"/>
    <w:rsid w:val="0008165F"/>
    <w:rsid w:val="00085332"/>
    <w:rsid w:val="00085C3A"/>
    <w:rsid w:val="0009573C"/>
    <w:rsid w:val="000A762C"/>
    <w:rsid w:val="000B247F"/>
    <w:rsid w:val="000B2687"/>
    <w:rsid w:val="000B5CBF"/>
    <w:rsid w:val="000C41A7"/>
    <w:rsid w:val="000C57BA"/>
    <w:rsid w:val="000C5903"/>
    <w:rsid w:val="000C72F4"/>
    <w:rsid w:val="000D3B78"/>
    <w:rsid w:val="000E633D"/>
    <w:rsid w:val="000F195B"/>
    <w:rsid w:val="000F2D02"/>
    <w:rsid w:val="000F38B6"/>
    <w:rsid w:val="001032E9"/>
    <w:rsid w:val="00105DE3"/>
    <w:rsid w:val="00105FE9"/>
    <w:rsid w:val="0011362B"/>
    <w:rsid w:val="00120726"/>
    <w:rsid w:val="00123BB8"/>
    <w:rsid w:val="00126203"/>
    <w:rsid w:val="00134A86"/>
    <w:rsid w:val="00137955"/>
    <w:rsid w:val="00143F0C"/>
    <w:rsid w:val="0015214E"/>
    <w:rsid w:val="00153CD2"/>
    <w:rsid w:val="00160B83"/>
    <w:rsid w:val="001616BC"/>
    <w:rsid w:val="00172C38"/>
    <w:rsid w:val="001741A4"/>
    <w:rsid w:val="00183590"/>
    <w:rsid w:val="00190A71"/>
    <w:rsid w:val="001A0332"/>
    <w:rsid w:val="001A1325"/>
    <w:rsid w:val="001A4829"/>
    <w:rsid w:val="001B4DEF"/>
    <w:rsid w:val="001B6039"/>
    <w:rsid w:val="001C6528"/>
    <w:rsid w:val="001D1C49"/>
    <w:rsid w:val="001D2740"/>
    <w:rsid w:val="001F061C"/>
    <w:rsid w:val="001F252C"/>
    <w:rsid w:val="001F69E4"/>
    <w:rsid w:val="001F80E7"/>
    <w:rsid w:val="00200BDB"/>
    <w:rsid w:val="00201A39"/>
    <w:rsid w:val="0020332F"/>
    <w:rsid w:val="002070B3"/>
    <w:rsid w:val="002104EA"/>
    <w:rsid w:val="0021593C"/>
    <w:rsid w:val="00215C70"/>
    <w:rsid w:val="002163F2"/>
    <w:rsid w:val="002203FA"/>
    <w:rsid w:val="0022089E"/>
    <w:rsid w:val="00222C1F"/>
    <w:rsid w:val="00222D35"/>
    <w:rsid w:val="00223432"/>
    <w:rsid w:val="00223F47"/>
    <w:rsid w:val="00226088"/>
    <w:rsid w:val="00231FB0"/>
    <w:rsid w:val="00233382"/>
    <w:rsid w:val="00234C30"/>
    <w:rsid w:val="00236B3E"/>
    <w:rsid w:val="002403B1"/>
    <w:rsid w:val="00241A6E"/>
    <w:rsid w:val="0024508C"/>
    <w:rsid w:val="002465C4"/>
    <w:rsid w:val="00250449"/>
    <w:rsid w:val="00253B85"/>
    <w:rsid w:val="00255724"/>
    <w:rsid w:val="00255DAB"/>
    <w:rsid w:val="002571F3"/>
    <w:rsid w:val="00264D0C"/>
    <w:rsid w:val="002656B2"/>
    <w:rsid w:val="0027042E"/>
    <w:rsid w:val="002737F6"/>
    <w:rsid w:val="00273C3E"/>
    <w:rsid w:val="00281ADB"/>
    <w:rsid w:val="00283781"/>
    <w:rsid w:val="00283979"/>
    <w:rsid w:val="002859D4"/>
    <w:rsid w:val="00286E14"/>
    <w:rsid w:val="002913F4"/>
    <w:rsid w:val="00293147"/>
    <w:rsid w:val="002932E6"/>
    <w:rsid w:val="00293BA7"/>
    <w:rsid w:val="00294DDD"/>
    <w:rsid w:val="002A39FC"/>
    <w:rsid w:val="002A3B8D"/>
    <w:rsid w:val="002A41EE"/>
    <w:rsid w:val="002A4C31"/>
    <w:rsid w:val="002A5809"/>
    <w:rsid w:val="002A62DB"/>
    <w:rsid w:val="002B0459"/>
    <w:rsid w:val="002B5B85"/>
    <w:rsid w:val="002C7FF4"/>
    <w:rsid w:val="002D14AD"/>
    <w:rsid w:val="002D1944"/>
    <w:rsid w:val="002D1AF7"/>
    <w:rsid w:val="002D7991"/>
    <w:rsid w:val="002E31A4"/>
    <w:rsid w:val="002E5E19"/>
    <w:rsid w:val="002E77EF"/>
    <w:rsid w:val="002F1031"/>
    <w:rsid w:val="002F26AB"/>
    <w:rsid w:val="002F31E2"/>
    <w:rsid w:val="002F4687"/>
    <w:rsid w:val="002F727E"/>
    <w:rsid w:val="003049C9"/>
    <w:rsid w:val="00315101"/>
    <w:rsid w:val="00316F11"/>
    <w:rsid w:val="003206ED"/>
    <w:rsid w:val="00320AE2"/>
    <w:rsid w:val="00323017"/>
    <w:rsid w:val="003265C9"/>
    <w:rsid w:val="00327D80"/>
    <w:rsid w:val="0033353B"/>
    <w:rsid w:val="00337833"/>
    <w:rsid w:val="003401C1"/>
    <w:rsid w:val="00341137"/>
    <w:rsid w:val="0034229F"/>
    <w:rsid w:val="00343AC6"/>
    <w:rsid w:val="00343F84"/>
    <w:rsid w:val="00344AE7"/>
    <w:rsid w:val="00345767"/>
    <w:rsid w:val="00350280"/>
    <w:rsid w:val="00354875"/>
    <w:rsid w:val="003565B2"/>
    <w:rsid w:val="00357FF7"/>
    <w:rsid w:val="003612AD"/>
    <w:rsid w:val="00362294"/>
    <w:rsid w:val="00364627"/>
    <w:rsid w:val="00366059"/>
    <w:rsid w:val="00366295"/>
    <w:rsid w:val="00366990"/>
    <w:rsid w:val="0037302A"/>
    <w:rsid w:val="003767F0"/>
    <w:rsid w:val="003830DB"/>
    <w:rsid w:val="00383962"/>
    <w:rsid w:val="00384119"/>
    <w:rsid w:val="0039131C"/>
    <w:rsid w:val="003931B8"/>
    <w:rsid w:val="003A2915"/>
    <w:rsid w:val="003A3343"/>
    <w:rsid w:val="003A3FF6"/>
    <w:rsid w:val="003A445D"/>
    <w:rsid w:val="003B2F9E"/>
    <w:rsid w:val="003B5B4E"/>
    <w:rsid w:val="003B7014"/>
    <w:rsid w:val="003B785D"/>
    <w:rsid w:val="003D4134"/>
    <w:rsid w:val="003F01BB"/>
    <w:rsid w:val="003F36FD"/>
    <w:rsid w:val="0040524E"/>
    <w:rsid w:val="00410E10"/>
    <w:rsid w:val="00415660"/>
    <w:rsid w:val="00421784"/>
    <w:rsid w:val="00425CA2"/>
    <w:rsid w:val="004278D8"/>
    <w:rsid w:val="00431C0B"/>
    <w:rsid w:val="00434ED0"/>
    <w:rsid w:val="004359AA"/>
    <w:rsid w:val="00435B83"/>
    <w:rsid w:val="004479E4"/>
    <w:rsid w:val="0045316A"/>
    <w:rsid w:val="00465AC3"/>
    <w:rsid w:val="004728E7"/>
    <w:rsid w:val="00473229"/>
    <w:rsid w:val="004763A8"/>
    <w:rsid w:val="0048771B"/>
    <w:rsid w:val="00490A92"/>
    <w:rsid w:val="004A722F"/>
    <w:rsid w:val="004A73CE"/>
    <w:rsid w:val="004B0EA0"/>
    <w:rsid w:val="004B50D8"/>
    <w:rsid w:val="004B6C09"/>
    <w:rsid w:val="004C19DC"/>
    <w:rsid w:val="004C2774"/>
    <w:rsid w:val="004C4D77"/>
    <w:rsid w:val="004C6BF4"/>
    <w:rsid w:val="004C865F"/>
    <w:rsid w:val="004D1722"/>
    <w:rsid w:val="004D274D"/>
    <w:rsid w:val="004D2752"/>
    <w:rsid w:val="004D50A7"/>
    <w:rsid w:val="004D6E99"/>
    <w:rsid w:val="004E4283"/>
    <w:rsid w:val="004E5148"/>
    <w:rsid w:val="004E7272"/>
    <w:rsid w:val="004F46BA"/>
    <w:rsid w:val="00501A0B"/>
    <w:rsid w:val="00501D3D"/>
    <w:rsid w:val="00504C2B"/>
    <w:rsid w:val="00507066"/>
    <w:rsid w:val="00510D83"/>
    <w:rsid w:val="005122EB"/>
    <w:rsid w:val="005127B4"/>
    <w:rsid w:val="00512AED"/>
    <w:rsid w:val="00514E20"/>
    <w:rsid w:val="0051639A"/>
    <w:rsid w:val="00521D68"/>
    <w:rsid w:val="00522478"/>
    <w:rsid w:val="005242F2"/>
    <w:rsid w:val="00526C70"/>
    <w:rsid w:val="00532079"/>
    <w:rsid w:val="00536A67"/>
    <w:rsid w:val="00543F8F"/>
    <w:rsid w:val="005453B8"/>
    <w:rsid w:val="00545A27"/>
    <w:rsid w:val="00547B5E"/>
    <w:rsid w:val="00555129"/>
    <w:rsid w:val="00556419"/>
    <w:rsid w:val="00563375"/>
    <w:rsid w:val="00571501"/>
    <w:rsid w:val="005716F3"/>
    <w:rsid w:val="005720AE"/>
    <w:rsid w:val="005720DE"/>
    <w:rsid w:val="00573734"/>
    <w:rsid w:val="0058050D"/>
    <w:rsid w:val="00582104"/>
    <w:rsid w:val="00582CB6"/>
    <w:rsid w:val="005833EF"/>
    <w:rsid w:val="00584F23"/>
    <w:rsid w:val="00585285"/>
    <w:rsid w:val="00586E4C"/>
    <w:rsid w:val="00587A60"/>
    <w:rsid w:val="00591013"/>
    <w:rsid w:val="005A19DB"/>
    <w:rsid w:val="005A27B9"/>
    <w:rsid w:val="005A320E"/>
    <w:rsid w:val="005A4AC6"/>
    <w:rsid w:val="005A5370"/>
    <w:rsid w:val="005A6E16"/>
    <w:rsid w:val="005B44E4"/>
    <w:rsid w:val="005C50F2"/>
    <w:rsid w:val="005E15D3"/>
    <w:rsid w:val="005E195A"/>
    <w:rsid w:val="005E1FB0"/>
    <w:rsid w:val="005E294F"/>
    <w:rsid w:val="005E5CAC"/>
    <w:rsid w:val="005E7195"/>
    <w:rsid w:val="005E74B8"/>
    <w:rsid w:val="005F0B9F"/>
    <w:rsid w:val="005F2176"/>
    <w:rsid w:val="005F25F9"/>
    <w:rsid w:val="005F5438"/>
    <w:rsid w:val="006041DD"/>
    <w:rsid w:val="00607E89"/>
    <w:rsid w:val="00610B4D"/>
    <w:rsid w:val="0061173B"/>
    <w:rsid w:val="00616269"/>
    <w:rsid w:val="006166DB"/>
    <w:rsid w:val="00616FC7"/>
    <w:rsid w:val="00617EB5"/>
    <w:rsid w:val="00632F11"/>
    <w:rsid w:val="00633447"/>
    <w:rsid w:val="006354CE"/>
    <w:rsid w:val="00635CAB"/>
    <w:rsid w:val="0063630A"/>
    <w:rsid w:val="00637F06"/>
    <w:rsid w:val="006403F2"/>
    <w:rsid w:val="006559DB"/>
    <w:rsid w:val="00655D51"/>
    <w:rsid w:val="006560F0"/>
    <w:rsid w:val="0065758F"/>
    <w:rsid w:val="00661B95"/>
    <w:rsid w:val="00663438"/>
    <w:rsid w:val="00663F3F"/>
    <w:rsid w:val="00665D35"/>
    <w:rsid w:val="00672F7D"/>
    <w:rsid w:val="00675B47"/>
    <w:rsid w:val="006776CC"/>
    <w:rsid w:val="00677C49"/>
    <w:rsid w:val="00680FBD"/>
    <w:rsid w:val="00686FCD"/>
    <w:rsid w:val="006949D0"/>
    <w:rsid w:val="00697183"/>
    <w:rsid w:val="006A0CC9"/>
    <w:rsid w:val="006A2ADE"/>
    <w:rsid w:val="006A5E72"/>
    <w:rsid w:val="006A639F"/>
    <w:rsid w:val="006A7D94"/>
    <w:rsid w:val="006B3D6B"/>
    <w:rsid w:val="006B6317"/>
    <w:rsid w:val="006B774F"/>
    <w:rsid w:val="006C0442"/>
    <w:rsid w:val="006C1E80"/>
    <w:rsid w:val="006C21FB"/>
    <w:rsid w:val="006C4D2E"/>
    <w:rsid w:val="006C58A4"/>
    <w:rsid w:val="006D0B01"/>
    <w:rsid w:val="006D2062"/>
    <w:rsid w:val="006D33AF"/>
    <w:rsid w:val="006E2EEF"/>
    <w:rsid w:val="006E3CC5"/>
    <w:rsid w:val="006E570C"/>
    <w:rsid w:val="006E6770"/>
    <w:rsid w:val="006E70B0"/>
    <w:rsid w:val="006E7A34"/>
    <w:rsid w:val="006F1C34"/>
    <w:rsid w:val="006F2512"/>
    <w:rsid w:val="006F511F"/>
    <w:rsid w:val="00707CE2"/>
    <w:rsid w:val="0070A4E6"/>
    <w:rsid w:val="00710A74"/>
    <w:rsid w:val="00712BD3"/>
    <w:rsid w:val="00714E4E"/>
    <w:rsid w:val="00715D1A"/>
    <w:rsid w:val="0071635A"/>
    <w:rsid w:val="00721290"/>
    <w:rsid w:val="00722891"/>
    <w:rsid w:val="00722B79"/>
    <w:rsid w:val="00723F49"/>
    <w:rsid w:val="007240AF"/>
    <w:rsid w:val="00731058"/>
    <w:rsid w:val="0074172C"/>
    <w:rsid w:val="00742454"/>
    <w:rsid w:val="00753B90"/>
    <w:rsid w:val="00754D15"/>
    <w:rsid w:val="00763D8A"/>
    <w:rsid w:val="007662B1"/>
    <w:rsid w:val="00771ED3"/>
    <w:rsid w:val="0077542D"/>
    <w:rsid w:val="00776CA4"/>
    <w:rsid w:val="00777D41"/>
    <w:rsid w:val="00781E40"/>
    <w:rsid w:val="0078362A"/>
    <w:rsid w:val="00786C1A"/>
    <w:rsid w:val="007870C6"/>
    <w:rsid w:val="00793884"/>
    <w:rsid w:val="00793FEA"/>
    <w:rsid w:val="007A4495"/>
    <w:rsid w:val="007B056E"/>
    <w:rsid w:val="007B0C74"/>
    <w:rsid w:val="007B2E5A"/>
    <w:rsid w:val="007B3381"/>
    <w:rsid w:val="007B3EC8"/>
    <w:rsid w:val="007B4948"/>
    <w:rsid w:val="007B4F82"/>
    <w:rsid w:val="007B50BD"/>
    <w:rsid w:val="007B6A7E"/>
    <w:rsid w:val="007B7F95"/>
    <w:rsid w:val="007C1E28"/>
    <w:rsid w:val="007C3ABF"/>
    <w:rsid w:val="007C4350"/>
    <w:rsid w:val="007C44E8"/>
    <w:rsid w:val="007C6055"/>
    <w:rsid w:val="007D1DF9"/>
    <w:rsid w:val="007E0E95"/>
    <w:rsid w:val="007E5205"/>
    <w:rsid w:val="007E5CF0"/>
    <w:rsid w:val="007F5745"/>
    <w:rsid w:val="007F6152"/>
    <w:rsid w:val="007F67F1"/>
    <w:rsid w:val="00800EFE"/>
    <w:rsid w:val="00802471"/>
    <w:rsid w:val="008078E3"/>
    <w:rsid w:val="00814CB4"/>
    <w:rsid w:val="00816489"/>
    <w:rsid w:val="00817A29"/>
    <w:rsid w:val="00822FCC"/>
    <w:rsid w:val="008236F7"/>
    <w:rsid w:val="0082621E"/>
    <w:rsid w:val="008300D3"/>
    <w:rsid w:val="008402FD"/>
    <w:rsid w:val="00843979"/>
    <w:rsid w:val="00844ABC"/>
    <w:rsid w:val="00846D03"/>
    <w:rsid w:val="00854F34"/>
    <w:rsid w:val="008653BA"/>
    <w:rsid w:val="00866FCF"/>
    <w:rsid w:val="00883DB7"/>
    <w:rsid w:val="0088492A"/>
    <w:rsid w:val="008909D8"/>
    <w:rsid w:val="008A004E"/>
    <w:rsid w:val="008A1B20"/>
    <w:rsid w:val="008A4585"/>
    <w:rsid w:val="008B1327"/>
    <w:rsid w:val="008C0D40"/>
    <w:rsid w:val="008C212B"/>
    <w:rsid w:val="008D045D"/>
    <w:rsid w:val="008D66DA"/>
    <w:rsid w:val="008D6BEE"/>
    <w:rsid w:val="008E42C0"/>
    <w:rsid w:val="008E563F"/>
    <w:rsid w:val="008F1FDB"/>
    <w:rsid w:val="008F2270"/>
    <w:rsid w:val="008F442C"/>
    <w:rsid w:val="008F6619"/>
    <w:rsid w:val="008F7D91"/>
    <w:rsid w:val="00907BDB"/>
    <w:rsid w:val="009150EA"/>
    <w:rsid w:val="00917BDA"/>
    <w:rsid w:val="00920468"/>
    <w:rsid w:val="0092310B"/>
    <w:rsid w:val="00934525"/>
    <w:rsid w:val="00935AA9"/>
    <w:rsid w:val="00940190"/>
    <w:rsid w:val="0094043F"/>
    <w:rsid w:val="009411D6"/>
    <w:rsid w:val="009433D2"/>
    <w:rsid w:val="009445EC"/>
    <w:rsid w:val="00945164"/>
    <w:rsid w:val="00945375"/>
    <w:rsid w:val="009532A3"/>
    <w:rsid w:val="0095683A"/>
    <w:rsid w:val="00961047"/>
    <w:rsid w:val="0096557A"/>
    <w:rsid w:val="00967120"/>
    <w:rsid w:val="00970010"/>
    <w:rsid w:val="009704BC"/>
    <w:rsid w:val="00975786"/>
    <w:rsid w:val="0098642C"/>
    <w:rsid w:val="009923E2"/>
    <w:rsid w:val="0099521F"/>
    <w:rsid w:val="00995986"/>
    <w:rsid w:val="009A0630"/>
    <w:rsid w:val="009A7452"/>
    <w:rsid w:val="009B6A52"/>
    <w:rsid w:val="009C2FE0"/>
    <w:rsid w:val="009C431C"/>
    <w:rsid w:val="009D2904"/>
    <w:rsid w:val="009D6672"/>
    <w:rsid w:val="009D7B4A"/>
    <w:rsid w:val="009E07E1"/>
    <w:rsid w:val="009E4BF0"/>
    <w:rsid w:val="009F1DDA"/>
    <w:rsid w:val="009F5C25"/>
    <w:rsid w:val="00A01473"/>
    <w:rsid w:val="00A015A0"/>
    <w:rsid w:val="00A02998"/>
    <w:rsid w:val="00A0654E"/>
    <w:rsid w:val="00A15012"/>
    <w:rsid w:val="00A1527C"/>
    <w:rsid w:val="00A15B0B"/>
    <w:rsid w:val="00A16789"/>
    <w:rsid w:val="00A2691B"/>
    <w:rsid w:val="00A32744"/>
    <w:rsid w:val="00A35CEB"/>
    <w:rsid w:val="00A36856"/>
    <w:rsid w:val="00A41760"/>
    <w:rsid w:val="00A43AFF"/>
    <w:rsid w:val="00A47FEB"/>
    <w:rsid w:val="00A5071F"/>
    <w:rsid w:val="00A568A1"/>
    <w:rsid w:val="00A62738"/>
    <w:rsid w:val="00A70CA8"/>
    <w:rsid w:val="00A7182D"/>
    <w:rsid w:val="00A75D88"/>
    <w:rsid w:val="00A811BF"/>
    <w:rsid w:val="00A83ADE"/>
    <w:rsid w:val="00A93630"/>
    <w:rsid w:val="00A963DE"/>
    <w:rsid w:val="00A9683C"/>
    <w:rsid w:val="00AA2FF8"/>
    <w:rsid w:val="00AA5944"/>
    <w:rsid w:val="00AA5DB6"/>
    <w:rsid w:val="00AB1280"/>
    <w:rsid w:val="00AB3E62"/>
    <w:rsid w:val="00AB5A47"/>
    <w:rsid w:val="00AC7A5C"/>
    <w:rsid w:val="00AD15FA"/>
    <w:rsid w:val="00AD1D6A"/>
    <w:rsid w:val="00AD2145"/>
    <w:rsid w:val="00AD39DA"/>
    <w:rsid w:val="00AD614A"/>
    <w:rsid w:val="00AE2DB6"/>
    <w:rsid w:val="00AE35FD"/>
    <w:rsid w:val="00AE4D12"/>
    <w:rsid w:val="00AF6F8F"/>
    <w:rsid w:val="00AF7373"/>
    <w:rsid w:val="00B006F1"/>
    <w:rsid w:val="00B06507"/>
    <w:rsid w:val="00B105B0"/>
    <w:rsid w:val="00B10B20"/>
    <w:rsid w:val="00B117FC"/>
    <w:rsid w:val="00B126A6"/>
    <w:rsid w:val="00B12789"/>
    <w:rsid w:val="00B20944"/>
    <w:rsid w:val="00B21BF7"/>
    <w:rsid w:val="00B22ED6"/>
    <w:rsid w:val="00B254AE"/>
    <w:rsid w:val="00B27583"/>
    <w:rsid w:val="00B339EE"/>
    <w:rsid w:val="00B36C02"/>
    <w:rsid w:val="00B3767F"/>
    <w:rsid w:val="00B404A6"/>
    <w:rsid w:val="00B4745C"/>
    <w:rsid w:val="00B476F7"/>
    <w:rsid w:val="00B51947"/>
    <w:rsid w:val="00B54207"/>
    <w:rsid w:val="00B63C3B"/>
    <w:rsid w:val="00B642F8"/>
    <w:rsid w:val="00B71119"/>
    <w:rsid w:val="00B74464"/>
    <w:rsid w:val="00B8287C"/>
    <w:rsid w:val="00B8292F"/>
    <w:rsid w:val="00B94547"/>
    <w:rsid w:val="00B97C14"/>
    <w:rsid w:val="00BA02BC"/>
    <w:rsid w:val="00BA0BAB"/>
    <w:rsid w:val="00BA3A20"/>
    <w:rsid w:val="00BA41D9"/>
    <w:rsid w:val="00BA4951"/>
    <w:rsid w:val="00BA6895"/>
    <w:rsid w:val="00BB0C09"/>
    <w:rsid w:val="00BB3C60"/>
    <w:rsid w:val="00BB6C12"/>
    <w:rsid w:val="00BC1AAA"/>
    <w:rsid w:val="00BC4E7E"/>
    <w:rsid w:val="00BD1332"/>
    <w:rsid w:val="00BD322D"/>
    <w:rsid w:val="00BD408C"/>
    <w:rsid w:val="00BE2858"/>
    <w:rsid w:val="00BF0AD4"/>
    <w:rsid w:val="00BF2232"/>
    <w:rsid w:val="00BF4538"/>
    <w:rsid w:val="00C00D30"/>
    <w:rsid w:val="00C02543"/>
    <w:rsid w:val="00C03DDD"/>
    <w:rsid w:val="00C059BE"/>
    <w:rsid w:val="00C07AC2"/>
    <w:rsid w:val="00C14E84"/>
    <w:rsid w:val="00C34BD5"/>
    <w:rsid w:val="00C36AA2"/>
    <w:rsid w:val="00C448D0"/>
    <w:rsid w:val="00C57542"/>
    <w:rsid w:val="00C72DC7"/>
    <w:rsid w:val="00C823A7"/>
    <w:rsid w:val="00C8369C"/>
    <w:rsid w:val="00C86186"/>
    <w:rsid w:val="00C91846"/>
    <w:rsid w:val="00C919A7"/>
    <w:rsid w:val="00C92D23"/>
    <w:rsid w:val="00C96351"/>
    <w:rsid w:val="00C9651E"/>
    <w:rsid w:val="00C97DCE"/>
    <w:rsid w:val="00CA2B0A"/>
    <w:rsid w:val="00CA2F2B"/>
    <w:rsid w:val="00CA4C05"/>
    <w:rsid w:val="00CB1FF9"/>
    <w:rsid w:val="00CB5FF4"/>
    <w:rsid w:val="00CB6CE6"/>
    <w:rsid w:val="00CC11BF"/>
    <w:rsid w:val="00CD4F54"/>
    <w:rsid w:val="00CE3D8A"/>
    <w:rsid w:val="00CE7FD6"/>
    <w:rsid w:val="00CF0CCF"/>
    <w:rsid w:val="00CF0F5E"/>
    <w:rsid w:val="00CF2E63"/>
    <w:rsid w:val="00CF30D4"/>
    <w:rsid w:val="00CF3979"/>
    <w:rsid w:val="00D0496C"/>
    <w:rsid w:val="00D172CD"/>
    <w:rsid w:val="00D20D97"/>
    <w:rsid w:val="00D30611"/>
    <w:rsid w:val="00D31917"/>
    <w:rsid w:val="00D35694"/>
    <w:rsid w:val="00D3637E"/>
    <w:rsid w:val="00D42438"/>
    <w:rsid w:val="00D47C1D"/>
    <w:rsid w:val="00D54976"/>
    <w:rsid w:val="00D5518D"/>
    <w:rsid w:val="00D649C2"/>
    <w:rsid w:val="00D711D4"/>
    <w:rsid w:val="00D750D7"/>
    <w:rsid w:val="00D77177"/>
    <w:rsid w:val="00D81299"/>
    <w:rsid w:val="00D83D38"/>
    <w:rsid w:val="00D8698F"/>
    <w:rsid w:val="00D90E37"/>
    <w:rsid w:val="00D920B6"/>
    <w:rsid w:val="00D97E0B"/>
    <w:rsid w:val="00DA3761"/>
    <w:rsid w:val="00DA5ED3"/>
    <w:rsid w:val="00DA6B19"/>
    <w:rsid w:val="00DC03CD"/>
    <w:rsid w:val="00DC401F"/>
    <w:rsid w:val="00DC5167"/>
    <w:rsid w:val="00DD220F"/>
    <w:rsid w:val="00DE14BB"/>
    <w:rsid w:val="00DF0FF9"/>
    <w:rsid w:val="00DF22BC"/>
    <w:rsid w:val="00E04E93"/>
    <w:rsid w:val="00E04EC8"/>
    <w:rsid w:val="00E128F1"/>
    <w:rsid w:val="00E13555"/>
    <w:rsid w:val="00E17FED"/>
    <w:rsid w:val="00E22ABF"/>
    <w:rsid w:val="00E248A5"/>
    <w:rsid w:val="00E258EC"/>
    <w:rsid w:val="00E2590C"/>
    <w:rsid w:val="00E27BD4"/>
    <w:rsid w:val="00E320B0"/>
    <w:rsid w:val="00E35901"/>
    <w:rsid w:val="00E46828"/>
    <w:rsid w:val="00E55472"/>
    <w:rsid w:val="00E6226C"/>
    <w:rsid w:val="00E63507"/>
    <w:rsid w:val="00E64B1B"/>
    <w:rsid w:val="00E64D8D"/>
    <w:rsid w:val="00E65AF3"/>
    <w:rsid w:val="00E86869"/>
    <w:rsid w:val="00E872DD"/>
    <w:rsid w:val="00E875B2"/>
    <w:rsid w:val="00E904FF"/>
    <w:rsid w:val="00E91D19"/>
    <w:rsid w:val="00E9398A"/>
    <w:rsid w:val="00E953D4"/>
    <w:rsid w:val="00E96A1D"/>
    <w:rsid w:val="00E97EB3"/>
    <w:rsid w:val="00EA173B"/>
    <w:rsid w:val="00EA3ABE"/>
    <w:rsid w:val="00EA6888"/>
    <w:rsid w:val="00EA69BD"/>
    <w:rsid w:val="00EB3ED2"/>
    <w:rsid w:val="00EB6F16"/>
    <w:rsid w:val="00EC10C7"/>
    <w:rsid w:val="00EC1EEE"/>
    <w:rsid w:val="00EC2428"/>
    <w:rsid w:val="00ED473E"/>
    <w:rsid w:val="00ED648D"/>
    <w:rsid w:val="00ED74DC"/>
    <w:rsid w:val="00EE12FB"/>
    <w:rsid w:val="00EE4D58"/>
    <w:rsid w:val="00EE6F48"/>
    <w:rsid w:val="00EF60AB"/>
    <w:rsid w:val="00F04BDE"/>
    <w:rsid w:val="00F063E9"/>
    <w:rsid w:val="00F1133C"/>
    <w:rsid w:val="00F1680C"/>
    <w:rsid w:val="00F204FE"/>
    <w:rsid w:val="00F25B11"/>
    <w:rsid w:val="00F3399F"/>
    <w:rsid w:val="00F35996"/>
    <w:rsid w:val="00F35B77"/>
    <w:rsid w:val="00F35CC4"/>
    <w:rsid w:val="00F4111C"/>
    <w:rsid w:val="00F43050"/>
    <w:rsid w:val="00F4309C"/>
    <w:rsid w:val="00F50739"/>
    <w:rsid w:val="00F535F0"/>
    <w:rsid w:val="00F6189B"/>
    <w:rsid w:val="00F64A74"/>
    <w:rsid w:val="00F66A68"/>
    <w:rsid w:val="00F7111D"/>
    <w:rsid w:val="00F74093"/>
    <w:rsid w:val="00F86943"/>
    <w:rsid w:val="00F91552"/>
    <w:rsid w:val="00F934C5"/>
    <w:rsid w:val="00F955F2"/>
    <w:rsid w:val="00F973BA"/>
    <w:rsid w:val="00FA0DAC"/>
    <w:rsid w:val="00FA1A0E"/>
    <w:rsid w:val="00FB2B47"/>
    <w:rsid w:val="00FB685C"/>
    <w:rsid w:val="00FB79BE"/>
    <w:rsid w:val="00FC55F9"/>
    <w:rsid w:val="00FC7323"/>
    <w:rsid w:val="00FE12AF"/>
    <w:rsid w:val="00FE5D95"/>
    <w:rsid w:val="00FE6C8F"/>
    <w:rsid w:val="00FF071E"/>
    <w:rsid w:val="00FF09FF"/>
    <w:rsid w:val="00FF4351"/>
    <w:rsid w:val="01560B34"/>
    <w:rsid w:val="017BB3A3"/>
    <w:rsid w:val="0198726D"/>
    <w:rsid w:val="01A577D8"/>
    <w:rsid w:val="024A3CF6"/>
    <w:rsid w:val="033D911A"/>
    <w:rsid w:val="038C9FA3"/>
    <w:rsid w:val="03E257B1"/>
    <w:rsid w:val="043BF111"/>
    <w:rsid w:val="051767FE"/>
    <w:rsid w:val="055754B1"/>
    <w:rsid w:val="0574137B"/>
    <w:rsid w:val="05EBB43E"/>
    <w:rsid w:val="0641CAAF"/>
    <w:rsid w:val="06560B3C"/>
    <w:rsid w:val="06777DAE"/>
    <w:rsid w:val="0693E8E4"/>
    <w:rsid w:val="069FB5D3"/>
    <w:rsid w:val="06C14C08"/>
    <w:rsid w:val="06CB646C"/>
    <w:rsid w:val="0883297F"/>
    <w:rsid w:val="08AFF430"/>
    <w:rsid w:val="08DFE70A"/>
    <w:rsid w:val="09566E07"/>
    <w:rsid w:val="0BEEB82F"/>
    <w:rsid w:val="0BF147E5"/>
    <w:rsid w:val="0C4E3841"/>
    <w:rsid w:val="0C5E7306"/>
    <w:rsid w:val="0CC7B496"/>
    <w:rsid w:val="0D21AF9A"/>
    <w:rsid w:val="0DB8FD03"/>
    <w:rsid w:val="0E78A9CF"/>
    <w:rsid w:val="0EC40BC0"/>
    <w:rsid w:val="0FFC2E2A"/>
    <w:rsid w:val="112C630E"/>
    <w:rsid w:val="11D894C4"/>
    <w:rsid w:val="12ABD94C"/>
    <w:rsid w:val="1308FC79"/>
    <w:rsid w:val="134B30E1"/>
    <w:rsid w:val="14093E83"/>
    <w:rsid w:val="14643D6E"/>
    <w:rsid w:val="157120F6"/>
    <w:rsid w:val="159E1E78"/>
    <w:rsid w:val="16283F27"/>
    <w:rsid w:val="16356BE1"/>
    <w:rsid w:val="1642B63C"/>
    <w:rsid w:val="166A0DED"/>
    <w:rsid w:val="16DABC01"/>
    <w:rsid w:val="16E1DB00"/>
    <w:rsid w:val="17163FA3"/>
    <w:rsid w:val="17B08CFC"/>
    <w:rsid w:val="17B97640"/>
    <w:rsid w:val="198F293D"/>
    <w:rsid w:val="19DB874D"/>
    <w:rsid w:val="1AC8B4F8"/>
    <w:rsid w:val="1AD46236"/>
    <w:rsid w:val="1C647CCE"/>
    <w:rsid w:val="1C6E1996"/>
    <w:rsid w:val="1D3FAEDC"/>
    <w:rsid w:val="1D4715FD"/>
    <w:rsid w:val="1D57FF42"/>
    <w:rsid w:val="1E08CB7D"/>
    <w:rsid w:val="1EE9A4F4"/>
    <w:rsid w:val="1F4E46FF"/>
    <w:rsid w:val="200C5DA7"/>
    <w:rsid w:val="203698A2"/>
    <w:rsid w:val="207B8F91"/>
    <w:rsid w:val="20DDF2ED"/>
    <w:rsid w:val="22106F86"/>
    <w:rsid w:val="2368CA81"/>
    <w:rsid w:val="242C1530"/>
    <w:rsid w:val="2457309F"/>
    <w:rsid w:val="2738B0AE"/>
    <w:rsid w:val="27AB0AC1"/>
    <w:rsid w:val="27D330D8"/>
    <w:rsid w:val="28EE61A7"/>
    <w:rsid w:val="2922DC75"/>
    <w:rsid w:val="2A00B5A8"/>
    <w:rsid w:val="2A8F6E1A"/>
    <w:rsid w:val="2B169971"/>
    <w:rsid w:val="2B709475"/>
    <w:rsid w:val="2B7ADEE0"/>
    <w:rsid w:val="2B904897"/>
    <w:rsid w:val="2BD53F86"/>
    <w:rsid w:val="2C269EE3"/>
    <w:rsid w:val="2C304432"/>
    <w:rsid w:val="2D4A3888"/>
    <w:rsid w:val="2D6231F5"/>
    <w:rsid w:val="2EC751E1"/>
    <w:rsid w:val="3046BE43"/>
    <w:rsid w:val="30676652"/>
    <w:rsid w:val="30FDB37F"/>
    <w:rsid w:val="311FF096"/>
    <w:rsid w:val="316F95E2"/>
    <w:rsid w:val="31D3ED5F"/>
    <w:rsid w:val="3215EEF6"/>
    <w:rsid w:val="321621C7"/>
    <w:rsid w:val="32B03C4F"/>
    <w:rsid w:val="33491932"/>
    <w:rsid w:val="33EF9309"/>
    <w:rsid w:val="3434AABB"/>
    <w:rsid w:val="34431EC9"/>
    <w:rsid w:val="352AAACB"/>
    <w:rsid w:val="35B1D622"/>
    <w:rsid w:val="35C1CFFB"/>
    <w:rsid w:val="36431913"/>
    <w:rsid w:val="3648CF56"/>
    <w:rsid w:val="36584FF9"/>
    <w:rsid w:val="36704966"/>
    <w:rsid w:val="36881002"/>
    <w:rsid w:val="376BA16E"/>
    <w:rsid w:val="377380C8"/>
    <w:rsid w:val="3797D87B"/>
    <w:rsid w:val="380D687F"/>
    <w:rsid w:val="38DD9C87"/>
    <w:rsid w:val="38ED71F8"/>
    <w:rsid w:val="38F0347F"/>
    <w:rsid w:val="39171922"/>
    <w:rsid w:val="39202759"/>
    <w:rsid w:val="39429840"/>
    <w:rsid w:val="39625BC1"/>
    <w:rsid w:val="3A116FC6"/>
    <w:rsid w:val="3A35D31A"/>
    <w:rsid w:val="3AEFBD6B"/>
    <w:rsid w:val="3AF2644B"/>
    <w:rsid w:val="3B887D90"/>
    <w:rsid w:val="3CBE8B32"/>
    <w:rsid w:val="3D2D9D54"/>
    <w:rsid w:val="3D6FD1BC"/>
    <w:rsid w:val="3D95475A"/>
    <w:rsid w:val="3DA719A9"/>
    <w:rsid w:val="3DF97ABB"/>
    <w:rsid w:val="4000887A"/>
    <w:rsid w:val="401D1FF9"/>
    <w:rsid w:val="40C62986"/>
    <w:rsid w:val="417A525F"/>
    <w:rsid w:val="41849CCA"/>
    <w:rsid w:val="41AED7C5"/>
    <w:rsid w:val="41B29787"/>
    <w:rsid w:val="4223C18E"/>
    <w:rsid w:val="42A8A530"/>
    <w:rsid w:val="42E20201"/>
    <w:rsid w:val="447FB98D"/>
    <w:rsid w:val="452DCD56"/>
    <w:rsid w:val="4562858D"/>
    <w:rsid w:val="458F830F"/>
    <w:rsid w:val="459FC1C7"/>
    <w:rsid w:val="4611C1C3"/>
    <w:rsid w:val="467D50BA"/>
    <w:rsid w:val="47ADB86F"/>
    <w:rsid w:val="48201282"/>
    <w:rsid w:val="48575A6F"/>
    <w:rsid w:val="4894849B"/>
    <w:rsid w:val="4894B76C"/>
    <w:rsid w:val="492A9EF7"/>
    <w:rsid w:val="4952F7DF"/>
    <w:rsid w:val="496FFB88"/>
    <w:rsid w:val="4992163F"/>
    <w:rsid w:val="49CC36CB"/>
    <w:rsid w:val="4B8B6E61"/>
    <w:rsid w:val="4C4A1476"/>
    <w:rsid w:val="4C79A1AE"/>
    <w:rsid w:val="4C7A0750"/>
    <w:rsid w:val="4C8ED894"/>
    <w:rsid w:val="4C91CDEC"/>
    <w:rsid w:val="4CF00CCA"/>
    <w:rsid w:val="4D43E1E1"/>
    <w:rsid w:val="4DE18421"/>
    <w:rsid w:val="4E7DB38D"/>
    <w:rsid w:val="4E9F50CF"/>
    <w:rsid w:val="4EA6C41E"/>
    <w:rsid w:val="4EB7BE01"/>
    <w:rsid w:val="4EF72FE2"/>
    <w:rsid w:val="4F3C26D1"/>
    <w:rsid w:val="4F46D068"/>
    <w:rsid w:val="4FCBC836"/>
    <w:rsid w:val="4FE5C8D1"/>
    <w:rsid w:val="5049E78B"/>
    <w:rsid w:val="50D3967C"/>
    <w:rsid w:val="52762573"/>
    <w:rsid w:val="528D9C98"/>
    <w:rsid w:val="53073593"/>
    <w:rsid w:val="53A182EC"/>
    <w:rsid w:val="53AE47DD"/>
    <w:rsid w:val="53C5DBA8"/>
    <w:rsid w:val="54818C65"/>
    <w:rsid w:val="54D21D72"/>
    <w:rsid w:val="54F6762E"/>
    <w:rsid w:val="568AF081"/>
    <w:rsid w:val="56E079BC"/>
    <w:rsid w:val="56FA226B"/>
    <w:rsid w:val="57D08F1C"/>
    <w:rsid w:val="58D3C67E"/>
    <w:rsid w:val="59EF5CEF"/>
    <w:rsid w:val="5A08FF58"/>
    <w:rsid w:val="5A175035"/>
    <w:rsid w:val="5A1C27A0"/>
    <w:rsid w:val="5ADA9AE4"/>
    <w:rsid w:val="5CB471C8"/>
    <w:rsid w:val="5CF968B7"/>
    <w:rsid w:val="5DAB190B"/>
    <w:rsid w:val="5E597E67"/>
    <w:rsid w:val="5E611859"/>
    <w:rsid w:val="5ECB84E6"/>
    <w:rsid w:val="5EF865C2"/>
    <w:rsid w:val="5F1F58CC"/>
    <w:rsid w:val="5FB6D906"/>
    <w:rsid w:val="61020747"/>
    <w:rsid w:val="610E33C5"/>
    <w:rsid w:val="6146CB65"/>
    <w:rsid w:val="62116B27"/>
    <w:rsid w:val="622CC944"/>
    <w:rsid w:val="639C00B1"/>
    <w:rsid w:val="6452EC11"/>
    <w:rsid w:val="652BEBA5"/>
    <w:rsid w:val="6530E0A6"/>
    <w:rsid w:val="66180C2A"/>
    <w:rsid w:val="666B5793"/>
    <w:rsid w:val="66B089B5"/>
    <w:rsid w:val="679B7AFA"/>
    <w:rsid w:val="68785B79"/>
    <w:rsid w:val="68DC5171"/>
    <w:rsid w:val="690E63C7"/>
    <w:rsid w:val="69759E8E"/>
    <w:rsid w:val="69B805C7"/>
    <w:rsid w:val="6A52EE79"/>
    <w:rsid w:val="6A8B4A4F"/>
    <w:rsid w:val="6A8DDA05"/>
    <w:rsid w:val="6B15055C"/>
    <w:rsid w:val="6B8517BA"/>
    <w:rsid w:val="6BE69AA2"/>
    <w:rsid w:val="6CA50DE6"/>
    <w:rsid w:val="6CA540B7"/>
    <w:rsid w:val="6E0A3FE0"/>
    <w:rsid w:val="6E323326"/>
    <w:rsid w:val="6EDDB739"/>
    <w:rsid w:val="6F7162BC"/>
    <w:rsid w:val="6FDC1730"/>
    <w:rsid w:val="6FE0EE9B"/>
    <w:rsid w:val="7028DAE2"/>
    <w:rsid w:val="71294FBD"/>
    <w:rsid w:val="7158DCF5"/>
    <w:rsid w:val="71760161"/>
    <w:rsid w:val="72BE2FB2"/>
    <w:rsid w:val="72D6291F"/>
    <w:rsid w:val="7337DED8"/>
    <w:rsid w:val="73954E6D"/>
    <w:rsid w:val="74144CEC"/>
    <w:rsid w:val="74198005"/>
    <w:rsid w:val="747408AC"/>
    <w:rsid w:val="750C6E17"/>
    <w:rsid w:val="75111D49"/>
    <w:rsid w:val="75A0E2CE"/>
    <w:rsid w:val="75DB5D7C"/>
    <w:rsid w:val="75DFB29F"/>
    <w:rsid w:val="7624A98E"/>
    <w:rsid w:val="778A18F1"/>
    <w:rsid w:val="7818995B"/>
    <w:rsid w:val="782F7446"/>
    <w:rsid w:val="78D70C9F"/>
    <w:rsid w:val="78F162F1"/>
    <w:rsid w:val="791C038E"/>
    <w:rsid w:val="7973E9AE"/>
    <w:rsid w:val="79D4881B"/>
    <w:rsid w:val="7A21FD77"/>
    <w:rsid w:val="7A42CE7B"/>
    <w:rsid w:val="7A4C3872"/>
    <w:rsid w:val="7C260F56"/>
    <w:rsid w:val="7C2EA984"/>
    <w:rsid w:val="7C9836A9"/>
    <w:rsid w:val="7D4E08DA"/>
    <w:rsid w:val="7F2FE84D"/>
    <w:rsid w:val="7F57AF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86D83"/>
  <w15:chartTrackingRefBased/>
  <w15:docId w15:val="{BBB6BEB8-6AE6-4148-95C2-E7CB12EA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E86869"/>
    <w:pPr>
      <w:spacing w:after="200" w:line="276" w:lineRule="auto"/>
      <w:ind w:left="720"/>
      <w:contextualSpacing/>
    </w:pPr>
    <w:rPr>
      <w:rFonts w:asciiTheme="minorHAnsi" w:hAnsiTheme="minorHAnsi"/>
      <w:sz w:val="22"/>
      <w:szCs w:val="22"/>
      <w:lang w:val="en-AU"/>
    </w:rPr>
  </w:style>
  <w:style w:type="character" w:styleId="Hyperlink">
    <w:name w:val="Hyperlink"/>
    <w:basedOn w:val="DefaultParagraphFont"/>
    <w:uiPriority w:val="99"/>
    <w:unhideWhenUsed/>
    <w:rsid w:val="00D42438"/>
    <w:rPr>
      <w:color w:val="0563C1" w:themeColor="hyperlink"/>
      <w:u w:val="single"/>
    </w:rPr>
  </w:style>
  <w:style w:type="paragraph" w:styleId="NoSpacing">
    <w:name w:val="No Spacing"/>
    <w:uiPriority w:val="1"/>
    <w:qFormat/>
    <w:rsid w:val="00D42438"/>
    <w:pPr>
      <w:spacing w:after="0" w:line="240" w:lineRule="auto"/>
    </w:pPr>
  </w:style>
  <w:style w:type="character" w:customStyle="1" w:styleId="normaltextrun">
    <w:name w:val="normaltextrun"/>
    <w:basedOn w:val="DefaultParagraphFont"/>
    <w:rsid w:val="00675B47"/>
  </w:style>
  <w:style w:type="character" w:customStyle="1" w:styleId="eop">
    <w:name w:val="eop"/>
    <w:basedOn w:val="DefaultParagraphFont"/>
    <w:rsid w:val="00675B47"/>
  </w:style>
  <w:style w:type="character" w:styleId="UnresolvedMention">
    <w:name w:val="Unresolved Mention"/>
    <w:basedOn w:val="DefaultParagraphFont"/>
    <w:uiPriority w:val="99"/>
    <w:semiHidden/>
    <w:unhideWhenUsed/>
    <w:rsid w:val="00E27BD4"/>
    <w:rPr>
      <w:color w:val="605E5C"/>
      <w:shd w:val="clear" w:color="auto" w:fill="E1DFDD"/>
    </w:rPr>
  </w:style>
  <w:style w:type="character" w:styleId="CommentReference">
    <w:name w:val="annotation reference"/>
    <w:basedOn w:val="DefaultParagraphFont"/>
    <w:uiPriority w:val="99"/>
    <w:semiHidden/>
    <w:unhideWhenUsed/>
    <w:rsid w:val="00E128F1"/>
    <w:rPr>
      <w:sz w:val="16"/>
      <w:szCs w:val="16"/>
    </w:rPr>
  </w:style>
  <w:style w:type="paragraph" w:styleId="CommentText">
    <w:name w:val="annotation text"/>
    <w:basedOn w:val="Normal"/>
    <w:link w:val="CommentTextChar"/>
    <w:uiPriority w:val="99"/>
    <w:semiHidden/>
    <w:unhideWhenUsed/>
    <w:rsid w:val="00E128F1"/>
    <w:rPr>
      <w:szCs w:val="20"/>
    </w:rPr>
  </w:style>
  <w:style w:type="character" w:customStyle="1" w:styleId="CommentTextChar">
    <w:name w:val="Comment Text Char"/>
    <w:basedOn w:val="DefaultParagraphFont"/>
    <w:link w:val="CommentText"/>
    <w:uiPriority w:val="99"/>
    <w:semiHidden/>
    <w:rsid w:val="00E128F1"/>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E128F1"/>
    <w:rPr>
      <w:b/>
      <w:bCs/>
    </w:rPr>
  </w:style>
  <w:style w:type="character" w:customStyle="1" w:styleId="CommentSubjectChar">
    <w:name w:val="Comment Subject Char"/>
    <w:basedOn w:val="CommentTextChar"/>
    <w:link w:val="CommentSubject"/>
    <w:uiPriority w:val="99"/>
    <w:semiHidden/>
    <w:rsid w:val="00E128F1"/>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fesa.edu.au/apply-enrol/before-starting/student-policies/assessmen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earn.tafesa.edu.au/mod/resource/view.php?id=452779"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tafesa.edu.au/mod/assign/view.php?id=444812"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tafesa.edu.au/mod/resource/view.php?id=452779"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isund\OneDrive%20-%20TAFE%20SA\My%20Documents\Assessment_Mapping\Review%20-%202021S1\5IOSMD\Student\ICTPRG535%20-%20AAI%20-%20App%20Development%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 xsi:nil="true"/>
    <Assessment_x0020_Instrument_x0020_Identifier xmlns="1c07d8c7-c900-4f17-8efa-882eb357c716">Website Development Assignment - ICTDBS507</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ICTWEB514</UOC_x0020_Code>
    <Developer xmlns="1c07d8c7-c900-4f17-8efa-882eb357c716">
      <UserInfo>
        <DisplayName>Nadil Sundarapperuma</DisplayName>
        <AccountId>50</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Julie Ruiz</DisplayName>
        <AccountId>107</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Create dynamic web pages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2022-06-22T14:30:00+00:00</DateOfCurrentRelease>
    <Document_x0020_State xmlns="b6bdf438-5d47-484a-a861-ca21256032dd">Developer Work Completed</Document_x0020_State>
    <Release_x0020_Version xmlns="b6bdf438-5d47-484a-a861-ca21256032dd">1.0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3899A7D-464C-43FF-B362-9C19BF9F5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ICTPRG535 - AAI - App Development Assignment.dotx</Template>
  <TotalTime>31</TotalTime>
  <Pages>6</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Links>
    <vt:vector size="36" baseType="variant">
      <vt:variant>
        <vt:i4>7405610</vt:i4>
      </vt:variant>
      <vt:variant>
        <vt:i4>15</vt:i4>
      </vt:variant>
      <vt:variant>
        <vt:i4>0</vt:i4>
      </vt:variant>
      <vt:variant>
        <vt:i4>5</vt:i4>
      </vt:variant>
      <vt:variant>
        <vt:lpwstr>https://learn.tafesa.edu.au/mod/resource/view.php?id=452779</vt:lpwstr>
      </vt:variant>
      <vt:variant>
        <vt:lpwstr/>
      </vt:variant>
      <vt:variant>
        <vt:i4>5177363</vt:i4>
      </vt:variant>
      <vt:variant>
        <vt:i4>12</vt:i4>
      </vt:variant>
      <vt:variant>
        <vt:i4>0</vt:i4>
      </vt:variant>
      <vt:variant>
        <vt:i4>5</vt:i4>
      </vt:variant>
      <vt:variant>
        <vt:lpwstr>https://www.oaic.gov.au/privacy/your-privacy-rights/what-is-a-privacy-policy</vt:lpwstr>
      </vt:variant>
      <vt:variant>
        <vt:lpwstr/>
      </vt:variant>
      <vt:variant>
        <vt:i4>589906</vt:i4>
      </vt:variant>
      <vt:variant>
        <vt:i4>9</vt:i4>
      </vt:variant>
      <vt:variant>
        <vt:i4>0</vt:i4>
      </vt:variant>
      <vt:variant>
        <vt:i4>5</vt:i4>
      </vt:variant>
      <vt:variant>
        <vt:lpwstr>https://www.tafesa.edu.au/apply-enrol/before-starting/student-policies/assessment</vt:lpwstr>
      </vt:variant>
      <vt:variant>
        <vt:lpwstr/>
      </vt:variant>
      <vt:variant>
        <vt:i4>7405610</vt:i4>
      </vt:variant>
      <vt:variant>
        <vt:i4>6</vt:i4>
      </vt:variant>
      <vt:variant>
        <vt:i4>0</vt:i4>
      </vt:variant>
      <vt:variant>
        <vt:i4>5</vt:i4>
      </vt:variant>
      <vt:variant>
        <vt:lpwstr>https://learn.tafesa.edu.au/mod/resource/view.php?id=452779</vt:lpwstr>
      </vt:variant>
      <vt:variant>
        <vt:lpwstr/>
      </vt:variant>
      <vt:variant>
        <vt:i4>1572934</vt:i4>
      </vt:variant>
      <vt:variant>
        <vt:i4>3</vt:i4>
      </vt:variant>
      <vt:variant>
        <vt:i4>0</vt:i4>
      </vt:variant>
      <vt:variant>
        <vt:i4>5</vt:i4>
      </vt:variant>
      <vt:variant>
        <vt:lpwstr>https://learn.tafesa.edu.au/mod/assign/view.php?id=444812</vt:lpwstr>
      </vt:variant>
      <vt:variant>
        <vt:lpwstr/>
      </vt:variant>
      <vt:variant>
        <vt:i4>5177363</vt:i4>
      </vt:variant>
      <vt:variant>
        <vt:i4>0</vt:i4>
      </vt:variant>
      <vt:variant>
        <vt:i4>0</vt:i4>
      </vt:variant>
      <vt:variant>
        <vt:i4>5</vt:i4>
      </vt:variant>
      <vt:variant>
        <vt:lpwstr>https://www.oaic.gov.au/privacy/your-privacy-rights/what-is-a-privacy-policy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Nadil Sundarapperuma</dc:creator>
  <cp:keywords/>
  <dc:description/>
  <cp:lastModifiedBy>Andre ALEXANDROV (001164110)</cp:lastModifiedBy>
  <cp:revision>5</cp:revision>
  <dcterms:created xsi:type="dcterms:W3CDTF">2023-08-09T01:13:00Z</dcterms:created>
  <dcterms:modified xsi:type="dcterms:W3CDTF">2023-08-17T10:52:00Z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Quality ReChecker">
    <vt:lpwstr/>
  </property>
  <property fmtid="{D5CDD505-2E9C-101B-9397-08002B2CF9AE}" pid="13" name="Release HTML">
    <vt:lpwstr/>
  </property>
  <property fmtid="{D5CDD505-2E9C-101B-9397-08002B2CF9AE}" pid="14" name="UOCSearchable">
    <vt:lpwstr/>
  </property>
  <property fmtid="{D5CDD505-2E9C-101B-9397-08002B2CF9AE}" pid="15" name="DocumentSetDescription">
    <vt:lpwstr/>
  </property>
  <property fmtid="{D5CDD505-2E9C-101B-9397-08002B2CF9AE}" pid="16" name="xd_ProgID">
    <vt:lpwstr/>
  </property>
  <property fmtid="{D5CDD505-2E9C-101B-9397-08002B2CF9AE}" pid="17" name="Cluster Identifier">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Qual_Doc_Set">
    <vt:bool>false</vt:bool>
  </property>
  <property fmtid="{D5CDD505-2E9C-101B-9397-08002B2CF9AE}" pid="26" name="DS Development Cycle">
    <vt:lpwstr/>
  </property>
  <property fmtid="{D5CDD505-2E9C-101B-9397-08002B2CF9AE}" pid="27" name="URL">
    <vt:lpwstr/>
  </property>
  <property fmtid="{D5CDD505-2E9C-101B-9397-08002B2CF9AE}" pid="28" name="xd_Signature">
    <vt:bool>false</vt:bool>
  </property>
  <property fmtid="{D5CDD505-2E9C-101B-9397-08002B2CF9AE}" pid="29" name="DocTypeCodeQual">
    <vt:lpwstr/>
  </property>
  <property fmtid="{D5CDD505-2E9C-101B-9397-08002B2CF9AE}" pid="30" name="Is Archiving">
    <vt:bool>false</vt:bool>
  </property>
  <property fmtid="{D5CDD505-2E9C-101B-9397-08002B2CF9AE}" pid="31" name="Archive Unit">
    <vt:bool>false</vt:bool>
  </property>
  <property fmtid="{D5CDD505-2E9C-101B-9397-08002B2CF9AE}" pid="32" name="Fast Tracked">
    <vt:bool>false</vt:bool>
  </property>
  <property fmtid="{D5CDD505-2E9C-101B-9397-08002B2CF9AE}" pid="33" name="ExpiredActors">
    <vt:lpwstr/>
  </property>
  <property fmtid="{D5CDD505-2E9C-101B-9397-08002B2CF9AE}" pid="34" name="Change Log">
    <vt:lpwstr/>
  </property>
  <property fmtid="{D5CDD505-2E9C-101B-9397-08002B2CF9AE}" pid="35" name="TriggerFlowInfo">
    <vt:lpwstr/>
  </property>
  <property fmtid="{D5CDD505-2E9C-101B-9397-08002B2CF9AE}" pid="36" name="EducationalManager">
    <vt:lpwstr/>
  </property>
  <property fmtid="{D5CDD505-2E9C-101B-9397-08002B2CF9AE}" pid="37" name="Qualification Identifier">
    <vt:lpwstr/>
  </property>
  <property fmtid="{D5CDD505-2E9C-101B-9397-08002B2CF9AE}" pid="38" name="Get Link">
    <vt:lpwstr>https://tafesaedu.sharepoint.com/:w:/s/qms/EaZ0_FVlqRZGqga-B-R-MbUBm_-nKNzm8u_R4R8gPTYbhA, https://tafesaedu.sharepoint.com/:w:/s/qms/EaZ0_FVlqRZGqga-B-R-MbUBm_-nKNzm8u_R4R8gPTYbhA</vt:lpwstr>
  </property>
</Properties>
</file>