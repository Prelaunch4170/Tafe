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4"/>
        <w:gridCol w:w="5922"/>
      </w:tblGrid>
      <w:tr w:rsidR="006C4D2E" w:rsidRPr="00055AAC" w14:paraId="26434E4F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201C17BC" w14:textId="77777777" w:rsidR="006C4D2E" w:rsidRPr="00055AAC" w:rsidRDefault="006C4D2E" w:rsidP="006C4D2E">
            <w:pPr>
              <w:pStyle w:val="Heading2"/>
            </w:pPr>
            <w:r w:rsidRPr="00794857">
              <w:t>Assessment</w:t>
            </w:r>
            <w:r w:rsidRPr="003571B1">
              <w:rPr>
                <w:lang w:val="en-AU"/>
              </w:rPr>
              <w:t xml:space="preserve"> Title</w:t>
            </w:r>
          </w:p>
        </w:tc>
        <w:tc>
          <w:tcPr>
            <w:tcW w:w="5962" w:type="dxa"/>
          </w:tcPr>
          <w:p w14:paraId="70C73B85" w14:textId="43C8B354" w:rsidR="006C4D2E" w:rsidRPr="00055AAC" w:rsidRDefault="005C1B9D" w:rsidP="00B23EF9">
            <w:pPr>
              <w:pStyle w:val="Heading2"/>
              <w:rPr>
                <w:lang w:val="en-AU"/>
              </w:rPr>
            </w:pPr>
            <w:r>
              <w:rPr>
                <w:rStyle w:val="normaltextrun"/>
                <w:rFonts w:cs="Arial"/>
                <w:color w:val="404040"/>
                <w:szCs w:val="28"/>
                <w:shd w:val="clear" w:color="auto" w:fill="FFFFFF"/>
              </w:rPr>
              <w:t>Software Requirements</w:t>
            </w:r>
            <w:r>
              <w:rPr>
                <w:rStyle w:val="eop"/>
                <w:rFonts w:cs="Arial"/>
                <w:color w:val="404040"/>
                <w:szCs w:val="28"/>
                <w:shd w:val="clear" w:color="auto" w:fill="FFFFFF"/>
              </w:rPr>
              <w:t> </w:t>
            </w:r>
          </w:p>
        </w:tc>
      </w:tr>
    </w:tbl>
    <w:p w14:paraId="7F20033D" w14:textId="77777777" w:rsidR="006C4D2E" w:rsidRDefault="006C4D2E" w:rsidP="006C4D2E"/>
    <w:p w14:paraId="0A293380" w14:textId="77777777" w:rsidR="00035B79" w:rsidRPr="00FA26B4" w:rsidRDefault="00035B79" w:rsidP="002E31A4">
      <w:pPr>
        <w:pStyle w:val="Heading2"/>
      </w:pPr>
      <w:r>
        <w:t>C</w:t>
      </w:r>
      <w:r w:rsidRPr="00FA26B4">
        <w:t>ompetency Details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5"/>
        <w:gridCol w:w="5921"/>
      </w:tblGrid>
      <w:tr w:rsidR="00F6046A" w:rsidRPr="00055AAC" w14:paraId="0B42FAE9" w14:textId="77777777" w:rsidTr="00F6046A">
        <w:tc>
          <w:tcPr>
            <w:tcW w:w="3105" w:type="dxa"/>
            <w:shd w:val="clear" w:color="auto" w:fill="F2F2F2" w:themeFill="background1" w:themeFillShade="F2"/>
          </w:tcPr>
          <w:p w14:paraId="69A95E2F" w14:textId="77777777" w:rsidR="00F6046A" w:rsidRPr="000860ED" w:rsidRDefault="00F6046A" w:rsidP="00F6046A">
            <w:pPr>
              <w:rPr>
                <w:sz w:val="24"/>
              </w:rPr>
            </w:pPr>
            <w:r w:rsidRPr="000860ED">
              <w:rPr>
                <w:sz w:val="24"/>
              </w:rPr>
              <w:t>Unit code/s and title/s</w:t>
            </w:r>
          </w:p>
        </w:tc>
        <w:tc>
          <w:tcPr>
            <w:tcW w:w="5921" w:type="dxa"/>
          </w:tcPr>
          <w:p w14:paraId="218F231E" w14:textId="577FFAFA" w:rsidR="00F6046A" w:rsidRPr="000860ED" w:rsidRDefault="005C1B9D" w:rsidP="00F6046A">
            <w:pPr>
              <w:rPr>
                <w:sz w:val="24"/>
              </w:rPr>
            </w:pPr>
            <w: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ICTPRG546 - Validate application designs against specifications</w:t>
            </w:r>
            <w: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  <w:t> </w:t>
            </w:r>
          </w:p>
        </w:tc>
      </w:tr>
      <w:tr w:rsidR="00F6046A" w:rsidRPr="00055AAC" w14:paraId="32B019EC" w14:textId="77777777" w:rsidTr="00F6046A">
        <w:tc>
          <w:tcPr>
            <w:tcW w:w="3105" w:type="dxa"/>
            <w:shd w:val="clear" w:color="auto" w:fill="F2F2F2" w:themeFill="background1" w:themeFillShade="F2"/>
          </w:tcPr>
          <w:p w14:paraId="23A07B49" w14:textId="77777777" w:rsidR="00F6046A" w:rsidRPr="000860ED" w:rsidRDefault="00F6046A" w:rsidP="00F6046A">
            <w:pPr>
              <w:rPr>
                <w:sz w:val="24"/>
              </w:rPr>
            </w:pPr>
            <w:r w:rsidRPr="000860ED">
              <w:rPr>
                <w:sz w:val="24"/>
              </w:rPr>
              <w:t>Qualification code/s and title/s</w:t>
            </w:r>
          </w:p>
        </w:tc>
        <w:tc>
          <w:tcPr>
            <w:tcW w:w="5921" w:type="dxa"/>
          </w:tcPr>
          <w:p w14:paraId="5EA673AA" w14:textId="10DE0C5F" w:rsidR="00F6046A" w:rsidRPr="000860ED" w:rsidRDefault="005C1B9D" w:rsidP="00F6046A">
            <w:pPr>
              <w:rPr>
                <w:sz w:val="24"/>
              </w:rPr>
            </w:pPr>
            <w: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ICT50220 Diploma in Information Technology</w:t>
            </w:r>
            <w: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  <w:t> </w:t>
            </w:r>
          </w:p>
        </w:tc>
      </w:tr>
      <w:tr w:rsidR="00F6046A" w:rsidRPr="00055AAC" w14:paraId="62D176C3" w14:textId="77777777" w:rsidTr="00F6046A">
        <w:tc>
          <w:tcPr>
            <w:tcW w:w="3105" w:type="dxa"/>
            <w:shd w:val="clear" w:color="auto" w:fill="F2F2F2" w:themeFill="background1" w:themeFillShade="F2"/>
          </w:tcPr>
          <w:p w14:paraId="28DF526B" w14:textId="77777777" w:rsidR="00F6046A" w:rsidRPr="000860ED" w:rsidRDefault="00F6046A" w:rsidP="00F6046A">
            <w:pPr>
              <w:rPr>
                <w:sz w:val="24"/>
              </w:rPr>
            </w:pPr>
            <w:r w:rsidRPr="000860ED">
              <w:rPr>
                <w:sz w:val="24"/>
              </w:rPr>
              <w:t>Business unit/Work group</w:t>
            </w:r>
          </w:p>
        </w:tc>
        <w:tc>
          <w:tcPr>
            <w:tcW w:w="5921" w:type="dxa"/>
          </w:tcPr>
          <w:p w14:paraId="1A69AAFD" w14:textId="62432173" w:rsidR="00F6046A" w:rsidRPr="000860ED" w:rsidRDefault="00F6046A" w:rsidP="00F6046A">
            <w:pPr>
              <w:rPr>
                <w:sz w:val="24"/>
                <w:lang w:val="en-AU"/>
              </w:rPr>
            </w:pPr>
            <w:r w:rsidRPr="000860ED">
              <w:rPr>
                <w:sz w:val="24"/>
              </w:rPr>
              <w:t>Business and Arts/IT Studies</w:t>
            </w:r>
          </w:p>
        </w:tc>
      </w:tr>
    </w:tbl>
    <w:p w14:paraId="18C6024A" w14:textId="77777777" w:rsidR="00035B79" w:rsidRDefault="00035B79" w:rsidP="00035B79">
      <w:pPr>
        <w:rPr>
          <w:lang w:val="en-AU"/>
        </w:rPr>
      </w:pPr>
    </w:p>
    <w:p w14:paraId="7F52967D" w14:textId="77777777" w:rsidR="00035B79" w:rsidRPr="00794857" w:rsidRDefault="00035B79" w:rsidP="002E31A4">
      <w:pPr>
        <w:pStyle w:val="Heading2"/>
      </w:pPr>
      <w:r w:rsidRPr="00FA26B4">
        <w:t>Instructions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035B79" w:rsidRPr="00055AAC" w14:paraId="13D65A9D" w14:textId="77777777" w:rsidTr="49E64CE6">
        <w:tc>
          <w:tcPr>
            <w:tcW w:w="3119" w:type="dxa"/>
            <w:shd w:val="clear" w:color="auto" w:fill="F2F2F2" w:themeFill="background1" w:themeFillShade="F2"/>
          </w:tcPr>
          <w:p w14:paraId="1E642FCD" w14:textId="77777777" w:rsidR="00035B79" w:rsidRPr="000860ED" w:rsidRDefault="00035B79" w:rsidP="00C463AD">
            <w:pPr>
              <w:rPr>
                <w:sz w:val="24"/>
              </w:rPr>
            </w:pPr>
            <w:r w:rsidRPr="000860ED">
              <w:rPr>
                <w:sz w:val="24"/>
              </w:rPr>
              <w:t xml:space="preserve">Method/s of assessment </w:t>
            </w:r>
          </w:p>
        </w:tc>
        <w:tc>
          <w:tcPr>
            <w:tcW w:w="5907" w:type="dxa"/>
          </w:tcPr>
          <w:p w14:paraId="509FEAF5" w14:textId="77777777" w:rsidR="00F13035" w:rsidRDefault="00093F8C" w:rsidP="49E64CE6">
            <w:pPr>
              <w:rPr>
                <w:rFonts w:eastAsia="Times New Roman" w:cs="Arial"/>
                <w:sz w:val="24"/>
                <w:lang w:val="en-AU" w:eastAsia="en-AU"/>
              </w:rPr>
            </w:pPr>
            <w:r w:rsidRPr="49E64CE6">
              <w:rPr>
                <w:rFonts w:eastAsia="Times New Roman" w:cs="Arial"/>
                <w:sz w:val="24"/>
                <w:lang w:val="en-AU" w:eastAsia="en-AU"/>
              </w:rPr>
              <w:t>Questioning (Written)</w:t>
            </w:r>
          </w:p>
          <w:p w14:paraId="7965D998" w14:textId="4A289ED6" w:rsidR="005C1B9D" w:rsidRPr="000860ED" w:rsidRDefault="005C1B9D" w:rsidP="49E64CE6">
            <w:pPr>
              <w:rPr>
                <w:rFonts w:eastAsia="Times New Roman" w:cs="Arial"/>
                <w:sz w:val="24"/>
                <w:lang w:val="en-AU" w:eastAsia="en-AU"/>
              </w:rPr>
            </w:pPr>
            <w:r w:rsidRPr="49E64CE6">
              <w:rPr>
                <w:rFonts w:eastAsia="Times New Roman" w:cs="Arial"/>
                <w:sz w:val="24"/>
                <w:lang w:val="en-AU" w:eastAsia="en-AU"/>
              </w:rPr>
              <w:t>Product (Written assignment)</w:t>
            </w:r>
          </w:p>
          <w:p w14:paraId="19274D8A" w14:textId="0EDE5FF3" w:rsidR="005C1B9D" w:rsidRPr="000860ED" w:rsidRDefault="0C55F0A7" w:rsidP="49E64CE6">
            <w:pPr>
              <w:rPr>
                <w:rFonts w:eastAsia="Times New Roman" w:cs="Arial"/>
                <w:sz w:val="24"/>
                <w:lang w:val="en-AU" w:eastAsia="en-AU"/>
              </w:rPr>
            </w:pPr>
            <w:r w:rsidRPr="49E64CE6">
              <w:rPr>
                <w:rFonts w:eastAsia="Times New Roman" w:cs="Arial"/>
                <w:sz w:val="24"/>
                <w:lang w:val="en-AU" w:eastAsia="en-AU"/>
              </w:rPr>
              <w:t>Oral communication (Client Meeting)</w:t>
            </w:r>
          </w:p>
        </w:tc>
      </w:tr>
      <w:tr w:rsidR="00035B79" w:rsidRPr="00055AAC" w14:paraId="2EBAE0A6" w14:textId="77777777" w:rsidTr="49E64CE6">
        <w:tc>
          <w:tcPr>
            <w:tcW w:w="3119" w:type="dxa"/>
            <w:shd w:val="clear" w:color="auto" w:fill="F2F2F2" w:themeFill="background1" w:themeFillShade="F2"/>
          </w:tcPr>
          <w:p w14:paraId="215EE459" w14:textId="77777777" w:rsidR="00035B79" w:rsidRPr="000860ED" w:rsidRDefault="00035B79" w:rsidP="00C463AD">
            <w:pPr>
              <w:rPr>
                <w:sz w:val="24"/>
              </w:rPr>
            </w:pPr>
            <w:r w:rsidRPr="000860ED">
              <w:rPr>
                <w:sz w:val="24"/>
              </w:rPr>
              <w:t>Overview of assessment</w:t>
            </w:r>
          </w:p>
        </w:tc>
        <w:tc>
          <w:tcPr>
            <w:tcW w:w="5907" w:type="dxa"/>
          </w:tcPr>
          <w:p w14:paraId="5F96DCAD" w14:textId="70D7CD91" w:rsidR="002F7F77" w:rsidRPr="000860ED" w:rsidRDefault="003F249D" w:rsidP="00FC274C">
            <w:pPr>
              <w:rPr>
                <w:rStyle w:val="normaltextrun"/>
                <w:rFonts w:cs="Arial"/>
                <w:color w:val="000000"/>
                <w:sz w:val="24"/>
                <w:bdr w:val="none" w:sz="0" w:space="0" w:color="auto" w:frame="1"/>
              </w:rPr>
            </w:pPr>
            <w:r w:rsidRPr="000860ED">
              <w:rPr>
                <w:rStyle w:val="normaltextrun"/>
                <w:rFonts w:cs="Arial"/>
                <w:color w:val="000000"/>
                <w:sz w:val="24"/>
                <w:bdr w:val="none" w:sz="0" w:space="0" w:color="auto" w:frame="1"/>
              </w:rPr>
              <w:t>This assessment will require you to</w:t>
            </w:r>
            <w:r w:rsidR="00805B81" w:rsidRPr="000860ED">
              <w:rPr>
                <w:rStyle w:val="normaltextrun"/>
                <w:rFonts w:cs="Arial"/>
                <w:color w:val="000000"/>
                <w:sz w:val="24"/>
                <w:bdr w:val="none" w:sz="0" w:space="0" w:color="auto" w:frame="1"/>
              </w:rPr>
              <w:t>:</w:t>
            </w:r>
          </w:p>
          <w:p w14:paraId="32CFB27F" w14:textId="14C7F834" w:rsidR="009B6F2B" w:rsidRPr="000860ED" w:rsidRDefault="0060581C">
            <w:pPr>
              <w:pStyle w:val="ListParagraph"/>
              <w:numPr>
                <w:ilvl w:val="0"/>
                <w:numId w:val="5"/>
              </w:numPr>
              <w:rPr>
                <w:rStyle w:val="normaltextrun"/>
                <w:rFonts w:cs="Arial"/>
                <w:color w:val="000000"/>
                <w:sz w:val="24"/>
                <w:bdr w:val="none" w:sz="0" w:space="0" w:color="auto" w:frame="1"/>
              </w:rPr>
            </w:pPr>
            <w:r w:rsidRPr="000860ED">
              <w:rPr>
                <w:rStyle w:val="normaltextrun"/>
                <w:rFonts w:cs="Arial"/>
                <w:color w:val="000000"/>
                <w:sz w:val="24"/>
                <w:bdr w:val="none" w:sz="0" w:space="0" w:color="auto" w:frame="1"/>
              </w:rPr>
              <w:t>C</w:t>
            </w:r>
            <w:r w:rsidR="003F249D" w:rsidRPr="000860ED">
              <w:rPr>
                <w:rStyle w:val="normaltextrun"/>
                <w:rFonts w:cs="Arial"/>
                <w:color w:val="000000"/>
                <w:sz w:val="24"/>
                <w:bdr w:val="none" w:sz="0" w:space="0" w:color="auto" w:frame="1"/>
              </w:rPr>
              <w:t xml:space="preserve">omplete written questions within this document. </w:t>
            </w:r>
          </w:p>
          <w:p w14:paraId="1AED151D" w14:textId="0A0C30DB" w:rsidR="00E848A3" w:rsidRPr="000860ED" w:rsidRDefault="009565B8">
            <w:pPr>
              <w:pStyle w:val="ListParagraph"/>
              <w:numPr>
                <w:ilvl w:val="0"/>
                <w:numId w:val="5"/>
              </w:numPr>
              <w:rPr>
                <w:rStyle w:val="normaltextrun"/>
                <w:rFonts w:cs="Arial"/>
                <w:color w:val="000000"/>
                <w:sz w:val="24"/>
                <w:bdr w:val="none" w:sz="0" w:space="0" w:color="auto" w:frame="1"/>
              </w:rPr>
            </w:pPr>
            <w:r w:rsidRPr="000860ED">
              <w:rPr>
                <w:rStyle w:val="normaltextrun"/>
                <w:sz w:val="24"/>
              </w:rPr>
              <w:t xml:space="preserve">Provide screen captures for </w:t>
            </w:r>
            <w:r w:rsidR="00B775FC" w:rsidRPr="000860ED">
              <w:rPr>
                <w:rStyle w:val="normaltextrun"/>
                <w:sz w:val="24"/>
              </w:rPr>
              <w:t>written questions within this document.</w:t>
            </w:r>
          </w:p>
          <w:p w14:paraId="5E53ED95" w14:textId="64FF2C96" w:rsidR="00F35FEF" w:rsidRDefault="005C1B9D">
            <w:pPr>
              <w:pStyle w:val="ListParagraph"/>
              <w:numPr>
                <w:ilvl w:val="0"/>
                <w:numId w:val="5"/>
              </w:numPr>
              <w:rPr>
                <w:rFonts w:cs="Arial"/>
                <w:color w:val="000000"/>
                <w:sz w:val="24"/>
                <w:bdr w:val="none" w:sz="0" w:space="0" w:color="auto" w:frame="1"/>
              </w:rPr>
            </w:pPr>
            <w:r>
              <w:rPr>
                <w:rFonts w:cs="Arial"/>
                <w:color w:val="000000"/>
                <w:sz w:val="24"/>
                <w:bdr w:val="none" w:sz="0" w:space="0" w:color="auto" w:frame="1"/>
              </w:rPr>
              <w:t xml:space="preserve">Find and review a software </w:t>
            </w:r>
            <w:proofErr w:type="gramStart"/>
            <w:r>
              <w:rPr>
                <w:rFonts w:cs="Arial"/>
                <w:color w:val="000000"/>
                <w:sz w:val="24"/>
                <w:bdr w:val="none" w:sz="0" w:space="0" w:color="auto" w:frame="1"/>
              </w:rPr>
              <w:t>specifications</w:t>
            </w:r>
            <w:proofErr w:type="gramEnd"/>
            <w:r>
              <w:rPr>
                <w:rFonts w:cs="Arial"/>
                <w:color w:val="000000"/>
                <w:sz w:val="24"/>
                <w:bdr w:val="none" w:sz="0" w:space="0" w:color="auto" w:frame="1"/>
              </w:rPr>
              <w:t xml:space="preserve"> document</w:t>
            </w:r>
          </w:p>
          <w:p w14:paraId="506ADD5C" w14:textId="7F58DFE0" w:rsidR="00DF2EB4" w:rsidRPr="000860ED" w:rsidRDefault="00DF2EB4">
            <w:pPr>
              <w:pStyle w:val="ListParagraph"/>
              <w:numPr>
                <w:ilvl w:val="0"/>
                <w:numId w:val="5"/>
              </w:numPr>
              <w:rPr>
                <w:rFonts w:cs="Arial"/>
                <w:color w:val="000000"/>
                <w:sz w:val="24"/>
                <w:bdr w:val="none" w:sz="0" w:space="0" w:color="auto" w:frame="1"/>
              </w:rPr>
            </w:pPr>
            <w:r>
              <w:rPr>
                <w:rFonts w:cs="Arial"/>
                <w:color w:val="000000"/>
                <w:sz w:val="24"/>
                <w:bdr w:val="none" w:sz="0" w:space="0" w:color="auto" w:frame="1"/>
              </w:rPr>
              <w:t xml:space="preserve">Discuss </w:t>
            </w:r>
            <w:r w:rsidR="005C1B9D">
              <w:rPr>
                <w:rFonts w:cs="Arial"/>
                <w:color w:val="000000"/>
                <w:sz w:val="24"/>
                <w:bdr w:val="none" w:sz="0" w:space="0" w:color="auto" w:frame="1"/>
              </w:rPr>
              <w:t>software requirements with your client</w:t>
            </w:r>
          </w:p>
        </w:tc>
      </w:tr>
      <w:tr w:rsidR="00035B79" w:rsidRPr="005453FB" w14:paraId="394932D9" w14:textId="77777777" w:rsidTr="49E64CE6">
        <w:tc>
          <w:tcPr>
            <w:tcW w:w="3119" w:type="dxa"/>
            <w:shd w:val="clear" w:color="auto" w:fill="F2F2F2" w:themeFill="background1" w:themeFillShade="F2"/>
          </w:tcPr>
          <w:p w14:paraId="52490C0E" w14:textId="77777777" w:rsidR="00035B79" w:rsidRPr="000860ED" w:rsidRDefault="00035B79" w:rsidP="00C463AD">
            <w:pPr>
              <w:rPr>
                <w:sz w:val="24"/>
              </w:rPr>
            </w:pPr>
            <w:r w:rsidRPr="000860ED">
              <w:rPr>
                <w:sz w:val="24"/>
              </w:rPr>
              <w:t>Task/s to be assessed</w:t>
            </w:r>
          </w:p>
        </w:tc>
        <w:tc>
          <w:tcPr>
            <w:tcW w:w="5907" w:type="dxa"/>
          </w:tcPr>
          <w:p w14:paraId="5760676D" w14:textId="77777777" w:rsidR="00442C1E" w:rsidRPr="000860ED" w:rsidRDefault="00442C1E" w:rsidP="00442C1E">
            <w:pPr>
              <w:rPr>
                <w:rStyle w:val="eop"/>
                <w:rFonts w:cs="Arial"/>
                <w:color w:val="000000"/>
                <w:sz w:val="24"/>
                <w:shd w:val="clear" w:color="auto" w:fill="FFFFFF"/>
              </w:rPr>
            </w:pPr>
            <w:r w:rsidRPr="000860ED">
              <w:rPr>
                <w:rStyle w:val="normaltextrun"/>
                <w:rFonts w:cs="Arial"/>
                <w:color w:val="000000"/>
                <w:sz w:val="24"/>
                <w:shd w:val="clear" w:color="auto" w:fill="FFFFFF"/>
              </w:rPr>
              <w:t xml:space="preserve">This assessment will require you to complete the following </w:t>
            </w:r>
            <w:proofErr w:type="gramStart"/>
            <w:r w:rsidRPr="000860ED">
              <w:rPr>
                <w:rStyle w:val="normaltextrun"/>
                <w:rFonts w:cs="Arial"/>
                <w:color w:val="000000"/>
                <w:sz w:val="24"/>
                <w:shd w:val="clear" w:color="auto" w:fill="FFFFFF"/>
              </w:rPr>
              <w:t>tasks</w:t>
            </w:r>
            <w:proofErr w:type="gramEnd"/>
            <w:r w:rsidRPr="000860ED">
              <w:rPr>
                <w:rStyle w:val="eop"/>
                <w:rFonts w:cs="Arial"/>
                <w:color w:val="000000"/>
                <w:sz w:val="24"/>
                <w:shd w:val="clear" w:color="auto" w:fill="FFFFFF"/>
              </w:rPr>
              <w:t> </w:t>
            </w:r>
          </w:p>
          <w:p w14:paraId="39B307F4" w14:textId="50121413" w:rsidR="005C1B9D" w:rsidRPr="005C1B9D" w:rsidRDefault="005C1B9D" w:rsidP="005C1B9D">
            <w:pPr>
              <w:pStyle w:val="ListParagraph"/>
              <w:numPr>
                <w:ilvl w:val="0"/>
                <w:numId w:val="17"/>
              </w:numPr>
              <w:rPr>
                <w:rStyle w:val="normaltextrun"/>
                <w:rFonts w:cs="Arial"/>
                <w:color w:val="000000"/>
                <w:sz w:val="24"/>
                <w:shd w:val="clear" w:color="auto" w:fill="FFFFFF"/>
              </w:rPr>
            </w:pPr>
            <w:r w:rsidRPr="005C1B9D">
              <w:rPr>
                <w:rStyle w:val="normaltextrun"/>
                <w:rFonts w:cs="Arial"/>
                <w:color w:val="000000"/>
                <w:sz w:val="24"/>
                <w:shd w:val="clear" w:color="auto" w:fill="FFFFFF"/>
              </w:rPr>
              <w:t xml:space="preserve">Identify existing software </w:t>
            </w:r>
            <w:proofErr w:type="gramStart"/>
            <w:r w:rsidRPr="005C1B9D">
              <w:rPr>
                <w:rStyle w:val="normaltextrun"/>
                <w:rFonts w:cs="Arial"/>
                <w:color w:val="000000"/>
                <w:sz w:val="24"/>
                <w:shd w:val="clear" w:color="auto" w:fill="FFFFFF"/>
              </w:rPr>
              <w:t>specifications</w:t>
            </w:r>
            <w:proofErr w:type="gramEnd"/>
            <w:r w:rsidRPr="005C1B9D">
              <w:rPr>
                <w:rStyle w:val="normaltextrun"/>
                <w:color w:val="000000"/>
                <w:sz w:val="24"/>
                <w:shd w:val="clear" w:color="auto" w:fill="FFFFFF"/>
              </w:rPr>
              <w:t> </w:t>
            </w:r>
          </w:p>
          <w:p w14:paraId="2444FABA" w14:textId="641F6DF2" w:rsidR="005C1B9D" w:rsidRPr="005C1B9D" w:rsidRDefault="005C1B9D" w:rsidP="005C1B9D">
            <w:pPr>
              <w:pStyle w:val="ListParagraph"/>
              <w:numPr>
                <w:ilvl w:val="0"/>
                <w:numId w:val="17"/>
              </w:numPr>
              <w:rPr>
                <w:rStyle w:val="normaltextrun"/>
                <w:rFonts w:cs="Arial"/>
                <w:color w:val="000000"/>
                <w:sz w:val="24"/>
                <w:shd w:val="clear" w:color="auto" w:fill="FFFFFF"/>
              </w:rPr>
            </w:pPr>
            <w:r w:rsidRPr="005C1B9D">
              <w:rPr>
                <w:rStyle w:val="normaltextrun"/>
                <w:rFonts w:cs="Arial"/>
                <w:color w:val="000000"/>
                <w:sz w:val="24"/>
                <w:shd w:val="clear" w:color="auto" w:fill="FFFFFF"/>
              </w:rPr>
              <w:t xml:space="preserve">Evaluate existing software against </w:t>
            </w:r>
            <w:proofErr w:type="gramStart"/>
            <w:r w:rsidRPr="005C1B9D">
              <w:rPr>
                <w:rStyle w:val="normaltextrun"/>
                <w:rFonts w:cs="Arial"/>
                <w:color w:val="000000"/>
                <w:sz w:val="24"/>
                <w:shd w:val="clear" w:color="auto" w:fill="FFFFFF"/>
              </w:rPr>
              <w:t>requirements</w:t>
            </w:r>
            <w:proofErr w:type="gramEnd"/>
            <w:r w:rsidRPr="005C1B9D">
              <w:rPr>
                <w:rStyle w:val="normaltextrun"/>
                <w:rFonts w:cs="Arial"/>
                <w:color w:val="000000"/>
                <w:sz w:val="24"/>
                <w:shd w:val="clear" w:color="auto" w:fill="FFFFFF"/>
              </w:rPr>
              <w:t> </w:t>
            </w:r>
            <w:r w:rsidRPr="005C1B9D">
              <w:rPr>
                <w:rStyle w:val="normaltextrun"/>
                <w:color w:val="000000"/>
                <w:sz w:val="24"/>
                <w:shd w:val="clear" w:color="auto" w:fill="FFFFFF"/>
              </w:rPr>
              <w:t> </w:t>
            </w:r>
          </w:p>
          <w:p w14:paraId="0553784E" w14:textId="5997CD33" w:rsidR="005C1B9D" w:rsidRPr="005C1B9D" w:rsidRDefault="005C1B9D" w:rsidP="005C1B9D">
            <w:pPr>
              <w:pStyle w:val="ListParagraph"/>
              <w:numPr>
                <w:ilvl w:val="0"/>
                <w:numId w:val="17"/>
              </w:numPr>
              <w:rPr>
                <w:rStyle w:val="normaltextrun"/>
                <w:rFonts w:cs="Arial"/>
                <w:color w:val="000000"/>
                <w:sz w:val="24"/>
                <w:shd w:val="clear" w:color="auto" w:fill="FFFFFF"/>
              </w:rPr>
            </w:pPr>
            <w:r w:rsidRPr="005C1B9D">
              <w:rPr>
                <w:rStyle w:val="normaltextrun"/>
                <w:rFonts w:cs="Arial"/>
                <w:color w:val="000000"/>
                <w:sz w:val="24"/>
                <w:shd w:val="clear" w:color="auto" w:fill="FFFFFF"/>
              </w:rPr>
              <w:t xml:space="preserve">Validate software requirement </w:t>
            </w:r>
            <w:proofErr w:type="gramStart"/>
            <w:r w:rsidRPr="005C1B9D">
              <w:rPr>
                <w:rStyle w:val="normaltextrun"/>
                <w:rFonts w:cs="Arial"/>
                <w:color w:val="000000"/>
                <w:sz w:val="24"/>
                <w:shd w:val="clear" w:color="auto" w:fill="FFFFFF"/>
              </w:rPr>
              <w:t>specifications</w:t>
            </w:r>
            <w:proofErr w:type="gramEnd"/>
            <w:r w:rsidRPr="005C1B9D">
              <w:rPr>
                <w:rStyle w:val="normaltextrun"/>
                <w:color w:val="000000"/>
                <w:sz w:val="24"/>
                <w:shd w:val="clear" w:color="auto" w:fill="FFFFFF"/>
              </w:rPr>
              <w:t> </w:t>
            </w:r>
          </w:p>
          <w:p w14:paraId="28896089" w14:textId="290A5A08" w:rsidR="00F35FEF" w:rsidRPr="000860ED" w:rsidRDefault="00F35FEF" w:rsidP="00F13035">
            <w:pPr>
              <w:textAlignment w:val="baseline"/>
              <w:rPr>
                <w:bCs/>
                <w:iCs/>
                <w:sz w:val="24"/>
              </w:rPr>
            </w:pPr>
          </w:p>
        </w:tc>
      </w:tr>
      <w:tr w:rsidR="00035B79" w:rsidRPr="00055AAC" w14:paraId="6642E75D" w14:textId="77777777" w:rsidTr="49E64CE6">
        <w:tc>
          <w:tcPr>
            <w:tcW w:w="3119" w:type="dxa"/>
            <w:shd w:val="clear" w:color="auto" w:fill="F2F2F2" w:themeFill="background1" w:themeFillShade="F2"/>
          </w:tcPr>
          <w:p w14:paraId="483088D2" w14:textId="77777777" w:rsidR="00035B79" w:rsidRPr="000860ED" w:rsidRDefault="00035B79" w:rsidP="00C463AD">
            <w:pPr>
              <w:rPr>
                <w:sz w:val="24"/>
              </w:rPr>
            </w:pPr>
            <w:r w:rsidRPr="000860ED">
              <w:rPr>
                <w:sz w:val="24"/>
              </w:rPr>
              <w:t>Time allowed</w:t>
            </w:r>
          </w:p>
        </w:tc>
        <w:tc>
          <w:tcPr>
            <w:tcW w:w="5907" w:type="dxa"/>
          </w:tcPr>
          <w:p w14:paraId="08FDBFE7" w14:textId="77777777" w:rsidR="00035B79" w:rsidRPr="000860ED" w:rsidRDefault="003C5135" w:rsidP="00706F3E">
            <w:pPr>
              <w:rPr>
                <w:sz w:val="24"/>
              </w:rPr>
            </w:pPr>
            <w:bookmarkStart w:id="0" w:name="_Hlk56156131"/>
            <w:r w:rsidRPr="000860ED">
              <w:rPr>
                <w:sz w:val="24"/>
              </w:rPr>
              <w:t xml:space="preserve">Refer to your schedule for submission </w:t>
            </w:r>
            <w:proofErr w:type="gramStart"/>
            <w:r w:rsidRPr="000860ED">
              <w:rPr>
                <w:sz w:val="24"/>
              </w:rPr>
              <w:t>dates</w:t>
            </w:r>
            <w:proofErr w:type="gramEnd"/>
            <w:r w:rsidRPr="000860ED">
              <w:rPr>
                <w:sz w:val="24"/>
              </w:rPr>
              <w:t xml:space="preserve"> </w:t>
            </w:r>
            <w:bookmarkEnd w:id="0"/>
          </w:p>
          <w:p w14:paraId="09B7ABB5" w14:textId="77777777" w:rsidR="00706F3E" w:rsidRPr="000860ED" w:rsidRDefault="00706F3E" w:rsidP="00706F3E">
            <w:pPr>
              <w:rPr>
                <w:sz w:val="24"/>
              </w:rPr>
            </w:pPr>
          </w:p>
        </w:tc>
      </w:tr>
      <w:tr w:rsidR="00035B79" w:rsidRPr="00055AAC" w14:paraId="3837D170" w14:textId="77777777" w:rsidTr="49E64CE6">
        <w:tc>
          <w:tcPr>
            <w:tcW w:w="3119" w:type="dxa"/>
            <w:shd w:val="clear" w:color="auto" w:fill="F2F2F2" w:themeFill="background1" w:themeFillShade="F2"/>
          </w:tcPr>
          <w:p w14:paraId="2FB2C5DC" w14:textId="77777777" w:rsidR="00035B79" w:rsidRPr="000860ED" w:rsidRDefault="00035B79" w:rsidP="00C463AD">
            <w:pPr>
              <w:rPr>
                <w:sz w:val="24"/>
              </w:rPr>
            </w:pPr>
            <w:r w:rsidRPr="000860ED">
              <w:rPr>
                <w:sz w:val="24"/>
              </w:rPr>
              <w:t>Location of assessment</w:t>
            </w:r>
          </w:p>
        </w:tc>
        <w:tc>
          <w:tcPr>
            <w:tcW w:w="5907" w:type="dxa"/>
          </w:tcPr>
          <w:p w14:paraId="785D520C" w14:textId="1A9C67D7" w:rsidR="00035B79" w:rsidRPr="000860ED" w:rsidRDefault="00E15F31" w:rsidP="00C463AD">
            <w:pPr>
              <w:rPr>
                <w:rStyle w:val="normaltextrun"/>
                <w:rFonts w:cs="Arial"/>
                <w:color w:val="000000"/>
                <w:sz w:val="24"/>
                <w:shd w:val="clear" w:color="auto" w:fill="FFFFFF"/>
              </w:rPr>
            </w:pPr>
            <w:r w:rsidRPr="000860ED">
              <w:rPr>
                <w:rStyle w:val="normaltextrun"/>
                <w:rFonts w:cs="Arial"/>
                <w:color w:val="000000"/>
                <w:sz w:val="24"/>
                <w:shd w:val="clear" w:color="auto" w:fill="FFFFFF"/>
              </w:rPr>
              <w:t>Assessment can be completed anywhere with access to the resources required. (</w:t>
            </w:r>
            <w:r w:rsidR="00F13035" w:rsidRPr="000860ED">
              <w:rPr>
                <w:rStyle w:val="normaltextrun"/>
                <w:rFonts w:cs="Arial"/>
                <w:color w:val="000000"/>
                <w:sz w:val="24"/>
                <w:shd w:val="clear" w:color="auto" w:fill="FFFFFF"/>
              </w:rPr>
              <w:t>See</w:t>
            </w:r>
            <w:r w:rsidRPr="000860ED">
              <w:rPr>
                <w:rStyle w:val="normaltextrun"/>
                <w:rFonts w:cs="Arial"/>
                <w:color w:val="000000"/>
                <w:sz w:val="24"/>
                <w:shd w:val="clear" w:color="auto" w:fill="FFFFFF"/>
              </w:rPr>
              <w:t xml:space="preserve"> Resources Required section below)</w:t>
            </w:r>
          </w:p>
          <w:p w14:paraId="2F21A15A" w14:textId="77777777" w:rsidR="00706F3E" w:rsidRPr="000860ED" w:rsidRDefault="00706F3E" w:rsidP="00C463AD">
            <w:pPr>
              <w:rPr>
                <w:sz w:val="24"/>
                <w:lang w:val="en-AU"/>
              </w:rPr>
            </w:pPr>
          </w:p>
        </w:tc>
      </w:tr>
      <w:tr w:rsidR="00035B79" w:rsidRPr="00055AAC" w14:paraId="2110DC2C" w14:textId="77777777" w:rsidTr="49E64CE6">
        <w:tc>
          <w:tcPr>
            <w:tcW w:w="3119" w:type="dxa"/>
            <w:shd w:val="clear" w:color="auto" w:fill="F2F2F2" w:themeFill="background1" w:themeFillShade="F2"/>
          </w:tcPr>
          <w:p w14:paraId="506A8410" w14:textId="77777777" w:rsidR="00035B79" w:rsidRPr="000860ED" w:rsidRDefault="00035B79" w:rsidP="00C463AD">
            <w:pPr>
              <w:rPr>
                <w:sz w:val="24"/>
              </w:rPr>
            </w:pPr>
            <w:r w:rsidRPr="000860ED">
              <w:rPr>
                <w:sz w:val="24"/>
              </w:rPr>
              <w:t>Decision making rules</w:t>
            </w:r>
          </w:p>
        </w:tc>
        <w:tc>
          <w:tcPr>
            <w:tcW w:w="5907" w:type="dxa"/>
          </w:tcPr>
          <w:p w14:paraId="21593381" w14:textId="77777777" w:rsidR="00035B79" w:rsidRPr="000860ED" w:rsidRDefault="003C5135" w:rsidP="00C463AD">
            <w:pPr>
              <w:rPr>
                <w:sz w:val="24"/>
                <w:lang w:val="en-AU"/>
              </w:rPr>
            </w:pPr>
            <w:bookmarkStart w:id="1" w:name="_Hlk56156254"/>
            <w:r w:rsidRPr="000860ED">
              <w:rPr>
                <w:sz w:val="24"/>
                <w:lang w:val="en-AU"/>
              </w:rPr>
              <w:t>To receive a satisfactory outcome for this assessment you must complete all parts correctly.</w:t>
            </w:r>
          </w:p>
          <w:p w14:paraId="76199F98" w14:textId="77777777" w:rsidR="000564BD" w:rsidRPr="000860ED" w:rsidRDefault="000564BD" w:rsidP="00C463AD">
            <w:pPr>
              <w:rPr>
                <w:sz w:val="24"/>
                <w:lang w:val="en-AU"/>
              </w:rPr>
            </w:pPr>
          </w:p>
          <w:p w14:paraId="500C9237" w14:textId="77777777" w:rsidR="000564BD" w:rsidRPr="000860ED" w:rsidRDefault="000564BD" w:rsidP="00C463AD">
            <w:pPr>
              <w:rPr>
                <w:sz w:val="24"/>
                <w:lang w:val="en-AU"/>
              </w:rPr>
            </w:pPr>
            <w:r w:rsidRPr="000860ED">
              <w:rPr>
                <w:sz w:val="24"/>
                <w:lang w:val="en-AU"/>
              </w:rPr>
              <w:t>Word counts are provided as guidance only.</w:t>
            </w:r>
          </w:p>
          <w:bookmarkEnd w:id="1"/>
          <w:p w14:paraId="0D521589" w14:textId="77777777" w:rsidR="00035B79" w:rsidRPr="000860ED" w:rsidRDefault="00035B79" w:rsidP="00C463AD">
            <w:pPr>
              <w:rPr>
                <w:sz w:val="24"/>
                <w:lang w:val="en-AU"/>
              </w:rPr>
            </w:pPr>
          </w:p>
        </w:tc>
      </w:tr>
      <w:tr w:rsidR="00035B79" w:rsidRPr="00055AAC" w14:paraId="7C4AF423" w14:textId="77777777" w:rsidTr="49E64CE6">
        <w:tc>
          <w:tcPr>
            <w:tcW w:w="3119" w:type="dxa"/>
            <w:shd w:val="clear" w:color="auto" w:fill="F2F2F2" w:themeFill="background1" w:themeFillShade="F2"/>
          </w:tcPr>
          <w:p w14:paraId="1EDB4EB1" w14:textId="77777777" w:rsidR="00035B79" w:rsidRPr="000860ED" w:rsidRDefault="00035B79" w:rsidP="00C463AD">
            <w:pPr>
              <w:rPr>
                <w:sz w:val="24"/>
              </w:rPr>
            </w:pPr>
            <w:r w:rsidRPr="000860ED">
              <w:rPr>
                <w:sz w:val="24"/>
              </w:rPr>
              <w:t>Assessment conditions</w:t>
            </w:r>
          </w:p>
        </w:tc>
        <w:tc>
          <w:tcPr>
            <w:tcW w:w="5907" w:type="dxa"/>
          </w:tcPr>
          <w:p w14:paraId="5E669372" w14:textId="6E3F72CC" w:rsidR="007D61C7" w:rsidRPr="000860ED" w:rsidRDefault="007D61C7" w:rsidP="007D61C7">
            <w:pPr>
              <w:rPr>
                <w:rFonts w:cs="Times New Roman"/>
                <w:sz w:val="24"/>
                <w:lang w:val="en-US"/>
              </w:rPr>
            </w:pPr>
            <w:r w:rsidRPr="000860ED">
              <w:rPr>
                <w:rFonts w:cs="Times New Roman"/>
                <w:sz w:val="24"/>
                <w:lang w:val="en-US"/>
              </w:rPr>
              <w:t xml:space="preserve">This assessment must be undertaken </w:t>
            </w:r>
            <w:r w:rsidR="00EF1C64" w:rsidRPr="000860ED">
              <w:rPr>
                <w:rFonts w:cs="Times New Roman"/>
                <w:sz w:val="24"/>
                <w:lang w:val="en-US"/>
              </w:rPr>
              <w:t xml:space="preserve">where conditions are typical of a work environment requiring cyber secure practices, </w:t>
            </w:r>
            <w:r w:rsidR="00F13035" w:rsidRPr="000860ED">
              <w:rPr>
                <w:rFonts w:cs="Times New Roman"/>
                <w:sz w:val="24"/>
                <w:lang w:val="en-US"/>
              </w:rPr>
              <w:t>processes,</w:t>
            </w:r>
            <w:r w:rsidR="00EF1C64" w:rsidRPr="000860ED">
              <w:rPr>
                <w:rFonts w:cs="Times New Roman"/>
                <w:sz w:val="24"/>
                <w:lang w:val="en-US"/>
              </w:rPr>
              <w:t xml:space="preserve"> and procedures.</w:t>
            </w:r>
          </w:p>
          <w:p w14:paraId="203370A1" w14:textId="77777777" w:rsidR="007D61C7" w:rsidRPr="000860ED" w:rsidRDefault="007D61C7" w:rsidP="007D61C7">
            <w:pPr>
              <w:rPr>
                <w:rFonts w:cs="Times New Roman"/>
                <w:sz w:val="24"/>
                <w:lang w:val="en-US"/>
              </w:rPr>
            </w:pPr>
          </w:p>
          <w:p w14:paraId="7DA5FA1B" w14:textId="71C053D8" w:rsidR="00035B79" w:rsidRPr="000860ED" w:rsidRDefault="007D61C7" w:rsidP="00C463AD">
            <w:pPr>
              <w:rPr>
                <w:rFonts w:cs="Times New Roman"/>
                <w:sz w:val="24"/>
                <w:lang w:val="en-US"/>
              </w:rPr>
            </w:pPr>
            <w:bookmarkStart w:id="2" w:name="_Hlk56156091"/>
            <w:r w:rsidRPr="000860ED">
              <w:rPr>
                <w:rFonts w:cs="Times New Roman"/>
                <w:sz w:val="24"/>
                <w:lang w:val="en-US"/>
              </w:rPr>
              <w:lastRenderedPageBreak/>
              <w:t xml:space="preserve">This is </w:t>
            </w:r>
            <w:r w:rsidR="2B4D109C" w:rsidRPr="000860ED">
              <w:rPr>
                <w:rFonts w:cs="Times New Roman"/>
                <w:sz w:val="24"/>
                <w:lang w:val="en-US"/>
              </w:rPr>
              <w:t xml:space="preserve">an </w:t>
            </w:r>
            <w:r w:rsidRPr="000860ED">
              <w:rPr>
                <w:rFonts w:cs="Times New Roman"/>
                <w:sz w:val="24"/>
                <w:lang w:val="en-US"/>
              </w:rPr>
              <w:t xml:space="preserve">unsupervised </w:t>
            </w:r>
            <w:r w:rsidR="00F13035" w:rsidRPr="000860ED">
              <w:rPr>
                <w:rFonts w:cs="Times New Roman"/>
                <w:sz w:val="24"/>
                <w:lang w:val="en-US"/>
              </w:rPr>
              <w:t>assessment,</w:t>
            </w:r>
            <w:r w:rsidRPr="000860ED">
              <w:rPr>
                <w:rFonts w:cs="Times New Roman"/>
                <w:sz w:val="24"/>
                <w:lang w:val="en-US"/>
              </w:rPr>
              <w:t xml:space="preserve"> and you may access any required resources.</w:t>
            </w:r>
            <w:bookmarkEnd w:id="2"/>
          </w:p>
          <w:p w14:paraId="2FBCE286" w14:textId="2389EF17" w:rsidR="002C5B33" w:rsidRPr="000860ED" w:rsidRDefault="002C5B33" w:rsidP="00C463AD">
            <w:pPr>
              <w:rPr>
                <w:sz w:val="24"/>
                <w:lang w:val="en-AU"/>
              </w:rPr>
            </w:pPr>
          </w:p>
        </w:tc>
      </w:tr>
      <w:tr w:rsidR="00035B79" w:rsidRPr="00055AAC" w14:paraId="766171F5" w14:textId="77777777" w:rsidTr="49E64CE6">
        <w:tc>
          <w:tcPr>
            <w:tcW w:w="3119" w:type="dxa"/>
            <w:shd w:val="clear" w:color="auto" w:fill="F2F2F2" w:themeFill="background1" w:themeFillShade="F2"/>
          </w:tcPr>
          <w:p w14:paraId="6284CB2A" w14:textId="77777777" w:rsidR="00035B79" w:rsidRPr="000860ED" w:rsidRDefault="00035B79" w:rsidP="00C463AD">
            <w:pPr>
              <w:rPr>
                <w:sz w:val="24"/>
              </w:rPr>
            </w:pPr>
            <w:r w:rsidRPr="000860ED">
              <w:rPr>
                <w:sz w:val="24"/>
              </w:rPr>
              <w:lastRenderedPageBreak/>
              <w:t>Resources required</w:t>
            </w:r>
          </w:p>
        </w:tc>
        <w:tc>
          <w:tcPr>
            <w:tcW w:w="5907" w:type="dxa"/>
          </w:tcPr>
          <w:p w14:paraId="1B72EC31" w14:textId="77777777" w:rsidR="00035B79" w:rsidRPr="000860ED" w:rsidRDefault="009269F3" w:rsidP="00C463AD">
            <w:pPr>
              <w:rPr>
                <w:sz w:val="24"/>
                <w:lang w:val="en-AU"/>
              </w:rPr>
            </w:pPr>
            <w:r w:rsidRPr="000860ED">
              <w:rPr>
                <w:sz w:val="24"/>
                <w:lang w:val="en-AU"/>
              </w:rPr>
              <w:t>To complete this assessment, you will require the following:</w:t>
            </w:r>
          </w:p>
          <w:p w14:paraId="02ACEAA1" w14:textId="77777777" w:rsidR="005C1B9D" w:rsidRDefault="005C1B9D" w:rsidP="005C1B9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cs="Arial"/>
                <w:sz w:val="20"/>
                <w:szCs w:val="20"/>
              </w:rPr>
            </w:pPr>
          </w:p>
          <w:p w14:paraId="354D6659" w14:textId="755C29F0" w:rsidR="005C1B9D" w:rsidRPr="005C1B9D" w:rsidRDefault="005C1B9D" w:rsidP="005C1B9D">
            <w:pPr>
              <w:rPr>
                <w:sz w:val="24"/>
                <w:lang w:val="en-AU"/>
              </w:rPr>
            </w:pPr>
            <w:r w:rsidRPr="005C1B9D">
              <w:rPr>
                <w:sz w:val="24"/>
                <w:lang w:val="en-AU"/>
              </w:rPr>
              <w:t>Software needed on class computers includes: </w:t>
            </w:r>
          </w:p>
          <w:p w14:paraId="08EB745B" w14:textId="77777777" w:rsidR="005C1B9D" w:rsidRPr="005C1B9D" w:rsidRDefault="005C1B9D" w:rsidP="005C1B9D">
            <w:pPr>
              <w:pStyle w:val="ListParagraph"/>
              <w:numPr>
                <w:ilvl w:val="0"/>
                <w:numId w:val="19"/>
              </w:numPr>
              <w:rPr>
                <w:sz w:val="24"/>
                <w:lang w:val="en-AU"/>
              </w:rPr>
            </w:pPr>
            <w:r w:rsidRPr="005C1B9D">
              <w:rPr>
                <w:sz w:val="24"/>
                <w:lang w:val="en-AU"/>
              </w:rPr>
              <w:t>Microsoft Windows 10  </w:t>
            </w:r>
          </w:p>
          <w:p w14:paraId="49390195" w14:textId="2098B1A3" w:rsidR="005C1B9D" w:rsidRPr="005C1B9D" w:rsidRDefault="005C1B9D" w:rsidP="005C1B9D">
            <w:pPr>
              <w:pStyle w:val="ListParagraph"/>
              <w:numPr>
                <w:ilvl w:val="0"/>
                <w:numId w:val="19"/>
              </w:numPr>
              <w:rPr>
                <w:sz w:val="24"/>
                <w:lang w:val="en-AU"/>
              </w:rPr>
            </w:pPr>
            <w:r w:rsidRPr="005C1B9D">
              <w:rPr>
                <w:sz w:val="24"/>
                <w:lang w:val="en-AU"/>
              </w:rPr>
              <w:t>Microsoft Office 2016 </w:t>
            </w:r>
          </w:p>
          <w:p w14:paraId="1CE36E4B" w14:textId="5C345087" w:rsidR="005C1B9D" w:rsidRDefault="005C1B9D" w:rsidP="005C1B9D">
            <w:pPr>
              <w:rPr>
                <w:sz w:val="24"/>
                <w:lang w:val="en-AU"/>
              </w:rPr>
            </w:pPr>
          </w:p>
          <w:p w14:paraId="5E023105" w14:textId="34A61B1C" w:rsidR="005C1B9D" w:rsidRDefault="005C1B9D" w:rsidP="005C1B9D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The following documents will be required:</w:t>
            </w:r>
          </w:p>
          <w:p w14:paraId="05B82AF2" w14:textId="0650936C" w:rsidR="005C1B9D" w:rsidRPr="005C1B9D" w:rsidRDefault="005C1B9D" w:rsidP="005C1B9D">
            <w:pPr>
              <w:pStyle w:val="ListParagraph"/>
              <w:numPr>
                <w:ilvl w:val="0"/>
                <w:numId w:val="20"/>
              </w:numPr>
              <w:rPr>
                <w:sz w:val="24"/>
                <w:lang w:val="en-AU"/>
              </w:rPr>
            </w:pPr>
            <w:r w:rsidRPr="005C1B9D">
              <w:rPr>
                <w:sz w:val="24"/>
                <w:lang w:val="en-AU"/>
              </w:rPr>
              <w:t>ICTPRG546 - ASDS – SPS software requirements. </w:t>
            </w:r>
          </w:p>
          <w:p w14:paraId="0B867EDD" w14:textId="77777777" w:rsidR="005C1B9D" w:rsidRPr="005C1B9D" w:rsidRDefault="005C1B9D" w:rsidP="005C1B9D">
            <w:pPr>
              <w:rPr>
                <w:sz w:val="24"/>
                <w:lang w:val="en-AU"/>
              </w:rPr>
            </w:pPr>
          </w:p>
          <w:p w14:paraId="326C0DFD" w14:textId="3EB1E207" w:rsidR="00FE6FF0" w:rsidRPr="000860ED" w:rsidRDefault="00FE6FF0" w:rsidP="00E13E68">
            <w:pPr>
              <w:spacing w:after="200" w:line="276" w:lineRule="auto"/>
              <w:rPr>
                <w:sz w:val="24"/>
              </w:rPr>
            </w:pPr>
            <w:r w:rsidRPr="000860ED">
              <w:rPr>
                <w:sz w:val="24"/>
              </w:rPr>
              <w:t>You can complete on your own computers or laptops if you are able to source the above requirements.</w:t>
            </w:r>
          </w:p>
        </w:tc>
      </w:tr>
      <w:tr w:rsidR="00035B79" w:rsidRPr="00055AAC" w14:paraId="64CC70A1" w14:textId="77777777" w:rsidTr="49E64CE6">
        <w:tc>
          <w:tcPr>
            <w:tcW w:w="3119" w:type="dxa"/>
            <w:shd w:val="clear" w:color="auto" w:fill="F2F2F2" w:themeFill="background1" w:themeFillShade="F2"/>
          </w:tcPr>
          <w:p w14:paraId="135DB60C" w14:textId="77777777" w:rsidR="00035B79" w:rsidRPr="000860ED" w:rsidRDefault="00035B79" w:rsidP="00C463AD">
            <w:pPr>
              <w:rPr>
                <w:sz w:val="24"/>
              </w:rPr>
            </w:pPr>
            <w:r w:rsidRPr="000860ED">
              <w:rPr>
                <w:sz w:val="24"/>
              </w:rPr>
              <w:t>Result notification and reassessment information</w:t>
            </w:r>
          </w:p>
        </w:tc>
        <w:tc>
          <w:tcPr>
            <w:tcW w:w="5907" w:type="dxa"/>
          </w:tcPr>
          <w:p w14:paraId="0D1DAF86" w14:textId="77777777" w:rsidR="003C5135" w:rsidRPr="000860ED" w:rsidRDefault="003C5135" w:rsidP="003C5135">
            <w:pPr>
              <w:rPr>
                <w:sz w:val="24"/>
                <w:lang w:val="en-AU"/>
              </w:rPr>
            </w:pPr>
            <w:r w:rsidRPr="000860ED">
              <w:rPr>
                <w:sz w:val="24"/>
                <w:lang w:val="en-AU"/>
              </w:rPr>
              <w:t>You will be provided feedback and the result for your assignment on TAFESA Learn. You will be and given the chance to resubmit with required corrections only once.</w:t>
            </w:r>
          </w:p>
          <w:p w14:paraId="46E34DE5" w14:textId="77777777" w:rsidR="00035B79" w:rsidRPr="000860ED" w:rsidRDefault="003C5135" w:rsidP="003C5135">
            <w:pPr>
              <w:rPr>
                <w:sz w:val="24"/>
                <w:lang w:val="en-AU"/>
              </w:rPr>
            </w:pPr>
            <w:r w:rsidRPr="000860ED">
              <w:rPr>
                <w:sz w:val="24"/>
                <w:lang w:val="en-AU"/>
              </w:rPr>
              <w:t>Refer to the TAFE SA assessment policy for more information</w:t>
            </w:r>
            <w:r w:rsidR="00FE3380" w:rsidRPr="000860ED">
              <w:rPr>
                <w:sz w:val="24"/>
                <w:lang w:val="en-AU"/>
              </w:rPr>
              <w:t xml:space="preserve"> </w:t>
            </w:r>
            <w:hyperlink r:id="rId12" w:history="1">
              <w:r w:rsidR="00B0537C" w:rsidRPr="000860ED">
                <w:rPr>
                  <w:rStyle w:val="Hyperlink"/>
                  <w:sz w:val="24"/>
                  <w:lang w:val="en-AU"/>
                </w:rPr>
                <w:t>https://www.tafesa.edu.au/apply-enrol/before-starting/student-policies/assessment</w:t>
              </w:r>
            </w:hyperlink>
          </w:p>
          <w:p w14:paraId="19301619" w14:textId="77777777" w:rsidR="00035B79" w:rsidRPr="000860ED" w:rsidRDefault="00035B79" w:rsidP="00C463AD">
            <w:pPr>
              <w:rPr>
                <w:sz w:val="24"/>
                <w:lang w:val="en-AU"/>
              </w:rPr>
            </w:pPr>
          </w:p>
        </w:tc>
      </w:tr>
    </w:tbl>
    <w:p w14:paraId="1209CF7F" w14:textId="0DC1ADC7" w:rsidR="00FC274C" w:rsidRDefault="00FC274C" w:rsidP="00FC274C">
      <w:pPr>
        <w:rPr>
          <w:rStyle w:val="Heading2Char"/>
        </w:rPr>
      </w:pPr>
    </w:p>
    <w:p w14:paraId="5A347386" w14:textId="2940B96B" w:rsidR="000871AC" w:rsidRDefault="000871AC" w:rsidP="00FC274C">
      <w:pPr>
        <w:rPr>
          <w:rStyle w:val="Heading2Char"/>
        </w:rPr>
      </w:pPr>
    </w:p>
    <w:p w14:paraId="3315FA44" w14:textId="6D2EC59D" w:rsidR="000871AC" w:rsidRDefault="000871AC">
      <w:pPr>
        <w:spacing w:after="160" w:line="259" w:lineRule="auto"/>
        <w:rPr>
          <w:rStyle w:val="Heading2Char"/>
        </w:rPr>
      </w:pPr>
      <w:r w:rsidRPr="402BFB47">
        <w:rPr>
          <w:rStyle w:val="Heading2Char"/>
        </w:rPr>
        <w:br w:type="page"/>
      </w:r>
    </w:p>
    <w:p w14:paraId="6D31C01D" w14:textId="2BC1CFE2" w:rsidR="2793401C" w:rsidRDefault="2793401C" w:rsidP="402BFB47">
      <w:pPr>
        <w:rPr>
          <w:rFonts w:eastAsia="Arial" w:cs="Arial"/>
          <w:color w:val="595959" w:themeColor="text1" w:themeTint="A6"/>
          <w:sz w:val="32"/>
          <w:szCs w:val="32"/>
          <w:lang w:val="en-AU"/>
        </w:rPr>
      </w:pPr>
      <w:r w:rsidRPr="402BFB47">
        <w:rPr>
          <w:rStyle w:val="normaltextrun"/>
          <w:rFonts w:eastAsia="Arial" w:cs="Arial"/>
          <w:b/>
          <w:bCs/>
          <w:caps/>
          <w:color w:val="595959" w:themeColor="text1" w:themeTint="A6"/>
          <w:sz w:val="32"/>
          <w:szCs w:val="32"/>
        </w:rPr>
        <w:lastRenderedPageBreak/>
        <w:t>SCENARIO</w:t>
      </w:r>
    </w:p>
    <w:p w14:paraId="101D55A3" w14:textId="1C928F86" w:rsidR="402BFB47" w:rsidRDefault="402BFB47" w:rsidP="402BFB47">
      <w:pPr>
        <w:rPr>
          <w:rFonts w:eastAsia="Arial" w:cs="Arial"/>
          <w:color w:val="4472C4" w:themeColor="accent1"/>
          <w:sz w:val="24"/>
          <w:lang w:val="en-AU"/>
        </w:rPr>
      </w:pPr>
    </w:p>
    <w:p w14:paraId="5C651493" w14:textId="77777777" w:rsidR="004F592D" w:rsidRPr="00F9119A" w:rsidRDefault="004F592D" w:rsidP="004F592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F9119A">
        <w:rPr>
          <w:rStyle w:val="normaltextrun"/>
          <w:rFonts w:ascii="Arial" w:hAnsi="Arial" w:cs="Arial"/>
        </w:rPr>
        <w:t xml:space="preserve">You have been asked by </w:t>
      </w:r>
      <w:proofErr w:type="spellStart"/>
      <w:r w:rsidRPr="00F9119A">
        <w:rPr>
          <w:rStyle w:val="normaltextrun"/>
          <w:rFonts w:ascii="Arial" w:hAnsi="Arial" w:cs="Arial"/>
        </w:rPr>
        <w:t>ITWorks</w:t>
      </w:r>
      <w:proofErr w:type="spellEnd"/>
      <w:r w:rsidRPr="00F9119A">
        <w:rPr>
          <w:rStyle w:val="normaltextrun"/>
          <w:rFonts w:ascii="Arial" w:hAnsi="Arial" w:cs="Arial"/>
        </w:rPr>
        <w:t xml:space="preserve"> to complete a software project on a study plan system (SPS) for a client. The client currently has a system which does not meet all its needs. A software requirements specification document has been completed for the project and you will need to access this for more information about what is required moving forward.</w:t>
      </w:r>
      <w:r w:rsidRPr="00F9119A">
        <w:rPr>
          <w:rStyle w:val="eop"/>
          <w:rFonts w:ascii="Arial" w:hAnsi="Arial" w:cs="Arial"/>
        </w:rPr>
        <w:t> </w:t>
      </w:r>
    </w:p>
    <w:p w14:paraId="2CD32C70" w14:textId="77777777" w:rsidR="004F592D" w:rsidRPr="00F9119A" w:rsidRDefault="004F592D" w:rsidP="004F592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F9119A">
        <w:rPr>
          <w:rStyle w:val="normaltextrun"/>
          <w:rFonts w:ascii="Arial" w:hAnsi="Arial" w:cs="Arial"/>
        </w:rPr>
        <w:t>You must organise a time with the client to look at their existing software to better understand the remaining steps in the project.</w:t>
      </w:r>
      <w:r w:rsidRPr="00F9119A">
        <w:rPr>
          <w:rStyle w:val="eop"/>
          <w:rFonts w:ascii="Arial" w:hAnsi="Arial" w:cs="Arial"/>
        </w:rPr>
        <w:t> </w:t>
      </w:r>
    </w:p>
    <w:p w14:paraId="3C5C80C8" w14:textId="77777777" w:rsidR="004F592D" w:rsidRPr="00F9119A" w:rsidRDefault="004F592D" w:rsidP="004F592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F9119A">
        <w:rPr>
          <w:rStyle w:val="eop"/>
          <w:rFonts w:ascii="Arial" w:hAnsi="Arial" w:cs="Arial"/>
          <w:sz w:val="20"/>
          <w:szCs w:val="20"/>
        </w:rPr>
        <w:t> </w:t>
      </w:r>
    </w:p>
    <w:p w14:paraId="43C5460F" w14:textId="77777777" w:rsidR="004F592D" w:rsidRPr="00F9119A" w:rsidRDefault="004F592D" w:rsidP="004F592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F9119A">
        <w:rPr>
          <w:rStyle w:val="eop"/>
          <w:rFonts w:ascii="Arial" w:hAnsi="Arial" w:cs="Arial"/>
          <w:sz w:val="20"/>
          <w:szCs w:val="20"/>
        </w:rPr>
        <w:t> </w:t>
      </w:r>
    </w:p>
    <w:p w14:paraId="021D7948" w14:textId="77777777" w:rsidR="004F592D" w:rsidRPr="00F9119A" w:rsidRDefault="004F592D" w:rsidP="004F592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F9119A">
        <w:rPr>
          <w:rStyle w:val="normaltextrun"/>
          <w:rFonts w:ascii="Arial" w:hAnsi="Arial" w:cs="Arial"/>
          <w:b/>
          <w:bCs/>
          <w:u w:val="single"/>
        </w:rPr>
        <w:t>Existing software specifications document</w:t>
      </w:r>
      <w:r w:rsidRPr="00F9119A">
        <w:rPr>
          <w:rStyle w:val="eop"/>
          <w:rFonts w:ascii="Arial" w:hAnsi="Arial" w:cs="Arial"/>
        </w:rPr>
        <w:t> </w:t>
      </w:r>
    </w:p>
    <w:p w14:paraId="3FC26BBD" w14:textId="77777777" w:rsidR="004F592D" w:rsidRPr="00F9119A" w:rsidRDefault="004F592D" w:rsidP="004F592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F9119A">
        <w:rPr>
          <w:rStyle w:val="eop"/>
          <w:rFonts w:ascii="Arial" w:hAnsi="Arial" w:cs="Arial"/>
        </w:rPr>
        <w:t> </w:t>
      </w:r>
    </w:p>
    <w:p w14:paraId="20AC0E6D" w14:textId="77777777" w:rsidR="004F592D" w:rsidRPr="00F9119A" w:rsidRDefault="004F592D" w:rsidP="004F592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F9119A">
        <w:rPr>
          <w:rStyle w:val="normaltextrun"/>
          <w:rFonts w:ascii="Arial" w:hAnsi="Arial" w:cs="Arial"/>
        </w:rPr>
        <w:t>List the existing documentation that exists for the SPS Project:</w:t>
      </w:r>
      <w:r w:rsidRPr="00F9119A">
        <w:rPr>
          <w:rStyle w:val="eop"/>
          <w:rFonts w:ascii="Arial" w:hAnsi="Arial" w:cs="Arial"/>
        </w:rPr>
        <w:t> </w:t>
      </w:r>
    </w:p>
    <w:p w14:paraId="7C108A7E" w14:textId="60AAB01D" w:rsidR="004F592D" w:rsidRPr="00F9119A" w:rsidRDefault="004F592D" w:rsidP="004F592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F9119A">
        <w:rPr>
          <w:rStyle w:val="eop"/>
          <w:rFonts w:ascii="Arial" w:hAnsi="Arial" w:cs="Arial"/>
        </w:rPr>
        <w:t> </w:t>
      </w:r>
    </w:p>
    <w:p w14:paraId="26573950" w14:textId="77777777" w:rsidR="002A2146" w:rsidRDefault="002A2146" w:rsidP="002A2146">
      <w:pPr>
        <w:pStyle w:val="Heading2"/>
        <w:rPr>
          <w:rFonts w:ascii="Times New Roman" w:hAnsi="Times New Roman"/>
          <w:szCs w:val="36"/>
          <w:lang w:val="en-AU"/>
        </w:rPr>
      </w:pPr>
      <w:r>
        <w:t xml:space="preserve">ICTPRG546 - ASDS - </w:t>
      </w:r>
      <w:proofErr w:type="spellStart"/>
      <w:r>
        <w:t>ITWorks</w:t>
      </w:r>
      <w:proofErr w:type="spellEnd"/>
      <w:r>
        <w:t xml:space="preserve"> Schema.png</w:t>
      </w:r>
    </w:p>
    <w:p w14:paraId="50CC6919" w14:textId="77777777" w:rsidR="002A2146" w:rsidRDefault="002A2146" w:rsidP="002A2146">
      <w:pPr>
        <w:pStyle w:val="Heading2"/>
        <w:rPr>
          <w:rFonts w:ascii="Times New Roman" w:hAnsi="Times New Roman"/>
          <w:szCs w:val="36"/>
          <w:lang w:val="en-AU"/>
        </w:rPr>
      </w:pPr>
      <w:r>
        <w:t>ICTPRG546 - ASDS - ITWorks_SPS_Test_Plan.docx</w:t>
      </w:r>
    </w:p>
    <w:p w14:paraId="64956542" w14:textId="77777777" w:rsidR="002A2146" w:rsidRDefault="002A2146" w:rsidP="002A2146">
      <w:pPr>
        <w:pStyle w:val="Heading2"/>
        <w:rPr>
          <w:rFonts w:ascii="Times New Roman" w:hAnsi="Times New Roman"/>
          <w:szCs w:val="36"/>
          <w:lang w:val="en-AU"/>
        </w:rPr>
      </w:pPr>
      <w:r>
        <w:t>ICTPRG546 – ASDS – SPS software design document.docx</w:t>
      </w:r>
    </w:p>
    <w:p w14:paraId="0F333D80" w14:textId="0BE3D507" w:rsidR="004F592D" w:rsidRPr="002A2146" w:rsidRDefault="002A2146" w:rsidP="002A2146">
      <w:pPr>
        <w:pStyle w:val="Heading2"/>
        <w:rPr>
          <w:rFonts w:ascii="Times New Roman" w:hAnsi="Times New Roman"/>
          <w:szCs w:val="36"/>
          <w:lang w:val="en-AU"/>
        </w:rPr>
      </w:pPr>
      <w:r>
        <w:t>ICTPRG546 - ASDS - SPS Software Requirements Specification.docx</w:t>
      </w:r>
    </w:p>
    <w:p w14:paraId="68DF6653" w14:textId="51B3DC20" w:rsidR="004F592D" w:rsidRPr="00F9119A" w:rsidRDefault="004F592D" w:rsidP="004F592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F9119A">
        <w:rPr>
          <w:rStyle w:val="eop"/>
          <w:rFonts w:ascii="Arial" w:hAnsi="Arial" w:cs="Arial"/>
          <w:color w:val="FF0000"/>
        </w:rPr>
        <w:t> </w:t>
      </w:r>
    </w:p>
    <w:p w14:paraId="5D65616E" w14:textId="77777777" w:rsidR="004F592D" w:rsidRPr="00F9119A" w:rsidRDefault="004F592D" w:rsidP="004F592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F9119A">
        <w:rPr>
          <w:rStyle w:val="normaltextrun"/>
          <w:rFonts w:ascii="Arial" w:hAnsi="Arial" w:cs="Arial"/>
        </w:rPr>
        <w:t>Write the SharePoint path and provide a screenshot of where you found this documentation:</w:t>
      </w:r>
      <w:r w:rsidRPr="00F9119A">
        <w:rPr>
          <w:rStyle w:val="eop"/>
          <w:rFonts w:ascii="Arial" w:hAnsi="Arial" w:cs="Arial"/>
        </w:rPr>
        <w:t> </w:t>
      </w:r>
    </w:p>
    <w:p w14:paraId="5D185657" w14:textId="42E568A4" w:rsidR="002A2146" w:rsidRPr="002A2146" w:rsidRDefault="002A2146" w:rsidP="002A2146">
      <w:pPr>
        <w:rPr>
          <w:rFonts w:asciiTheme="majorHAnsi" w:eastAsia="Times New Roman" w:hAnsiTheme="majorHAnsi" w:cstheme="majorHAnsi"/>
          <w:sz w:val="24"/>
          <w:lang w:val="en-AU" w:eastAsia="en-AU"/>
        </w:rPr>
      </w:pPr>
      <w:r w:rsidRPr="002A2146">
        <w:rPr>
          <w:rFonts w:asciiTheme="majorHAnsi" w:eastAsia="Times New Roman" w:hAnsiTheme="majorHAnsi" w:cstheme="majorHAnsi"/>
          <w:sz w:val="24"/>
          <w:lang w:val="en-AU" w:eastAsia="en-AU"/>
        </w:rPr>
        <w:t>TG-</w:t>
      </w:r>
      <w:proofErr w:type="spellStart"/>
      <w:r w:rsidRPr="002A2146">
        <w:rPr>
          <w:rFonts w:asciiTheme="majorHAnsi" w:eastAsia="Times New Roman" w:hAnsiTheme="majorHAnsi" w:cstheme="majorHAnsi"/>
          <w:sz w:val="24"/>
          <w:lang w:val="en-AU" w:eastAsia="en-AU"/>
        </w:rPr>
        <w:t>ITStudies</w:t>
      </w:r>
      <w:proofErr w:type="spellEnd"/>
      <w:r w:rsidRPr="002A2146">
        <w:rPr>
          <w:rFonts w:asciiTheme="majorHAnsi" w:eastAsia="Times New Roman" w:hAnsiTheme="majorHAnsi" w:cstheme="majorHAnsi"/>
          <w:sz w:val="24"/>
          <w:lang w:val="en-AU" w:eastAsia="en-AU"/>
        </w:rPr>
        <w:t>-ITWORKS</w:t>
      </w:r>
      <w:r w:rsidRPr="002A2146">
        <w:rPr>
          <w:rFonts w:asciiTheme="majorHAnsi" w:eastAsia="Times New Roman" w:hAnsiTheme="majorHAnsi" w:cstheme="majorHAnsi"/>
          <w:sz w:val="24"/>
          <w:lang w:val="en-AU" w:eastAsia="en-AU"/>
        </w:rPr>
        <w:t xml:space="preserve"> -&gt; </w:t>
      </w:r>
      <w:proofErr w:type="spellStart"/>
      <w:r w:rsidRPr="002A2146">
        <w:rPr>
          <w:rFonts w:asciiTheme="majorHAnsi" w:eastAsia="Times New Roman" w:hAnsiTheme="majorHAnsi" w:cstheme="majorHAnsi"/>
          <w:sz w:val="24"/>
          <w:lang w:val="en-AU" w:eastAsia="en-AU"/>
        </w:rPr>
        <w:t>ITWorks</w:t>
      </w:r>
      <w:proofErr w:type="spellEnd"/>
      <w:r w:rsidRPr="002A2146">
        <w:rPr>
          <w:rFonts w:asciiTheme="majorHAnsi" w:eastAsia="Times New Roman" w:hAnsiTheme="majorHAnsi" w:cstheme="majorHAnsi"/>
          <w:sz w:val="24"/>
          <w:lang w:val="en-AU" w:eastAsia="en-AU"/>
        </w:rPr>
        <w:t xml:space="preserve"> -&gt; </w:t>
      </w:r>
      <w:r w:rsidRPr="002A2146">
        <w:rPr>
          <w:rFonts w:asciiTheme="majorHAnsi" w:eastAsia="Times New Roman" w:hAnsiTheme="majorHAnsi" w:cstheme="majorHAnsi"/>
          <w:sz w:val="24"/>
          <w:lang w:val="en-AU" w:eastAsia="en-AU"/>
        </w:rPr>
        <w:t>SPS Project</w:t>
      </w:r>
    </w:p>
    <w:p w14:paraId="4570268D" w14:textId="2F8E0627" w:rsidR="004F592D" w:rsidRPr="002A2146" w:rsidRDefault="004F592D" w:rsidP="004F592D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sz w:val="20"/>
          <w:szCs w:val="20"/>
        </w:rPr>
      </w:pPr>
      <w:r w:rsidRPr="002A2146">
        <w:rPr>
          <w:rStyle w:val="eop"/>
          <w:rFonts w:asciiTheme="majorHAnsi" w:hAnsiTheme="majorHAnsi" w:cstheme="majorHAnsi"/>
        </w:rPr>
        <w:t> </w:t>
      </w:r>
    </w:p>
    <w:p w14:paraId="768ED5BD" w14:textId="26224C55" w:rsidR="004F592D" w:rsidRPr="00F9119A" w:rsidRDefault="005A4847" w:rsidP="004F592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AE122F0" wp14:editId="317F3774">
            <wp:extent cx="5731510" cy="2896870"/>
            <wp:effectExtent l="0" t="0" r="2540" b="0"/>
            <wp:docPr id="163931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39383" w14:textId="77777777" w:rsidR="004F592D" w:rsidRPr="00F9119A" w:rsidRDefault="004F592D" w:rsidP="004F592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F9119A">
        <w:rPr>
          <w:rStyle w:val="eop"/>
          <w:rFonts w:ascii="Arial" w:hAnsi="Arial" w:cs="Arial"/>
          <w:sz w:val="20"/>
          <w:szCs w:val="20"/>
        </w:rPr>
        <w:t> </w:t>
      </w:r>
    </w:p>
    <w:p w14:paraId="681EE38D" w14:textId="77777777" w:rsidR="004F592D" w:rsidRPr="00F9119A" w:rsidRDefault="004F592D" w:rsidP="004F592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F9119A">
        <w:rPr>
          <w:rStyle w:val="normaltextrun"/>
          <w:rFonts w:ascii="Arial" w:hAnsi="Arial" w:cs="Arial"/>
          <w:b/>
          <w:bCs/>
          <w:u w:val="single"/>
        </w:rPr>
        <w:t>Alignment to requirements</w:t>
      </w:r>
      <w:r w:rsidRPr="00F9119A">
        <w:rPr>
          <w:rStyle w:val="eop"/>
          <w:rFonts w:ascii="Arial" w:hAnsi="Arial" w:cs="Arial"/>
        </w:rPr>
        <w:t> </w:t>
      </w:r>
    </w:p>
    <w:p w14:paraId="040C85B2" w14:textId="77777777" w:rsidR="004F592D" w:rsidRPr="00F9119A" w:rsidRDefault="004F592D" w:rsidP="004F592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F9119A">
        <w:rPr>
          <w:rStyle w:val="eop"/>
          <w:rFonts w:ascii="Arial" w:hAnsi="Arial" w:cs="Arial"/>
        </w:rPr>
        <w:t> </w:t>
      </w:r>
    </w:p>
    <w:p w14:paraId="6F71BF99" w14:textId="77777777" w:rsidR="004F592D" w:rsidRPr="00F9119A" w:rsidRDefault="004F592D" w:rsidP="004F592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F9119A">
        <w:rPr>
          <w:rStyle w:val="normaltextrun"/>
          <w:rFonts w:ascii="Arial" w:hAnsi="Arial" w:cs="Arial"/>
        </w:rPr>
        <w:t>Using the software specifications requirement document and the existing SPS software application, list:</w:t>
      </w:r>
      <w:r w:rsidRPr="00F9119A">
        <w:rPr>
          <w:rStyle w:val="eop"/>
          <w:rFonts w:ascii="Arial" w:hAnsi="Arial" w:cs="Arial"/>
        </w:rPr>
        <w:t> </w:t>
      </w:r>
    </w:p>
    <w:p w14:paraId="79D04AC9" w14:textId="77777777" w:rsidR="004F592D" w:rsidRPr="00F9119A" w:rsidRDefault="004F592D" w:rsidP="00F9119A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F9119A">
        <w:rPr>
          <w:rStyle w:val="normaltextrun"/>
          <w:rFonts w:ascii="Arial" w:hAnsi="Arial" w:cs="Arial"/>
        </w:rPr>
        <w:t xml:space="preserve">Minimum three features that still need to be </w:t>
      </w:r>
      <w:proofErr w:type="gramStart"/>
      <w:r w:rsidRPr="00F9119A">
        <w:rPr>
          <w:rStyle w:val="normaltextrun"/>
          <w:rFonts w:ascii="Arial" w:hAnsi="Arial" w:cs="Arial"/>
        </w:rPr>
        <w:t>implemented</w:t>
      </w:r>
      <w:proofErr w:type="gramEnd"/>
      <w:r w:rsidRPr="00F9119A">
        <w:rPr>
          <w:rStyle w:val="eop"/>
          <w:rFonts w:ascii="Arial" w:hAnsi="Arial" w:cs="Arial"/>
        </w:rPr>
        <w:t> </w:t>
      </w:r>
    </w:p>
    <w:p w14:paraId="1B806E9B" w14:textId="62D244CC" w:rsidR="005A4847" w:rsidRDefault="005A4847" w:rsidP="005A4847">
      <w:pPr>
        <w:pStyle w:val="NormalWeb"/>
        <w:numPr>
          <w:ilvl w:val="0"/>
          <w:numId w:val="32"/>
        </w:numPr>
      </w:pPr>
      <w:r>
        <w:t xml:space="preserve">Must be a web </w:t>
      </w:r>
      <w:proofErr w:type="gramStart"/>
      <w:r>
        <w:t>application</w:t>
      </w:r>
      <w:proofErr w:type="gramEnd"/>
    </w:p>
    <w:p w14:paraId="6359C362" w14:textId="7484DDCC" w:rsidR="005A4847" w:rsidRDefault="005A4847" w:rsidP="00314597">
      <w:pPr>
        <w:pStyle w:val="NormalWeb"/>
        <w:numPr>
          <w:ilvl w:val="0"/>
          <w:numId w:val="32"/>
        </w:numPr>
      </w:pPr>
      <w:r>
        <w:lastRenderedPageBreak/>
        <w:t xml:space="preserve">Modern user interface with drag and drop </w:t>
      </w:r>
      <w:proofErr w:type="gramStart"/>
      <w:r>
        <w:t>capabilities</w:t>
      </w:r>
      <w:proofErr w:type="gramEnd"/>
    </w:p>
    <w:p w14:paraId="52522B28" w14:textId="77777777" w:rsidR="001A7028" w:rsidRDefault="001A7028" w:rsidP="001A7028">
      <w:pPr>
        <w:pStyle w:val="NormalWeb"/>
        <w:numPr>
          <w:ilvl w:val="0"/>
          <w:numId w:val="32"/>
        </w:numPr>
      </w:pPr>
      <w:r>
        <w:t xml:space="preserve">User must be able to log in using their existing lecturer or student </w:t>
      </w:r>
      <w:proofErr w:type="gramStart"/>
      <w:r>
        <w:t>details</w:t>
      </w:r>
      <w:proofErr w:type="gramEnd"/>
    </w:p>
    <w:p w14:paraId="4200DBAF" w14:textId="77777777" w:rsidR="00F9119A" w:rsidRPr="00F9119A" w:rsidRDefault="00F9119A" w:rsidP="004F592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275BE593" w14:textId="77777777" w:rsidR="004F592D" w:rsidRPr="00F9119A" w:rsidRDefault="004F592D" w:rsidP="00F9119A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F9119A">
        <w:rPr>
          <w:rStyle w:val="normaltextrun"/>
          <w:rFonts w:ascii="Arial" w:hAnsi="Arial" w:cs="Arial"/>
        </w:rPr>
        <w:t xml:space="preserve">What changes need to be made to the hosting of the </w:t>
      </w:r>
      <w:proofErr w:type="gramStart"/>
      <w:r w:rsidRPr="00F9119A">
        <w:rPr>
          <w:rStyle w:val="normaltextrun"/>
          <w:rFonts w:ascii="Arial" w:hAnsi="Arial" w:cs="Arial"/>
        </w:rPr>
        <w:t>application</w:t>
      </w:r>
      <w:proofErr w:type="gramEnd"/>
      <w:r w:rsidRPr="00F9119A">
        <w:rPr>
          <w:rStyle w:val="eop"/>
          <w:rFonts w:ascii="Arial" w:hAnsi="Arial" w:cs="Arial"/>
        </w:rPr>
        <w:t> </w:t>
      </w:r>
    </w:p>
    <w:p w14:paraId="76D7C724" w14:textId="7CD1084C" w:rsidR="004F592D" w:rsidRPr="00F9119A" w:rsidRDefault="004F592D" w:rsidP="004F592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F9119A">
        <w:rPr>
          <w:rStyle w:val="eop"/>
          <w:rFonts w:ascii="Arial" w:hAnsi="Arial" w:cs="Arial"/>
        </w:rPr>
        <w:t> </w:t>
      </w:r>
      <w:r w:rsidR="000933B5">
        <w:rPr>
          <w:rStyle w:val="eop"/>
          <w:rFonts w:ascii="Arial" w:hAnsi="Arial" w:cs="Arial"/>
        </w:rPr>
        <w:t>Move database from local to on a server.</w:t>
      </w:r>
    </w:p>
    <w:p w14:paraId="2CB00C66" w14:textId="2B36F813" w:rsidR="004F592D" w:rsidRPr="00F9119A" w:rsidRDefault="004F592D" w:rsidP="004F592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F9119A">
        <w:rPr>
          <w:rStyle w:val="eop"/>
          <w:rFonts w:ascii="Arial" w:hAnsi="Arial" w:cs="Arial"/>
          <w:color w:val="FF0000"/>
        </w:rPr>
        <w:t> </w:t>
      </w:r>
    </w:p>
    <w:p w14:paraId="78D864E4" w14:textId="77777777" w:rsidR="004F592D" w:rsidRPr="00F9119A" w:rsidRDefault="004F592D" w:rsidP="004F592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F9119A">
        <w:rPr>
          <w:rStyle w:val="eop"/>
          <w:rFonts w:ascii="Arial" w:hAnsi="Arial" w:cs="Arial"/>
        </w:rPr>
        <w:t> </w:t>
      </w:r>
    </w:p>
    <w:p w14:paraId="20A375BE" w14:textId="6B02184B" w:rsidR="004F592D" w:rsidRPr="00F9119A" w:rsidRDefault="5CF5A41E" w:rsidP="49E64CE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49E64CE6">
        <w:rPr>
          <w:rStyle w:val="normaltextrun"/>
          <w:rFonts w:ascii="Arial" w:hAnsi="Arial" w:cs="Arial"/>
          <w:b/>
          <w:bCs/>
          <w:color w:val="000000" w:themeColor="text1"/>
          <w:u w:val="single"/>
        </w:rPr>
        <w:t xml:space="preserve">Meeting </w:t>
      </w:r>
      <w:r w:rsidR="004F592D" w:rsidRPr="49E64CE6">
        <w:rPr>
          <w:rStyle w:val="normaltextrun"/>
          <w:rFonts w:ascii="Arial" w:hAnsi="Arial" w:cs="Arial"/>
          <w:b/>
          <w:bCs/>
          <w:color w:val="000000" w:themeColor="text1"/>
          <w:u w:val="single"/>
        </w:rPr>
        <w:t>with the client about requirements</w:t>
      </w:r>
      <w:r w:rsidR="004F592D" w:rsidRPr="49E64CE6">
        <w:rPr>
          <w:rStyle w:val="eop"/>
          <w:rFonts w:ascii="Arial" w:hAnsi="Arial" w:cs="Arial"/>
          <w:color w:val="000000" w:themeColor="text1"/>
        </w:rPr>
        <w:t> </w:t>
      </w:r>
    </w:p>
    <w:p w14:paraId="1D848782" w14:textId="24D5E0F0" w:rsidR="004F592D" w:rsidRPr="00F9119A" w:rsidRDefault="004F592D" w:rsidP="004F592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F9119A">
        <w:rPr>
          <w:rStyle w:val="eop"/>
          <w:rFonts w:ascii="Arial" w:hAnsi="Arial" w:cs="Arial"/>
          <w:color w:val="3A3ACE"/>
          <w:sz w:val="22"/>
          <w:szCs w:val="22"/>
        </w:rPr>
        <w:t> </w:t>
      </w:r>
      <w:r w:rsidRPr="00F9119A">
        <w:rPr>
          <w:rStyle w:val="eop"/>
          <w:rFonts w:ascii="Arial" w:hAnsi="Arial" w:cs="Arial"/>
          <w:color w:val="000000"/>
          <w:sz w:val="18"/>
          <w:szCs w:val="18"/>
        </w:rPr>
        <w:t> </w:t>
      </w:r>
    </w:p>
    <w:p w14:paraId="004F3AAE" w14:textId="78BFB0FE" w:rsidR="004F592D" w:rsidRPr="00F9119A" w:rsidRDefault="004F592D" w:rsidP="49E64CE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49E64CE6">
        <w:rPr>
          <w:rStyle w:val="normaltextrun"/>
          <w:rFonts w:ascii="Arial" w:hAnsi="Arial" w:cs="Arial"/>
          <w:color w:val="000000" w:themeColor="text1"/>
        </w:rPr>
        <w:t xml:space="preserve">You are to organise </w:t>
      </w:r>
      <w:proofErr w:type="gramStart"/>
      <w:r w:rsidRPr="49E64CE6">
        <w:rPr>
          <w:rStyle w:val="normaltextrun"/>
          <w:rFonts w:ascii="Arial" w:hAnsi="Arial" w:cs="Arial"/>
          <w:color w:val="000000" w:themeColor="text1"/>
        </w:rPr>
        <w:t>an</w:t>
      </w:r>
      <w:proofErr w:type="gramEnd"/>
      <w:r w:rsidRPr="49E64CE6">
        <w:rPr>
          <w:rStyle w:val="normaltextrun"/>
          <w:rFonts w:ascii="Arial" w:hAnsi="Arial" w:cs="Arial"/>
          <w:color w:val="000000" w:themeColor="text1"/>
        </w:rPr>
        <w:t xml:space="preserve"> </w:t>
      </w:r>
      <w:r w:rsidR="511F9DAD" w:rsidRPr="49E64CE6">
        <w:rPr>
          <w:rStyle w:val="normaltextrun"/>
          <w:rFonts w:ascii="Arial" w:hAnsi="Arial" w:cs="Arial"/>
          <w:color w:val="000000" w:themeColor="text1"/>
        </w:rPr>
        <w:t xml:space="preserve">meeting </w:t>
      </w:r>
      <w:r w:rsidRPr="49E64CE6">
        <w:rPr>
          <w:rStyle w:val="normaltextrun"/>
          <w:rFonts w:ascii="Arial" w:hAnsi="Arial" w:cs="Arial"/>
          <w:color w:val="000000" w:themeColor="text1"/>
        </w:rPr>
        <w:t>with the client from the training provider that will be utilising the SPS application (Your Lecturer).  You can do this in the classroom, or in a Virtual Classroom. External students are to email their Lecturer to arrange a time to speak either over a Teams meeting, or phone. </w:t>
      </w:r>
      <w:r w:rsidRPr="49E64CE6">
        <w:rPr>
          <w:rStyle w:val="eop"/>
          <w:rFonts w:ascii="Arial" w:hAnsi="Arial" w:cs="Arial"/>
          <w:color w:val="000000" w:themeColor="text1"/>
        </w:rPr>
        <w:t> </w:t>
      </w:r>
    </w:p>
    <w:p w14:paraId="7A8ADE61" w14:textId="04D07FF0" w:rsidR="004F592D" w:rsidRPr="00F9119A" w:rsidRDefault="004F592D" w:rsidP="49E64CE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49E64CE6">
        <w:rPr>
          <w:rStyle w:val="normaltextrun"/>
          <w:rFonts w:ascii="Arial" w:hAnsi="Arial" w:cs="Arial"/>
          <w:color w:val="000000" w:themeColor="text1"/>
        </w:rPr>
        <w:t xml:space="preserve">In the </w:t>
      </w:r>
      <w:r w:rsidR="7D53A1CE" w:rsidRPr="49E64CE6">
        <w:rPr>
          <w:rStyle w:val="normaltextrun"/>
          <w:rFonts w:ascii="Arial" w:hAnsi="Arial" w:cs="Arial"/>
          <w:color w:val="000000" w:themeColor="text1"/>
        </w:rPr>
        <w:t xml:space="preserve">meeting </w:t>
      </w:r>
      <w:r w:rsidRPr="49E64CE6">
        <w:rPr>
          <w:rStyle w:val="normaltextrun"/>
          <w:rFonts w:ascii="Arial" w:hAnsi="Arial" w:cs="Arial"/>
          <w:color w:val="000000" w:themeColor="text1"/>
        </w:rPr>
        <w:t xml:space="preserve">you will be discussing and confirming the information that is contained in the software requirements specification document. The </w:t>
      </w:r>
      <w:r w:rsidR="4C3B4165" w:rsidRPr="49E64CE6">
        <w:rPr>
          <w:rStyle w:val="normaltextrun"/>
          <w:rFonts w:ascii="Arial" w:hAnsi="Arial" w:cs="Arial"/>
          <w:color w:val="000000" w:themeColor="text1"/>
        </w:rPr>
        <w:t xml:space="preserve">meeting </w:t>
      </w:r>
      <w:r w:rsidRPr="49E64CE6">
        <w:rPr>
          <w:rStyle w:val="normaltextrun"/>
          <w:rFonts w:ascii="Arial" w:hAnsi="Arial" w:cs="Arial"/>
          <w:color w:val="000000" w:themeColor="text1"/>
        </w:rPr>
        <w:t>should take no longer than 10 minutes. </w:t>
      </w:r>
      <w:r w:rsidRPr="49E64CE6">
        <w:rPr>
          <w:rStyle w:val="eop"/>
          <w:rFonts w:ascii="Arial" w:hAnsi="Arial" w:cs="Arial"/>
          <w:color w:val="000000" w:themeColor="text1"/>
        </w:rPr>
        <w:t> </w:t>
      </w:r>
    </w:p>
    <w:p w14:paraId="3C821FC8" w14:textId="77777777" w:rsidR="004F592D" w:rsidRPr="00F9119A" w:rsidRDefault="004F592D" w:rsidP="004F592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F9119A">
        <w:rPr>
          <w:rStyle w:val="normaltextrun"/>
          <w:rFonts w:ascii="Arial" w:hAnsi="Arial" w:cs="Arial"/>
          <w:color w:val="000000"/>
        </w:rPr>
        <w:t>You must discuss with the client the requirements they have for the software application and any features that might be missing from the document.</w:t>
      </w:r>
      <w:r w:rsidRPr="00F9119A">
        <w:rPr>
          <w:rStyle w:val="eop"/>
          <w:rFonts w:ascii="Arial" w:hAnsi="Arial" w:cs="Arial"/>
          <w:color w:val="000000"/>
        </w:rPr>
        <w:t> </w:t>
      </w:r>
    </w:p>
    <w:p w14:paraId="7029CFE0" w14:textId="02A8E7EB" w:rsidR="004F592D" w:rsidRPr="00F9119A" w:rsidRDefault="004F592D" w:rsidP="004F592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F9119A">
        <w:rPr>
          <w:rStyle w:val="eop"/>
          <w:rFonts w:ascii="Arial" w:hAnsi="Arial" w:cs="Arial"/>
          <w:color w:val="3A3ACE"/>
        </w:rPr>
        <w:t> </w:t>
      </w:r>
      <w:r w:rsidRPr="00F9119A">
        <w:rPr>
          <w:rStyle w:val="eop"/>
          <w:rFonts w:ascii="Arial" w:hAnsi="Arial" w:cs="Arial"/>
          <w:sz w:val="20"/>
          <w:szCs w:val="20"/>
        </w:rPr>
        <w:t> </w:t>
      </w:r>
    </w:p>
    <w:p w14:paraId="3D98D5C1" w14:textId="63B58B79" w:rsidR="004F592D" w:rsidRDefault="008A1FC1" w:rsidP="402BFB47">
      <w:pPr>
        <w:rPr>
          <w:rFonts w:eastAsia="Arial" w:cs="Arial"/>
          <w:color w:val="4472C4" w:themeColor="accent1"/>
          <w:sz w:val="24"/>
          <w:lang w:val="en-AU"/>
        </w:rPr>
      </w:pPr>
      <w:r>
        <w:rPr>
          <w:rFonts w:eastAsia="Arial" w:cs="Arial"/>
          <w:color w:val="4472C4" w:themeColor="accent1"/>
          <w:sz w:val="24"/>
          <w:lang w:val="en-AU"/>
        </w:rPr>
        <w:t xml:space="preserve">Login screen, current </w:t>
      </w:r>
      <w:proofErr w:type="spellStart"/>
      <w:r>
        <w:rPr>
          <w:rFonts w:eastAsia="Arial" w:cs="Arial"/>
          <w:color w:val="4472C4" w:themeColor="accent1"/>
          <w:sz w:val="24"/>
          <w:lang w:val="en-AU"/>
        </w:rPr>
        <w:t>tafe</w:t>
      </w:r>
      <w:proofErr w:type="spellEnd"/>
      <w:r>
        <w:rPr>
          <w:rFonts w:eastAsia="Arial" w:cs="Arial"/>
          <w:color w:val="4472C4" w:themeColor="accent1"/>
          <w:sz w:val="24"/>
          <w:lang w:val="en-AU"/>
        </w:rPr>
        <w:t xml:space="preserve"> details</w:t>
      </w:r>
    </w:p>
    <w:p w14:paraId="19837FFC" w14:textId="6B4164AC" w:rsidR="008A1FC1" w:rsidRPr="00F9119A" w:rsidRDefault="008A1FC1" w:rsidP="402BFB47">
      <w:pPr>
        <w:rPr>
          <w:rFonts w:eastAsia="Arial" w:cs="Arial"/>
          <w:color w:val="4472C4" w:themeColor="accent1"/>
          <w:sz w:val="24"/>
          <w:lang w:val="en-AU"/>
        </w:rPr>
      </w:pPr>
      <w:r>
        <w:rPr>
          <w:rFonts w:eastAsia="Arial" w:cs="Arial"/>
          <w:color w:val="4472C4" w:themeColor="accent1"/>
          <w:sz w:val="24"/>
          <w:lang w:val="en-AU"/>
        </w:rPr>
        <w:t>Rego screen, student search, see completed units, semester, list of units (current, completed and need to do).</w:t>
      </w:r>
    </w:p>
    <w:sectPr w:rsidR="008A1FC1" w:rsidRPr="00F9119A" w:rsidSect="006A1BC5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27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69C85" w14:textId="77777777" w:rsidR="00D36297" w:rsidRDefault="00D36297" w:rsidP="00D77177">
      <w:r>
        <w:separator/>
      </w:r>
    </w:p>
  </w:endnote>
  <w:endnote w:type="continuationSeparator" w:id="0">
    <w:p w14:paraId="6A911658" w14:textId="77777777" w:rsidR="00D36297" w:rsidRDefault="00D36297" w:rsidP="00D77177">
      <w:r>
        <w:continuationSeparator/>
      </w:r>
    </w:p>
  </w:endnote>
  <w:endnote w:type="continuationNotice" w:id="1">
    <w:p w14:paraId="061F0ADB" w14:textId="77777777" w:rsidR="00D36297" w:rsidRDefault="00D362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692B0" w14:textId="59FAEF28" w:rsidR="002E31A4" w:rsidRPr="007B056E" w:rsidRDefault="002E31A4" w:rsidP="005E788A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FILENAME \* MERGEFORMAT">
      <w:r w:rsidR="00071840">
        <w:rPr>
          <w:noProof/>
        </w:rPr>
        <w:t>ICTPRG546 - ASI - Assignment 1 Software Requirements.docx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>
      <w:t>1</w:t>
    </w:r>
    <w:r w:rsidRPr="007B056E">
      <w:fldChar w:fldCharType="end"/>
    </w:r>
  </w:p>
  <w:p w14:paraId="25764A39" w14:textId="49FB821E" w:rsidR="002E31A4" w:rsidRPr="002E31A4" w:rsidRDefault="002E31A4" w:rsidP="005E788A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-779262633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Pr="002E31A4">
          <w:rPr>
            <w:rFonts w:cstheme="minorHAnsi"/>
            <w:szCs w:val="16"/>
          </w:rPr>
          <w:t>1.0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461388496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2-01-28T00:00:00Z">
          <w:dateFormat w:val="d/MM/yyyy"/>
          <w:lid w:val="en-AU"/>
          <w:storeMappedDataAs w:val="dateTime"/>
          <w:calendar w:val="gregorian"/>
        </w:date>
      </w:sdtPr>
      <w:sdtContent>
        <w:r w:rsidR="002E43DA">
          <w:rPr>
            <w:rFonts w:cstheme="minorHAnsi"/>
            <w:szCs w:val="16"/>
          </w:rPr>
          <w:t xml:space="preserve">     </w:t>
        </w:r>
      </w:sdtContent>
    </w:sdt>
    <w:r w:rsidRPr="002E31A4">
      <w:rPr>
        <w:rFonts w:cstheme="minorHAnsi"/>
        <w:szCs w:val="16"/>
      </w:rPr>
      <w:t xml:space="preserve"> </w:t>
    </w:r>
    <w:r w:rsidRPr="002E31A4">
      <w:rPr>
        <w:rFonts w:cstheme="minorHAnsi"/>
        <w:szCs w:val="16"/>
      </w:rPr>
      <w:tab/>
    </w:r>
    <w:r w:rsidRPr="002E31A4">
      <w:rPr>
        <w:szCs w:val="16"/>
      </w:rPr>
      <w:t xml:space="preserve">© TAFE SA | RTO CODE 41026 | CRICOS </w:t>
    </w:r>
    <w:proofErr w:type="gramStart"/>
    <w:r w:rsidRPr="002E31A4">
      <w:rPr>
        <w:szCs w:val="16"/>
      </w:rPr>
      <w:t>00092B</w:t>
    </w:r>
    <w:proofErr w:type="gramEnd"/>
  </w:p>
  <w:p w14:paraId="460A2FD8" w14:textId="77777777" w:rsidR="002E31A4" w:rsidRDefault="002E31A4" w:rsidP="005E788A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0FDA41B8" w14:textId="77777777" w:rsidR="002E31A4" w:rsidRDefault="002E31A4" w:rsidP="005E788A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4317F7ED" w14:textId="241B8A19" w:rsidR="00B476F7" w:rsidRPr="002E31A4" w:rsidRDefault="002E31A4" w:rsidP="002E31A4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-1792895217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5C1B9D">
          <w:rPr>
            <w:color w:val="A6A6A6" w:themeColor="background1" w:themeShade="A6"/>
            <w:sz w:val="9"/>
            <w:szCs w:val="13"/>
          </w:rPr>
          <w:t>8.0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2E2FD" w14:textId="0AAB9A33" w:rsidR="000F195B" w:rsidRPr="007B056E" w:rsidRDefault="000F195B" w:rsidP="002E31A4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FILENAME \* MERGEFORMAT">
      <w:r w:rsidR="00071840">
        <w:rPr>
          <w:noProof/>
        </w:rPr>
        <w:t>ICTPRG546 - ASI - Assignment 1 Software Requirements.docx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 w:rsidRPr="007B056E">
      <w:t>1</w:t>
    </w:r>
    <w:r w:rsidRPr="007B056E">
      <w:fldChar w:fldCharType="end"/>
    </w:r>
  </w:p>
  <w:p w14:paraId="692AC565" w14:textId="44A3493B" w:rsidR="000F195B" w:rsidRPr="002E31A4" w:rsidRDefault="000F195B" w:rsidP="002E31A4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20752869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E97EB3" w:rsidRPr="002E31A4">
          <w:rPr>
            <w:rFonts w:cstheme="minorHAnsi"/>
            <w:szCs w:val="16"/>
          </w:rPr>
          <w:t>1.0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1814102880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2-01-28T00:00:00Z">
          <w:dateFormat w:val="d/MM/yyyy"/>
          <w:lid w:val="en-AU"/>
          <w:storeMappedDataAs w:val="dateTime"/>
          <w:calendar w:val="gregorian"/>
        </w:date>
      </w:sdtPr>
      <w:sdtContent>
        <w:r w:rsidR="002E43DA">
          <w:rPr>
            <w:rFonts w:cstheme="minorHAnsi"/>
            <w:szCs w:val="16"/>
          </w:rPr>
          <w:t xml:space="preserve">     </w:t>
        </w:r>
      </w:sdtContent>
    </w:sdt>
    <w:r w:rsidR="002E31A4" w:rsidRPr="002E31A4">
      <w:rPr>
        <w:rFonts w:cstheme="minorHAnsi"/>
        <w:szCs w:val="16"/>
      </w:rPr>
      <w:t xml:space="preserve"> </w:t>
    </w:r>
    <w:r w:rsidR="002E31A4" w:rsidRPr="002E31A4">
      <w:rPr>
        <w:rFonts w:cstheme="minorHAnsi"/>
        <w:szCs w:val="16"/>
      </w:rPr>
      <w:tab/>
    </w:r>
    <w:r w:rsidRPr="002E31A4">
      <w:rPr>
        <w:szCs w:val="16"/>
      </w:rPr>
      <w:t xml:space="preserve">© TAFE SA | RTO CODE 41026 | CRICOS </w:t>
    </w:r>
    <w:proofErr w:type="gramStart"/>
    <w:r w:rsidRPr="002E31A4">
      <w:rPr>
        <w:szCs w:val="16"/>
      </w:rPr>
      <w:t>00092B</w:t>
    </w:r>
    <w:proofErr w:type="gramEnd"/>
  </w:p>
  <w:p w14:paraId="28E3AA74" w14:textId="77777777" w:rsidR="002E31A4" w:rsidRDefault="002E31A4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410EFA29" w14:textId="77777777" w:rsid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769FBE73" w14:textId="087FE17C" w:rsidR="003931B8" w:rsidRP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2052495034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5C1B9D">
          <w:rPr>
            <w:color w:val="A6A6A6" w:themeColor="background1" w:themeShade="A6"/>
            <w:sz w:val="9"/>
            <w:szCs w:val="13"/>
          </w:rPr>
          <w:t>8.0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812EB" w14:textId="77777777" w:rsidR="00D36297" w:rsidRDefault="00D36297" w:rsidP="00D77177">
      <w:r>
        <w:separator/>
      </w:r>
    </w:p>
  </w:footnote>
  <w:footnote w:type="continuationSeparator" w:id="0">
    <w:p w14:paraId="370E542B" w14:textId="77777777" w:rsidR="00D36297" w:rsidRDefault="00D36297" w:rsidP="00D77177">
      <w:r>
        <w:continuationSeparator/>
      </w:r>
    </w:p>
  </w:footnote>
  <w:footnote w:type="continuationNotice" w:id="1">
    <w:p w14:paraId="46F445A5" w14:textId="77777777" w:rsidR="00D36297" w:rsidRDefault="00D362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8374C" w14:textId="58BCAB50" w:rsidR="006B37F4" w:rsidRDefault="006B37F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5904F4A0" wp14:editId="1CD5828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4445" b="11430"/>
              <wp:wrapNone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B62DAA" w14:textId="3402B404" w:rsidR="006B37F4" w:rsidRPr="006B37F4" w:rsidRDefault="006B37F4" w:rsidP="006B37F4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</w:pPr>
                          <w:r w:rsidRPr="006B37F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04F4A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8243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3CB62DAA" w14:textId="3402B404" w:rsidR="006B37F4" w:rsidRPr="006B37F4" w:rsidRDefault="006B37F4" w:rsidP="006B37F4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8"/>
                        <w:szCs w:val="28"/>
                      </w:rPr>
                    </w:pPr>
                    <w:r w:rsidRPr="006B37F4">
                      <w:rPr>
                        <w:rFonts w:ascii="Calibri" w:eastAsia="Calibri" w:hAnsi="Calibri" w:cs="Calibri"/>
                        <w:noProof/>
                        <w:color w:val="FF0000"/>
                        <w:sz w:val="28"/>
                        <w:szCs w:val="28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DF56F" w14:textId="47BEB086" w:rsidR="006B37F4" w:rsidRDefault="006B37F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7986D6A6" wp14:editId="7075126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4445" b="11430"/>
              <wp:wrapNone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FC76C7" w14:textId="5C65906D" w:rsidR="006B37F4" w:rsidRPr="006B37F4" w:rsidRDefault="006B37F4" w:rsidP="006B37F4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</w:pPr>
                          <w:r w:rsidRPr="006B37F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86D6A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5824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5CFC76C7" w14:textId="5C65906D" w:rsidR="006B37F4" w:rsidRPr="006B37F4" w:rsidRDefault="006B37F4" w:rsidP="006B37F4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8"/>
                        <w:szCs w:val="28"/>
                      </w:rPr>
                    </w:pPr>
                    <w:r w:rsidRPr="006B37F4">
                      <w:rPr>
                        <w:rFonts w:ascii="Calibri" w:eastAsia="Calibri" w:hAnsi="Calibri" w:cs="Calibri"/>
                        <w:noProof/>
                        <w:color w:val="FF0000"/>
                        <w:sz w:val="28"/>
                        <w:szCs w:val="28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B5230" w14:textId="152E8BB1" w:rsidR="002E31A4" w:rsidRPr="002E31A4" w:rsidRDefault="006B37F4" w:rsidP="006C4D2E">
    <w:pPr>
      <w:pStyle w:val="Heading2"/>
      <w:tabs>
        <w:tab w:val="right" w:pos="14317"/>
      </w:tabs>
      <w:spacing w:before="0" w:line="340" w:lineRule="exact"/>
      <w:contextualSpacing/>
      <w:rPr>
        <w:rFonts w:cs="Arial"/>
        <w:b/>
        <w:bCs/>
        <w:color w:val="auto"/>
        <w:sz w:val="36"/>
        <w:szCs w:val="36"/>
        <w:lang w:val="en-AU"/>
      </w:rPr>
    </w:pPr>
    <w:bookmarkStart w:id="3" w:name="_Hlk29374608"/>
    <w:bookmarkStart w:id="4" w:name="_Hlk29374609"/>
    <w:bookmarkStart w:id="5" w:name="_Hlk29382122"/>
    <w:bookmarkStart w:id="6" w:name="_Hlk29382123"/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35B1B52E" wp14:editId="7D83F61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4445" b="11430"/>
              <wp:wrapNone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B745D4" w14:textId="5DFEB852" w:rsidR="006B37F4" w:rsidRPr="006B37F4" w:rsidRDefault="006B37F4" w:rsidP="006B37F4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</w:pPr>
                          <w:r w:rsidRPr="006B37F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B1B52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3CB745D4" w14:textId="5DFEB852" w:rsidR="006B37F4" w:rsidRPr="006B37F4" w:rsidRDefault="006B37F4" w:rsidP="006B37F4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8"/>
                        <w:szCs w:val="28"/>
                      </w:rPr>
                    </w:pPr>
                    <w:r w:rsidRPr="006B37F4">
                      <w:rPr>
                        <w:rFonts w:ascii="Calibri" w:eastAsia="Calibri" w:hAnsi="Calibri" w:cs="Calibri"/>
                        <w:noProof/>
                        <w:color w:val="FF0000"/>
                        <w:sz w:val="28"/>
                        <w:szCs w:val="28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C4D2E">
      <w:rPr>
        <w:noProof/>
      </w:rPr>
      <w:drawing>
        <wp:anchor distT="0" distB="0" distL="114300" distR="114300" simplePos="0" relativeHeight="251658241" behindDoc="0" locked="0" layoutInCell="1" allowOverlap="1" wp14:anchorId="389C7D8A" wp14:editId="6688E9ED">
          <wp:simplePos x="0" y="0"/>
          <wp:positionH relativeFrom="column">
            <wp:posOffset>-647548</wp:posOffset>
          </wp:positionH>
          <wp:positionV relativeFrom="paragraph">
            <wp:posOffset>3810</wp:posOffset>
          </wp:positionV>
          <wp:extent cx="540000" cy="540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ssessment 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noProof/>
        <w:color w:val="auto"/>
      </w:rPr>
      <w:drawing>
        <wp:anchor distT="0" distB="0" distL="114300" distR="114300" simplePos="0" relativeHeight="251658240" behindDoc="0" locked="0" layoutInCell="1" allowOverlap="1" wp14:anchorId="2D831E49" wp14:editId="1A2DB3A8">
          <wp:simplePos x="0" y="0"/>
          <wp:positionH relativeFrom="column">
            <wp:posOffset>2768600</wp:posOffset>
          </wp:positionH>
          <wp:positionV relativeFrom="page">
            <wp:posOffset>377460</wp:posOffset>
          </wp:positionV>
          <wp:extent cx="2944495" cy="710565"/>
          <wp:effectExtent l="0" t="0" r="825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AFE SA GOSA - Horizontal Blac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4495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b/>
        <w:bCs/>
        <w:color w:val="auto"/>
        <w:sz w:val="36"/>
        <w:szCs w:val="36"/>
        <w:lang w:val="en-AU"/>
      </w:rPr>
      <w:t>Assessment</w:t>
    </w:r>
  </w:p>
  <w:p w14:paraId="0ECCE3F7" w14:textId="77777777" w:rsidR="002E31A4" w:rsidRP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Student</w:t>
    </w:r>
  </w:p>
  <w:p w14:paraId="65523D1D" w14:textId="77777777" w:rsid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Instructions</w:t>
    </w:r>
    <w:r w:rsidR="006C4D2E" w:rsidRPr="006C4D2E">
      <w:rPr>
        <w:noProof/>
      </w:rPr>
      <w:t xml:space="preserve"> </w:t>
    </w:r>
  </w:p>
  <w:bookmarkEnd w:id="3"/>
  <w:bookmarkEnd w:id="4"/>
  <w:bookmarkEnd w:id="5"/>
  <w:bookmarkEnd w:id="6"/>
  <w:p w14:paraId="1EFF7F31" w14:textId="77777777" w:rsidR="00BD408C" w:rsidRDefault="00BD4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0.5pt;height:10.5pt" o:bullet="t">
        <v:imagedata r:id="rId1" o:title="square"/>
      </v:shape>
    </w:pict>
  </w:numPicBullet>
  <w:abstractNum w:abstractNumId="0" w15:restartNumberingAfterBreak="0">
    <w:nsid w:val="FFFFFF7E"/>
    <w:multiLevelType w:val="singleLevel"/>
    <w:tmpl w:val="D60AF1AE"/>
    <w:lvl w:ilvl="0">
      <w:start w:val="1"/>
      <w:numFmt w:val="lowerLetter"/>
      <w:pStyle w:val="ListNumber3"/>
      <w:lvlText w:val="%1."/>
      <w:lvlJc w:val="left"/>
      <w:pPr>
        <w:ind w:left="926" w:hanging="360"/>
      </w:pPr>
    </w:lvl>
  </w:abstractNum>
  <w:abstractNum w:abstractNumId="1" w15:restartNumberingAfterBreak="0">
    <w:nsid w:val="FFFFFF7F"/>
    <w:multiLevelType w:val="singleLevel"/>
    <w:tmpl w:val="B8623182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2" w15:restartNumberingAfterBreak="0">
    <w:nsid w:val="FFFFFF88"/>
    <w:multiLevelType w:val="singleLevel"/>
    <w:tmpl w:val="FC0E51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8B2559E"/>
    <w:lvl w:ilvl="0">
      <w:start w:val="1"/>
      <w:numFmt w:val="bullet"/>
      <w:pStyle w:val="List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0209D51B"/>
    <w:multiLevelType w:val="hybridMultilevel"/>
    <w:tmpl w:val="6674F93C"/>
    <w:lvl w:ilvl="0" w:tplc="2C5C3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FAE7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5865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C9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8CB1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1AC25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2A6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C49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1D4FB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D3319"/>
    <w:multiLevelType w:val="hybridMultilevel"/>
    <w:tmpl w:val="1084EB8A"/>
    <w:lvl w:ilvl="0" w:tplc="D37CE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7B0B2B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EE56F92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8AC519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7AAD39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DEA4D23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34157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E029EB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D352910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4B0031"/>
    <w:multiLevelType w:val="hybridMultilevel"/>
    <w:tmpl w:val="89D8C7BA"/>
    <w:lvl w:ilvl="0" w:tplc="A3102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EF5B72"/>
    <w:multiLevelType w:val="hybridMultilevel"/>
    <w:tmpl w:val="9B08FE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1279FF"/>
    <w:multiLevelType w:val="hybridMultilevel"/>
    <w:tmpl w:val="06207206"/>
    <w:lvl w:ilvl="0" w:tplc="AD04E4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F2846"/>
    <w:multiLevelType w:val="hybridMultilevel"/>
    <w:tmpl w:val="93A0E2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E29DC"/>
    <w:multiLevelType w:val="hybridMultilevel"/>
    <w:tmpl w:val="9E221D12"/>
    <w:lvl w:ilvl="0" w:tplc="8368A8AE">
      <w:start w:val="1"/>
      <w:numFmt w:val="lowerLetter"/>
      <w:lvlText w:val="%1)"/>
      <w:lvlJc w:val="left"/>
      <w:pPr>
        <w:ind w:left="720" w:hanging="360"/>
      </w:pPr>
    </w:lvl>
    <w:lvl w:ilvl="1" w:tplc="B188638E">
      <w:start w:val="1"/>
      <w:numFmt w:val="lowerLetter"/>
      <w:lvlText w:val="%2."/>
      <w:lvlJc w:val="left"/>
      <w:pPr>
        <w:ind w:left="1440" w:hanging="360"/>
      </w:pPr>
    </w:lvl>
    <w:lvl w:ilvl="2" w:tplc="D63A0794">
      <w:start w:val="1"/>
      <w:numFmt w:val="lowerRoman"/>
      <w:lvlText w:val="%3."/>
      <w:lvlJc w:val="right"/>
      <w:pPr>
        <w:ind w:left="2160" w:hanging="180"/>
      </w:pPr>
    </w:lvl>
    <w:lvl w:ilvl="3" w:tplc="397A83CC">
      <w:start w:val="1"/>
      <w:numFmt w:val="decimal"/>
      <w:lvlText w:val="%4."/>
      <w:lvlJc w:val="left"/>
      <w:pPr>
        <w:ind w:left="2880" w:hanging="360"/>
      </w:pPr>
    </w:lvl>
    <w:lvl w:ilvl="4" w:tplc="9C8AE230">
      <w:start w:val="1"/>
      <w:numFmt w:val="lowerLetter"/>
      <w:lvlText w:val="%5."/>
      <w:lvlJc w:val="left"/>
      <w:pPr>
        <w:ind w:left="3600" w:hanging="360"/>
      </w:pPr>
    </w:lvl>
    <w:lvl w:ilvl="5" w:tplc="046ABADA">
      <w:start w:val="1"/>
      <w:numFmt w:val="lowerRoman"/>
      <w:lvlText w:val="%6."/>
      <w:lvlJc w:val="right"/>
      <w:pPr>
        <w:ind w:left="4320" w:hanging="180"/>
      </w:pPr>
    </w:lvl>
    <w:lvl w:ilvl="6" w:tplc="E27AF420">
      <w:start w:val="1"/>
      <w:numFmt w:val="decimal"/>
      <w:lvlText w:val="%7."/>
      <w:lvlJc w:val="left"/>
      <w:pPr>
        <w:ind w:left="5040" w:hanging="360"/>
      </w:pPr>
    </w:lvl>
    <w:lvl w:ilvl="7" w:tplc="359A9FAC">
      <w:start w:val="1"/>
      <w:numFmt w:val="lowerLetter"/>
      <w:lvlText w:val="%8."/>
      <w:lvlJc w:val="left"/>
      <w:pPr>
        <w:ind w:left="5760" w:hanging="360"/>
      </w:pPr>
    </w:lvl>
    <w:lvl w:ilvl="8" w:tplc="F6C4791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696A"/>
    <w:multiLevelType w:val="multilevel"/>
    <w:tmpl w:val="B27E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3F36D1"/>
    <w:multiLevelType w:val="multilevel"/>
    <w:tmpl w:val="8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2A7804"/>
    <w:multiLevelType w:val="multilevel"/>
    <w:tmpl w:val="E622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387D22"/>
    <w:multiLevelType w:val="hybridMultilevel"/>
    <w:tmpl w:val="9DFC32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94A50"/>
    <w:multiLevelType w:val="hybridMultilevel"/>
    <w:tmpl w:val="45845D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B5770"/>
    <w:multiLevelType w:val="multilevel"/>
    <w:tmpl w:val="56AC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503A80"/>
    <w:multiLevelType w:val="multilevel"/>
    <w:tmpl w:val="EE76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26C7A1A"/>
    <w:multiLevelType w:val="multilevel"/>
    <w:tmpl w:val="3766B6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2A3299"/>
    <w:multiLevelType w:val="multilevel"/>
    <w:tmpl w:val="CB5C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6B0794"/>
    <w:multiLevelType w:val="multilevel"/>
    <w:tmpl w:val="EBE0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B848EE"/>
    <w:multiLevelType w:val="hybridMultilevel"/>
    <w:tmpl w:val="25C0988C"/>
    <w:lvl w:ilvl="0" w:tplc="B6CEA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1E3D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146E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1ED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9AA3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FFAA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260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7EF1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1F65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321FB"/>
    <w:multiLevelType w:val="multilevel"/>
    <w:tmpl w:val="87F8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C027EC4"/>
    <w:multiLevelType w:val="multilevel"/>
    <w:tmpl w:val="D0D8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55F3207"/>
    <w:multiLevelType w:val="hybridMultilevel"/>
    <w:tmpl w:val="90F0DFAC"/>
    <w:lvl w:ilvl="0" w:tplc="3AE01EBC"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5" w15:restartNumberingAfterBreak="0">
    <w:nsid w:val="6C3A33F0"/>
    <w:multiLevelType w:val="hybridMultilevel"/>
    <w:tmpl w:val="5C7455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C6D00"/>
    <w:multiLevelType w:val="hybridMultilevel"/>
    <w:tmpl w:val="CD3613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FC5919"/>
    <w:multiLevelType w:val="multilevel"/>
    <w:tmpl w:val="C2BA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DCC6B9"/>
    <w:multiLevelType w:val="hybridMultilevel"/>
    <w:tmpl w:val="947E1FBC"/>
    <w:lvl w:ilvl="0" w:tplc="C616D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307A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8B02B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F4B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84D9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F2E0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1CB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A7F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F34B4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095C1E"/>
    <w:multiLevelType w:val="hybridMultilevel"/>
    <w:tmpl w:val="64966F38"/>
    <w:lvl w:ilvl="0" w:tplc="0FF6A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D83F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93E0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E0F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D809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D8A0D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4E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A0E9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26E4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5F24D9"/>
    <w:multiLevelType w:val="hybridMultilevel"/>
    <w:tmpl w:val="99B2AA5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542064"/>
    <w:multiLevelType w:val="hybridMultilevel"/>
    <w:tmpl w:val="8856C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429065">
    <w:abstractNumId w:val="3"/>
  </w:num>
  <w:num w:numId="2" w16cid:durableId="1885290424">
    <w:abstractNumId w:val="2"/>
  </w:num>
  <w:num w:numId="3" w16cid:durableId="1410495755">
    <w:abstractNumId w:val="1"/>
  </w:num>
  <w:num w:numId="4" w16cid:durableId="1156337015">
    <w:abstractNumId w:val="0"/>
  </w:num>
  <w:num w:numId="5" w16cid:durableId="743527708">
    <w:abstractNumId w:val="31"/>
  </w:num>
  <w:num w:numId="6" w16cid:durableId="1522473705">
    <w:abstractNumId w:val="14"/>
  </w:num>
  <w:num w:numId="7" w16cid:durableId="107548385">
    <w:abstractNumId w:val="30"/>
  </w:num>
  <w:num w:numId="8" w16cid:durableId="1613584297">
    <w:abstractNumId w:val="5"/>
  </w:num>
  <w:num w:numId="9" w16cid:durableId="1916738913">
    <w:abstractNumId w:val="29"/>
  </w:num>
  <w:num w:numId="10" w16cid:durableId="340354186">
    <w:abstractNumId w:val="15"/>
  </w:num>
  <w:num w:numId="11" w16cid:durableId="1577860451">
    <w:abstractNumId w:val="26"/>
  </w:num>
  <w:num w:numId="12" w16cid:durableId="2049451361">
    <w:abstractNumId w:val="21"/>
  </w:num>
  <w:num w:numId="13" w16cid:durableId="1332218401">
    <w:abstractNumId w:val="6"/>
  </w:num>
  <w:num w:numId="14" w16cid:durableId="1163164376">
    <w:abstractNumId w:val="4"/>
  </w:num>
  <w:num w:numId="15" w16cid:durableId="25883088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80982258">
    <w:abstractNumId w:val="28"/>
  </w:num>
  <w:num w:numId="17" w16cid:durableId="787815152">
    <w:abstractNumId w:val="7"/>
  </w:num>
  <w:num w:numId="18" w16cid:durableId="2111510103">
    <w:abstractNumId w:val="19"/>
  </w:num>
  <w:num w:numId="19" w16cid:durableId="1312174716">
    <w:abstractNumId w:val="25"/>
  </w:num>
  <w:num w:numId="20" w16cid:durableId="1262376702">
    <w:abstractNumId w:val="9"/>
  </w:num>
  <w:num w:numId="21" w16cid:durableId="921639695">
    <w:abstractNumId w:val="12"/>
  </w:num>
  <w:num w:numId="22" w16cid:durableId="973607777">
    <w:abstractNumId w:val="22"/>
  </w:num>
  <w:num w:numId="23" w16cid:durableId="921178470">
    <w:abstractNumId w:val="13"/>
  </w:num>
  <w:num w:numId="24" w16cid:durableId="445539074">
    <w:abstractNumId w:val="23"/>
  </w:num>
  <w:num w:numId="25" w16cid:durableId="429544322">
    <w:abstractNumId w:val="16"/>
  </w:num>
  <w:num w:numId="26" w16cid:durableId="2090737576">
    <w:abstractNumId w:val="17"/>
  </w:num>
  <w:num w:numId="27" w16cid:durableId="485248736">
    <w:abstractNumId w:val="20"/>
  </w:num>
  <w:num w:numId="28" w16cid:durableId="747653080">
    <w:abstractNumId w:val="11"/>
  </w:num>
  <w:num w:numId="29" w16cid:durableId="1645043333">
    <w:abstractNumId w:val="27"/>
  </w:num>
  <w:num w:numId="30" w16cid:durableId="1518733058">
    <w:abstractNumId w:val="18"/>
  </w:num>
  <w:num w:numId="31" w16cid:durableId="744912570">
    <w:abstractNumId w:val="24"/>
  </w:num>
  <w:num w:numId="32" w16cid:durableId="199120673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E6"/>
    <w:rsid w:val="00000992"/>
    <w:rsid w:val="0001217C"/>
    <w:rsid w:val="00022705"/>
    <w:rsid w:val="00035B79"/>
    <w:rsid w:val="000509D5"/>
    <w:rsid w:val="000564BD"/>
    <w:rsid w:val="00061187"/>
    <w:rsid w:val="00071840"/>
    <w:rsid w:val="000824E8"/>
    <w:rsid w:val="000860ED"/>
    <w:rsid w:val="000871AC"/>
    <w:rsid w:val="000933B5"/>
    <w:rsid w:val="00093F8C"/>
    <w:rsid w:val="000A2956"/>
    <w:rsid w:val="000C57BA"/>
    <w:rsid w:val="000C5903"/>
    <w:rsid w:val="000C72CA"/>
    <w:rsid w:val="000E51C0"/>
    <w:rsid w:val="000F195B"/>
    <w:rsid w:val="000F26F7"/>
    <w:rsid w:val="001402D6"/>
    <w:rsid w:val="00155AA1"/>
    <w:rsid w:val="001741A4"/>
    <w:rsid w:val="001775E1"/>
    <w:rsid w:val="00186488"/>
    <w:rsid w:val="001A7028"/>
    <w:rsid w:val="0020332F"/>
    <w:rsid w:val="002135BF"/>
    <w:rsid w:val="0025263A"/>
    <w:rsid w:val="002558BB"/>
    <w:rsid w:val="00255C1E"/>
    <w:rsid w:val="00283979"/>
    <w:rsid w:val="002A2146"/>
    <w:rsid w:val="002A5809"/>
    <w:rsid w:val="002C5B33"/>
    <w:rsid w:val="002D13D6"/>
    <w:rsid w:val="002D1944"/>
    <w:rsid w:val="002D1AF7"/>
    <w:rsid w:val="002D42C1"/>
    <w:rsid w:val="002E31A4"/>
    <w:rsid w:val="002E43DA"/>
    <w:rsid w:val="002F4687"/>
    <w:rsid w:val="002F7F77"/>
    <w:rsid w:val="00312C75"/>
    <w:rsid w:val="00314597"/>
    <w:rsid w:val="00337833"/>
    <w:rsid w:val="00366415"/>
    <w:rsid w:val="00390289"/>
    <w:rsid w:val="00390DF5"/>
    <w:rsid w:val="0039131C"/>
    <w:rsid w:val="003931B8"/>
    <w:rsid w:val="003A29E6"/>
    <w:rsid w:val="003A3343"/>
    <w:rsid w:val="003B7014"/>
    <w:rsid w:val="003C5135"/>
    <w:rsid w:val="003C7353"/>
    <w:rsid w:val="003F249D"/>
    <w:rsid w:val="00405CC2"/>
    <w:rsid w:val="004061DB"/>
    <w:rsid w:val="00410024"/>
    <w:rsid w:val="00410E10"/>
    <w:rsid w:val="00411657"/>
    <w:rsid w:val="00416410"/>
    <w:rsid w:val="00442C1E"/>
    <w:rsid w:val="00445381"/>
    <w:rsid w:val="004479E4"/>
    <w:rsid w:val="00467A61"/>
    <w:rsid w:val="004728E7"/>
    <w:rsid w:val="004748DE"/>
    <w:rsid w:val="004D2752"/>
    <w:rsid w:val="004E7272"/>
    <w:rsid w:val="004F592D"/>
    <w:rsid w:val="00510D83"/>
    <w:rsid w:val="005622E8"/>
    <w:rsid w:val="00565240"/>
    <w:rsid w:val="005716F3"/>
    <w:rsid w:val="0057555F"/>
    <w:rsid w:val="0058660F"/>
    <w:rsid w:val="00591013"/>
    <w:rsid w:val="005A4847"/>
    <w:rsid w:val="005A5370"/>
    <w:rsid w:val="005C1B9D"/>
    <w:rsid w:val="005D027D"/>
    <w:rsid w:val="005E15D3"/>
    <w:rsid w:val="005E195A"/>
    <w:rsid w:val="005E7B3A"/>
    <w:rsid w:val="005E7DC1"/>
    <w:rsid w:val="005F5223"/>
    <w:rsid w:val="005F5438"/>
    <w:rsid w:val="0060581C"/>
    <w:rsid w:val="00607E89"/>
    <w:rsid w:val="00621927"/>
    <w:rsid w:val="00624433"/>
    <w:rsid w:val="006266B1"/>
    <w:rsid w:val="006271BC"/>
    <w:rsid w:val="00632186"/>
    <w:rsid w:val="006354CE"/>
    <w:rsid w:val="006847A3"/>
    <w:rsid w:val="006949D0"/>
    <w:rsid w:val="00697183"/>
    <w:rsid w:val="006A059D"/>
    <w:rsid w:val="006A1BC5"/>
    <w:rsid w:val="006B37F4"/>
    <w:rsid w:val="006C4D2E"/>
    <w:rsid w:val="006F3D53"/>
    <w:rsid w:val="00706F3E"/>
    <w:rsid w:val="00707736"/>
    <w:rsid w:val="00714E4E"/>
    <w:rsid w:val="00753B90"/>
    <w:rsid w:val="007870C6"/>
    <w:rsid w:val="007B056E"/>
    <w:rsid w:val="007B2745"/>
    <w:rsid w:val="007C0CD7"/>
    <w:rsid w:val="007C7162"/>
    <w:rsid w:val="007D61C7"/>
    <w:rsid w:val="007E4551"/>
    <w:rsid w:val="00805B81"/>
    <w:rsid w:val="00812236"/>
    <w:rsid w:val="008300D3"/>
    <w:rsid w:val="00854F34"/>
    <w:rsid w:val="008666BF"/>
    <w:rsid w:val="00876C5C"/>
    <w:rsid w:val="008A1D1F"/>
    <w:rsid w:val="008A1FC1"/>
    <w:rsid w:val="008F0272"/>
    <w:rsid w:val="008F1FDB"/>
    <w:rsid w:val="008F442C"/>
    <w:rsid w:val="009002AB"/>
    <w:rsid w:val="0090529A"/>
    <w:rsid w:val="009150EA"/>
    <w:rsid w:val="00924972"/>
    <w:rsid w:val="00925D58"/>
    <w:rsid w:val="009269F3"/>
    <w:rsid w:val="00940F52"/>
    <w:rsid w:val="00954114"/>
    <w:rsid w:val="009565B8"/>
    <w:rsid w:val="0096557A"/>
    <w:rsid w:val="009658E5"/>
    <w:rsid w:val="009A0630"/>
    <w:rsid w:val="009A1F6C"/>
    <w:rsid w:val="009A4C21"/>
    <w:rsid w:val="009B477B"/>
    <w:rsid w:val="009B6856"/>
    <w:rsid w:val="009B6F2B"/>
    <w:rsid w:val="009F5C25"/>
    <w:rsid w:val="00A446A1"/>
    <w:rsid w:val="00A70CA8"/>
    <w:rsid w:val="00A93630"/>
    <w:rsid w:val="00A947B0"/>
    <w:rsid w:val="00AA0A08"/>
    <w:rsid w:val="00AC4057"/>
    <w:rsid w:val="00B0537C"/>
    <w:rsid w:val="00B23EF9"/>
    <w:rsid w:val="00B30839"/>
    <w:rsid w:val="00B339EE"/>
    <w:rsid w:val="00B404A6"/>
    <w:rsid w:val="00B476F7"/>
    <w:rsid w:val="00B600C4"/>
    <w:rsid w:val="00B737F8"/>
    <w:rsid w:val="00B775FC"/>
    <w:rsid w:val="00B8754D"/>
    <w:rsid w:val="00B91B98"/>
    <w:rsid w:val="00BB0696"/>
    <w:rsid w:val="00BD408C"/>
    <w:rsid w:val="00BE0DA0"/>
    <w:rsid w:val="00BE55DF"/>
    <w:rsid w:val="00BF4D9F"/>
    <w:rsid w:val="00BF4E0C"/>
    <w:rsid w:val="00C00D30"/>
    <w:rsid w:val="00C014D6"/>
    <w:rsid w:val="00C02543"/>
    <w:rsid w:val="00C15BE2"/>
    <w:rsid w:val="00C35D3A"/>
    <w:rsid w:val="00CA2F2B"/>
    <w:rsid w:val="00CB6E07"/>
    <w:rsid w:val="00CE2F65"/>
    <w:rsid w:val="00CE6F3B"/>
    <w:rsid w:val="00D07B1B"/>
    <w:rsid w:val="00D11473"/>
    <w:rsid w:val="00D36297"/>
    <w:rsid w:val="00D45383"/>
    <w:rsid w:val="00D52561"/>
    <w:rsid w:val="00D77177"/>
    <w:rsid w:val="00D93497"/>
    <w:rsid w:val="00DA3761"/>
    <w:rsid w:val="00DA4FF8"/>
    <w:rsid w:val="00DC401F"/>
    <w:rsid w:val="00DD004C"/>
    <w:rsid w:val="00DE11FD"/>
    <w:rsid w:val="00DF0607"/>
    <w:rsid w:val="00DF0FF9"/>
    <w:rsid w:val="00DF2EB4"/>
    <w:rsid w:val="00DF2F3A"/>
    <w:rsid w:val="00E13E68"/>
    <w:rsid w:val="00E15F31"/>
    <w:rsid w:val="00E258EC"/>
    <w:rsid w:val="00E301C4"/>
    <w:rsid w:val="00E50AD5"/>
    <w:rsid w:val="00E64D8D"/>
    <w:rsid w:val="00E848A3"/>
    <w:rsid w:val="00E91D19"/>
    <w:rsid w:val="00E97EB3"/>
    <w:rsid w:val="00EA3ABE"/>
    <w:rsid w:val="00EB3ED2"/>
    <w:rsid w:val="00EE12FB"/>
    <w:rsid w:val="00EE54D0"/>
    <w:rsid w:val="00EE5537"/>
    <w:rsid w:val="00EF1C64"/>
    <w:rsid w:val="00F13035"/>
    <w:rsid w:val="00F3399F"/>
    <w:rsid w:val="00F35FEF"/>
    <w:rsid w:val="00F40503"/>
    <w:rsid w:val="00F43050"/>
    <w:rsid w:val="00F6046A"/>
    <w:rsid w:val="00F704AA"/>
    <w:rsid w:val="00F74093"/>
    <w:rsid w:val="00F7522E"/>
    <w:rsid w:val="00F9119A"/>
    <w:rsid w:val="00F934C5"/>
    <w:rsid w:val="00F95212"/>
    <w:rsid w:val="00FA4064"/>
    <w:rsid w:val="00FC0157"/>
    <w:rsid w:val="00FC274C"/>
    <w:rsid w:val="00FD001E"/>
    <w:rsid w:val="00FE3380"/>
    <w:rsid w:val="00FE6FF0"/>
    <w:rsid w:val="00FF5BDD"/>
    <w:rsid w:val="03A74AAB"/>
    <w:rsid w:val="0591A5EA"/>
    <w:rsid w:val="0B3FB7B1"/>
    <w:rsid w:val="0C55F0A7"/>
    <w:rsid w:val="0C64EBD2"/>
    <w:rsid w:val="12FC659A"/>
    <w:rsid w:val="135D858F"/>
    <w:rsid w:val="1508CE8C"/>
    <w:rsid w:val="156401B5"/>
    <w:rsid w:val="1774A1F1"/>
    <w:rsid w:val="182F6F82"/>
    <w:rsid w:val="1C41AADA"/>
    <w:rsid w:val="1D0ACE2B"/>
    <w:rsid w:val="1F794B9C"/>
    <w:rsid w:val="213D21AD"/>
    <w:rsid w:val="25E88D20"/>
    <w:rsid w:val="26F2F881"/>
    <w:rsid w:val="2793401C"/>
    <w:rsid w:val="2B4D109C"/>
    <w:rsid w:val="2DFB8C8B"/>
    <w:rsid w:val="379FEEE2"/>
    <w:rsid w:val="37C4CB8C"/>
    <w:rsid w:val="3C5ADC45"/>
    <w:rsid w:val="402BFB47"/>
    <w:rsid w:val="4575B188"/>
    <w:rsid w:val="49E64CE6"/>
    <w:rsid w:val="4C3B4165"/>
    <w:rsid w:val="508D0A4D"/>
    <w:rsid w:val="511F9DAD"/>
    <w:rsid w:val="51F93735"/>
    <w:rsid w:val="52432FF7"/>
    <w:rsid w:val="5452D515"/>
    <w:rsid w:val="5864BAC7"/>
    <w:rsid w:val="5CA6BB0F"/>
    <w:rsid w:val="5CF5A41E"/>
    <w:rsid w:val="5E36F420"/>
    <w:rsid w:val="622D0195"/>
    <w:rsid w:val="6A754169"/>
    <w:rsid w:val="6E590516"/>
    <w:rsid w:val="7316947B"/>
    <w:rsid w:val="75A811CC"/>
    <w:rsid w:val="76666B34"/>
    <w:rsid w:val="76FC9B75"/>
    <w:rsid w:val="783D1052"/>
    <w:rsid w:val="789A0092"/>
    <w:rsid w:val="7D53A1CE"/>
    <w:rsid w:val="7D9474DC"/>
    <w:rsid w:val="7F30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6244B"/>
  <w15:chartTrackingRefBased/>
  <w15:docId w15:val="{BB5B9336-193B-4E5A-AF9D-65611471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A4"/>
    <w:pPr>
      <w:spacing w:after="0" w:line="240" w:lineRule="auto"/>
    </w:pPr>
    <w:rPr>
      <w:rFonts w:ascii="Arial" w:hAnsi="Arial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1A4"/>
    <w:pPr>
      <w:keepNext/>
      <w:keepLines/>
      <w:spacing w:before="240"/>
      <w:outlineLvl w:val="0"/>
    </w:pPr>
    <w:rPr>
      <w:rFonts w:eastAsiaTheme="majorEastAsia" w:cstheme="majorBidi"/>
      <w:color w:val="404040" w:themeColor="text1" w:themeTint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1A4"/>
    <w:pPr>
      <w:keepNext/>
      <w:keepLines/>
      <w:spacing w:before="40"/>
      <w:outlineLvl w:val="1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semiHidden/>
    <w:rsid w:val="002E31A4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Heading1"/>
    <w:link w:val="HeaderChar"/>
    <w:uiPriority w:val="99"/>
    <w:unhideWhenUsed/>
    <w:rsid w:val="002E31A4"/>
    <w:pPr>
      <w:tabs>
        <w:tab w:val="right" w:pos="9638"/>
      </w:tabs>
      <w:spacing w:before="0"/>
      <w:contextualSpacing/>
    </w:pPr>
    <w:rPr>
      <w:b/>
      <w:bCs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2E31A4"/>
    <w:rPr>
      <w:rFonts w:ascii="Arial" w:eastAsiaTheme="majorEastAsia" w:hAnsi="Arial" w:cstheme="majorBidi"/>
      <w:b/>
      <w:bCs/>
      <w:color w:val="404040" w:themeColor="text1" w:themeTint="BF"/>
      <w:sz w:val="32"/>
      <w:szCs w:val="3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31A4"/>
    <w:pPr>
      <w:pBdr>
        <w:top w:val="single" w:sz="4" w:space="10" w:color="auto"/>
      </w:pBd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E31A4"/>
    <w:rPr>
      <w:rFonts w:ascii="Arial" w:hAnsi="Arial"/>
      <w:sz w:val="16"/>
      <w:szCs w:val="24"/>
      <w:lang w:val="en-GB"/>
    </w:rPr>
  </w:style>
  <w:style w:type="table" w:styleId="TableGrid">
    <w:name w:val="Table Grid"/>
    <w:basedOn w:val="TableNormal"/>
    <w:uiPriority w:val="39"/>
    <w:rsid w:val="002E31A4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rsid w:val="00035B79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1741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1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1A4"/>
    <w:rPr>
      <w:rFonts w:ascii="Times New Roman" w:hAnsi="Times New Roman" w:cs="Times New Roman"/>
      <w:sz w:val="18"/>
      <w:szCs w:val="18"/>
      <w:lang w:val="en-GB"/>
    </w:rPr>
  </w:style>
  <w:style w:type="paragraph" w:customStyle="1" w:styleId="ExampleText">
    <w:name w:val="Example Text"/>
    <w:basedOn w:val="Normal"/>
    <w:qFormat/>
    <w:rsid w:val="002E31A4"/>
    <w:rPr>
      <w:i/>
    </w:rPr>
  </w:style>
  <w:style w:type="paragraph" w:customStyle="1" w:styleId="BodyTextItalic">
    <w:name w:val="Body Text Italic"/>
    <w:basedOn w:val="ExampleText"/>
    <w:qFormat/>
    <w:rsid w:val="002E31A4"/>
    <w:rPr>
      <w:i w:val="0"/>
    </w:rPr>
  </w:style>
  <w:style w:type="table" w:customStyle="1" w:styleId="DefaultTable">
    <w:name w:val="Default Table"/>
    <w:qFormat/>
    <w:rsid w:val="002E31A4"/>
    <w:pPr>
      <w:spacing w:after="0" w:line="240" w:lineRule="auto"/>
    </w:pPr>
    <w:rPr>
      <w:rFonts w:ascii="Minion Pro" w:eastAsia="Times New Roman" w:hAnsi="Minion Pro" w:cs="Minion Pro"/>
      <w:sz w:val="24"/>
      <w:szCs w:val="20"/>
      <w:lang w:val="en-GB" w:eastAsia="en-GB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31A4"/>
    <w:rPr>
      <w:rFonts w:ascii="Arial" w:eastAsiaTheme="majorEastAsia" w:hAnsi="Arial" w:cstheme="majorBidi"/>
      <w:color w:val="404040" w:themeColor="text1" w:themeTint="BF"/>
      <w:sz w:val="5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E31A4"/>
    <w:rPr>
      <w:rFonts w:ascii="Arial" w:eastAsiaTheme="majorEastAsia" w:hAnsi="Arial" w:cstheme="majorBidi"/>
      <w:color w:val="404040" w:themeColor="text1" w:themeTint="BF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2E31A4"/>
    <w:rPr>
      <w:rFonts w:ascii="Arial" w:hAnsi="Arial"/>
      <w:b/>
      <w:sz w:val="20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E31A4"/>
    <w:pPr>
      <w:numPr>
        <w:numId w:val="1"/>
      </w:numPr>
      <w:spacing w:line="360" w:lineRule="auto"/>
    </w:pPr>
  </w:style>
  <w:style w:type="paragraph" w:styleId="ListNumber">
    <w:name w:val="List Number"/>
    <w:basedOn w:val="Normal"/>
    <w:uiPriority w:val="99"/>
    <w:unhideWhenUsed/>
    <w:rsid w:val="002E31A4"/>
    <w:pPr>
      <w:numPr>
        <w:numId w:val="2"/>
      </w:numPr>
    </w:pPr>
  </w:style>
  <w:style w:type="paragraph" w:styleId="ListNumber2">
    <w:name w:val="List Number 2"/>
    <w:basedOn w:val="Normal"/>
    <w:uiPriority w:val="99"/>
    <w:unhideWhenUsed/>
    <w:rsid w:val="002E31A4"/>
    <w:pPr>
      <w:numPr>
        <w:numId w:val="3"/>
      </w:numPr>
    </w:pPr>
  </w:style>
  <w:style w:type="paragraph" w:styleId="ListNumber3">
    <w:name w:val="List Number 3"/>
    <w:basedOn w:val="Normal"/>
    <w:uiPriority w:val="99"/>
    <w:unhideWhenUsed/>
    <w:rsid w:val="002E31A4"/>
    <w:pPr>
      <w:numPr>
        <w:numId w:val="4"/>
      </w:numPr>
    </w:pPr>
  </w:style>
  <w:style w:type="character" w:styleId="PageNumber">
    <w:name w:val="page number"/>
    <w:basedOn w:val="DefaultParagraphFont"/>
    <w:uiPriority w:val="99"/>
    <w:semiHidden/>
    <w:unhideWhenUsed/>
    <w:rsid w:val="002E31A4"/>
    <w:rPr>
      <w:rFonts w:ascii="Arial" w:hAnsi="Arial"/>
      <w:b w:val="0"/>
      <w:i w:val="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30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83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839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839"/>
    <w:rPr>
      <w:rFonts w:ascii="Arial" w:hAnsi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B30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9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15F31"/>
  </w:style>
  <w:style w:type="paragraph" w:styleId="ListParagraph">
    <w:name w:val="List Paragraph"/>
    <w:aliases w:val="List Paragraph1,Single bullet style,Bullets,Table numbering,Questions and numbered lists"/>
    <w:basedOn w:val="Normal"/>
    <w:link w:val="ListParagraphChar"/>
    <w:uiPriority w:val="34"/>
    <w:qFormat/>
    <w:rsid w:val="009269F3"/>
    <w:pPr>
      <w:ind w:left="720"/>
      <w:contextualSpacing/>
    </w:pPr>
  </w:style>
  <w:style w:type="character" w:customStyle="1" w:styleId="ListParagraphChar">
    <w:name w:val="List Paragraph Char"/>
    <w:aliases w:val="List Paragraph1 Char,Single bullet style Char,Bullets Char,Table numbering Char,Questions and numbered lists Char"/>
    <w:basedOn w:val="DefaultParagraphFont"/>
    <w:link w:val="ListParagraph"/>
    <w:uiPriority w:val="34"/>
    <w:locked/>
    <w:rsid w:val="0090529A"/>
    <w:rPr>
      <w:rFonts w:ascii="Arial" w:hAnsi="Arial"/>
      <w:sz w:val="20"/>
      <w:szCs w:val="24"/>
      <w:lang w:val="en-GB"/>
    </w:rPr>
  </w:style>
  <w:style w:type="character" w:customStyle="1" w:styleId="eop">
    <w:name w:val="eop"/>
    <w:basedOn w:val="DefaultParagraphFont"/>
    <w:rsid w:val="00442C1E"/>
  </w:style>
  <w:style w:type="paragraph" w:customStyle="1" w:styleId="paragraph">
    <w:name w:val="paragraph"/>
    <w:basedOn w:val="Normal"/>
    <w:rsid w:val="000871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AU" w:eastAsia="en-AU"/>
    </w:rPr>
  </w:style>
  <w:style w:type="character" w:customStyle="1" w:styleId="pagebreaktextspan">
    <w:name w:val="pagebreaktextspan"/>
    <w:basedOn w:val="DefaultParagraphFont"/>
    <w:rsid w:val="00BB0696"/>
  </w:style>
  <w:style w:type="character" w:customStyle="1" w:styleId="scxw183000437">
    <w:name w:val="scxw183000437"/>
    <w:basedOn w:val="DefaultParagraphFont"/>
    <w:rsid w:val="006F3D53"/>
  </w:style>
  <w:style w:type="character" w:customStyle="1" w:styleId="tabchar">
    <w:name w:val="tabchar"/>
    <w:basedOn w:val="DefaultParagraphFont"/>
    <w:rsid w:val="006F3D53"/>
  </w:style>
  <w:style w:type="paragraph" w:customStyle="1" w:styleId="msonormal0">
    <w:name w:val="msonormal"/>
    <w:basedOn w:val="Normal"/>
    <w:rsid w:val="000860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AU" w:eastAsia="en-AU"/>
    </w:rPr>
  </w:style>
  <w:style w:type="character" w:customStyle="1" w:styleId="textrun">
    <w:name w:val="textrun"/>
    <w:basedOn w:val="DefaultParagraphFont"/>
    <w:rsid w:val="000860ED"/>
  </w:style>
  <w:style w:type="paragraph" w:customStyle="1" w:styleId="outlineelement">
    <w:name w:val="outlineelement"/>
    <w:basedOn w:val="Normal"/>
    <w:rsid w:val="000860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AU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0860ED"/>
    <w:rPr>
      <w:color w:val="800080"/>
      <w:u w:val="single"/>
    </w:rPr>
  </w:style>
  <w:style w:type="character" w:customStyle="1" w:styleId="fieldrange">
    <w:name w:val="fieldrange"/>
    <w:basedOn w:val="DefaultParagraphFont"/>
    <w:rsid w:val="000860ED"/>
  </w:style>
  <w:style w:type="character" w:customStyle="1" w:styleId="linebreakblob">
    <w:name w:val="linebreakblob"/>
    <w:basedOn w:val="DefaultParagraphFont"/>
    <w:rsid w:val="000860ED"/>
  </w:style>
  <w:style w:type="character" w:customStyle="1" w:styleId="scxw22803669">
    <w:name w:val="scxw22803669"/>
    <w:basedOn w:val="DefaultParagraphFont"/>
    <w:rsid w:val="000860ED"/>
  </w:style>
  <w:style w:type="character" w:customStyle="1" w:styleId="scxw39132688">
    <w:name w:val="scxw39132688"/>
    <w:basedOn w:val="DefaultParagraphFont"/>
    <w:rsid w:val="00A446A1"/>
  </w:style>
  <w:style w:type="table" w:styleId="GridTable4-Accent1">
    <w:name w:val="Grid Table 4 Accent 1"/>
    <w:basedOn w:val="TableNormal"/>
    <w:uiPriority w:val="49"/>
    <w:rsid w:val="002D13D6"/>
    <w:pPr>
      <w:spacing w:after="0" w:line="240" w:lineRule="auto"/>
    </w:pPr>
    <w:rPr>
      <w:sz w:val="24"/>
      <w:szCs w:val="24"/>
      <w:lang w:val="en-GB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5A484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6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9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2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6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5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76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7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5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6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8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2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3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1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3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44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19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20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1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4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5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8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99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9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061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1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3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2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0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41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8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9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0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70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4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4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0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01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0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2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3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2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8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2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6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4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9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5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81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67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08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80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26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62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6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3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85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21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0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42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7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9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6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50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46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6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15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73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7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9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1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7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3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52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91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65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7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68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3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0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5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7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8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5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8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3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0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1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20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33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8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7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7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09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2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92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8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0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5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1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8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6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2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4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2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0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6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0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1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tafesa.edu.au/apply-enrol/before-starting/student-policies/assessment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URSE%20COORDINATING\BSBXCS404\assessments\ASI-Assessment%20Student%20Instructions%20ITStudies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ous_x0020_Document_x0020_State xmlns="1c07d8c7-c900-4f17-8efa-882eb357c716">Waiting for Metadata Input</Previous_x0020_Document_x0020_State>
    <Assessment_x0020_Instrument_x0020_Identifier xmlns="1c07d8c7-c900-4f17-8efa-882eb357c716">Assignment 1 Software Requirements</Assessment_x0020_Instrument_x0020_Identifier>
    <Metadata_x0020_Completed xmlns="1c07d8c7-c900-4f17-8efa-882eb357c716">true</Metadata_x0020_Completed>
    <Quality_x0020_Checker xmlns="1c07d8c7-c900-4f17-8efa-882eb357c716">
      <UserInfo>
        <DisplayName>Nadil Sundarapperuma</DisplayName>
        <AccountId>50</AccountId>
        <AccountType/>
      </UserInfo>
    </Quality_x0020_Checker>
    <UOC_x0020_Code xmlns="1c07d8c7-c900-4f17-8efa-882eb357c716">ICTPRG546</UOC_x0020_Code>
    <Developer xmlns="1c07d8c7-c900-4f17-8efa-882eb357c716">
      <UserInfo>
        <DisplayName>Greg Lynch</DisplayName>
        <AccountId>102</AccountId>
        <AccountType/>
      </UserInfo>
    </Developer>
    <BU_x0020_Code xmlns="3b32f6f0-ddcd-4e66-a0c8-12c7c6b50ecf">BARTS</BU_x0020_Code>
    <_dlc_DocIdPersistId xmlns="3b32f6f0-ddcd-4e66-a0c8-12c7c6b50ecf" xsi:nil="true"/>
    <Change_x0020_Type xmlns="1c07d8c7-c900-4f17-8efa-882eb357c716">Major Change</Change_x0020_Type>
    <Document_x0020_Type xmlns="1c07d8c7-c900-4f17-8efa-882eb357c716">ASI - Assessment - Student Instruction</Document_x0020_Type>
    <Peer_x0020_Reviewer xmlns="1c07d8c7-c900-4f17-8efa-882eb357c716">
      <UserInfo>
        <DisplayName>Greg Lynch</DisplayName>
        <AccountId>102</AccountId>
        <AccountType/>
      </UserInfo>
    </Peer_x0020_Reviewer>
    <Activity_x0020_Code xmlns="3b32f6f0-ddcd-4e66-a0c8-12c7c6b50ecf">KJ</Activity_x0020_Code>
    <Outcome_x0020_For_x0020_Current_x0020_State xmlns="1c07d8c7-c900-4f17-8efa-882eb357c716">Waiting for Release</Outcome_x0020_For_x0020_Current_x0020_State>
    <Release_x0020_Date xmlns="1c07d8c7-c900-4f17-8efa-882eb357c716" xsi:nil="true"/>
    <_dlc_DocIdUrl xmlns="3b32f6f0-ddcd-4e66-a0c8-12c7c6b50ecf">
      <Url xsi:nil="true"/>
      <Description xsi:nil="true"/>
    </_dlc_DocIdUrl>
    <_dlc_DocId xmlns="3b32f6f0-ddcd-4e66-a0c8-12c7c6b50ecf" xsi:nil="true"/>
    <Approver xmlns="1c07d8c7-c900-4f17-8efa-882eb357c716">
      <UserInfo>
        <DisplayName>Nigel Blake</DisplayName>
        <AccountId>716</AccountId>
        <AccountType/>
      </UserInfo>
    </Approver>
    <UOC_x0020_Title xmlns="1c07d8c7-c900-4f17-8efa-882eb357c716">Validate application designs against specifications</UOC_x0020_Title>
    <Development_x0020_Completed xmlns="1c07d8c7-c900-4f17-8efa-882eb357c716">true</Development_x0020_Completed>
    <SharedWithUsers xmlns="3b32f6f0-ddcd-4e66-a0c8-12c7c6b50ecf">
      <UserInfo>
        <DisplayName/>
        <AccountId xsi:nil="true"/>
        <AccountType/>
      </UserInfo>
    </SharedWithUsers>
    <TaxCatchAll xmlns="3b32f6f0-ddcd-4e66-a0c8-12c7c6b50ecf" xsi:nil="true"/>
    <Current_x0020_Version xmlns="b6bdf438-5d47-484a-a861-ca21256032dd">1</Current_x0020_Version>
    <DateOfCurrentRelease xmlns="b6bdf438-5d47-484a-a861-ca21256032dd">2023-03-22T13:30:00+00:00</DateOfCurrentRelease>
    <Document_x0020_State xmlns="b6bdf438-5d47-484a-a861-ca21256032dd">Developer Work Completed</Document_x0020_State>
    <Release_x0020_Version xmlns="b6bdf438-5d47-484a-a861-ca21256032dd">1.0</Release_x0020_Version>
    <lcf76f155ced4ddcb4097134ff3c332f xmlns="b6bdf438-5d47-484a-a861-ca21256032dd">
      <Terms xmlns="http://schemas.microsoft.com/office/infopath/2007/PartnerControls"/>
    </lcf76f155ced4ddcb4097134ff3c332f>
    <File_x0020_Updated xmlns="b6bdf438-5d47-484a-a861-ca21256032dd">false</File_x0020_Update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0B9952F1C0A4DBB8184C3ACC36467" ma:contentTypeVersion="112" ma:contentTypeDescription="Create a new document." ma:contentTypeScope="" ma:versionID="3c7718fcdb42f8ea9e6560941744cdf5">
  <xsd:schema xmlns:xsd="http://www.w3.org/2001/XMLSchema" xmlns:xs="http://www.w3.org/2001/XMLSchema" xmlns:p="http://schemas.microsoft.com/office/2006/metadata/properties" xmlns:ns2="1c07d8c7-c900-4f17-8efa-882eb357c716" xmlns:ns3="3b32f6f0-ddcd-4e66-a0c8-12c7c6b50ecf" xmlns:ns4="b6bdf438-5d47-484a-a861-ca21256032dd" targetNamespace="http://schemas.microsoft.com/office/2006/metadata/properties" ma:root="true" ma:fieldsID="930e772cf72ddb554e7f21306fbc94c0" ns2:_="" ns3:_="" ns4:_="">
    <xsd:import namespace="1c07d8c7-c900-4f17-8efa-882eb357c716"/>
    <xsd:import namespace="3b32f6f0-ddcd-4e66-a0c8-12c7c6b50ecf"/>
    <xsd:import namespace="b6bdf438-5d47-484a-a861-ca21256032dd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2:Assessment_x0020_Instrument_x0020_Identifier" minOccurs="0"/>
                <xsd:element ref="ns2:MediaServiceFastMetadata" minOccurs="0"/>
                <xsd:element ref="ns2:MediaServiceMetadata" minOccurs="0"/>
                <xsd:element ref="ns2:Previous_x0020_Document_x0020_State" minOccurs="0"/>
                <xsd:element ref="ns2:Outcome_x0020_For_x0020_Current_x0020_State" minOccurs="0"/>
                <xsd:element ref="ns2:Developer" minOccurs="0"/>
                <xsd:element ref="ns2:Approver" minOccurs="0"/>
                <xsd:element ref="ns2:Quality_x0020_Checker" minOccurs="0"/>
                <xsd:element ref="ns2:Peer_x0020_Reviewer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tadata_x0020_Completed" minOccurs="0"/>
                <xsd:element ref="ns2:Development_x0020_Completed" minOccurs="0"/>
                <xsd:element ref="ns3:BU_x0020_Code" minOccurs="0"/>
                <xsd:element ref="ns4:Release_x0020_Version" minOccurs="0"/>
                <xsd:element ref="ns3:Activity_x0020_Code" minOccurs="0"/>
                <xsd:element ref="ns4:Current_x0020_Version" minOccurs="0"/>
                <xsd:element ref="ns2:Release_x0020_Date" minOccurs="0"/>
                <xsd:element ref="ns3:_dlc_DocId" minOccurs="0"/>
                <xsd:element ref="ns3:_dlc_DocIdUrl" minOccurs="0"/>
                <xsd:element ref="ns3:_dlc_DocIdPersistId" minOccurs="0"/>
                <xsd:element ref="ns4:Document_x0020_State" minOccurs="0"/>
                <xsd:element ref="ns3:SharedWithUsers" minOccurs="0"/>
                <xsd:element ref="ns3:SharedWithDetails" minOccurs="0"/>
                <xsd:element ref="ns2:UOC_x0020_Title" minOccurs="0"/>
                <xsd:element ref="ns2:UOC_x0020_Code" minOccurs="0"/>
                <xsd:element ref="ns2:Change_x0020_Typ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File_x0020_Updated" minOccurs="0"/>
                <xsd:element ref="ns4:DateOfCurrentRelease"/>
                <xsd:element ref="ns4:lcf76f155ced4ddcb4097134ff3c332f" minOccurs="0"/>
                <xsd:element ref="ns3:TaxCatchAll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7d8c7-c900-4f17-8efa-882eb357c716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 Code" ma:format="Dropdown" ma:internalName="Document_x0020_Type">
      <xsd:simpleType>
        <xsd:restriction base="dms:Choice">
          <xsd:enumeration value="AAI - Assessment - Assessor Instruction"/>
          <xsd:enumeration value="ACS - Assessment Cover Sheet For Students"/>
          <xsd:enumeration value="AM - Assessment Mapping"/>
          <xsd:enumeration value="AOPR - Assessor Other Party Report"/>
          <xsd:enumeration value="ASI - Assessment - Student Instruction"/>
          <xsd:enumeration value="ASDA - Assessment - Support Documents for Assessors"/>
          <xsd:enumeration value="ASDS - Assessment - Support Documents for Students"/>
          <xsd:enumeration value="ATC - Assessment Task Checklist"/>
          <xsd:enumeration value="ATCD - Assessment Task Checklist Digital"/>
          <xsd:enumeration value="ATCDRR - Assessment Task Checklist Digital Review Report"/>
          <xsd:enumeration value="ATD - Assessment Task Details"/>
          <xsd:enumeration value="PQCR - Panel Quality Check Report"/>
          <xsd:enumeration value="PRR - Peer Review Report"/>
          <xsd:enumeration value="ROA - Record of Assessment"/>
          <xsd:enumeration value="RPLACQ - RPL - Assessor Competency Questions"/>
          <xsd:enumeration value="RPLAER - RPL - Assessor Evidence Recording Summary"/>
          <xsd:enumeration value="RPLAI - RPL - Assessor Instructions"/>
          <xsd:enumeration value="RPLAOPR - RPL - Assessor Other Party Report"/>
          <xsd:enumeration value="RPLTPR - RPL - Tool Peer Review"/>
          <xsd:enumeration value="RPLSEF - RPL - Student Evidence Form"/>
          <xsd:enumeration value="RPLSSA - RPL - Student Self Assessment"/>
          <xsd:enumeration value="TAS - Training and Assessment Strategy"/>
          <xsd:enumeration value="UAO - Unit and Assessment Outline For Students"/>
          <xsd:enumeration value="VOAJ - Validation of Assessment Judgements"/>
        </xsd:restriction>
      </xsd:simpleType>
    </xsd:element>
    <xsd:element name="Assessment_x0020_Instrument_x0020_Identifier" ma:index="2" nillable="true" ma:displayName="Assessment Instrument Identifier" ma:description="Assessment Instrument Identifier must be provided for (doc types ASI, AAI, ASDA, ASDI). Brief description as per metadata table." ma:internalName="Assessment_x0020_Instrument_x0020_Identifier">
      <xsd:simpleType>
        <xsd:restriction base="dms:Text">
          <xsd:maxLength value="255"/>
        </xsd:restriction>
      </xsd:simpleType>
    </xsd:element>
    <xsd:element name="MediaServiceFastMetadata" ma:index="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Previous_x0020_Document_x0020_State" ma:index="10" nillable="true" ma:displayName="Previous Document State" ma:format="Dropdown" ma:hidden="true" ma:internalName="Previous_x0020_Document_x0020_State" ma:readOnly="false">
      <xsd:simpleType>
        <xsd:restriction base="dms:Choice">
          <xsd:enumeration value="Developer Work Completed"/>
          <xsd:enumeration value="Metadata Completed"/>
          <xsd:enumeration value="Waiting for Developer"/>
          <xsd:enumeration value="Waiting for Metadata Input"/>
        </xsd:restriction>
      </xsd:simpleType>
    </xsd:element>
    <xsd:element name="Outcome_x0020_For_x0020_Current_x0020_State" ma:index="13" nillable="true" ma:displayName="Document Set State" ma:default="Waiting for Developer" ma:format="Dropdown" ma:hidden="true" ma:internalName="Outcome_x0020_For_x0020_Current_x0020_State" ma:readOnly="false">
      <xsd:simpleType>
        <xsd:restriction base="dms:Choice">
          <xsd:enumeration value="Waiting for Developer"/>
          <xsd:enumeration value="Waiting for Peer Reviewer"/>
          <xsd:enumeration value="Waiting for Quality Checker"/>
          <xsd:enumeration value="Waiting for Approver"/>
          <xsd:enumeration value="Waiting for Second Quality Checker"/>
          <xsd:enumeration value="Waiting for SQO Compliance Check"/>
          <xsd:enumeration value="Waiting for Presentation Review"/>
          <xsd:enumeration value="Waiting for Release"/>
          <xsd:enumeration value="UOC Released"/>
        </xsd:restriction>
      </xsd:simpleType>
    </xsd:element>
    <xsd:element name="Developer" ma:index="14" nillable="true" ma:displayName="Developer" ma:hidden="true" ma:list="UserInfo" ma:SharePointGroup="0" ma:internalName="Develop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" ma:index="15" nillable="true" ma:displayName="Approver" ma:hidden="true" ma:list="UserInfo" ma:SharePointGroup="0" ma:internalName="Approv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uality_x0020_Checker" ma:index="16" nillable="true" ma:displayName="Quality Checker" ma:hidden="true" ma:list="UserInfo" ma:SharePointGroup="0" ma:internalName="Quality_x0020_Check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eer_x0020_Reviewer" ma:index="17" nillable="true" ma:displayName="Peer Reviewer" ma:hidden="true" ma:list="UserInfo" ma:SharePointGroup="0" ma:internalName="Peer_x0020_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tadata_x0020_Completed" ma:index="22" nillable="true" ma:displayName="Metadata Completed" ma:default="0" ma:internalName="Metadata_x0020_Completed">
      <xsd:simpleType>
        <xsd:restriction base="dms:Boolean"/>
      </xsd:simpleType>
    </xsd:element>
    <xsd:element name="Development_x0020_Completed" ma:index="23" nillable="true" ma:displayName="Development Completed" ma:default="0" ma:internalName="Development_x0020_Completed">
      <xsd:simpleType>
        <xsd:restriction base="dms:Boolean"/>
      </xsd:simpleType>
    </xsd:element>
    <xsd:element name="Release_x0020_Date" ma:index="28" nillable="true" ma:displayName="Release Date" ma:format="DateOnly" ma:hidden="true" ma:internalName="Release_x0020_Date" ma:readOnly="false">
      <xsd:simpleType>
        <xsd:restriction base="dms:DateTime"/>
      </xsd:simpleType>
    </xsd:element>
    <xsd:element name="UOC_x0020_Title" ma:index="35" nillable="true" ma:displayName="UOC Title" ma:hidden="true" ma:internalName="UOC_x0020_Title" ma:readOnly="false">
      <xsd:simpleType>
        <xsd:restriction base="dms:Text">
          <xsd:maxLength value="255"/>
        </xsd:restriction>
      </xsd:simpleType>
    </xsd:element>
    <xsd:element name="UOC_x0020_Code" ma:index="36" nillable="true" ma:displayName="UOC Code" ma:hidden="true" ma:indexed="true" ma:internalName="UOC_x0020_Code">
      <xsd:simpleType>
        <xsd:restriction base="dms:Text">
          <xsd:maxLength value="255"/>
        </xsd:restriction>
      </xsd:simpleType>
    </xsd:element>
    <xsd:element name="Change_x0020_Type" ma:index="37" nillable="true" ma:displayName="Change Type" ma:default="Major Change" ma:format="Dropdown" ma:hidden="true" ma:internalName="Change_x0020_Type" ma:readOnly="false">
      <xsd:simpleType>
        <xsd:restriction base="dms:Choice">
          <xsd:enumeration value="Major Change"/>
          <xsd:enumeration value="Minor Chang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2f6f0-ddcd-4e66-a0c8-12c7c6b50ecf" elementFormDefault="qualified">
    <xsd:import namespace="http://schemas.microsoft.com/office/2006/documentManagement/types"/>
    <xsd:import namespace="http://schemas.microsoft.com/office/infopath/2007/PartnerControls"/>
    <xsd:element name="BU_x0020_Code" ma:index="24" nillable="true" ma:displayName="BU Code" ma:indexed="true" ma:internalName="BU_x0020_Code0">
      <xsd:simpleType>
        <xsd:restriction base="dms:Text">
          <xsd:maxLength value="255"/>
        </xsd:restriction>
      </xsd:simpleType>
    </xsd:element>
    <xsd:element name="Activity_x0020_Code" ma:index="26" nillable="true" ma:displayName="Activity Code" ma:indexed="true" ma:internalName="Activity_x0020_Code0">
      <xsd:simpleType>
        <xsd:restriction base="dms:Text">
          <xsd:maxLength value="255"/>
        </xsd:restriction>
      </xsd:simpleType>
    </xsd:element>
    <xsd:element name="_dlc_DocId" ma:index="2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5" nillable="true" ma:displayName="Taxonomy Catch All Column" ma:hidden="true" ma:list="{31c8e8f3-b140-4ed2-b424-0492f582280d}" ma:internalName="TaxCatchAll" ma:showField="CatchAllData" ma:web="3b32f6f0-ddcd-4e66-a0c8-12c7c6b50e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df438-5d47-484a-a861-ca21256032dd" elementFormDefault="qualified">
    <xsd:import namespace="http://schemas.microsoft.com/office/2006/documentManagement/types"/>
    <xsd:import namespace="http://schemas.microsoft.com/office/infopath/2007/PartnerControls"/>
    <xsd:element name="Release_x0020_Version" ma:index="25" nillable="true" ma:displayName="Release Version" ma:indexed="true" ma:internalName="Release_x0020_Version">
      <xsd:simpleType>
        <xsd:restriction base="dms:Text">
          <xsd:maxLength value="255"/>
        </xsd:restriction>
      </xsd:simpleType>
    </xsd:element>
    <xsd:element name="Current_x0020_Version" ma:index="27" nillable="true" ma:displayName="Current Version" ma:hidden="true" ma:internalName="Current_x0020_Version" ma:readOnly="false">
      <xsd:simpleType>
        <xsd:restriction base="dms:Text">
          <xsd:maxLength value="255"/>
        </xsd:restriction>
      </xsd:simpleType>
    </xsd:element>
    <xsd:element name="Document_x0020_State" ma:index="32" nillable="true" ma:displayName="Document State" ma:default="Waiting for Metadata Input" ma:format="Dropdown" ma:hidden="true" ma:internalName="Document_x0020_State" ma:readOnly="false">
      <xsd:simpleType>
        <xsd:restriction base="dms:Choice">
          <xsd:enumeration value="Developer Work Completed"/>
          <xsd:enumeration value="Waiting for Developer"/>
          <xsd:enumeration value="Waiting for Metadata Input"/>
        </xsd:restriction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_x0020_Updated" ma:index="41" nillable="true" ma:displayName="File Updated" ma:default="0" ma:internalName="File_x0020_Updated">
      <xsd:simpleType>
        <xsd:restriction base="dms:Boolean"/>
      </xsd:simpleType>
    </xsd:element>
    <xsd:element name="DateOfCurrentRelease" ma:index="42" ma:displayName="Last Released" ma:format="DateOnly" ma:internalName="DateOfCurrentRelease" ma:readOnly="false">
      <xsd:simpleType>
        <xsd:restriction base="dms:DateTime"/>
      </xsd:simpleType>
    </xsd:element>
    <xsd:element name="lcf76f155ced4ddcb4097134ff3c332f" ma:index="44" nillable="true" ma:taxonomy="true" ma:internalName="lcf76f155ced4ddcb4097134ff3c332f" ma:taxonomyFieldName="MediaServiceImageTags" ma:displayName="Image Tags" ma:readOnly="false" ma:fieldId="{5cf76f15-5ced-4ddc-b409-7134ff3c332f}" ma:taxonomyMulti="true" ma:sspId="4281e1bc-cfd4-46d5-80cf-6a32f66762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1C4C3-DC6E-4E5E-9EC7-6A5AD233A365}">
  <ds:schemaRefs>
    <ds:schemaRef ds:uri="http://schemas.microsoft.com/office/2006/metadata/properties"/>
    <ds:schemaRef ds:uri="http://schemas.microsoft.com/office/infopath/2007/PartnerControls"/>
    <ds:schemaRef ds:uri="1c07d8c7-c900-4f17-8efa-882eb357c716"/>
    <ds:schemaRef ds:uri="3b32f6f0-ddcd-4e66-a0c8-12c7c6b50ecf"/>
    <ds:schemaRef ds:uri="b6bdf438-5d47-484a-a861-ca21256032dd"/>
  </ds:schemaRefs>
</ds:datastoreItem>
</file>

<file path=customXml/itemProps2.xml><?xml version="1.0" encoding="utf-8"?>
<ds:datastoreItem xmlns:ds="http://schemas.openxmlformats.org/officeDocument/2006/customXml" ds:itemID="{DEA0C1D3-BA7D-49B9-BE8B-B75B022947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07d8c7-c900-4f17-8efa-882eb357c716"/>
    <ds:schemaRef ds:uri="3b32f6f0-ddcd-4e66-a0c8-12c7c6b50ecf"/>
    <ds:schemaRef ds:uri="b6bdf438-5d47-484a-a861-ca2125603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E328BE-12BF-451E-9C96-9512579BFC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4A1AB4-4DC6-4839-A952-E971702A310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67D73B8-7CFA-4B9F-89F0-3487A04EA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ASI-Assessment Student Instructions ITStudies (1).dotx</Template>
  <TotalTime>51</TotalTime>
  <Pages>4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Burke</dc:creator>
  <cp:keywords/>
  <dc:description/>
  <cp:lastModifiedBy>Andre ALEXANDROV (001164110)</cp:lastModifiedBy>
  <cp:revision>4</cp:revision>
  <dcterms:created xsi:type="dcterms:W3CDTF">2023-08-11T04:38:00Z</dcterms:created>
  <dcterms:modified xsi:type="dcterms:W3CDTF">2023-08-11T05:27:00Z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0x0101009740B9952F1C0A4DBB8184C3ACC36467</vt:lpwstr>
  </property>
  <property fmtid="{D5CDD505-2E9C-101B-9397-08002B2CF9AE}" pid="3" name="Change Type">
    <vt:lpwstr>Major Change</vt:lpwstr>
  </property>
  <property fmtid="{D5CDD505-2E9C-101B-9397-08002B2CF9AE}" pid="4" name="_dlc_DocIdItemGuid">
    <vt:lpwstr>dd84535d-afbe-4855-a45a-de3fa2f96d47</vt:lpwstr>
  </property>
  <property fmtid="{D5CDD505-2E9C-101B-9397-08002B2CF9AE}" pid="5" name="Validation of Assessment Judgements Completed">
    <vt:bool>false</vt:bool>
  </property>
  <property fmtid="{D5CDD505-2E9C-101B-9397-08002B2CF9AE}" pid="6" name="Outcome From Last Check">
    <vt:lpwstr>--Select--</vt:lpwstr>
  </property>
  <property fmtid="{D5CDD505-2E9C-101B-9397-08002B2CF9AE}" pid="7" name="Approver Outcome">
    <vt:lpwstr>None</vt:lpwstr>
  </property>
  <property fmtid="{D5CDD505-2E9C-101B-9397-08002B2CF9AE}" pid="8" name="Document Set Development Type">
    <vt:lpwstr>New</vt:lpwstr>
  </property>
  <property fmtid="{D5CDD505-2E9C-101B-9397-08002B2CF9AE}" pid="9" name="Work Completed">
    <vt:bool>false</vt:bool>
  </property>
  <property fmtid="{D5CDD505-2E9C-101B-9397-08002B2CF9AE}" pid="10" name="_docset_NoMedatataSyncRequired">
    <vt:lpwstr>False</vt:lpwstr>
  </property>
  <property fmtid="{D5CDD505-2E9C-101B-9397-08002B2CF9AE}" pid="11" name="Release HTML">
    <vt:lpwstr/>
  </property>
  <property fmtid="{D5CDD505-2E9C-101B-9397-08002B2CF9AE}" pid="12" name="UOCSearchable">
    <vt:lpwstr/>
  </property>
  <property fmtid="{D5CDD505-2E9C-101B-9397-08002B2CF9AE}" pid="13" name="DocumentSetDescription">
    <vt:lpwstr/>
  </property>
  <property fmtid="{D5CDD505-2E9C-101B-9397-08002B2CF9AE}" pid="14" name="xd_ProgID">
    <vt:lpwstr/>
  </property>
  <property fmtid="{D5CDD505-2E9C-101B-9397-08002B2CF9AE}" pid="15" name="Cluster Identifier">
    <vt:lpwstr/>
  </property>
  <property fmtid="{D5CDD505-2E9C-101B-9397-08002B2CF9AE}" pid="16" name="Previous State">
    <vt:lpwstr/>
  </property>
  <property fmtid="{D5CDD505-2E9C-101B-9397-08002B2CF9AE}" pid="17" name="ComplianceAssetId">
    <vt:lpwstr/>
  </property>
  <property fmtid="{D5CDD505-2E9C-101B-9397-08002B2CF9AE}" pid="18" name="Master Repo Id">
    <vt:lpwstr/>
  </property>
  <property fmtid="{D5CDD505-2E9C-101B-9397-08002B2CF9AE}" pid="19" name="TemplateUrl">
    <vt:lpwstr/>
  </property>
  <property fmtid="{D5CDD505-2E9C-101B-9397-08002B2CF9AE}" pid="20" name="COVID-19 Remote Adaption">
    <vt:lpwstr/>
  </property>
  <property fmtid="{D5CDD505-2E9C-101B-9397-08002B2CF9AE}" pid="21" name="ActivityCodeDescription">
    <vt:lpwstr/>
  </property>
  <property fmtid="{D5CDD505-2E9C-101B-9397-08002B2CF9AE}" pid="22" name="_ExtendedDescription">
    <vt:lpwstr/>
  </property>
  <property fmtid="{D5CDD505-2E9C-101B-9397-08002B2CF9AE}" pid="23" name="DS Development Cycle">
    <vt:lpwstr/>
  </property>
  <property fmtid="{D5CDD505-2E9C-101B-9397-08002B2CF9AE}" pid="24" name="URL">
    <vt:lpwstr/>
  </property>
  <property fmtid="{D5CDD505-2E9C-101B-9397-08002B2CF9AE}" pid="25" name="xd_Signature">
    <vt:bool>false</vt:bool>
  </property>
  <property fmtid="{D5CDD505-2E9C-101B-9397-08002B2CF9AE}" pid="26" name="DocTypeCodeQual">
    <vt:lpwstr/>
  </property>
  <property fmtid="{D5CDD505-2E9C-101B-9397-08002B2CF9AE}" pid="27" name="Is Archiving">
    <vt:bool>false</vt:bool>
  </property>
  <property fmtid="{D5CDD505-2E9C-101B-9397-08002B2CF9AE}" pid="28" name="Archive Unit">
    <vt:bool>false</vt:bool>
  </property>
  <property fmtid="{D5CDD505-2E9C-101B-9397-08002B2CF9AE}" pid="29" name="Fast Tracked">
    <vt:bool>false</vt:bool>
  </property>
  <property fmtid="{D5CDD505-2E9C-101B-9397-08002B2CF9AE}" pid="30" name="ExpiredActors">
    <vt:lpwstr/>
  </property>
  <property fmtid="{D5CDD505-2E9C-101B-9397-08002B2CF9AE}" pid="31" name="Change Log">
    <vt:lpwstr/>
  </property>
  <property fmtid="{D5CDD505-2E9C-101B-9397-08002B2CF9AE}" pid="32" name="TriggerFlowInfo">
    <vt:lpwstr/>
  </property>
  <property fmtid="{D5CDD505-2E9C-101B-9397-08002B2CF9AE}" pid="33" name="EducationalManager">
    <vt:lpwstr/>
  </property>
  <property fmtid="{D5CDD505-2E9C-101B-9397-08002B2CF9AE}" pid="34" name="Qualification Identifier">
    <vt:lpwstr/>
  </property>
  <property fmtid="{D5CDD505-2E9C-101B-9397-08002B2CF9AE}" pid="35" name="Get Link">
    <vt:lpwstr>https://tafesaedu.sharepoint.com/:w:/s/qms/EZrSewYsroNNktoTYO9zam8BRwnaaJOJgOsw1zsC7WQXcA, https://tafesaedu.sharepoint.com/:w:/s/qms/EZrSewYsroNNktoTYO9zam8BRwnaaJOJgOsw1zsC7WQXcA</vt:lpwstr>
  </property>
  <property fmtid="{D5CDD505-2E9C-101B-9397-08002B2CF9AE}" pid="36" name="MediaServiceImageTags">
    <vt:lpwstr/>
  </property>
  <property fmtid="{D5CDD505-2E9C-101B-9397-08002B2CF9AE}" pid="37" name="Qual_Doc_Set">
    <vt:bool>false</vt:bool>
  </property>
  <property fmtid="{D5CDD505-2E9C-101B-9397-08002B2CF9AE}" pid="38" name="ClassificationContentMarkingHeaderShapeIds">
    <vt:lpwstr>1,2,3</vt:lpwstr>
  </property>
  <property fmtid="{D5CDD505-2E9C-101B-9397-08002B2CF9AE}" pid="39" name="ClassificationContentMarkingHeaderFontProps">
    <vt:lpwstr>#ff0000,14,Calibri</vt:lpwstr>
  </property>
  <property fmtid="{D5CDD505-2E9C-101B-9397-08002B2CF9AE}" pid="40" name="ClassificationContentMarkingHeaderText">
    <vt:lpwstr>OFFICIAL</vt:lpwstr>
  </property>
  <property fmtid="{D5CDD505-2E9C-101B-9397-08002B2CF9AE}" pid="41" name="MSIP_Label_cadccb89-6645-4547-a418-b9839adf4510_Enabled">
    <vt:lpwstr>true</vt:lpwstr>
  </property>
  <property fmtid="{D5CDD505-2E9C-101B-9397-08002B2CF9AE}" pid="42" name="MSIP_Label_cadccb89-6645-4547-a418-b9839adf4510_SetDate">
    <vt:lpwstr>2022-11-29T05:40:51Z</vt:lpwstr>
  </property>
  <property fmtid="{D5CDD505-2E9C-101B-9397-08002B2CF9AE}" pid="43" name="MSIP_Label_cadccb89-6645-4547-a418-b9839adf4510_Method">
    <vt:lpwstr>Standard</vt:lpwstr>
  </property>
  <property fmtid="{D5CDD505-2E9C-101B-9397-08002B2CF9AE}" pid="44" name="MSIP_Label_cadccb89-6645-4547-a418-b9839adf4510_Name">
    <vt:lpwstr>official</vt:lpwstr>
  </property>
  <property fmtid="{D5CDD505-2E9C-101B-9397-08002B2CF9AE}" pid="45" name="MSIP_Label_cadccb89-6645-4547-a418-b9839adf4510_SiteId">
    <vt:lpwstr>6f40af2a-bd43-4f5f-b217-f5448356ea1e</vt:lpwstr>
  </property>
  <property fmtid="{D5CDD505-2E9C-101B-9397-08002B2CF9AE}" pid="46" name="MSIP_Label_cadccb89-6645-4547-a418-b9839adf4510_ActionId">
    <vt:lpwstr>1638e254-4198-4f97-b261-584a5116ead7</vt:lpwstr>
  </property>
  <property fmtid="{D5CDD505-2E9C-101B-9397-08002B2CF9AE}" pid="47" name="MSIP_Label_cadccb89-6645-4547-a418-b9839adf4510_ContentBits">
    <vt:lpwstr>1</vt:lpwstr>
  </property>
</Properties>
</file>