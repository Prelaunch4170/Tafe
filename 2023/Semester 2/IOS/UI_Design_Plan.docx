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055AAC" w14:paraId="5858393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08B382BA" w14:textId="77777777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69AACBC5" w14:textId="4B862197" w:rsidR="006C4D2E" w:rsidRPr="00055AAC" w:rsidRDefault="00E86869" w:rsidP="006D56E5">
            <w:pPr>
              <w:rPr>
                <w:lang w:val="en-AU"/>
              </w:rPr>
            </w:pPr>
            <w:r>
              <w:rPr>
                <w:lang w:val="en-US"/>
              </w:rPr>
              <w:t>App Development Assignment</w:t>
            </w:r>
          </w:p>
        </w:tc>
      </w:tr>
    </w:tbl>
    <w:p w14:paraId="4B985F27" w14:textId="77777777" w:rsidR="006C4D2E" w:rsidRDefault="006C4D2E" w:rsidP="006C4D2E"/>
    <w:p w14:paraId="2F874964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055AAC" w14:paraId="2EF60BD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74173C38" w14:textId="77777777" w:rsidR="00035B79" w:rsidRPr="00055AAC" w:rsidRDefault="00035B79" w:rsidP="006D56E5">
            <w:r>
              <w:t xml:space="preserve">Unit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3A6E27B5" w14:textId="032011E5" w:rsidR="00035B79" w:rsidRPr="00055AAC" w:rsidRDefault="00E86869" w:rsidP="006D56E5">
            <w:pPr>
              <w:rPr>
                <w:lang w:val="en-AU"/>
              </w:rPr>
            </w:pPr>
            <w:r w:rsidRPr="00552FBF">
              <w:rPr>
                <w:lang w:val="en-US"/>
              </w:rPr>
              <w:t>ICTPRG5</w:t>
            </w:r>
            <w:r>
              <w:rPr>
                <w:lang w:val="en-US"/>
              </w:rPr>
              <w:t>3</w:t>
            </w:r>
            <w:r w:rsidRPr="00552FBF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552FBF">
              <w:rPr>
                <w:lang w:val="en-US"/>
              </w:rPr>
              <w:t>Build advanced user interface</w:t>
            </w:r>
            <w:r w:rsidR="00E749F1">
              <w:rPr>
                <w:lang w:val="en-US"/>
              </w:rPr>
              <w:t>s</w:t>
            </w:r>
          </w:p>
        </w:tc>
      </w:tr>
      <w:tr w:rsidR="00035B79" w:rsidRPr="00055AAC" w14:paraId="167B4FA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30321792" w14:textId="77777777" w:rsidR="00035B79" w:rsidRPr="00055AAC" w:rsidRDefault="00035B79" w:rsidP="006D56E5">
            <w:r>
              <w:t xml:space="preserve">Qualification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62" w:type="dxa"/>
          </w:tcPr>
          <w:p w14:paraId="0CBF004D" w14:textId="3AD920DE" w:rsidR="00035B79" w:rsidRPr="00055AAC" w:rsidRDefault="00E86869" w:rsidP="006D56E5">
            <w:pPr>
              <w:rPr>
                <w:lang w:val="en-AU"/>
              </w:rPr>
            </w:pPr>
            <w:r w:rsidRPr="00E86869">
              <w:rPr>
                <w:lang w:val="en-US"/>
              </w:rPr>
              <w:t>ICT50220 - Diploma of Information Technology</w:t>
            </w:r>
          </w:p>
        </w:tc>
      </w:tr>
      <w:tr w:rsidR="00035B79" w:rsidRPr="00055AAC" w14:paraId="39D0681F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3ABB707" w14:textId="77777777" w:rsidR="00035B79" w:rsidRPr="00055AAC" w:rsidRDefault="00035B79" w:rsidP="006D56E5">
            <w:r>
              <w:t>Business unit/Work group</w:t>
            </w:r>
          </w:p>
        </w:tc>
        <w:tc>
          <w:tcPr>
            <w:tcW w:w="5962" w:type="dxa"/>
          </w:tcPr>
          <w:p w14:paraId="3D993699" w14:textId="78796480" w:rsidR="00035B79" w:rsidRPr="00055AAC" w:rsidRDefault="00E86869" w:rsidP="006D56E5">
            <w:pPr>
              <w:rPr>
                <w:lang w:val="en-AU"/>
              </w:rPr>
            </w:pPr>
            <w:r>
              <w:rPr>
                <w:lang w:val="en-AU"/>
              </w:rPr>
              <w:t>BART</w:t>
            </w:r>
            <w:r w:rsidR="00E749F1">
              <w:rPr>
                <w:lang w:val="en-AU"/>
              </w:rPr>
              <w:t>S</w:t>
            </w:r>
            <w:r>
              <w:rPr>
                <w:lang w:val="en-AU"/>
              </w:rPr>
              <w:t>/</w:t>
            </w:r>
            <w:r w:rsidRPr="00E86869">
              <w:rPr>
                <w:lang w:val="en-AU"/>
              </w:rPr>
              <w:t>IT Studies</w:t>
            </w:r>
          </w:p>
        </w:tc>
      </w:tr>
    </w:tbl>
    <w:p w14:paraId="0B372D41" w14:textId="77777777" w:rsidR="00035B79" w:rsidRDefault="00035B79" w:rsidP="00035B79">
      <w:pPr>
        <w:rPr>
          <w:lang w:val="en-AU"/>
        </w:rPr>
      </w:pPr>
    </w:p>
    <w:p w14:paraId="5ECFCEBC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634CDDF0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53ADE02" w14:textId="77777777" w:rsidR="00035B79" w:rsidRPr="00055AAC" w:rsidRDefault="00035B79" w:rsidP="006D56E5">
            <w:r>
              <w:t xml:space="preserve">Method/s of assessment </w:t>
            </w:r>
          </w:p>
        </w:tc>
        <w:tc>
          <w:tcPr>
            <w:tcW w:w="5907" w:type="dxa"/>
          </w:tcPr>
          <w:p w14:paraId="1E63D928" w14:textId="5A1CCED6" w:rsidR="00035B79" w:rsidRDefault="00200BDB" w:rsidP="006D56E5">
            <w:pPr>
              <w:rPr>
                <w:lang w:val="en-AU"/>
              </w:rPr>
            </w:pPr>
            <w:r>
              <w:rPr>
                <w:lang w:val="en-AU"/>
              </w:rPr>
              <w:t xml:space="preserve">Product </w:t>
            </w:r>
          </w:p>
          <w:p w14:paraId="778E929E" w14:textId="77777777" w:rsidR="00035B79" w:rsidRDefault="00035B79" w:rsidP="006D56E5">
            <w:pPr>
              <w:rPr>
                <w:lang w:val="en-AU"/>
              </w:rPr>
            </w:pPr>
          </w:p>
          <w:p w14:paraId="77892492" w14:textId="77777777" w:rsidR="00035B79" w:rsidRPr="00055AAC" w:rsidRDefault="00035B79" w:rsidP="006D56E5">
            <w:pPr>
              <w:rPr>
                <w:lang w:val="en-AU"/>
              </w:rPr>
            </w:pPr>
          </w:p>
        </w:tc>
      </w:tr>
      <w:tr w:rsidR="00035B79" w:rsidRPr="00055AAC" w14:paraId="3099EB4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EB256B" w14:textId="77777777" w:rsidR="00035B79" w:rsidRPr="00055AAC" w:rsidRDefault="00035B79" w:rsidP="006D56E5">
            <w:r>
              <w:t>Overview of assessment</w:t>
            </w:r>
          </w:p>
        </w:tc>
        <w:tc>
          <w:tcPr>
            <w:tcW w:w="5907" w:type="dxa"/>
          </w:tcPr>
          <w:p w14:paraId="21AF928C" w14:textId="5045BE26" w:rsidR="00E86869" w:rsidRPr="007067DD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This assessment will require you to </w:t>
            </w:r>
            <w:r>
              <w:t>implement</w:t>
            </w:r>
            <w:r w:rsidRPr="00964961">
              <w:t xml:space="preserve"> a </w:t>
            </w:r>
            <w:r>
              <w:t>database driven shopping list application using Swift and Xcode</w:t>
            </w:r>
            <w:r w:rsidR="00281ADB">
              <w:t xml:space="preserve"> for </w:t>
            </w:r>
            <w:r w:rsidR="00281ADB">
              <w:rPr>
                <w:rFonts w:eastAsia="Times New Roman" w:cs="Times New Roman"/>
                <w:lang w:val="en-US"/>
              </w:rPr>
              <w:t>iPhone and iPad devices</w:t>
            </w:r>
            <w:r>
              <w:t>.</w:t>
            </w:r>
          </w:p>
          <w:p w14:paraId="499D3F80" w14:textId="26125E78" w:rsidR="00035B79" w:rsidRPr="007E0E95" w:rsidRDefault="00035B79" w:rsidP="007E0E95">
            <w:pPr>
              <w:rPr>
                <w:rFonts w:eastAsia="Times New Roman" w:cs="Times New Roman"/>
                <w:lang w:val="en-US"/>
              </w:rPr>
            </w:pPr>
          </w:p>
        </w:tc>
      </w:tr>
      <w:tr w:rsidR="00E86869" w:rsidRPr="005453FB" w14:paraId="736C9A6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BE35A69" w14:textId="77777777" w:rsidR="00E86869" w:rsidRPr="005453FB" w:rsidRDefault="00E86869" w:rsidP="00E86869">
            <w:r w:rsidRPr="005453FB">
              <w:t>Task/s to be assessed</w:t>
            </w:r>
          </w:p>
        </w:tc>
        <w:tc>
          <w:tcPr>
            <w:tcW w:w="5907" w:type="dxa"/>
          </w:tcPr>
          <w:p w14:paraId="3CAEE383" w14:textId="77777777" w:rsidR="00CF0CCF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This is a practical task and will require you to</w:t>
            </w:r>
            <w:r>
              <w:rPr>
                <w:rFonts w:eastAsia="Times New Roman" w:cs="Times New Roman"/>
                <w:lang w:val="en-US"/>
              </w:rPr>
              <w:t xml:space="preserve"> design</w:t>
            </w:r>
            <w:r w:rsidRPr="00703ED6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 xml:space="preserve">and </w:t>
            </w:r>
            <w:r w:rsidRPr="00703ED6">
              <w:rPr>
                <w:rFonts w:eastAsia="Times New Roman" w:cs="Times New Roman"/>
                <w:lang w:val="en-US"/>
              </w:rPr>
              <w:t xml:space="preserve">code in the </w:t>
            </w:r>
            <w:r>
              <w:rPr>
                <w:rFonts w:eastAsia="Times New Roman" w:cs="Times New Roman"/>
                <w:lang w:val="en-US"/>
              </w:rPr>
              <w:t>Swift</w:t>
            </w:r>
            <w:r w:rsidRPr="00703ED6">
              <w:rPr>
                <w:rFonts w:eastAsia="Times New Roman" w:cs="Times New Roman"/>
                <w:lang w:val="en-US"/>
              </w:rPr>
              <w:t xml:space="preserve"> languag</w:t>
            </w:r>
            <w:r>
              <w:rPr>
                <w:rFonts w:eastAsia="Times New Roman" w:cs="Times New Roman"/>
                <w:lang w:val="en-US"/>
              </w:rPr>
              <w:t xml:space="preserve">e and XCode IDE. </w:t>
            </w:r>
          </w:p>
          <w:p w14:paraId="679D5CEF" w14:textId="77777777" w:rsidR="00CF0CCF" w:rsidRDefault="00CF0CCF" w:rsidP="00E86869">
            <w:pPr>
              <w:rPr>
                <w:rFonts w:eastAsia="Times New Roman" w:cs="Times New Roman"/>
                <w:lang w:val="en-US"/>
              </w:rPr>
            </w:pPr>
          </w:p>
          <w:p w14:paraId="13967BDA" w14:textId="77777777" w:rsidR="00675B47" w:rsidRPr="00E355CC" w:rsidRDefault="00675B47" w:rsidP="00675B47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E355CC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E355CC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03FA75AE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 – Identifying the Tools and Planning the UI</w:t>
            </w:r>
          </w:p>
          <w:p w14:paraId="3A814EA8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II – Prototyping the UI</w:t>
            </w:r>
          </w:p>
          <w:p w14:paraId="0DB35096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Part III – Implementation </w:t>
            </w:r>
          </w:p>
          <w:p w14:paraId="33273DE5" w14:textId="77777777" w:rsidR="00CF0CCF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IV – Customization/Personalization</w:t>
            </w:r>
          </w:p>
          <w:p w14:paraId="5509A5E2" w14:textId="77777777" w:rsidR="00675B47" w:rsidRPr="00E355CC" w:rsidRDefault="00CF0CCF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55C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 V – Welcome Screen</w:t>
            </w:r>
          </w:p>
          <w:p w14:paraId="62CB0F6F" w14:textId="33D83FC4" w:rsidR="00CF0CCF" w:rsidRPr="00E355CC" w:rsidRDefault="049E0779" w:rsidP="00CF0C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lang w:val="en-US"/>
              </w:rPr>
            </w:pPr>
            <w:r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Part VI: </w:t>
            </w:r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Testing to Confirm Alignment </w:t>
            </w:r>
            <w:proofErr w:type="gramStart"/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</w:t>
            </w:r>
            <w:proofErr w:type="gramEnd"/>
            <w:r w:rsidR="26B9D65F" w:rsidRPr="26B9D65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UI User Requirements</w:t>
            </w:r>
          </w:p>
          <w:p w14:paraId="12737C1A" w14:textId="6E2DAE09" w:rsidR="00E86869" w:rsidRPr="000509D5" w:rsidRDefault="00E86869" w:rsidP="00E86869">
            <w:pPr>
              <w:rPr>
                <w:bCs/>
                <w:iCs/>
              </w:rPr>
            </w:pPr>
          </w:p>
        </w:tc>
      </w:tr>
      <w:tr w:rsidR="00E86869" w:rsidRPr="00055AAC" w14:paraId="33F37C69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86D5583" w14:textId="77777777" w:rsidR="00E86869" w:rsidRPr="00055AAC" w:rsidRDefault="00E86869" w:rsidP="00E86869">
            <w:r>
              <w:t>Time allowed</w:t>
            </w:r>
          </w:p>
        </w:tc>
        <w:tc>
          <w:tcPr>
            <w:tcW w:w="5907" w:type="dxa"/>
          </w:tcPr>
          <w:p w14:paraId="1C650FA0" w14:textId="77777777" w:rsidR="000138FE" w:rsidRDefault="000138FE" w:rsidP="000138FE">
            <w:bookmarkStart w:id="0" w:name="_Hlk56156131"/>
            <w:r>
              <w:t xml:space="preserve">Refer to your schedule for submission dates </w:t>
            </w:r>
            <w:bookmarkEnd w:id="0"/>
          </w:p>
          <w:p w14:paraId="7521FCFD" w14:textId="7CFD4C4D" w:rsidR="00E86869" w:rsidRPr="00930A8B" w:rsidRDefault="00E86869" w:rsidP="00E86869"/>
        </w:tc>
      </w:tr>
      <w:tr w:rsidR="00E86869" w:rsidRPr="00055AAC" w14:paraId="3D136A5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F89459" w14:textId="77777777" w:rsidR="00E86869" w:rsidRPr="00055AAC" w:rsidRDefault="00E86869" w:rsidP="00E86869">
            <w:r>
              <w:t>Location of assessment</w:t>
            </w:r>
          </w:p>
        </w:tc>
        <w:tc>
          <w:tcPr>
            <w:tcW w:w="5907" w:type="dxa"/>
          </w:tcPr>
          <w:p w14:paraId="788E0081" w14:textId="77777777" w:rsidR="000B2687" w:rsidRDefault="000B2687" w:rsidP="000B2687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</w:t>
            </w:r>
            <w:proofErr w:type="gramStart"/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see</w:t>
            </w:r>
            <w:proofErr w:type="gramEnd"/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 Resources Required section below)</w:t>
            </w:r>
          </w:p>
          <w:p w14:paraId="2A08409F" w14:textId="77777777" w:rsidR="00E86869" w:rsidRDefault="00E86869" w:rsidP="00E86869">
            <w:pPr>
              <w:rPr>
                <w:lang w:val="en-AU"/>
              </w:rPr>
            </w:pPr>
          </w:p>
          <w:p w14:paraId="19A3D447" w14:textId="77777777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057EA81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CE2FDBF" w14:textId="77777777" w:rsidR="00E86869" w:rsidRDefault="00E86869" w:rsidP="00E86869">
            <w:r>
              <w:t>Decision making rules</w:t>
            </w:r>
          </w:p>
        </w:tc>
        <w:tc>
          <w:tcPr>
            <w:tcW w:w="5907" w:type="dxa"/>
          </w:tcPr>
          <w:p w14:paraId="1B2D4B13" w14:textId="0015606D" w:rsidR="00E86869" w:rsidRDefault="00E86869" w:rsidP="00E86869">
            <w:pPr>
              <w:rPr>
                <w:lang w:val="en-AU"/>
              </w:rPr>
            </w:pPr>
            <w:r w:rsidRPr="00703ED6">
              <w:rPr>
                <w:rFonts w:eastAsia="Times New Roman" w:cs="Times New Roman"/>
                <w:lang w:val="en-US"/>
              </w:rPr>
              <w:t>To receive a satisfactory outcome for this assessment you must complete all parts correctly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  <w:p w14:paraId="33A5E4B4" w14:textId="77777777" w:rsidR="00E86869" w:rsidRDefault="00E86869" w:rsidP="00E86869">
            <w:pPr>
              <w:rPr>
                <w:lang w:val="en-AU"/>
              </w:rPr>
            </w:pPr>
          </w:p>
          <w:p w14:paraId="7E43AE32" w14:textId="77777777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21F698E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702E11A" w14:textId="77777777" w:rsidR="00E86869" w:rsidRDefault="00E86869" w:rsidP="00E86869">
            <w:r>
              <w:t>Assessment conditions</w:t>
            </w:r>
          </w:p>
        </w:tc>
        <w:tc>
          <w:tcPr>
            <w:tcW w:w="5907" w:type="dxa"/>
          </w:tcPr>
          <w:p w14:paraId="17DABCFD" w14:textId="77777777" w:rsidR="0098642C" w:rsidRDefault="0098642C" w:rsidP="0098642C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undertaken where </w:t>
            </w:r>
            <w:r>
              <w:rPr>
                <w:rFonts w:cs="Times New Roman"/>
                <w:lang w:val="en-US"/>
              </w:rPr>
              <w:t xml:space="preserve">the conditions replicate </w:t>
            </w:r>
            <w:r w:rsidRPr="00245EDD">
              <w:rPr>
                <w:rFonts w:cs="Times New Roman"/>
                <w:lang w:val="en-US"/>
              </w:rPr>
              <w:t xml:space="preserve">noise levels and interruptions </w:t>
            </w:r>
            <w:r>
              <w:rPr>
                <w:rFonts w:cs="Times New Roman"/>
                <w:lang w:val="en-US"/>
              </w:rPr>
              <w:t>that people typically experience working in the ICT</w:t>
            </w:r>
            <w:r w:rsidRPr="00245EDD">
              <w:rPr>
                <w:rFonts w:cs="Times New Roman"/>
                <w:lang w:val="en-US"/>
              </w:rPr>
              <w:t xml:space="preserve"> industry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D90F214" w14:textId="77777777" w:rsidR="0098642C" w:rsidRDefault="0098642C" w:rsidP="0098642C">
            <w:pPr>
              <w:rPr>
                <w:rFonts w:cs="Times New Roman"/>
                <w:lang w:val="en-US"/>
              </w:rPr>
            </w:pPr>
          </w:p>
          <w:p w14:paraId="7CA3BDA2" w14:textId="4EAE092F" w:rsidR="0098642C" w:rsidRDefault="0098642C" w:rsidP="0098642C">
            <w:pPr>
              <w:rPr>
                <w:rFonts w:cs="Times New Roman"/>
                <w:lang w:val="en-US"/>
              </w:rPr>
            </w:pPr>
            <w:bookmarkStart w:id="1" w:name="_Hlk56156091"/>
            <w:r>
              <w:rPr>
                <w:rFonts w:cs="Times New Roman"/>
                <w:lang w:val="en-US"/>
              </w:rPr>
              <w:t xml:space="preserve">This is </w:t>
            </w:r>
            <w:r w:rsidR="00E355CC">
              <w:rPr>
                <w:rFonts w:cs="Times New Roman"/>
                <w:lang w:val="en-US"/>
              </w:rPr>
              <w:t xml:space="preserve">an </w:t>
            </w:r>
            <w:r>
              <w:rPr>
                <w:rFonts w:cs="Times New Roman"/>
                <w:lang w:val="en-US"/>
              </w:rPr>
              <w:t xml:space="preserve">unsupervised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30AEDDEC" w14:textId="77777777" w:rsidR="0098642C" w:rsidRDefault="0098642C" w:rsidP="0098642C">
            <w:pPr>
              <w:rPr>
                <w:rFonts w:cs="Times New Roman"/>
                <w:lang w:val="en-US"/>
              </w:rPr>
            </w:pPr>
          </w:p>
          <w:p w14:paraId="3F847A21" w14:textId="77777777" w:rsidR="0098642C" w:rsidRDefault="0098642C" w:rsidP="0098642C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>This is not group work and must be completed as an individual.</w:t>
            </w:r>
          </w:p>
          <w:bookmarkEnd w:id="1"/>
          <w:p w14:paraId="1B22D29D" w14:textId="722F3395" w:rsidR="00E86869" w:rsidRPr="00055AAC" w:rsidRDefault="00E86869" w:rsidP="00E86869">
            <w:pPr>
              <w:rPr>
                <w:lang w:val="en-AU"/>
              </w:rPr>
            </w:pPr>
          </w:p>
        </w:tc>
      </w:tr>
      <w:tr w:rsidR="00E86869" w:rsidRPr="00055AAC" w14:paraId="4AAE72E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C544417" w14:textId="77777777" w:rsidR="00E86869" w:rsidRDefault="00E86869" w:rsidP="00E86869">
            <w:r>
              <w:t>Resources required</w:t>
            </w:r>
          </w:p>
        </w:tc>
        <w:tc>
          <w:tcPr>
            <w:tcW w:w="5907" w:type="dxa"/>
          </w:tcPr>
          <w:p w14:paraId="76C6E7EB" w14:textId="77777777" w:rsidR="00E872DD" w:rsidRDefault="00E86869" w:rsidP="00E86869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To complete this assignment, you will need to use</w:t>
            </w:r>
            <w:r w:rsidR="00E872DD">
              <w:rPr>
                <w:rFonts w:eastAsia="Times New Roman" w:cs="Times New Roman"/>
                <w:lang w:val="en-US"/>
              </w:rPr>
              <w:t xml:space="preserve"> the following:</w:t>
            </w:r>
          </w:p>
          <w:p w14:paraId="7712A2D2" w14:textId="77777777" w:rsidR="00CB6CE6" w:rsidRDefault="00CB6CE6" w:rsidP="00CB6CE6">
            <w:r w:rsidRPr="00774C15">
              <w:t xml:space="preserve">MS </w:t>
            </w:r>
            <w:r>
              <w:t>Word</w:t>
            </w:r>
            <w:r w:rsidRPr="00774C15">
              <w:br/>
            </w:r>
            <w:r>
              <w:t>XCode</w:t>
            </w:r>
          </w:p>
          <w:p w14:paraId="20FD489A" w14:textId="77777777" w:rsidR="00CB6CE6" w:rsidRDefault="00CB6CE6" w:rsidP="00CB6CE6">
            <w:r>
              <w:t>SQLite Browser</w:t>
            </w:r>
          </w:p>
          <w:p w14:paraId="2FD70E98" w14:textId="77777777" w:rsidR="00CB6CE6" w:rsidRDefault="00CB6CE6" w:rsidP="00CB6CE6">
            <w:r>
              <w:lastRenderedPageBreak/>
              <w:t>Following document is provided</w:t>
            </w:r>
          </w:p>
          <w:p w14:paraId="68579E1B" w14:textId="77777777" w:rsidR="00CB6CE6" w:rsidRPr="00B63C3B" w:rsidRDefault="00000000" w:rsidP="00CB6CE6">
            <w:pPr>
              <w:pStyle w:val="NoSpacing"/>
              <w:rPr>
                <w:rFonts w:cs="Arial"/>
                <w:bCs/>
                <w:color w:val="000000"/>
                <w:szCs w:val="20"/>
              </w:rPr>
            </w:pPr>
            <w:hyperlink r:id="rId11" w:history="1">
              <w:proofErr w:type="spellStart"/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>ITWorks</w:t>
              </w:r>
              <w:proofErr w:type="spellEnd"/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 xml:space="preserve"> </w:t>
              </w:r>
              <w:r w:rsidR="00CB6CE6">
                <w:rPr>
                  <w:rStyle w:val="Hyperlink"/>
                  <w:rFonts w:cs="Arial"/>
                  <w:szCs w:val="20"/>
                  <w:shd w:val="clear" w:color="auto" w:fill="FFFFFF"/>
                </w:rPr>
                <w:t xml:space="preserve">Swift </w:t>
              </w:r>
              <w:r w:rsidR="00CB6CE6" w:rsidRPr="00B63C3B">
                <w:rPr>
                  <w:rStyle w:val="Hyperlink"/>
                  <w:rFonts w:cs="Arial"/>
                  <w:szCs w:val="20"/>
                  <w:shd w:val="clear" w:color="auto" w:fill="FFFFFF"/>
                </w:rPr>
                <w:t>coding standards</w:t>
              </w:r>
            </w:hyperlink>
          </w:p>
          <w:p w14:paraId="1895ECE9" w14:textId="753F4A41" w:rsidR="001F252C" w:rsidRPr="00E22ABF" w:rsidRDefault="00E86869" w:rsidP="00E22ABF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E86869" w:rsidRPr="00055AAC" w14:paraId="4A0283E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17B9E21" w14:textId="77777777" w:rsidR="00E86869" w:rsidRDefault="00E86869" w:rsidP="00E86869">
            <w:r>
              <w:lastRenderedPageBreak/>
              <w:t>Result notification and reassessment information</w:t>
            </w:r>
          </w:p>
        </w:tc>
        <w:tc>
          <w:tcPr>
            <w:tcW w:w="5907" w:type="dxa"/>
          </w:tcPr>
          <w:p w14:paraId="728A4B60" w14:textId="51D60387" w:rsidR="00E27BD4" w:rsidRPr="00E27BD4" w:rsidRDefault="00E27BD4" w:rsidP="00E27BD4">
            <w:pPr>
              <w:rPr>
                <w:rFonts w:eastAsia="Times New Roman" w:cs="Times New Roman"/>
                <w:lang w:val="en-US"/>
              </w:rPr>
            </w:pPr>
            <w:r w:rsidRPr="00E27BD4">
              <w:rPr>
                <w:rFonts w:eastAsia="Times New Roman" w:cs="Times New Roman"/>
                <w:lang w:val="en-US"/>
              </w:rPr>
              <w:t>You will be provided feedback and the result for your assignment on TAFESA Learn. You will be given the chance to resubmit with required corrections only once.</w:t>
            </w:r>
          </w:p>
          <w:p w14:paraId="473EA9BD" w14:textId="2A8DC355" w:rsidR="00E86869" w:rsidRPr="00055AAC" w:rsidRDefault="00E27BD4" w:rsidP="00E27BD4">
            <w:pPr>
              <w:rPr>
                <w:lang w:val="en-AU"/>
              </w:rPr>
            </w:pPr>
            <w:r w:rsidRPr="00E27BD4">
              <w:rPr>
                <w:rFonts w:eastAsia="Times New Roman" w:cs="Times New Roman"/>
                <w:lang w:val="en-US"/>
              </w:rPr>
              <w:t xml:space="preserve">Refer to the TAFE SA assessment policy for more information </w:t>
            </w:r>
            <w:hyperlink r:id="rId12" w:history="1">
              <w:r w:rsidRPr="009F0ECA">
                <w:rPr>
                  <w:rStyle w:val="Hyperlink"/>
                  <w:rFonts w:eastAsia="Times New Roman" w:cs="Times New Roman"/>
                  <w:lang w:val="en-US"/>
                </w:rPr>
                <w:t>https://www.tafesa.edu.au/apply-enrol/before-starting/student-policies/assessment</w:t>
              </w:r>
            </w:hyperlink>
            <w:r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</w:tbl>
    <w:p w14:paraId="5D8AF49B" w14:textId="77777777" w:rsidR="00035B79" w:rsidRDefault="00035B79"/>
    <w:p w14:paraId="36D6C749" w14:textId="77777777" w:rsidR="00035B79" w:rsidRDefault="00035B79">
      <w:pPr>
        <w:spacing w:after="160" w:line="259" w:lineRule="auto"/>
      </w:pPr>
      <w:r>
        <w:br w:type="page"/>
      </w:r>
    </w:p>
    <w:p w14:paraId="419CD154" w14:textId="77777777" w:rsidR="00D42438" w:rsidRPr="00501D3D" w:rsidRDefault="00D42438" w:rsidP="00D42438">
      <w:pPr>
        <w:pStyle w:val="Heading3"/>
        <w:jc w:val="center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lastRenderedPageBreak/>
        <w:t>App Development Assignment</w:t>
      </w:r>
    </w:p>
    <w:p w14:paraId="38175EDB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</w:p>
    <w:p w14:paraId="739EBB24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t>Developing a Shopping List iOS Application</w:t>
      </w:r>
    </w:p>
    <w:p w14:paraId="2B7E4E23" w14:textId="77777777" w:rsidR="00D42438" w:rsidRPr="00501D3D" w:rsidRDefault="00D42438" w:rsidP="00D42438">
      <w:pPr>
        <w:rPr>
          <w:rFonts w:cs="Arial"/>
          <w:bCs/>
          <w:color w:val="000000"/>
          <w:sz w:val="22"/>
          <w:szCs w:val="22"/>
        </w:rPr>
      </w:pPr>
    </w:p>
    <w:p w14:paraId="27886A82" w14:textId="77777777" w:rsidR="00D42438" w:rsidRPr="00501D3D" w:rsidRDefault="00D42438" w:rsidP="00D42438">
      <w:pPr>
        <w:pStyle w:val="Heading3"/>
        <w:rPr>
          <w:rFonts w:cs="Arial"/>
          <w:sz w:val="22"/>
          <w:szCs w:val="22"/>
        </w:rPr>
      </w:pPr>
      <w:r w:rsidRPr="00501D3D">
        <w:rPr>
          <w:rFonts w:cs="Arial"/>
          <w:sz w:val="22"/>
          <w:szCs w:val="22"/>
        </w:rPr>
        <w:t>Background</w:t>
      </w:r>
    </w:p>
    <w:p w14:paraId="376AD63E" w14:textId="77777777" w:rsidR="00D42438" w:rsidRPr="00501D3D" w:rsidRDefault="00D42438" w:rsidP="00D42438">
      <w:pPr>
        <w:jc w:val="both"/>
        <w:rPr>
          <w:rFonts w:cs="Arial"/>
          <w:sz w:val="22"/>
          <w:szCs w:val="22"/>
        </w:rPr>
      </w:pPr>
    </w:p>
    <w:p w14:paraId="18A9DA46" w14:textId="61389E2E" w:rsidR="00D42438" w:rsidRPr="00501D3D" w:rsidRDefault="00D42438" w:rsidP="00D42438">
      <w:pPr>
        <w:jc w:val="both"/>
        <w:rPr>
          <w:rFonts w:cs="Arial"/>
          <w:b/>
          <w:sz w:val="22"/>
          <w:szCs w:val="22"/>
        </w:rPr>
      </w:pPr>
      <w:r w:rsidRPr="00501D3D">
        <w:rPr>
          <w:rFonts w:cs="Arial"/>
          <w:sz w:val="22"/>
          <w:szCs w:val="22"/>
        </w:rPr>
        <w:t xml:space="preserve">A customer has approached </w:t>
      </w:r>
      <w:proofErr w:type="spellStart"/>
      <w:r w:rsidRPr="00501D3D">
        <w:rPr>
          <w:rFonts w:cs="Arial"/>
          <w:sz w:val="22"/>
          <w:szCs w:val="22"/>
        </w:rPr>
        <w:t>ITWorks</w:t>
      </w:r>
      <w:proofErr w:type="spellEnd"/>
      <w:r w:rsidRPr="00501D3D">
        <w:rPr>
          <w:rFonts w:cs="Arial"/>
          <w:sz w:val="22"/>
          <w:szCs w:val="22"/>
        </w:rPr>
        <w:t xml:space="preserve"> to implement a database driven shopping list application</w:t>
      </w:r>
      <w:r w:rsidR="00A15B0B" w:rsidRPr="00501D3D">
        <w:rPr>
          <w:rFonts w:cs="Arial"/>
          <w:sz w:val="22"/>
          <w:szCs w:val="22"/>
        </w:rPr>
        <w:t xml:space="preserve"> for iOS users</w:t>
      </w:r>
      <w:r w:rsidRPr="00501D3D">
        <w:rPr>
          <w:rFonts w:cs="Arial"/>
          <w:sz w:val="22"/>
          <w:szCs w:val="22"/>
        </w:rPr>
        <w:t xml:space="preserve">. </w:t>
      </w:r>
      <w:proofErr w:type="spellStart"/>
      <w:r w:rsidRPr="00501D3D">
        <w:rPr>
          <w:rFonts w:cs="Arial"/>
          <w:sz w:val="22"/>
          <w:szCs w:val="22"/>
        </w:rPr>
        <w:t>ITWorks</w:t>
      </w:r>
      <w:proofErr w:type="spellEnd"/>
      <w:r w:rsidRPr="00501D3D">
        <w:rPr>
          <w:rFonts w:cs="Arial"/>
          <w:sz w:val="22"/>
          <w:szCs w:val="22"/>
        </w:rPr>
        <w:t xml:space="preserve"> have requested you to build a prototype to demonstrate to the client. Your application will help users to manage their shopping with some added functionality. </w:t>
      </w:r>
      <w:bookmarkStart w:id="2" w:name="_Hlk504556034"/>
      <w:r w:rsidRPr="00501D3D">
        <w:rPr>
          <w:rFonts w:cs="Arial"/>
          <w:sz w:val="22"/>
          <w:szCs w:val="22"/>
        </w:rPr>
        <w:t>Please note that your lecturer will act as the client.</w:t>
      </w:r>
      <w:bookmarkEnd w:id="2"/>
    </w:p>
    <w:p w14:paraId="4727696D" w14:textId="3E0D86A6" w:rsidR="00D42438" w:rsidRDefault="00D42438" w:rsidP="00D42438">
      <w:pPr>
        <w:pStyle w:val="Heading3"/>
        <w:rPr>
          <w:rFonts w:cs="Arial"/>
          <w:sz w:val="22"/>
          <w:szCs w:val="22"/>
        </w:rPr>
      </w:pPr>
    </w:p>
    <w:p w14:paraId="3D09867B" w14:textId="77777777" w:rsidR="00844ABC" w:rsidRPr="00501D3D" w:rsidRDefault="00844ABC" w:rsidP="00844ABC">
      <w:pPr>
        <w:rPr>
          <w:rFonts w:cs="Arial"/>
          <w:bCs/>
          <w:color w:val="000000"/>
          <w:sz w:val="22"/>
          <w:szCs w:val="22"/>
        </w:rPr>
      </w:pPr>
      <w:r w:rsidRPr="7D4E08DA">
        <w:rPr>
          <w:rFonts w:cs="Arial"/>
          <w:color w:val="000000" w:themeColor="text1"/>
          <w:sz w:val="22"/>
          <w:szCs w:val="22"/>
        </w:rPr>
        <w:t>The application will allow users to store and manage their shopping list. The user will be able to perform following functionalities.</w:t>
      </w:r>
    </w:p>
    <w:p w14:paraId="3178EB22" w14:textId="77777777" w:rsidR="00844ABC" w:rsidRPr="00501D3D" w:rsidRDefault="00844ABC" w:rsidP="00844ABC">
      <w:pPr>
        <w:rPr>
          <w:rFonts w:cs="Arial"/>
          <w:b/>
          <w:bCs/>
          <w:color w:val="000000"/>
          <w:sz w:val="22"/>
          <w:szCs w:val="22"/>
        </w:rPr>
      </w:pPr>
      <w:r w:rsidRPr="00501D3D">
        <w:rPr>
          <w:rFonts w:cs="Arial"/>
          <w:b/>
          <w:bCs/>
          <w:color w:val="000000"/>
          <w:sz w:val="22"/>
          <w:szCs w:val="22"/>
        </w:rPr>
        <w:t>Functionalities</w:t>
      </w:r>
    </w:p>
    <w:p w14:paraId="06E15803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Add Items to the shopping List</w:t>
      </w:r>
      <w:r w:rsidRPr="00501D3D">
        <w:rPr>
          <w:rFonts w:ascii="Arial" w:hAnsi="Arial" w:cs="Arial"/>
        </w:rPr>
        <w:t xml:space="preserve"> – User will be able to add new shopping items to the list. Each item should have item name, price, type</w:t>
      </w:r>
      <w:r w:rsidRPr="53073593">
        <w:rPr>
          <w:rFonts w:ascii="Arial" w:hAnsi="Arial" w:cs="Arial"/>
        </w:rPr>
        <w:t>,</w:t>
      </w:r>
      <w:r w:rsidRPr="00501D3D">
        <w:rPr>
          <w:rFonts w:ascii="Arial" w:hAnsi="Arial" w:cs="Arial"/>
        </w:rPr>
        <w:t xml:space="preserve"> and quantity.</w:t>
      </w:r>
    </w:p>
    <w:p w14:paraId="0DFA2AB5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Display Items</w:t>
      </w:r>
      <w:r w:rsidRPr="00501D3D">
        <w:rPr>
          <w:rFonts w:ascii="Arial" w:hAnsi="Arial" w:cs="Arial"/>
        </w:rPr>
        <w:t xml:space="preserve"> – User will be able to view the shopping list</w:t>
      </w:r>
      <w:r w:rsidRPr="69759E8E">
        <w:rPr>
          <w:rFonts w:ascii="Arial" w:hAnsi="Arial" w:cs="Arial"/>
        </w:rPr>
        <w:t>.</w:t>
      </w:r>
    </w:p>
    <w:p w14:paraId="51451D65" w14:textId="77777777" w:rsidR="00844ABC" w:rsidRPr="00501D3D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 xml:space="preserve">Remove Items </w:t>
      </w:r>
      <w:r w:rsidRPr="00501D3D">
        <w:rPr>
          <w:rFonts w:ascii="Arial" w:hAnsi="Arial" w:cs="Arial"/>
        </w:rPr>
        <w:t>– User will be able to remove items from the list</w:t>
      </w:r>
      <w:r w:rsidRPr="62116B27">
        <w:rPr>
          <w:rFonts w:ascii="Arial" w:hAnsi="Arial" w:cs="Arial"/>
        </w:rPr>
        <w:t>.</w:t>
      </w:r>
    </w:p>
    <w:p w14:paraId="10FE7857" w14:textId="359A444E" w:rsidR="004A73CE" w:rsidRDefault="00844ABC" w:rsidP="00844AB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  <w:b/>
        </w:rPr>
        <w:t>Settings</w:t>
      </w:r>
    </w:p>
    <w:p w14:paraId="5D0065D1" w14:textId="6CDC9CC8" w:rsidR="004A73CE" w:rsidRDefault="00844ABC" w:rsidP="004A73C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501D3D">
        <w:rPr>
          <w:rFonts w:ascii="Arial" w:hAnsi="Arial" w:cs="Arial"/>
        </w:rPr>
        <w:t>User will be able to customize the applications by changing the background colour</w:t>
      </w:r>
      <w:r w:rsidR="00B8292F">
        <w:rPr>
          <w:rFonts w:ascii="Arial" w:hAnsi="Arial" w:cs="Arial"/>
        </w:rPr>
        <w:t xml:space="preserve">. </w:t>
      </w:r>
    </w:p>
    <w:p w14:paraId="63859C02" w14:textId="6BA7263D" w:rsidR="00844ABC" w:rsidRPr="00501D3D" w:rsidRDefault="00C8369C" w:rsidP="004A73C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Application will be able to display </w:t>
      </w:r>
      <w:r w:rsidR="003A445D">
        <w:rPr>
          <w:rFonts w:ascii="Arial" w:hAnsi="Arial" w:cs="Arial"/>
        </w:rPr>
        <w:t xml:space="preserve">nearby shops based </w:t>
      </w:r>
      <w:r w:rsidR="006E70B0">
        <w:rPr>
          <w:rFonts w:ascii="Arial" w:hAnsi="Arial" w:cs="Arial"/>
        </w:rPr>
        <w:t>on the user location</w:t>
      </w:r>
    </w:p>
    <w:p w14:paraId="518F354F" w14:textId="77777777" w:rsidR="00AB3E62" w:rsidRPr="00501D3D" w:rsidRDefault="00AB3E62" w:rsidP="00AB3E62">
      <w:pPr>
        <w:rPr>
          <w:rFonts w:cs="Arial"/>
          <w:b/>
          <w:bCs/>
          <w:color w:val="000000"/>
          <w:sz w:val="22"/>
          <w:szCs w:val="22"/>
        </w:rPr>
      </w:pPr>
      <w:r w:rsidRPr="00501D3D">
        <w:rPr>
          <w:rFonts w:cs="Arial"/>
          <w:b/>
          <w:bCs/>
          <w:color w:val="000000"/>
          <w:sz w:val="22"/>
          <w:szCs w:val="22"/>
        </w:rPr>
        <w:t>Part I –</w:t>
      </w:r>
      <w:bookmarkStart w:id="3" w:name="_Hlk505605860"/>
      <w:r w:rsidRPr="00501D3D">
        <w:rPr>
          <w:rFonts w:cs="Arial"/>
          <w:b/>
          <w:bCs/>
          <w:color w:val="000000"/>
          <w:sz w:val="22"/>
          <w:szCs w:val="22"/>
        </w:rPr>
        <w:t xml:space="preserve"> Identifying the </w:t>
      </w:r>
      <w:bookmarkEnd w:id="3"/>
      <w:r w:rsidRPr="00501D3D">
        <w:rPr>
          <w:rFonts w:cs="Arial"/>
          <w:b/>
          <w:bCs/>
          <w:color w:val="000000"/>
          <w:sz w:val="22"/>
          <w:szCs w:val="22"/>
        </w:rPr>
        <w:t>Tools and Planning the UI</w:t>
      </w:r>
    </w:p>
    <w:p w14:paraId="7DFD0132" w14:textId="77777777" w:rsidR="00AB3E62" w:rsidRPr="00010157" w:rsidRDefault="00AB3E62" w:rsidP="00AB3E62">
      <w:pPr>
        <w:rPr>
          <w:rFonts w:cs="Arial"/>
          <w:b/>
          <w:color w:val="000000"/>
          <w:sz w:val="22"/>
          <w:szCs w:val="22"/>
        </w:rPr>
      </w:pPr>
      <w:r w:rsidRPr="00010157">
        <w:rPr>
          <w:rFonts w:cs="Arial"/>
          <w:b/>
          <w:color w:val="000000"/>
          <w:sz w:val="22"/>
          <w:szCs w:val="22"/>
        </w:rPr>
        <w:t xml:space="preserve"> </w:t>
      </w:r>
    </w:p>
    <w:p w14:paraId="6E23D1C6" w14:textId="05D94210" w:rsidR="00AB3E62" w:rsidRDefault="00AB3E62" w:rsidP="00AB3E62">
      <w:pPr>
        <w:rPr>
          <w:rFonts w:cs="Arial"/>
          <w:color w:val="000000" w:themeColor="text1"/>
          <w:sz w:val="22"/>
          <w:szCs w:val="22"/>
        </w:rPr>
      </w:pPr>
      <w:r w:rsidRPr="62116B27">
        <w:rPr>
          <w:rFonts w:cs="Arial"/>
          <w:color w:val="000000" w:themeColor="text1"/>
          <w:sz w:val="22"/>
          <w:szCs w:val="22"/>
        </w:rPr>
        <w:t xml:space="preserve">Based on the client requirements, identify a suitable technology to implement the application. Produce a conceptual design of the user interface such as </w:t>
      </w:r>
      <w:bookmarkStart w:id="4" w:name="_Hlk505608371"/>
      <w:r w:rsidRPr="62116B27">
        <w:rPr>
          <w:rFonts w:cs="Arial"/>
          <w:color w:val="000000" w:themeColor="text1"/>
          <w:sz w:val="22"/>
          <w:szCs w:val="22"/>
        </w:rPr>
        <w:t xml:space="preserve">Tab View, Navigation View </w:t>
      </w:r>
      <w:bookmarkEnd w:id="4"/>
      <w:r w:rsidRPr="62116B27">
        <w:rPr>
          <w:rFonts w:cs="Arial"/>
          <w:color w:val="000000" w:themeColor="text1"/>
          <w:sz w:val="22"/>
          <w:szCs w:val="22"/>
        </w:rPr>
        <w:t xml:space="preserve">and </w:t>
      </w:r>
      <w:r w:rsidR="005314CC" w:rsidRPr="049E02C7">
        <w:rPr>
          <w:rFonts w:cs="Arial"/>
          <w:color w:val="000000" w:themeColor="text1"/>
          <w:sz w:val="22"/>
          <w:szCs w:val="22"/>
        </w:rPr>
        <w:t xml:space="preserve">submit for client </w:t>
      </w:r>
      <w:proofErr w:type="gramStart"/>
      <w:r w:rsidR="005314CC" w:rsidRPr="049E02C7">
        <w:rPr>
          <w:rFonts w:cs="Arial"/>
          <w:color w:val="000000" w:themeColor="text1"/>
          <w:sz w:val="22"/>
          <w:szCs w:val="22"/>
        </w:rPr>
        <w:t>feedback .</w:t>
      </w:r>
      <w:proofErr w:type="gramEnd"/>
      <w:r w:rsidRPr="62116B27">
        <w:rPr>
          <w:rFonts w:cs="Arial"/>
          <w:color w:val="000000" w:themeColor="text1"/>
          <w:sz w:val="22"/>
          <w:szCs w:val="22"/>
        </w:rPr>
        <w:t xml:space="preserve"> Your user interface should fit different models of iPhone and iPad. </w:t>
      </w:r>
    </w:p>
    <w:p w14:paraId="6F338772" w14:textId="77777777" w:rsidR="00AB3E62" w:rsidRDefault="00AB3E62" w:rsidP="00AB3E62">
      <w:pPr>
        <w:rPr>
          <w:rFonts w:cs="Arial"/>
          <w:color w:val="000000" w:themeColor="text1"/>
          <w:sz w:val="22"/>
          <w:szCs w:val="22"/>
        </w:rPr>
      </w:pPr>
    </w:p>
    <w:p w14:paraId="2BF918C9" w14:textId="791DBCDD" w:rsidR="00AB3E62" w:rsidRDefault="00AB3E62" w:rsidP="3D4E3D9F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  <w:color w:val="000000" w:themeColor="text1"/>
        </w:rPr>
      </w:pPr>
      <w:r w:rsidRPr="3D4E3D9F">
        <w:rPr>
          <w:rFonts w:ascii="Arial" w:hAnsi="Arial" w:cs="Arial"/>
          <w:color w:val="000000" w:themeColor="text1"/>
        </w:rPr>
        <w:t xml:space="preserve">You need </w:t>
      </w:r>
      <w:r w:rsidR="002B3F3B" w:rsidRPr="3D4E3D9F">
        <w:rPr>
          <w:rFonts w:ascii="Arial" w:hAnsi="Arial" w:cs="Arial"/>
          <w:color w:val="000000" w:themeColor="text1"/>
        </w:rPr>
        <w:t xml:space="preserve">to </w:t>
      </w:r>
      <w:r w:rsidRPr="3D4E3D9F">
        <w:rPr>
          <w:rFonts w:ascii="Arial" w:hAnsi="Arial" w:cs="Arial"/>
          <w:color w:val="000000" w:themeColor="text1"/>
        </w:rPr>
        <w:t xml:space="preserve">provide a document containing </w:t>
      </w:r>
      <w:r w:rsidR="002704F8" w:rsidRPr="3D4E3D9F">
        <w:rPr>
          <w:rFonts w:ascii="Arial" w:hAnsi="Arial" w:cs="Arial"/>
          <w:color w:val="000000" w:themeColor="text1"/>
        </w:rPr>
        <w:t xml:space="preserve">the </w:t>
      </w:r>
      <w:r w:rsidRPr="3D4E3D9F">
        <w:rPr>
          <w:rFonts w:ascii="Arial" w:hAnsi="Arial" w:cs="Arial"/>
          <w:color w:val="000000" w:themeColor="text1"/>
        </w:rPr>
        <w:t xml:space="preserve">following items for client </w:t>
      </w:r>
      <w:r w:rsidR="005314CC" w:rsidRPr="3D4E3D9F">
        <w:rPr>
          <w:rFonts w:ascii="Arial" w:hAnsi="Arial" w:cs="Arial"/>
          <w:color w:val="000000" w:themeColor="text1"/>
        </w:rPr>
        <w:t>feedback.</w:t>
      </w:r>
      <w:r w:rsidRPr="3D4E3D9F">
        <w:rPr>
          <w:rFonts w:ascii="Arial" w:hAnsi="Arial" w:cs="Arial"/>
          <w:color w:val="000000" w:themeColor="text1"/>
        </w:rPr>
        <w:t xml:space="preserve"> </w:t>
      </w:r>
      <w:r w:rsidR="3D4E3D9F" w:rsidRPr="3D4E3D9F">
        <w:rPr>
          <w:rFonts w:ascii="Arial" w:eastAsia="Arial" w:hAnsi="Arial" w:cs="Arial"/>
          <w:color w:val="000000" w:themeColor="text1"/>
          <w:lang w:val="en-GB"/>
        </w:rPr>
        <w:t>Save your document as UI Design Plan_V1.docx and submit to LEARN when you complete the Part I – a.</w:t>
      </w:r>
    </w:p>
    <w:p w14:paraId="7EDD2451" w14:textId="77777777" w:rsidR="00AB3E62" w:rsidRPr="00103411" w:rsidRDefault="00AB3E62" w:rsidP="00AB3E62">
      <w:pPr>
        <w:rPr>
          <w:rFonts w:cs="Arial"/>
          <w:bCs/>
          <w:color w:val="000000"/>
          <w:sz w:val="22"/>
          <w:szCs w:val="22"/>
        </w:rPr>
      </w:pPr>
    </w:p>
    <w:p w14:paraId="669D309D" w14:textId="5490F06D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Target platforms to implement the application.</w:t>
      </w:r>
    </w:p>
    <w:p w14:paraId="1F470656" w14:textId="7E9FC81D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IOS</w:t>
      </w:r>
    </w:p>
    <w:p w14:paraId="02CAE29F" w14:textId="77777777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A suitable development environment (IDE)</w:t>
      </w:r>
    </w:p>
    <w:p w14:paraId="60681A58" w14:textId="074350B8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Xcode</w:t>
      </w:r>
    </w:p>
    <w:p w14:paraId="72AE1FED" w14:textId="5C070C64" w:rsidR="00AB3E62" w:rsidRPr="00103411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 xml:space="preserve">Two tools or technologies to be </w:t>
      </w:r>
      <w:proofErr w:type="gramStart"/>
      <w:r w:rsidRPr="00103411">
        <w:rPr>
          <w:rFonts w:ascii="Arial" w:hAnsi="Arial" w:cs="Arial"/>
          <w:color w:val="000000" w:themeColor="text1"/>
        </w:rPr>
        <w:t>used</w:t>
      </w:r>
      <w:proofErr w:type="gramEnd"/>
    </w:p>
    <w:p w14:paraId="1D0BBEE9" w14:textId="2E9129AF" w:rsidR="00AB3E62" w:rsidRPr="00103411" w:rsidRDefault="00E50132" w:rsidP="00E50132">
      <w:pPr>
        <w:pStyle w:val="ListParagraph"/>
        <w:numPr>
          <w:ilvl w:val="0"/>
          <w:numId w:val="5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Swift, </w:t>
      </w:r>
      <w:proofErr w:type="spellStart"/>
      <w:r>
        <w:rPr>
          <w:rFonts w:ascii="Arial" w:hAnsi="Arial" w:cs="Arial"/>
          <w:bCs/>
          <w:color w:val="000000"/>
        </w:rPr>
        <w:t>mapKit</w:t>
      </w:r>
      <w:proofErr w:type="spellEnd"/>
    </w:p>
    <w:p w14:paraId="7EDE8FF0" w14:textId="4F7B3E0D" w:rsidR="005314CC" w:rsidRDefault="005314CC" w:rsidP="00103411">
      <w:pPr>
        <w:pStyle w:val="ListParagraph"/>
        <w:numPr>
          <w:ilvl w:val="0"/>
          <w:numId w:val="35"/>
        </w:numPr>
        <w:ind w:left="1080"/>
        <w:rPr>
          <w:rFonts w:ascii="Arial" w:eastAsiaTheme="minorEastAsia" w:hAnsi="Arial" w:cs="Arial"/>
          <w:color w:val="000000"/>
        </w:rPr>
      </w:pPr>
      <w:r w:rsidRPr="00103411">
        <w:rPr>
          <w:rFonts w:ascii="Arial" w:hAnsi="Arial" w:cs="Arial"/>
          <w:color w:val="000000" w:themeColor="text1"/>
        </w:rPr>
        <w:t>Screenshots of the conceptual design of the UI (hand-drawn designs are acceptable) which must include the global navigation scheme and the user interaction schemes with at least 3 views.</w:t>
      </w:r>
      <w:r w:rsidR="0001583D" w:rsidRPr="00103411">
        <w:rPr>
          <w:rFonts w:ascii="Arial" w:hAnsi="Arial" w:cs="Arial"/>
          <w:color w:val="000000" w:themeColor="text1"/>
        </w:rPr>
        <w:br/>
      </w:r>
    </w:p>
    <w:p w14:paraId="5822DC4F" w14:textId="4D35418E" w:rsidR="00F677B4" w:rsidRPr="00F677B4" w:rsidRDefault="00F677B4" w:rsidP="00F677B4">
      <w:pPr>
        <w:rPr>
          <w:rFonts w:eastAsiaTheme="minorEastAsia" w:cs="Arial"/>
          <w:color w:val="000000"/>
        </w:rPr>
      </w:pPr>
      <w:r>
        <w:rPr>
          <w:rFonts w:eastAsiaTheme="minorEastAsia" w:cs="Arial"/>
          <w:noProof/>
          <w:color w:val="000000"/>
        </w:rPr>
        <w:lastRenderedPageBreak/>
        <w:drawing>
          <wp:inline distT="0" distB="0" distL="0" distR="0" wp14:anchorId="2D454735" wp14:editId="2DAFD2C3">
            <wp:extent cx="5722620" cy="3223260"/>
            <wp:effectExtent l="0" t="0" r="0" b="0"/>
            <wp:docPr id="11074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14E" w14:textId="77777777" w:rsidR="00AB3E62" w:rsidRPr="00B74652" w:rsidRDefault="00AB3E62" w:rsidP="00103411">
      <w:pPr>
        <w:pStyle w:val="ListParagraph"/>
        <w:numPr>
          <w:ilvl w:val="0"/>
          <w:numId w:val="35"/>
        </w:numPr>
        <w:ind w:left="1080"/>
        <w:rPr>
          <w:rFonts w:ascii="Arial" w:eastAsiaTheme="minorEastAsia" w:hAnsi="Arial" w:cs="Arial"/>
        </w:rPr>
      </w:pPr>
      <w:r w:rsidRPr="00B74652">
        <w:rPr>
          <w:rFonts w:ascii="Arial" w:hAnsi="Arial" w:cs="Arial"/>
        </w:rPr>
        <w:t xml:space="preserve">Identify a personalization option for the UI based on the </w:t>
      </w:r>
      <w:proofErr w:type="gramStart"/>
      <w:r w:rsidRPr="00B74652">
        <w:rPr>
          <w:rFonts w:ascii="Arial" w:hAnsi="Arial" w:cs="Arial"/>
        </w:rPr>
        <w:t>client</w:t>
      </w:r>
      <w:proofErr w:type="gramEnd"/>
      <w:r w:rsidRPr="00B74652">
        <w:rPr>
          <w:rFonts w:ascii="Arial" w:hAnsi="Arial" w:cs="Arial"/>
        </w:rPr>
        <w:t xml:space="preserve"> </w:t>
      </w:r>
    </w:p>
    <w:p w14:paraId="6EE4C191" w14:textId="0D7155E7" w:rsidR="005314CC" w:rsidRPr="00B74652" w:rsidRDefault="005A774C" w:rsidP="3D4E3D9F">
      <w:pPr>
        <w:pStyle w:val="ListParagraph"/>
        <w:rPr>
          <w:rFonts w:ascii="Calibri" w:eastAsia="Calibri" w:hAnsi="Calibri" w:cs="Calibri"/>
          <w:color w:val="201F1E"/>
        </w:rPr>
      </w:pPr>
      <w:r w:rsidRPr="005A774C">
        <w:rPr>
          <w:rFonts w:ascii="Calibri" w:eastAsia="Calibri" w:hAnsi="Calibri" w:cs="Calibri"/>
          <w:color w:val="201F1E"/>
          <w:sz w:val="24"/>
          <w:szCs w:val="24"/>
        </w:rPr>
        <w:t>The only personalisation option is the map.</w:t>
      </w:r>
    </w:p>
    <w:p w14:paraId="1BB42295" w14:textId="6CFBDA3E" w:rsidR="005314CC" w:rsidRPr="00B74652" w:rsidRDefault="00BE4501" w:rsidP="005314CC">
      <w:pPr>
        <w:pStyle w:val="ListParagraph"/>
        <w:rPr>
          <w:rFonts w:ascii="Arial" w:hAnsi="Arial" w:cs="Arial"/>
        </w:rPr>
      </w:pPr>
      <w:r w:rsidRPr="3D4E3D9F">
        <w:rPr>
          <w:rFonts w:ascii="Arial" w:hAnsi="Arial" w:cs="Arial"/>
        </w:rPr>
        <w:t xml:space="preserve">Upload </w:t>
      </w:r>
      <w:r w:rsidR="00B74652" w:rsidRPr="3D4E3D9F">
        <w:rPr>
          <w:rFonts w:ascii="Arial" w:hAnsi="Arial" w:cs="Arial"/>
        </w:rPr>
        <w:t xml:space="preserve">your document UI Design Plan_V1.docx to learn for client </w:t>
      </w:r>
      <w:r w:rsidR="00C4058F" w:rsidRPr="3D4E3D9F">
        <w:rPr>
          <w:rFonts w:ascii="Arial" w:hAnsi="Arial" w:cs="Arial"/>
        </w:rPr>
        <w:t>feedback.</w:t>
      </w:r>
    </w:p>
    <w:p w14:paraId="5E0C1A03" w14:textId="6935B428" w:rsidR="3D4E3D9F" w:rsidRDefault="3D4E3D9F" w:rsidP="3D4E3D9F">
      <w:pPr>
        <w:pStyle w:val="ListParagraph"/>
        <w:rPr>
          <w:rFonts w:ascii="Arial" w:hAnsi="Arial" w:cs="Arial"/>
        </w:rPr>
      </w:pPr>
    </w:p>
    <w:p w14:paraId="08D687D2" w14:textId="7FEA8B4F" w:rsidR="005314CC" w:rsidRPr="00F7778E" w:rsidRDefault="004F044F" w:rsidP="005314C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color w:val="000000"/>
        </w:rPr>
      </w:pPr>
      <w:r w:rsidRPr="3D4E3D9F">
        <w:rPr>
          <w:rFonts w:ascii="Arial" w:hAnsi="Arial" w:cs="Arial"/>
          <w:color w:val="000000" w:themeColor="text1"/>
        </w:rPr>
        <w:t>Based on the client feedback update the document (</w:t>
      </w:r>
      <w:r w:rsidRPr="00103411">
        <w:rPr>
          <w:rFonts w:ascii="Arial" w:hAnsi="Arial" w:cs="Arial"/>
          <w:color w:val="000000" w:themeColor="text1"/>
        </w:rPr>
        <w:t>UI Design Plan_V2.docx) and submit</w:t>
      </w:r>
      <w:r w:rsidRPr="3D4E3D9F">
        <w:rPr>
          <w:rFonts w:ascii="Arial" w:hAnsi="Arial" w:cs="Arial"/>
          <w:color w:val="000000" w:themeColor="text1"/>
        </w:rPr>
        <w:t xml:space="preserve"> to LEARN</w:t>
      </w:r>
      <w:r w:rsidRPr="00103411">
        <w:rPr>
          <w:rFonts w:ascii="Arial" w:hAnsi="Arial" w:cs="Arial"/>
          <w:color w:val="000000" w:themeColor="text1"/>
        </w:rPr>
        <w:t>.</w:t>
      </w:r>
    </w:p>
    <w:sectPr w:rsidR="005314CC" w:rsidRPr="00F7778E" w:rsidSect="008F442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D590" w14:textId="77777777" w:rsidR="004023D7" w:rsidRDefault="004023D7" w:rsidP="00D77177">
      <w:r>
        <w:separator/>
      </w:r>
    </w:p>
  </w:endnote>
  <w:endnote w:type="continuationSeparator" w:id="0">
    <w:p w14:paraId="3DF14988" w14:textId="77777777" w:rsidR="004023D7" w:rsidRDefault="004023D7" w:rsidP="00D77177">
      <w:r>
        <w:continuationSeparator/>
      </w:r>
    </w:p>
  </w:endnote>
  <w:endnote w:type="continuationNotice" w:id="1">
    <w:p w14:paraId="1F78F720" w14:textId="77777777" w:rsidR="004023D7" w:rsidRDefault="00402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CC0E" w14:textId="3699C851" w:rsidR="002E31A4" w:rsidRPr="007B056E" w:rsidRDefault="002E31A4" w:rsidP="006D56E5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7E0E95">
        <w:rPr>
          <w:noProof/>
        </w:rPr>
        <w:t>ICTPRG535 - ASI - App Development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6FA72E18" w14:textId="772C1523" w:rsidR="002E31A4" w:rsidRPr="002E31A4" w:rsidRDefault="002E31A4" w:rsidP="006D56E5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9E0BB9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7BA035F7" w14:textId="77777777" w:rsidR="002E31A4" w:rsidRDefault="002E31A4" w:rsidP="006D56E5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C43509F" w14:textId="77777777" w:rsidR="002E31A4" w:rsidRDefault="002E31A4" w:rsidP="006D56E5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D78C265" w14:textId="1AB684C5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A5850">
          <w:rPr>
            <w:color w:val="A6A6A6" w:themeColor="background1" w:themeShade="A6"/>
            <w:sz w:val="9"/>
            <w:szCs w:val="13"/>
          </w:rPr>
          <w:t>29.0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E603" w14:textId="331EF35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FE12AF">
        <w:rPr>
          <w:noProof/>
        </w:rPr>
        <w:t>ICTPRG535 - AAI - App Development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3203B58A" w14:textId="6B0E6F8D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E97EB3"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9E0BB9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53584EAA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DCEC04C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</w:t>
    </w:r>
    <w:r w:rsidR="0071635A">
      <w:rPr>
        <w:color w:val="A6A6A6" w:themeColor="background1" w:themeShade="A6"/>
        <w:sz w:val="9"/>
        <w:szCs w:val="13"/>
      </w:rPr>
      <w:t>19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FB41D11" w14:textId="761228D5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A5850">
          <w:rPr>
            <w:color w:val="A6A6A6" w:themeColor="background1" w:themeShade="A6"/>
            <w:sz w:val="9"/>
            <w:szCs w:val="13"/>
          </w:rPr>
          <w:t>29.0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981E" w14:textId="77777777" w:rsidR="004023D7" w:rsidRDefault="004023D7" w:rsidP="00D77177">
      <w:r>
        <w:separator/>
      </w:r>
    </w:p>
  </w:footnote>
  <w:footnote w:type="continuationSeparator" w:id="0">
    <w:p w14:paraId="5B19A918" w14:textId="77777777" w:rsidR="004023D7" w:rsidRDefault="004023D7" w:rsidP="00D77177">
      <w:r>
        <w:continuationSeparator/>
      </w:r>
    </w:p>
  </w:footnote>
  <w:footnote w:type="continuationNotice" w:id="1">
    <w:p w14:paraId="75A9A44D" w14:textId="77777777" w:rsidR="004023D7" w:rsidRDefault="004023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38B0AE" w14:paraId="21488C36" w14:textId="77777777" w:rsidTr="2738B0AE">
      <w:tc>
        <w:tcPr>
          <w:tcW w:w="3005" w:type="dxa"/>
        </w:tcPr>
        <w:p w14:paraId="41639346" w14:textId="5D580D7B" w:rsidR="2738B0AE" w:rsidRDefault="2738B0AE" w:rsidP="2738B0AE">
          <w:pPr>
            <w:pStyle w:val="Header"/>
            <w:ind w:left="-115"/>
            <w:rPr>
              <w:rFonts w:eastAsia="Yu Gothic Light" w:cs="Times New Roman"/>
            </w:rPr>
          </w:pPr>
        </w:p>
      </w:tc>
      <w:tc>
        <w:tcPr>
          <w:tcW w:w="3005" w:type="dxa"/>
        </w:tcPr>
        <w:p w14:paraId="71C6D61E" w14:textId="08FC18B6" w:rsidR="2738B0AE" w:rsidRDefault="2738B0AE" w:rsidP="2738B0AE">
          <w:pPr>
            <w:pStyle w:val="Header"/>
            <w:jc w:val="center"/>
            <w:rPr>
              <w:rFonts w:eastAsia="Yu Gothic Light" w:cs="Times New Roman"/>
            </w:rPr>
          </w:pPr>
        </w:p>
      </w:tc>
      <w:tc>
        <w:tcPr>
          <w:tcW w:w="3005" w:type="dxa"/>
        </w:tcPr>
        <w:p w14:paraId="1DFBD76D" w14:textId="37745F12" w:rsidR="2738B0AE" w:rsidRDefault="2738B0AE" w:rsidP="2738B0AE">
          <w:pPr>
            <w:pStyle w:val="Header"/>
            <w:ind w:right="-115"/>
            <w:jc w:val="right"/>
            <w:rPr>
              <w:rFonts w:eastAsia="Yu Gothic Light" w:cs="Times New Roman"/>
            </w:rPr>
          </w:pPr>
        </w:p>
      </w:tc>
    </w:tr>
  </w:tbl>
  <w:p w14:paraId="74A382CC" w14:textId="54FF0F63" w:rsidR="00F1133C" w:rsidRDefault="00F1133C">
    <w:pPr>
      <w:pStyle w:val="Header"/>
      <w:rPr>
        <w:rFonts w:eastAsia="Yu Gothic Light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95CA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A91862D" wp14:editId="5BD53E65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1EC77E90" wp14:editId="664F13EE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EAB4C95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0CA5E70B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539D4EA9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27560AE"/>
    <w:multiLevelType w:val="hybridMultilevel"/>
    <w:tmpl w:val="79D08DBE"/>
    <w:lvl w:ilvl="0" w:tplc="090C7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D1F"/>
    <w:multiLevelType w:val="hybridMultilevel"/>
    <w:tmpl w:val="FFFFFFFF"/>
    <w:lvl w:ilvl="0" w:tplc="2958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07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08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B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C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A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1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EA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C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26CB9"/>
    <w:multiLevelType w:val="hybridMultilevel"/>
    <w:tmpl w:val="FFFFFFFF"/>
    <w:lvl w:ilvl="0" w:tplc="97AC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E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2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7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6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E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03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AE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20BE"/>
    <w:multiLevelType w:val="hybridMultilevel"/>
    <w:tmpl w:val="8CB8F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4731E"/>
    <w:multiLevelType w:val="hybridMultilevel"/>
    <w:tmpl w:val="FFFFFFFF"/>
    <w:lvl w:ilvl="0" w:tplc="30B6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A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A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1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4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05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A1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2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C0F1C"/>
    <w:multiLevelType w:val="hybridMultilevel"/>
    <w:tmpl w:val="FFFFFFFF"/>
    <w:lvl w:ilvl="0" w:tplc="A05A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A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47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E1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6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4E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43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A12D9"/>
    <w:multiLevelType w:val="hybridMultilevel"/>
    <w:tmpl w:val="FFFFFFFF"/>
    <w:lvl w:ilvl="0" w:tplc="9F9CC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2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8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A9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4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A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4E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4F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0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71445"/>
    <w:multiLevelType w:val="hybridMultilevel"/>
    <w:tmpl w:val="99A836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60476"/>
    <w:multiLevelType w:val="hybridMultilevel"/>
    <w:tmpl w:val="FFFFFFFF"/>
    <w:lvl w:ilvl="0" w:tplc="91B43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2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D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1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C8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CF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6A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AF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F2162"/>
    <w:multiLevelType w:val="hybridMultilevel"/>
    <w:tmpl w:val="FFFFFFFF"/>
    <w:lvl w:ilvl="0" w:tplc="B92C6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60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CD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61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E1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E5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E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01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65ABE"/>
    <w:multiLevelType w:val="hybridMultilevel"/>
    <w:tmpl w:val="02A491AA"/>
    <w:lvl w:ilvl="0" w:tplc="938A8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65703"/>
    <w:multiLevelType w:val="hybridMultilevel"/>
    <w:tmpl w:val="FFFFFFFF"/>
    <w:lvl w:ilvl="0" w:tplc="8B58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43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8B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CA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C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E3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4D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3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F7AA4"/>
    <w:multiLevelType w:val="hybridMultilevel"/>
    <w:tmpl w:val="4B849D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52D2C"/>
    <w:multiLevelType w:val="hybridMultilevel"/>
    <w:tmpl w:val="6F42C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53F9E"/>
    <w:multiLevelType w:val="hybridMultilevel"/>
    <w:tmpl w:val="90F81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C1B30"/>
    <w:multiLevelType w:val="hybridMultilevel"/>
    <w:tmpl w:val="FFFFFFFF"/>
    <w:lvl w:ilvl="0" w:tplc="4E2C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22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8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0E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00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2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EC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C2B08"/>
    <w:multiLevelType w:val="hybridMultilevel"/>
    <w:tmpl w:val="FFFFFFFF"/>
    <w:lvl w:ilvl="0" w:tplc="FB9C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0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8F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0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01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C8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C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A6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06540"/>
    <w:multiLevelType w:val="hybridMultilevel"/>
    <w:tmpl w:val="0A1C317A"/>
    <w:lvl w:ilvl="0" w:tplc="090C7A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640CC"/>
    <w:multiLevelType w:val="hybridMultilevel"/>
    <w:tmpl w:val="2E106A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0DA2"/>
    <w:multiLevelType w:val="hybridMultilevel"/>
    <w:tmpl w:val="FFFFFFFF"/>
    <w:lvl w:ilvl="0" w:tplc="78CED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26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E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3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A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0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0D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4B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0643"/>
    <w:multiLevelType w:val="hybridMultilevel"/>
    <w:tmpl w:val="FFFFFFFF"/>
    <w:lvl w:ilvl="0" w:tplc="BDEE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C7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2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C0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CC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3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E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EA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9617D"/>
    <w:multiLevelType w:val="hybridMultilevel"/>
    <w:tmpl w:val="FFFFFFFF"/>
    <w:lvl w:ilvl="0" w:tplc="A6663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2B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60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C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0A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E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25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6E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E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E4887"/>
    <w:multiLevelType w:val="hybridMultilevel"/>
    <w:tmpl w:val="9FBC9236"/>
    <w:lvl w:ilvl="0" w:tplc="5F4414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1009FC"/>
    <w:multiLevelType w:val="hybridMultilevel"/>
    <w:tmpl w:val="95DA79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225D0"/>
    <w:multiLevelType w:val="hybridMultilevel"/>
    <w:tmpl w:val="B9407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82188"/>
    <w:multiLevelType w:val="hybridMultilevel"/>
    <w:tmpl w:val="FDDEB8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475B8"/>
    <w:multiLevelType w:val="hybridMultilevel"/>
    <w:tmpl w:val="FFFFFFFF"/>
    <w:lvl w:ilvl="0" w:tplc="BCC08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1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C0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C5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A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4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80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69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62517"/>
    <w:multiLevelType w:val="hybridMultilevel"/>
    <w:tmpl w:val="0896D1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1F45"/>
    <w:multiLevelType w:val="hybridMultilevel"/>
    <w:tmpl w:val="7FA0A7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B62B3"/>
    <w:multiLevelType w:val="hybridMultilevel"/>
    <w:tmpl w:val="A672CD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A3BDF"/>
    <w:multiLevelType w:val="hybridMultilevel"/>
    <w:tmpl w:val="FFFFFFFF"/>
    <w:lvl w:ilvl="0" w:tplc="35D81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AB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6B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2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6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27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2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D78CE"/>
    <w:multiLevelType w:val="hybridMultilevel"/>
    <w:tmpl w:val="75909D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03237"/>
    <w:multiLevelType w:val="hybridMultilevel"/>
    <w:tmpl w:val="FFFFFFFF"/>
    <w:lvl w:ilvl="0" w:tplc="2DFE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6A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AE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24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D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E5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CE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47188"/>
    <w:multiLevelType w:val="hybridMultilevel"/>
    <w:tmpl w:val="FFFFFFFF"/>
    <w:lvl w:ilvl="0" w:tplc="5F42B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0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43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6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4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4C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1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C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0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C77"/>
    <w:multiLevelType w:val="hybridMultilevel"/>
    <w:tmpl w:val="A0708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363F8"/>
    <w:multiLevelType w:val="hybridMultilevel"/>
    <w:tmpl w:val="FFFFFFFF"/>
    <w:lvl w:ilvl="0" w:tplc="D47A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85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E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5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0F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EC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EF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C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4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156DE"/>
    <w:multiLevelType w:val="hybridMultilevel"/>
    <w:tmpl w:val="FFFFFFFF"/>
    <w:lvl w:ilvl="0" w:tplc="8468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A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C8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8E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CA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8B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2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92161"/>
    <w:multiLevelType w:val="hybridMultilevel"/>
    <w:tmpl w:val="905816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D15BEA"/>
    <w:multiLevelType w:val="hybridMultilevel"/>
    <w:tmpl w:val="B546C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3011B"/>
    <w:multiLevelType w:val="hybridMultilevel"/>
    <w:tmpl w:val="FFFFFFFF"/>
    <w:lvl w:ilvl="0" w:tplc="39140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CF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CE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E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A2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B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A0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45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41570"/>
    <w:multiLevelType w:val="hybridMultilevel"/>
    <w:tmpl w:val="E17CDC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E15356"/>
    <w:multiLevelType w:val="hybridMultilevel"/>
    <w:tmpl w:val="AC84C0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ED1F84"/>
    <w:multiLevelType w:val="hybridMultilevel"/>
    <w:tmpl w:val="FFFFFFFF"/>
    <w:lvl w:ilvl="0" w:tplc="78525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4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6D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C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6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E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E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6A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C1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2092E"/>
    <w:multiLevelType w:val="multilevel"/>
    <w:tmpl w:val="D48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957EB1"/>
    <w:multiLevelType w:val="hybridMultilevel"/>
    <w:tmpl w:val="1CF64A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91603">
    <w:abstractNumId w:val="3"/>
  </w:num>
  <w:num w:numId="2" w16cid:durableId="2123113208">
    <w:abstractNumId w:val="2"/>
  </w:num>
  <w:num w:numId="3" w16cid:durableId="133955798">
    <w:abstractNumId w:val="1"/>
  </w:num>
  <w:num w:numId="4" w16cid:durableId="1914580538">
    <w:abstractNumId w:val="0"/>
  </w:num>
  <w:num w:numId="5" w16cid:durableId="1904674144">
    <w:abstractNumId w:val="15"/>
  </w:num>
  <w:num w:numId="6" w16cid:durableId="18239299">
    <w:abstractNumId w:val="48"/>
  </w:num>
  <w:num w:numId="7" w16cid:durableId="291860511">
    <w:abstractNumId w:val="7"/>
  </w:num>
  <w:num w:numId="8" w16cid:durableId="1811088707">
    <w:abstractNumId w:val="43"/>
  </w:num>
  <w:num w:numId="9" w16cid:durableId="2064061783">
    <w:abstractNumId w:val="39"/>
  </w:num>
  <w:num w:numId="10" w16cid:durableId="486867929">
    <w:abstractNumId w:val="30"/>
  </w:num>
  <w:num w:numId="11" w16cid:durableId="204296872">
    <w:abstractNumId w:val="18"/>
  </w:num>
  <w:num w:numId="12" w16cid:durableId="182012195">
    <w:abstractNumId w:val="5"/>
  </w:num>
  <w:num w:numId="13" w16cid:durableId="473648105">
    <w:abstractNumId w:val="38"/>
  </w:num>
  <w:num w:numId="14" w16cid:durableId="685911806">
    <w:abstractNumId w:val="6"/>
  </w:num>
  <w:num w:numId="15" w16cid:durableId="1723289847">
    <w:abstractNumId w:val="12"/>
  </w:num>
  <w:num w:numId="16" w16cid:durableId="1329406128">
    <w:abstractNumId w:val="24"/>
  </w:num>
  <w:num w:numId="17" w16cid:durableId="1121993952">
    <w:abstractNumId w:val="31"/>
  </w:num>
  <w:num w:numId="18" w16cid:durableId="127167148">
    <w:abstractNumId w:val="20"/>
  </w:num>
  <w:num w:numId="19" w16cid:durableId="1928345841">
    <w:abstractNumId w:val="16"/>
  </w:num>
  <w:num w:numId="20" w16cid:durableId="690768470">
    <w:abstractNumId w:val="25"/>
  </w:num>
  <w:num w:numId="21" w16cid:durableId="1158352019">
    <w:abstractNumId w:val="47"/>
  </w:num>
  <w:num w:numId="22" w16cid:durableId="13193960">
    <w:abstractNumId w:val="26"/>
  </w:num>
  <w:num w:numId="23" w16cid:durableId="1671954865">
    <w:abstractNumId w:val="9"/>
  </w:num>
  <w:num w:numId="24" w16cid:durableId="1137261222">
    <w:abstractNumId w:val="37"/>
  </w:num>
  <w:num w:numId="25" w16cid:durableId="1779525333">
    <w:abstractNumId w:val="41"/>
  </w:num>
  <w:num w:numId="26" w16cid:durableId="365833794">
    <w:abstractNumId w:val="21"/>
  </w:num>
  <w:num w:numId="27" w16cid:durableId="639959629">
    <w:abstractNumId w:val="35"/>
  </w:num>
  <w:num w:numId="28" w16cid:durableId="1263142997">
    <w:abstractNumId w:val="8"/>
  </w:num>
  <w:num w:numId="29" w16cid:durableId="2075158809">
    <w:abstractNumId w:val="10"/>
  </w:num>
  <w:num w:numId="30" w16cid:durableId="342366546">
    <w:abstractNumId w:val="40"/>
  </w:num>
  <w:num w:numId="31" w16cid:durableId="294917360">
    <w:abstractNumId w:val="13"/>
  </w:num>
  <w:num w:numId="32" w16cid:durableId="226304749">
    <w:abstractNumId w:val="44"/>
  </w:num>
  <w:num w:numId="33" w16cid:durableId="1785999551">
    <w:abstractNumId w:val="29"/>
  </w:num>
  <w:num w:numId="34" w16cid:durableId="588078318">
    <w:abstractNumId w:val="23"/>
  </w:num>
  <w:num w:numId="35" w16cid:durableId="1676886148">
    <w:abstractNumId w:val="19"/>
  </w:num>
  <w:num w:numId="36" w16cid:durableId="705447615">
    <w:abstractNumId w:val="11"/>
  </w:num>
  <w:num w:numId="37" w16cid:durableId="355691022">
    <w:abstractNumId w:val="33"/>
  </w:num>
  <w:num w:numId="38" w16cid:durableId="639649577">
    <w:abstractNumId w:val="34"/>
  </w:num>
  <w:num w:numId="39" w16cid:durableId="939921435">
    <w:abstractNumId w:val="45"/>
  </w:num>
  <w:num w:numId="40" w16cid:durableId="2047634218">
    <w:abstractNumId w:val="46"/>
  </w:num>
  <w:num w:numId="41" w16cid:durableId="516624491">
    <w:abstractNumId w:val="28"/>
  </w:num>
  <w:num w:numId="42" w16cid:durableId="1908493729">
    <w:abstractNumId w:val="36"/>
  </w:num>
  <w:num w:numId="43" w16cid:durableId="133833943">
    <w:abstractNumId w:val="17"/>
  </w:num>
  <w:num w:numId="44" w16cid:durableId="413934894">
    <w:abstractNumId w:val="49"/>
  </w:num>
  <w:num w:numId="45" w16cid:durableId="2048723705">
    <w:abstractNumId w:val="32"/>
  </w:num>
  <w:num w:numId="46" w16cid:durableId="1948461915">
    <w:abstractNumId w:val="4"/>
  </w:num>
  <w:num w:numId="47" w16cid:durableId="934945110">
    <w:abstractNumId w:val="22"/>
  </w:num>
  <w:num w:numId="48" w16cid:durableId="592857182">
    <w:abstractNumId w:val="14"/>
  </w:num>
  <w:num w:numId="49" w16cid:durableId="869146243">
    <w:abstractNumId w:val="42"/>
  </w:num>
  <w:num w:numId="50" w16cid:durableId="6607530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69"/>
    <w:rsid w:val="00000992"/>
    <w:rsid w:val="0000127D"/>
    <w:rsid w:val="000034CF"/>
    <w:rsid w:val="00003773"/>
    <w:rsid w:val="00003C4E"/>
    <w:rsid w:val="000055DF"/>
    <w:rsid w:val="00007601"/>
    <w:rsid w:val="00010157"/>
    <w:rsid w:val="00011487"/>
    <w:rsid w:val="000138FE"/>
    <w:rsid w:val="0001583D"/>
    <w:rsid w:val="00016A55"/>
    <w:rsid w:val="00020849"/>
    <w:rsid w:val="000253CF"/>
    <w:rsid w:val="0003085D"/>
    <w:rsid w:val="000319A6"/>
    <w:rsid w:val="00031E58"/>
    <w:rsid w:val="00035B79"/>
    <w:rsid w:val="0004514D"/>
    <w:rsid w:val="00047A14"/>
    <w:rsid w:val="00050984"/>
    <w:rsid w:val="000509D5"/>
    <w:rsid w:val="000518D4"/>
    <w:rsid w:val="000560D7"/>
    <w:rsid w:val="000639D6"/>
    <w:rsid w:val="00065E35"/>
    <w:rsid w:val="000672D7"/>
    <w:rsid w:val="0007278D"/>
    <w:rsid w:val="00076C76"/>
    <w:rsid w:val="0008165F"/>
    <w:rsid w:val="00085332"/>
    <w:rsid w:val="00085C3A"/>
    <w:rsid w:val="00090A1A"/>
    <w:rsid w:val="000913CE"/>
    <w:rsid w:val="0009573C"/>
    <w:rsid w:val="000A762C"/>
    <w:rsid w:val="000B247F"/>
    <w:rsid w:val="000B2687"/>
    <w:rsid w:val="000B5CBF"/>
    <w:rsid w:val="000C41A7"/>
    <w:rsid w:val="000C57BA"/>
    <w:rsid w:val="000C5903"/>
    <w:rsid w:val="000C72F4"/>
    <w:rsid w:val="000D3B78"/>
    <w:rsid w:val="000D5931"/>
    <w:rsid w:val="000E633D"/>
    <w:rsid w:val="000F195B"/>
    <w:rsid w:val="000F2D02"/>
    <w:rsid w:val="000F7724"/>
    <w:rsid w:val="001032E9"/>
    <w:rsid w:val="00103411"/>
    <w:rsid w:val="0010540C"/>
    <w:rsid w:val="00105DE3"/>
    <w:rsid w:val="0011362B"/>
    <w:rsid w:val="001202AF"/>
    <w:rsid w:val="00120726"/>
    <w:rsid w:val="00123BB8"/>
    <w:rsid w:val="00126203"/>
    <w:rsid w:val="00134A86"/>
    <w:rsid w:val="00137955"/>
    <w:rsid w:val="00143F0C"/>
    <w:rsid w:val="00150336"/>
    <w:rsid w:val="00151081"/>
    <w:rsid w:val="0015214E"/>
    <w:rsid w:val="00160B83"/>
    <w:rsid w:val="001616BC"/>
    <w:rsid w:val="00172C38"/>
    <w:rsid w:val="001741A4"/>
    <w:rsid w:val="00183590"/>
    <w:rsid w:val="001862FC"/>
    <w:rsid w:val="001A1325"/>
    <w:rsid w:val="001A4829"/>
    <w:rsid w:val="001B4DEF"/>
    <w:rsid w:val="001B4E89"/>
    <w:rsid w:val="001C1086"/>
    <w:rsid w:val="001C6528"/>
    <w:rsid w:val="001D1C49"/>
    <w:rsid w:val="001D2740"/>
    <w:rsid w:val="001F061C"/>
    <w:rsid w:val="001F252C"/>
    <w:rsid w:val="001F80E7"/>
    <w:rsid w:val="00200BDB"/>
    <w:rsid w:val="00201A39"/>
    <w:rsid w:val="0020332F"/>
    <w:rsid w:val="0021593C"/>
    <w:rsid w:val="00215C70"/>
    <w:rsid w:val="002163F2"/>
    <w:rsid w:val="002203FA"/>
    <w:rsid w:val="0022089E"/>
    <w:rsid w:val="00222C1F"/>
    <w:rsid w:val="00222D35"/>
    <w:rsid w:val="00223432"/>
    <w:rsid w:val="00226088"/>
    <w:rsid w:val="00227DBF"/>
    <w:rsid w:val="002316A9"/>
    <w:rsid w:val="00231FB0"/>
    <w:rsid w:val="00233382"/>
    <w:rsid w:val="00236B3E"/>
    <w:rsid w:val="00237371"/>
    <w:rsid w:val="002403B1"/>
    <w:rsid w:val="00241A6E"/>
    <w:rsid w:val="00243121"/>
    <w:rsid w:val="00244835"/>
    <w:rsid w:val="0024508C"/>
    <w:rsid w:val="002465C4"/>
    <w:rsid w:val="00250449"/>
    <w:rsid w:val="00253B85"/>
    <w:rsid w:val="00255724"/>
    <w:rsid w:val="00255DAB"/>
    <w:rsid w:val="002571F3"/>
    <w:rsid w:val="00264D0C"/>
    <w:rsid w:val="002656B2"/>
    <w:rsid w:val="0027042E"/>
    <w:rsid w:val="002704F8"/>
    <w:rsid w:val="002737F6"/>
    <w:rsid w:val="00281ADB"/>
    <w:rsid w:val="00283781"/>
    <w:rsid w:val="00283979"/>
    <w:rsid w:val="002859D4"/>
    <w:rsid w:val="00286E14"/>
    <w:rsid w:val="002913F4"/>
    <w:rsid w:val="00293147"/>
    <w:rsid w:val="002932E6"/>
    <w:rsid w:val="00293BA7"/>
    <w:rsid w:val="002A39FC"/>
    <w:rsid w:val="002A3B8D"/>
    <w:rsid w:val="002A41EE"/>
    <w:rsid w:val="002A4C31"/>
    <w:rsid w:val="002A5809"/>
    <w:rsid w:val="002A62DB"/>
    <w:rsid w:val="002B0459"/>
    <w:rsid w:val="002B3F3B"/>
    <w:rsid w:val="002B5B85"/>
    <w:rsid w:val="002C7FF4"/>
    <w:rsid w:val="002D0362"/>
    <w:rsid w:val="002D14AD"/>
    <w:rsid w:val="002D1944"/>
    <w:rsid w:val="002D1AF7"/>
    <w:rsid w:val="002E31A4"/>
    <w:rsid w:val="002E5E19"/>
    <w:rsid w:val="002E6B37"/>
    <w:rsid w:val="002E77EF"/>
    <w:rsid w:val="002F1031"/>
    <w:rsid w:val="002F26AB"/>
    <w:rsid w:val="002F31E2"/>
    <w:rsid w:val="002F4687"/>
    <w:rsid w:val="002F727E"/>
    <w:rsid w:val="003049C9"/>
    <w:rsid w:val="00304D30"/>
    <w:rsid w:val="00306371"/>
    <w:rsid w:val="0031445F"/>
    <w:rsid w:val="00316F11"/>
    <w:rsid w:val="00320637"/>
    <w:rsid w:val="00320AE2"/>
    <w:rsid w:val="00323017"/>
    <w:rsid w:val="003257A8"/>
    <w:rsid w:val="00327D80"/>
    <w:rsid w:val="0033353B"/>
    <w:rsid w:val="00337833"/>
    <w:rsid w:val="003401C1"/>
    <w:rsid w:val="00341137"/>
    <w:rsid w:val="0034229F"/>
    <w:rsid w:val="00343AC6"/>
    <w:rsid w:val="00343F84"/>
    <w:rsid w:val="00344AE7"/>
    <w:rsid w:val="00350280"/>
    <w:rsid w:val="00354875"/>
    <w:rsid w:val="003565B2"/>
    <w:rsid w:val="00357FF7"/>
    <w:rsid w:val="003612AD"/>
    <w:rsid w:val="00362294"/>
    <w:rsid w:val="00364627"/>
    <w:rsid w:val="00366059"/>
    <w:rsid w:val="00366295"/>
    <w:rsid w:val="00366990"/>
    <w:rsid w:val="0037302A"/>
    <w:rsid w:val="003767F0"/>
    <w:rsid w:val="003830DB"/>
    <w:rsid w:val="00383962"/>
    <w:rsid w:val="00384119"/>
    <w:rsid w:val="0039131C"/>
    <w:rsid w:val="003931B8"/>
    <w:rsid w:val="003962B2"/>
    <w:rsid w:val="003A2915"/>
    <w:rsid w:val="003A3343"/>
    <w:rsid w:val="003A445D"/>
    <w:rsid w:val="003B2F9E"/>
    <w:rsid w:val="003B5B4E"/>
    <w:rsid w:val="003B7014"/>
    <w:rsid w:val="003B785D"/>
    <w:rsid w:val="003D4134"/>
    <w:rsid w:val="003D6488"/>
    <w:rsid w:val="003F01BB"/>
    <w:rsid w:val="003F36FD"/>
    <w:rsid w:val="004023D7"/>
    <w:rsid w:val="00410E10"/>
    <w:rsid w:val="004135FC"/>
    <w:rsid w:val="00415660"/>
    <w:rsid w:val="00421784"/>
    <w:rsid w:val="0042408E"/>
    <w:rsid w:val="004278D8"/>
    <w:rsid w:val="00434ED0"/>
    <w:rsid w:val="004359AA"/>
    <w:rsid w:val="00435B83"/>
    <w:rsid w:val="0044132B"/>
    <w:rsid w:val="0044334D"/>
    <w:rsid w:val="004479E4"/>
    <w:rsid w:val="0045316A"/>
    <w:rsid w:val="004728E7"/>
    <w:rsid w:val="004763A8"/>
    <w:rsid w:val="0048771B"/>
    <w:rsid w:val="00490A92"/>
    <w:rsid w:val="004A5850"/>
    <w:rsid w:val="004A722F"/>
    <w:rsid w:val="004A73CE"/>
    <w:rsid w:val="004B0EA0"/>
    <w:rsid w:val="004B50D8"/>
    <w:rsid w:val="004B6C09"/>
    <w:rsid w:val="004C19DC"/>
    <w:rsid w:val="004C2774"/>
    <w:rsid w:val="004C4D77"/>
    <w:rsid w:val="004C6BF4"/>
    <w:rsid w:val="004C865F"/>
    <w:rsid w:val="004D1722"/>
    <w:rsid w:val="004D274D"/>
    <w:rsid w:val="004D2752"/>
    <w:rsid w:val="004D50A7"/>
    <w:rsid w:val="004D6E99"/>
    <w:rsid w:val="004E4283"/>
    <w:rsid w:val="004E7272"/>
    <w:rsid w:val="004F044F"/>
    <w:rsid w:val="004F16BD"/>
    <w:rsid w:val="004F46BA"/>
    <w:rsid w:val="00501A0B"/>
    <w:rsid w:val="00501D3D"/>
    <w:rsid w:val="00503AFC"/>
    <w:rsid w:val="00504C2B"/>
    <w:rsid w:val="00507066"/>
    <w:rsid w:val="00510D83"/>
    <w:rsid w:val="005122EB"/>
    <w:rsid w:val="005127B4"/>
    <w:rsid w:val="00512A87"/>
    <w:rsid w:val="00514E20"/>
    <w:rsid w:val="0051639A"/>
    <w:rsid w:val="00521D68"/>
    <w:rsid w:val="00522478"/>
    <w:rsid w:val="005242F2"/>
    <w:rsid w:val="00526C70"/>
    <w:rsid w:val="005314CC"/>
    <w:rsid w:val="00532079"/>
    <w:rsid w:val="00533F83"/>
    <w:rsid w:val="00536A67"/>
    <w:rsid w:val="00543F8F"/>
    <w:rsid w:val="0054414B"/>
    <w:rsid w:val="005453B8"/>
    <w:rsid w:val="00545A27"/>
    <w:rsid w:val="00547B5E"/>
    <w:rsid w:val="00555129"/>
    <w:rsid w:val="00556419"/>
    <w:rsid w:val="00563375"/>
    <w:rsid w:val="00571501"/>
    <w:rsid w:val="005716F3"/>
    <w:rsid w:val="005720DE"/>
    <w:rsid w:val="00573734"/>
    <w:rsid w:val="0058050D"/>
    <w:rsid w:val="00582104"/>
    <w:rsid w:val="00582CB6"/>
    <w:rsid w:val="005833EF"/>
    <w:rsid w:val="00584F23"/>
    <w:rsid w:val="00585285"/>
    <w:rsid w:val="00586E4C"/>
    <w:rsid w:val="00591013"/>
    <w:rsid w:val="005A19DB"/>
    <w:rsid w:val="005A27B9"/>
    <w:rsid w:val="005A320E"/>
    <w:rsid w:val="005A4AC6"/>
    <w:rsid w:val="005A5370"/>
    <w:rsid w:val="005A6E16"/>
    <w:rsid w:val="005A774C"/>
    <w:rsid w:val="005B44E4"/>
    <w:rsid w:val="005C50F2"/>
    <w:rsid w:val="005E15D3"/>
    <w:rsid w:val="005E195A"/>
    <w:rsid w:val="005E1FB0"/>
    <w:rsid w:val="005E294F"/>
    <w:rsid w:val="005E5CAC"/>
    <w:rsid w:val="005E7195"/>
    <w:rsid w:val="005E74B8"/>
    <w:rsid w:val="005F0B9F"/>
    <w:rsid w:val="005F2176"/>
    <w:rsid w:val="005F25F9"/>
    <w:rsid w:val="005F5438"/>
    <w:rsid w:val="006041DD"/>
    <w:rsid w:val="00607E89"/>
    <w:rsid w:val="00610B4D"/>
    <w:rsid w:val="0061173B"/>
    <w:rsid w:val="00614C98"/>
    <w:rsid w:val="00614CC1"/>
    <w:rsid w:val="00616269"/>
    <w:rsid w:val="006166DB"/>
    <w:rsid w:val="00616FC7"/>
    <w:rsid w:val="00617EB5"/>
    <w:rsid w:val="006262E7"/>
    <w:rsid w:val="00632F11"/>
    <w:rsid w:val="006354CE"/>
    <w:rsid w:val="00635CAB"/>
    <w:rsid w:val="00637F06"/>
    <w:rsid w:val="006403F2"/>
    <w:rsid w:val="006559DB"/>
    <w:rsid w:val="00655D51"/>
    <w:rsid w:val="006560F0"/>
    <w:rsid w:val="0065758F"/>
    <w:rsid w:val="00661B95"/>
    <w:rsid w:val="00662659"/>
    <w:rsid w:val="00663438"/>
    <w:rsid w:val="00665D35"/>
    <w:rsid w:val="00667800"/>
    <w:rsid w:val="00672F7D"/>
    <w:rsid w:val="00675B47"/>
    <w:rsid w:val="006776CC"/>
    <w:rsid w:val="00677C49"/>
    <w:rsid w:val="00680FBD"/>
    <w:rsid w:val="0068561D"/>
    <w:rsid w:val="00686FCD"/>
    <w:rsid w:val="006949D0"/>
    <w:rsid w:val="00697183"/>
    <w:rsid w:val="006A0CC9"/>
    <w:rsid w:val="006A2ADE"/>
    <w:rsid w:val="006A5E72"/>
    <w:rsid w:val="006A639F"/>
    <w:rsid w:val="006A7D94"/>
    <w:rsid w:val="006B3D6B"/>
    <w:rsid w:val="006B6317"/>
    <w:rsid w:val="006B774F"/>
    <w:rsid w:val="006C0442"/>
    <w:rsid w:val="006C0EC6"/>
    <w:rsid w:val="006C1E80"/>
    <w:rsid w:val="006C21FB"/>
    <w:rsid w:val="006C2D7B"/>
    <w:rsid w:val="006C4D2E"/>
    <w:rsid w:val="006C4D5C"/>
    <w:rsid w:val="006C58A4"/>
    <w:rsid w:val="006D0B01"/>
    <w:rsid w:val="006D2062"/>
    <w:rsid w:val="006D56E5"/>
    <w:rsid w:val="006E2EEF"/>
    <w:rsid w:val="006E3CC5"/>
    <w:rsid w:val="006E570C"/>
    <w:rsid w:val="006E6770"/>
    <w:rsid w:val="006E70B0"/>
    <w:rsid w:val="006E7A34"/>
    <w:rsid w:val="006F17BD"/>
    <w:rsid w:val="006F1C34"/>
    <w:rsid w:val="006F1CFF"/>
    <w:rsid w:val="006F2512"/>
    <w:rsid w:val="006F511F"/>
    <w:rsid w:val="00701B1A"/>
    <w:rsid w:val="00707CE2"/>
    <w:rsid w:val="00707D34"/>
    <w:rsid w:val="0070A4E6"/>
    <w:rsid w:val="00710A74"/>
    <w:rsid w:val="00714E4E"/>
    <w:rsid w:val="00715D1A"/>
    <w:rsid w:val="0071635A"/>
    <w:rsid w:val="00721290"/>
    <w:rsid w:val="00722891"/>
    <w:rsid w:val="00722B79"/>
    <w:rsid w:val="00723F49"/>
    <w:rsid w:val="007240AF"/>
    <w:rsid w:val="00731058"/>
    <w:rsid w:val="00731451"/>
    <w:rsid w:val="0074172C"/>
    <w:rsid w:val="00742454"/>
    <w:rsid w:val="00753B90"/>
    <w:rsid w:val="00754D15"/>
    <w:rsid w:val="00763D8A"/>
    <w:rsid w:val="007662B1"/>
    <w:rsid w:val="00771ED3"/>
    <w:rsid w:val="0077542D"/>
    <w:rsid w:val="00776CA4"/>
    <w:rsid w:val="00777D41"/>
    <w:rsid w:val="0078165B"/>
    <w:rsid w:val="00781E40"/>
    <w:rsid w:val="0078362A"/>
    <w:rsid w:val="00786C1A"/>
    <w:rsid w:val="007870C6"/>
    <w:rsid w:val="00793884"/>
    <w:rsid w:val="00793FEA"/>
    <w:rsid w:val="007A4495"/>
    <w:rsid w:val="007B056E"/>
    <w:rsid w:val="007B0C74"/>
    <w:rsid w:val="007B2E5A"/>
    <w:rsid w:val="007B3381"/>
    <w:rsid w:val="007B3EC8"/>
    <w:rsid w:val="007B4948"/>
    <w:rsid w:val="007B4F82"/>
    <w:rsid w:val="007B50BD"/>
    <w:rsid w:val="007B7F95"/>
    <w:rsid w:val="007C1E28"/>
    <w:rsid w:val="007C3ABF"/>
    <w:rsid w:val="007C4350"/>
    <w:rsid w:val="007C44E8"/>
    <w:rsid w:val="007C6055"/>
    <w:rsid w:val="007D1DF9"/>
    <w:rsid w:val="007D36F7"/>
    <w:rsid w:val="007E0E95"/>
    <w:rsid w:val="007E5205"/>
    <w:rsid w:val="007E5CF0"/>
    <w:rsid w:val="007F5E54"/>
    <w:rsid w:val="007F6152"/>
    <w:rsid w:val="007F67F1"/>
    <w:rsid w:val="00800EFE"/>
    <w:rsid w:val="00802471"/>
    <w:rsid w:val="00814CB4"/>
    <w:rsid w:val="00816489"/>
    <w:rsid w:val="00817A29"/>
    <w:rsid w:val="00822FCC"/>
    <w:rsid w:val="008236F7"/>
    <w:rsid w:val="0082621E"/>
    <w:rsid w:val="008300D3"/>
    <w:rsid w:val="008402FD"/>
    <w:rsid w:val="00840B75"/>
    <w:rsid w:val="00843979"/>
    <w:rsid w:val="00844ABC"/>
    <w:rsid w:val="00846D03"/>
    <w:rsid w:val="00854F34"/>
    <w:rsid w:val="00866FCF"/>
    <w:rsid w:val="00881C94"/>
    <w:rsid w:val="00883DB7"/>
    <w:rsid w:val="0088492A"/>
    <w:rsid w:val="008909D8"/>
    <w:rsid w:val="008A004E"/>
    <w:rsid w:val="008A1B20"/>
    <w:rsid w:val="008A21DE"/>
    <w:rsid w:val="008A335B"/>
    <w:rsid w:val="008A4585"/>
    <w:rsid w:val="008B1327"/>
    <w:rsid w:val="008B509D"/>
    <w:rsid w:val="008B7F49"/>
    <w:rsid w:val="008C0D40"/>
    <w:rsid w:val="008C212B"/>
    <w:rsid w:val="008C6286"/>
    <w:rsid w:val="008D045D"/>
    <w:rsid w:val="008D66DA"/>
    <w:rsid w:val="008D6BEE"/>
    <w:rsid w:val="008D6E7B"/>
    <w:rsid w:val="008E42C0"/>
    <w:rsid w:val="008E563F"/>
    <w:rsid w:val="008F1FDB"/>
    <w:rsid w:val="008F2270"/>
    <w:rsid w:val="008F442C"/>
    <w:rsid w:val="008F6619"/>
    <w:rsid w:val="008F7D91"/>
    <w:rsid w:val="00907BDB"/>
    <w:rsid w:val="009109AF"/>
    <w:rsid w:val="009150EA"/>
    <w:rsid w:val="00920468"/>
    <w:rsid w:val="0092310B"/>
    <w:rsid w:val="00935AA9"/>
    <w:rsid w:val="00940190"/>
    <w:rsid w:val="0094043F"/>
    <w:rsid w:val="009411D6"/>
    <w:rsid w:val="009433D2"/>
    <w:rsid w:val="00945164"/>
    <w:rsid w:val="00945375"/>
    <w:rsid w:val="00945E2A"/>
    <w:rsid w:val="009532A3"/>
    <w:rsid w:val="0095683A"/>
    <w:rsid w:val="00961047"/>
    <w:rsid w:val="0096536D"/>
    <w:rsid w:val="0096557A"/>
    <w:rsid w:val="00967120"/>
    <w:rsid w:val="00970010"/>
    <w:rsid w:val="009704BC"/>
    <w:rsid w:val="00973271"/>
    <w:rsid w:val="00975786"/>
    <w:rsid w:val="00980BC9"/>
    <w:rsid w:val="0098642C"/>
    <w:rsid w:val="00991223"/>
    <w:rsid w:val="009920A0"/>
    <w:rsid w:val="009923E2"/>
    <w:rsid w:val="0099521F"/>
    <w:rsid w:val="00995986"/>
    <w:rsid w:val="009A05F7"/>
    <w:rsid w:val="009A0630"/>
    <w:rsid w:val="009A7452"/>
    <w:rsid w:val="009C2FE0"/>
    <w:rsid w:val="009C3EAE"/>
    <w:rsid w:val="009C431C"/>
    <w:rsid w:val="009D2904"/>
    <w:rsid w:val="009D6672"/>
    <w:rsid w:val="009D7B4A"/>
    <w:rsid w:val="009E0BB9"/>
    <w:rsid w:val="009E4BF0"/>
    <w:rsid w:val="009F217A"/>
    <w:rsid w:val="009F3217"/>
    <w:rsid w:val="009F5C25"/>
    <w:rsid w:val="00A01473"/>
    <w:rsid w:val="00A015A0"/>
    <w:rsid w:val="00A02998"/>
    <w:rsid w:val="00A13367"/>
    <w:rsid w:val="00A15012"/>
    <w:rsid w:val="00A15B0B"/>
    <w:rsid w:val="00A16789"/>
    <w:rsid w:val="00A2691B"/>
    <w:rsid w:val="00A32744"/>
    <w:rsid w:val="00A35CEB"/>
    <w:rsid w:val="00A41760"/>
    <w:rsid w:val="00A43AFF"/>
    <w:rsid w:val="00A47FEB"/>
    <w:rsid w:val="00A523F8"/>
    <w:rsid w:val="00A5282A"/>
    <w:rsid w:val="00A568A1"/>
    <w:rsid w:val="00A62738"/>
    <w:rsid w:val="00A70CA8"/>
    <w:rsid w:val="00A7182D"/>
    <w:rsid w:val="00A75D88"/>
    <w:rsid w:val="00A811BF"/>
    <w:rsid w:val="00A83ADE"/>
    <w:rsid w:val="00A93630"/>
    <w:rsid w:val="00A963DE"/>
    <w:rsid w:val="00A9683C"/>
    <w:rsid w:val="00AA2FF8"/>
    <w:rsid w:val="00AA5DB6"/>
    <w:rsid w:val="00AB3E62"/>
    <w:rsid w:val="00AB5A47"/>
    <w:rsid w:val="00AD15FA"/>
    <w:rsid w:val="00AD1D6A"/>
    <w:rsid w:val="00AD39DA"/>
    <w:rsid w:val="00AD7EB7"/>
    <w:rsid w:val="00AE2DB6"/>
    <w:rsid w:val="00AE35FD"/>
    <w:rsid w:val="00AE38DD"/>
    <w:rsid w:val="00AE4D12"/>
    <w:rsid w:val="00AE5325"/>
    <w:rsid w:val="00AF6F8F"/>
    <w:rsid w:val="00AF7373"/>
    <w:rsid w:val="00B006F1"/>
    <w:rsid w:val="00B06507"/>
    <w:rsid w:val="00B105B0"/>
    <w:rsid w:val="00B10B20"/>
    <w:rsid w:val="00B117FC"/>
    <w:rsid w:val="00B126A6"/>
    <w:rsid w:val="00B12789"/>
    <w:rsid w:val="00B20944"/>
    <w:rsid w:val="00B21BF7"/>
    <w:rsid w:val="00B22ED6"/>
    <w:rsid w:val="00B254AE"/>
    <w:rsid w:val="00B27583"/>
    <w:rsid w:val="00B319D4"/>
    <w:rsid w:val="00B339EE"/>
    <w:rsid w:val="00B36C02"/>
    <w:rsid w:val="00B3767F"/>
    <w:rsid w:val="00B404A6"/>
    <w:rsid w:val="00B4745C"/>
    <w:rsid w:val="00B476F7"/>
    <w:rsid w:val="00B51947"/>
    <w:rsid w:val="00B54207"/>
    <w:rsid w:val="00B63C3B"/>
    <w:rsid w:val="00B642F8"/>
    <w:rsid w:val="00B71119"/>
    <w:rsid w:val="00B74464"/>
    <w:rsid w:val="00B74652"/>
    <w:rsid w:val="00B8287C"/>
    <w:rsid w:val="00B8292F"/>
    <w:rsid w:val="00B94547"/>
    <w:rsid w:val="00B97C14"/>
    <w:rsid w:val="00BA02BC"/>
    <w:rsid w:val="00BA0BAB"/>
    <w:rsid w:val="00BA41D9"/>
    <w:rsid w:val="00BA4951"/>
    <w:rsid w:val="00BA6895"/>
    <w:rsid w:val="00BB0C09"/>
    <w:rsid w:val="00BB3C60"/>
    <w:rsid w:val="00BB45C8"/>
    <w:rsid w:val="00BB6C12"/>
    <w:rsid w:val="00BC1AAA"/>
    <w:rsid w:val="00BC4E7E"/>
    <w:rsid w:val="00BD1332"/>
    <w:rsid w:val="00BD322D"/>
    <w:rsid w:val="00BD408C"/>
    <w:rsid w:val="00BE0C08"/>
    <w:rsid w:val="00BE2858"/>
    <w:rsid w:val="00BE4501"/>
    <w:rsid w:val="00BE6525"/>
    <w:rsid w:val="00BF0AD4"/>
    <w:rsid w:val="00BF2232"/>
    <w:rsid w:val="00C00D30"/>
    <w:rsid w:val="00C02543"/>
    <w:rsid w:val="00C03DDD"/>
    <w:rsid w:val="00C059BE"/>
    <w:rsid w:val="00C07AC2"/>
    <w:rsid w:val="00C14C8C"/>
    <w:rsid w:val="00C14E84"/>
    <w:rsid w:val="00C34BD5"/>
    <w:rsid w:val="00C4058F"/>
    <w:rsid w:val="00C4464A"/>
    <w:rsid w:val="00C448D0"/>
    <w:rsid w:val="00C507DC"/>
    <w:rsid w:val="00C57542"/>
    <w:rsid w:val="00C72DC7"/>
    <w:rsid w:val="00C823A7"/>
    <w:rsid w:val="00C8369C"/>
    <w:rsid w:val="00C86186"/>
    <w:rsid w:val="00C91846"/>
    <w:rsid w:val="00C92D23"/>
    <w:rsid w:val="00C96351"/>
    <w:rsid w:val="00C9651E"/>
    <w:rsid w:val="00C97DCE"/>
    <w:rsid w:val="00CA2B0A"/>
    <w:rsid w:val="00CA2F2B"/>
    <w:rsid w:val="00CA4C05"/>
    <w:rsid w:val="00CB1FF9"/>
    <w:rsid w:val="00CB5FF4"/>
    <w:rsid w:val="00CB6CE6"/>
    <w:rsid w:val="00CC11BF"/>
    <w:rsid w:val="00CD4F54"/>
    <w:rsid w:val="00CD5241"/>
    <w:rsid w:val="00CE7FD6"/>
    <w:rsid w:val="00CF0CCF"/>
    <w:rsid w:val="00CF0F5E"/>
    <w:rsid w:val="00CF1C6E"/>
    <w:rsid w:val="00CF2E63"/>
    <w:rsid w:val="00CF30D4"/>
    <w:rsid w:val="00CF3979"/>
    <w:rsid w:val="00D0496C"/>
    <w:rsid w:val="00D11B5D"/>
    <w:rsid w:val="00D14862"/>
    <w:rsid w:val="00D172CD"/>
    <w:rsid w:val="00D20D97"/>
    <w:rsid w:val="00D30611"/>
    <w:rsid w:val="00D31917"/>
    <w:rsid w:val="00D35694"/>
    <w:rsid w:val="00D3637E"/>
    <w:rsid w:val="00D42438"/>
    <w:rsid w:val="00D47C1D"/>
    <w:rsid w:val="00D54976"/>
    <w:rsid w:val="00D649C2"/>
    <w:rsid w:val="00D711D4"/>
    <w:rsid w:val="00D750D7"/>
    <w:rsid w:val="00D77177"/>
    <w:rsid w:val="00D81299"/>
    <w:rsid w:val="00D83D38"/>
    <w:rsid w:val="00D8698F"/>
    <w:rsid w:val="00D920B6"/>
    <w:rsid w:val="00D97E0B"/>
    <w:rsid w:val="00DA3761"/>
    <w:rsid w:val="00DA5ED3"/>
    <w:rsid w:val="00DA6B19"/>
    <w:rsid w:val="00DC03CD"/>
    <w:rsid w:val="00DC401F"/>
    <w:rsid w:val="00DC5167"/>
    <w:rsid w:val="00DD220F"/>
    <w:rsid w:val="00DE14BB"/>
    <w:rsid w:val="00DF0FF9"/>
    <w:rsid w:val="00DF22BC"/>
    <w:rsid w:val="00E0330A"/>
    <w:rsid w:val="00E04E93"/>
    <w:rsid w:val="00E04EC8"/>
    <w:rsid w:val="00E13555"/>
    <w:rsid w:val="00E22ABF"/>
    <w:rsid w:val="00E248A5"/>
    <w:rsid w:val="00E249FD"/>
    <w:rsid w:val="00E258EC"/>
    <w:rsid w:val="00E27BD4"/>
    <w:rsid w:val="00E320B0"/>
    <w:rsid w:val="00E355CC"/>
    <w:rsid w:val="00E35901"/>
    <w:rsid w:val="00E359AC"/>
    <w:rsid w:val="00E46828"/>
    <w:rsid w:val="00E50132"/>
    <w:rsid w:val="00E55472"/>
    <w:rsid w:val="00E6226C"/>
    <w:rsid w:val="00E63507"/>
    <w:rsid w:val="00E64B1B"/>
    <w:rsid w:val="00E64D8D"/>
    <w:rsid w:val="00E65AF3"/>
    <w:rsid w:val="00E749F1"/>
    <w:rsid w:val="00E8124D"/>
    <w:rsid w:val="00E86869"/>
    <w:rsid w:val="00E872DD"/>
    <w:rsid w:val="00E875B2"/>
    <w:rsid w:val="00E8797C"/>
    <w:rsid w:val="00E904FF"/>
    <w:rsid w:val="00E91D19"/>
    <w:rsid w:val="00E9398A"/>
    <w:rsid w:val="00E953D4"/>
    <w:rsid w:val="00E96A1D"/>
    <w:rsid w:val="00E97DED"/>
    <w:rsid w:val="00E97EB3"/>
    <w:rsid w:val="00EA173B"/>
    <w:rsid w:val="00EA1ED3"/>
    <w:rsid w:val="00EA3ABE"/>
    <w:rsid w:val="00EA6888"/>
    <w:rsid w:val="00EA69BD"/>
    <w:rsid w:val="00EB3ED2"/>
    <w:rsid w:val="00EB6F16"/>
    <w:rsid w:val="00EC10C7"/>
    <w:rsid w:val="00EC1EEE"/>
    <w:rsid w:val="00EC2428"/>
    <w:rsid w:val="00EC4164"/>
    <w:rsid w:val="00ED473E"/>
    <w:rsid w:val="00ED648D"/>
    <w:rsid w:val="00ED74DC"/>
    <w:rsid w:val="00EE12FB"/>
    <w:rsid w:val="00EE2DA0"/>
    <w:rsid w:val="00EE4D58"/>
    <w:rsid w:val="00EE6F48"/>
    <w:rsid w:val="00EE7F72"/>
    <w:rsid w:val="00EF60AB"/>
    <w:rsid w:val="00F04BDE"/>
    <w:rsid w:val="00F1133C"/>
    <w:rsid w:val="00F1680C"/>
    <w:rsid w:val="00F204FE"/>
    <w:rsid w:val="00F25B11"/>
    <w:rsid w:val="00F25DC5"/>
    <w:rsid w:val="00F3399F"/>
    <w:rsid w:val="00F35996"/>
    <w:rsid w:val="00F35B77"/>
    <w:rsid w:val="00F35CC4"/>
    <w:rsid w:val="00F4111C"/>
    <w:rsid w:val="00F43050"/>
    <w:rsid w:val="00F4309C"/>
    <w:rsid w:val="00F50739"/>
    <w:rsid w:val="00F535F0"/>
    <w:rsid w:val="00F6189B"/>
    <w:rsid w:val="00F64A74"/>
    <w:rsid w:val="00F66A68"/>
    <w:rsid w:val="00F677B4"/>
    <w:rsid w:val="00F7111D"/>
    <w:rsid w:val="00F737E4"/>
    <w:rsid w:val="00F74093"/>
    <w:rsid w:val="00F7778E"/>
    <w:rsid w:val="00F86943"/>
    <w:rsid w:val="00F91552"/>
    <w:rsid w:val="00F934C5"/>
    <w:rsid w:val="00F973BA"/>
    <w:rsid w:val="00FA04F4"/>
    <w:rsid w:val="00FA1A0E"/>
    <w:rsid w:val="00FB2B47"/>
    <w:rsid w:val="00FB685C"/>
    <w:rsid w:val="00FB79BE"/>
    <w:rsid w:val="00FC55F9"/>
    <w:rsid w:val="00FC7323"/>
    <w:rsid w:val="00FE12AF"/>
    <w:rsid w:val="00FE5D95"/>
    <w:rsid w:val="00FE6C8F"/>
    <w:rsid w:val="00FF071E"/>
    <w:rsid w:val="00FF09FF"/>
    <w:rsid w:val="00FF4351"/>
    <w:rsid w:val="01560B34"/>
    <w:rsid w:val="017BB3A3"/>
    <w:rsid w:val="0198726D"/>
    <w:rsid w:val="01A577D8"/>
    <w:rsid w:val="033D911A"/>
    <w:rsid w:val="038C9FA3"/>
    <w:rsid w:val="03E257B1"/>
    <w:rsid w:val="043BF111"/>
    <w:rsid w:val="049E02C7"/>
    <w:rsid w:val="049E0779"/>
    <w:rsid w:val="051767FE"/>
    <w:rsid w:val="055754B1"/>
    <w:rsid w:val="0574137B"/>
    <w:rsid w:val="05CB2073"/>
    <w:rsid w:val="05EBB43E"/>
    <w:rsid w:val="063C6E9B"/>
    <w:rsid w:val="0641CAAF"/>
    <w:rsid w:val="06560B3C"/>
    <w:rsid w:val="06777DAE"/>
    <w:rsid w:val="0693E8E4"/>
    <w:rsid w:val="069FB5D3"/>
    <w:rsid w:val="06C14C08"/>
    <w:rsid w:val="06CB646C"/>
    <w:rsid w:val="0883297F"/>
    <w:rsid w:val="08AFF430"/>
    <w:rsid w:val="08DFE70A"/>
    <w:rsid w:val="09566E07"/>
    <w:rsid w:val="0BEEB82F"/>
    <w:rsid w:val="0BF147E5"/>
    <w:rsid w:val="0C4E3841"/>
    <w:rsid w:val="0C5E7306"/>
    <w:rsid w:val="0CC7B496"/>
    <w:rsid w:val="0D0F9FB8"/>
    <w:rsid w:val="0D21AF9A"/>
    <w:rsid w:val="0DB8FD03"/>
    <w:rsid w:val="0E78A9CF"/>
    <w:rsid w:val="0EC40BC0"/>
    <w:rsid w:val="0FFC2E2A"/>
    <w:rsid w:val="112C630E"/>
    <w:rsid w:val="11D894C4"/>
    <w:rsid w:val="11E310DB"/>
    <w:rsid w:val="12ABD94C"/>
    <w:rsid w:val="1308FC79"/>
    <w:rsid w:val="134B30E1"/>
    <w:rsid w:val="14093E83"/>
    <w:rsid w:val="14643D6E"/>
    <w:rsid w:val="157120F6"/>
    <w:rsid w:val="159E1E78"/>
    <w:rsid w:val="16283F27"/>
    <w:rsid w:val="16356BE1"/>
    <w:rsid w:val="1642B63C"/>
    <w:rsid w:val="166A0DED"/>
    <w:rsid w:val="16DABC01"/>
    <w:rsid w:val="16E1DB00"/>
    <w:rsid w:val="17163FA3"/>
    <w:rsid w:val="17B08CFC"/>
    <w:rsid w:val="17B97640"/>
    <w:rsid w:val="198F293D"/>
    <w:rsid w:val="19DB874D"/>
    <w:rsid w:val="1AC8B4F8"/>
    <w:rsid w:val="1AD46236"/>
    <w:rsid w:val="1C647CCE"/>
    <w:rsid w:val="1C6E1996"/>
    <w:rsid w:val="1D3FAEDC"/>
    <w:rsid w:val="1D4715FD"/>
    <w:rsid w:val="1D57FF42"/>
    <w:rsid w:val="1EE9A4F4"/>
    <w:rsid w:val="1F4E46FF"/>
    <w:rsid w:val="200C5DA7"/>
    <w:rsid w:val="203698A2"/>
    <w:rsid w:val="207B8F91"/>
    <w:rsid w:val="20DDF2ED"/>
    <w:rsid w:val="22106F86"/>
    <w:rsid w:val="2368CA81"/>
    <w:rsid w:val="242C1530"/>
    <w:rsid w:val="2457309F"/>
    <w:rsid w:val="26B9D65F"/>
    <w:rsid w:val="2738B0AE"/>
    <w:rsid w:val="27A7405E"/>
    <w:rsid w:val="27AB0AC1"/>
    <w:rsid w:val="27D330D8"/>
    <w:rsid w:val="28EE61A7"/>
    <w:rsid w:val="2922DC75"/>
    <w:rsid w:val="2A00B5A8"/>
    <w:rsid w:val="2A8F6E1A"/>
    <w:rsid w:val="2B169971"/>
    <w:rsid w:val="2B709475"/>
    <w:rsid w:val="2B7ADEE0"/>
    <w:rsid w:val="2B904897"/>
    <w:rsid w:val="2BD53F86"/>
    <w:rsid w:val="2C269EE3"/>
    <w:rsid w:val="2C304432"/>
    <w:rsid w:val="2D4A3888"/>
    <w:rsid w:val="2D6231F5"/>
    <w:rsid w:val="2EA6553C"/>
    <w:rsid w:val="2EC751E1"/>
    <w:rsid w:val="3046BE43"/>
    <w:rsid w:val="30676652"/>
    <w:rsid w:val="30FDB37F"/>
    <w:rsid w:val="311FF096"/>
    <w:rsid w:val="316F95E2"/>
    <w:rsid w:val="31D3ED5F"/>
    <w:rsid w:val="3215EEF6"/>
    <w:rsid w:val="321621C7"/>
    <w:rsid w:val="32235462"/>
    <w:rsid w:val="32B03C4F"/>
    <w:rsid w:val="3337301E"/>
    <w:rsid w:val="33491932"/>
    <w:rsid w:val="33D9AB18"/>
    <w:rsid w:val="33EF9309"/>
    <w:rsid w:val="3434AABB"/>
    <w:rsid w:val="34431EC9"/>
    <w:rsid w:val="352AAACB"/>
    <w:rsid w:val="35B1D622"/>
    <w:rsid w:val="35C1CFFB"/>
    <w:rsid w:val="36431913"/>
    <w:rsid w:val="3648CF56"/>
    <w:rsid w:val="36584FF9"/>
    <w:rsid w:val="36704966"/>
    <w:rsid w:val="36881002"/>
    <w:rsid w:val="376BA16E"/>
    <w:rsid w:val="377380C8"/>
    <w:rsid w:val="3797D87B"/>
    <w:rsid w:val="380D687F"/>
    <w:rsid w:val="38DD9C87"/>
    <w:rsid w:val="38ED71F8"/>
    <w:rsid w:val="38F0347F"/>
    <w:rsid w:val="39171922"/>
    <w:rsid w:val="39202759"/>
    <w:rsid w:val="39429840"/>
    <w:rsid w:val="39625BC1"/>
    <w:rsid w:val="3A0F8871"/>
    <w:rsid w:val="3A116FC6"/>
    <w:rsid w:val="3A35D31A"/>
    <w:rsid w:val="3AEFBD6B"/>
    <w:rsid w:val="3AF2644B"/>
    <w:rsid w:val="3B887D90"/>
    <w:rsid w:val="3CBE8B32"/>
    <w:rsid w:val="3D2D9D54"/>
    <w:rsid w:val="3D4E3D9F"/>
    <w:rsid w:val="3D6FD1BC"/>
    <w:rsid w:val="3D95475A"/>
    <w:rsid w:val="3DA719A9"/>
    <w:rsid w:val="3DF97ABB"/>
    <w:rsid w:val="4000887A"/>
    <w:rsid w:val="401D1FF9"/>
    <w:rsid w:val="40C62986"/>
    <w:rsid w:val="417A525F"/>
    <w:rsid w:val="41849CCA"/>
    <w:rsid w:val="41AED7C5"/>
    <w:rsid w:val="41B29787"/>
    <w:rsid w:val="4223C18E"/>
    <w:rsid w:val="42A8A530"/>
    <w:rsid w:val="42E20201"/>
    <w:rsid w:val="447FB98D"/>
    <w:rsid w:val="452DCD56"/>
    <w:rsid w:val="4562858D"/>
    <w:rsid w:val="458F830F"/>
    <w:rsid w:val="459FC1C7"/>
    <w:rsid w:val="4611C1C3"/>
    <w:rsid w:val="467D50BA"/>
    <w:rsid w:val="47ADB86F"/>
    <w:rsid w:val="48201282"/>
    <w:rsid w:val="48575A6F"/>
    <w:rsid w:val="4894849B"/>
    <w:rsid w:val="4894B76C"/>
    <w:rsid w:val="492A9EF7"/>
    <w:rsid w:val="4952F7DF"/>
    <w:rsid w:val="496FFB88"/>
    <w:rsid w:val="4992163F"/>
    <w:rsid w:val="49CC36CB"/>
    <w:rsid w:val="4B8B6E61"/>
    <w:rsid w:val="4C4A1476"/>
    <w:rsid w:val="4C79A1AE"/>
    <w:rsid w:val="4C7A0750"/>
    <w:rsid w:val="4C8ED894"/>
    <w:rsid w:val="4C91CDEC"/>
    <w:rsid w:val="4CF00CCA"/>
    <w:rsid w:val="4D43E1E1"/>
    <w:rsid w:val="4DE18421"/>
    <w:rsid w:val="4E7DB38D"/>
    <w:rsid w:val="4E9F50CF"/>
    <w:rsid w:val="4EA6C41E"/>
    <w:rsid w:val="4EB7BE01"/>
    <w:rsid w:val="4EF72FE2"/>
    <w:rsid w:val="4F3C26D1"/>
    <w:rsid w:val="4F46D068"/>
    <w:rsid w:val="4FCBC836"/>
    <w:rsid w:val="4FE5C8D1"/>
    <w:rsid w:val="5049E78B"/>
    <w:rsid w:val="50D3967C"/>
    <w:rsid w:val="52762573"/>
    <w:rsid w:val="528D9C98"/>
    <w:rsid w:val="53073593"/>
    <w:rsid w:val="53A182EC"/>
    <w:rsid w:val="53AE47DD"/>
    <w:rsid w:val="53C5DBA8"/>
    <w:rsid w:val="54818C65"/>
    <w:rsid w:val="54D21D72"/>
    <w:rsid w:val="54F6762E"/>
    <w:rsid w:val="568AF081"/>
    <w:rsid w:val="56E079BC"/>
    <w:rsid w:val="56FA226B"/>
    <w:rsid w:val="57D08F1C"/>
    <w:rsid w:val="58D3C67E"/>
    <w:rsid w:val="59EF5CEF"/>
    <w:rsid w:val="5A08FF58"/>
    <w:rsid w:val="5A175035"/>
    <w:rsid w:val="5A1C27A0"/>
    <w:rsid w:val="5ADA9AE4"/>
    <w:rsid w:val="5CB471C8"/>
    <w:rsid w:val="5CF968B7"/>
    <w:rsid w:val="5DAB190B"/>
    <w:rsid w:val="5E597E67"/>
    <w:rsid w:val="5E611859"/>
    <w:rsid w:val="5ECB84E6"/>
    <w:rsid w:val="5EF865C2"/>
    <w:rsid w:val="5F1F58CC"/>
    <w:rsid w:val="5FB6D906"/>
    <w:rsid w:val="61020747"/>
    <w:rsid w:val="610E33C5"/>
    <w:rsid w:val="6146CB65"/>
    <w:rsid w:val="62116B27"/>
    <w:rsid w:val="622CC944"/>
    <w:rsid w:val="639C00B1"/>
    <w:rsid w:val="6452EC11"/>
    <w:rsid w:val="652BEBA5"/>
    <w:rsid w:val="6530E0A6"/>
    <w:rsid w:val="656F6413"/>
    <w:rsid w:val="66180C2A"/>
    <w:rsid w:val="666B5793"/>
    <w:rsid w:val="66B089B5"/>
    <w:rsid w:val="679B7AFA"/>
    <w:rsid w:val="68785B79"/>
    <w:rsid w:val="68DC5171"/>
    <w:rsid w:val="690E63C7"/>
    <w:rsid w:val="69452C7F"/>
    <w:rsid w:val="69759E8E"/>
    <w:rsid w:val="69B805C7"/>
    <w:rsid w:val="6A52EE79"/>
    <w:rsid w:val="6A8B4A4F"/>
    <w:rsid w:val="6A8DDA05"/>
    <w:rsid w:val="6B15055C"/>
    <w:rsid w:val="6B8517BA"/>
    <w:rsid w:val="6BE69AA2"/>
    <w:rsid w:val="6CA50DE6"/>
    <w:rsid w:val="6CA540B7"/>
    <w:rsid w:val="6E0A3FE0"/>
    <w:rsid w:val="6E323326"/>
    <w:rsid w:val="6EDDB739"/>
    <w:rsid w:val="6F7162BC"/>
    <w:rsid w:val="6FDC1730"/>
    <w:rsid w:val="6FE0EE9B"/>
    <w:rsid w:val="7028DAE2"/>
    <w:rsid w:val="702C33BC"/>
    <w:rsid w:val="71294FBD"/>
    <w:rsid w:val="7158DCF5"/>
    <w:rsid w:val="71760161"/>
    <w:rsid w:val="72003958"/>
    <w:rsid w:val="72BE2FB2"/>
    <w:rsid w:val="72D6291F"/>
    <w:rsid w:val="7337DED8"/>
    <w:rsid w:val="73954E6D"/>
    <w:rsid w:val="74144CEC"/>
    <w:rsid w:val="74198005"/>
    <w:rsid w:val="747408AC"/>
    <w:rsid w:val="750C6E17"/>
    <w:rsid w:val="75111D49"/>
    <w:rsid w:val="75A0E2CE"/>
    <w:rsid w:val="75DB5D7C"/>
    <w:rsid w:val="75DFB29F"/>
    <w:rsid w:val="7624A98E"/>
    <w:rsid w:val="778A18F1"/>
    <w:rsid w:val="7818995B"/>
    <w:rsid w:val="782F7446"/>
    <w:rsid w:val="78D70C9F"/>
    <w:rsid w:val="78F162F1"/>
    <w:rsid w:val="791C038E"/>
    <w:rsid w:val="7973E9AE"/>
    <w:rsid w:val="79D4881B"/>
    <w:rsid w:val="7A21FD77"/>
    <w:rsid w:val="7A42CE7B"/>
    <w:rsid w:val="7A4C3872"/>
    <w:rsid w:val="7B4616C6"/>
    <w:rsid w:val="7C260F56"/>
    <w:rsid w:val="7C2EA984"/>
    <w:rsid w:val="7C9836A9"/>
    <w:rsid w:val="7D4E08DA"/>
    <w:rsid w:val="7E8D5EC8"/>
    <w:rsid w:val="7F2FE84D"/>
    <w:rsid w:val="7F57A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86D83"/>
  <w15:chartTrackingRefBased/>
  <w15:docId w15:val="{802590EC-354A-4B8C-85BB-E83B3F6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2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3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4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E8686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D424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42438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675B47"/>
  </w:style>
  <w:style w:type="character" w:customStyle="1" w:styleId="eop">
    <w:name w:val="eop"/>
    <w:basedOn w:val="DefaultParagraphFont"/>
    <w:rsid w:val="00675B47"/>
  </w:style>
  <w:style w:type="character" w:styleId="UnresolvedMention">
    <w:name w:val="Unresolved Mention"/>
    <w:basedOn w:val="DefaultParagraphFont"/>
    <w:uiPriority w:val="99"/>
    <w:semiHidden/>
    <w:unhideWhenUsed/>
    <w:rsid w:val="00E27B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45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451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451"/>
    <w:rPr>
      <w:rFonts w:ascii="Arial" w:hAnsi="Arial"/>
      <w:b/>
      <w:bCs/>
      <w:sz w:val="20"/>
      <w:szCs w:val="20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F7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tafesa.edu.au/mod/resource/view.php?id=46005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sund\OneDrive%20-%20TAFE%20SA\My%20Documents\Assessment_Mapping\Review%20-%202021S1\5IOSMD\Student\ICTPRG535%20-%20AAI%20-%20App%20Developmen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b32f6f0-ddcd-4e66-a0c8-12c7c6b50ecf">RMYU76VWP267-1965321582-21</_dlc_DocId>
    <_dlc_DocIdUrl xmlns="3b32f6f0-ddcd-4e66-a0c8-12c7c6b50ecf">
      <Url>https://tafesaedu.sharepoint.com/sites/qms/_layouts/15/DocIdRedir.aspx?ID=RMYU76VWP267-1965321582-21</Url>
      <Description>RMYU76VWP267-1965321582-21</Description>
    </_dlc_DocIdUrl>
    <Previous_x0020_Document_x0020_State xmlns="1c07d8c7-c900-4f17-8efa-882eb357c716">Waiting for Metadata Input</Previous_x0020_Document_x0020_State>
    <Assessment_x0020_Instrument_x0020_Identifier xmlns="1c07d8c7-c900-4f17-8efa-882eb357c716">App Development Assignment</Assessment_x0020_Instrument_x0020_Identifier>
    <Metadata_x0020_Completed xmlns="1c07d8c7-c900-4f17-8efa-882eb357c716">true</Metadata_x0020_Completed>
    <Quality_x0020_Checker xmlns="1c07d8c7-c900-4f17-8efa-882eb357c716">
      <UserInfo>
        <DisplayName>Santi Ruiz</DisplayName>
        <AccountId>11</AccountId>
        <AccountType/>
      </UserInfo>
    </Quality_x0020_Checker>
    <UOC_x0020_Code xmlns="1c07d8c7-c900-4f17-8efa-882eb357c716">ICTPRG535</UOC_x0020_Code>
    <Developer xmlns="1c07d8c7-c900-4f17-8efa-882eb357c716">
      <UserInfo>
        <DisplayName>Nadil Sundarapperuma</DisplayName>
        <AccountId>50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Julie Ruiz</DisplayName>
        <AccountId>107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Build advanced user interfaces</UOC_x0020_Title>
    <Development_x0020_Completed xmlns="1c07d8c7-c900-4f17-8efa-882eb357c716">true</Development_x0020_Completed>
    <Current_x0020_Version xmlns="b6bdf438-5d47-484a-a861-ca21256032dd">1</Current_x0020_Version>
    <DateOfCurrentRelease xmlns="b6bdf438-5d47-484a-a861-ca21256032dd">2022-03-28T13:30:00+00:00</DateOfCurrentRelease>
    <Document_x0020_State xmlns="b6bdf438-5d47-484a-a861-ca21256032dd">Developer Work Completed</Document_x0020_State>
    <Release_x0020_Version xmlns="b6bdf438-5d47-484a-a861-ca21256032dd">1.0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3b32f6f0-ddcd-4e66-a0c8-12c7c6b50ecf"/>
    <ds:schemaRef ds:uri="1c07d8c7-c900-4f17-8efa-882eb357c716"/>
    <ds:schemaRef ds:uri="b6bdf438-5d47-484a-a861-ca21256032dd"/>
  </ds:schemaRefs>
</ds:datastoreItem>
</file>

<file path=customXml/itemProps2.xml><?xml version="1.0" encoding="utf-8"?>
<ds:datastoreItem xmlns:ds="http://schemas.openxmlformats.org/officeDocument/2006/customXml" ds:itemID="{EB00C3A2-34A2-4BA7-9D59-B7FBECCC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D3A8B-0CA1-4F18-8B1B-2BDC6AD9928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ICTPRG535 - AAI - App Development Assignment.dotx</Template>
  <TotalTime>65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Links>
    <vt:vector size="12" baseType="variant">
      <vt:variant>
        <vt:i4>589906</vt:i4>
      </vt:variant>
      <vt:variant>
        <vt:i4>3</vt:i4>
      </vt:variant>
      <vt:variant>
        <vt:i4>0</vt:i4>
      </vt:variant>
      <vt:variant>
        <vt:i4>5</vt:i4>
      </vt:variant>
      <vt:variant>
        <vt:lpwstr>https://www.tafesa.edu.au/apply-enrol/before-starting/student-policies/assessment</vt:lpwstr>
      </vt:variant>
      <vt:variant>
        <vt:lpwstr/>
      </vt:variant>
      <vt:variant>
        <vt:i4>7405614</vt:i4>
      </vt:variant>
      <vt:variant>
        <vt:i4>0</vt:i4>
      </vt:variant>
      <vt:variant>
        <vt:i4>0</vt:i4>
      </vt:variant>
      <vt:variant>
        <vt:i4>5</vt:i4>
      </vt:variant>
      <vt:variant>
        <vt:lpwstr>https://learn.tafesa.edu.au/mod/resource/view.php?id=460051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 Sundarapperuma</dc:creator>
  <cp:keywords/>
  <dc:description/>
  <cp:lastModifiedBy>Andre ALEXANDROV (001164110)</cp:lastModifiedBy>
  <cp:revision>5</cp:revision>
  <dcterms:created xsi:type="dcterms:W3CDTF">2023-09-06T04:51:00Z</dcterms:created>
  <dcterms:modified xsi:type="dcterms:W3CDTF">2023-09-06T06:33:00Z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Get Link">
    <vt:lpwstr>https://tafesaedu.sharepoint.com/:w:/s/qms/EYgsWPWqlgJNrhgzF1Dbjy0BurOYLaAML2YParL6Ra_YIQ, https://tafesaedu.sharepoint.com/:w:/s/qms/EYgsWPWqlgJNrhgzF1Dbjy0BurOYLaAML2YParL6Ra_YIQ</vt:lpwstr>
  </property>
  <property fmtid="{D5CDD505-2E9C-101B-9397-08002B2CF9AE}" pid="12" name="URL">
    <vt:lpwstr/>
  </property>
  <property fmtid="{D5CDD505-2E9C-101B-9397-08002B2CF9AE}" pid="13" name="MediaServiceImageTags">
    <vt:lpwstr/>
  </property>
</Properties>
</file>