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6B7C01" w14:paraId="75A11C61" w14:textId="77777777" w:rsidTr="008642DF">
        <w:tc>
          <w:tcPr>
            <w:tcW w:w="2977" w:type="dxa"/>
            <w:shd w:val="clear" w:color="auto" w:fill="F2F2F2" w:themeFill="background1" w:themeFillShade="F2"/>
          </w:tcPr>
          <w:p w14:paraId="23A1E417" w14:textId="65E9F878" w:rsidR="006C4D2E" w:rsidRPr="00F97766" w:rsidRDefault="00814919" w:rsidP="00EC26AA">
            <w:pPr>
              <w:pStyle w:val="Heading2"/>
              <w:spacing w:before="0"/>
            </w:pPr>
            <w:r>
              <w:t>s</w:t>
            </w:r>
            <w:r w:rsidR="006C4D2E" w:rsidRPr="00F97766">
              <w:t>Assessment Title</w:t>
            </w:r>
          </w:p>
        </w:tc>
        <w:tc>
          <w:tcPr>
            <w:tcW w:w="6049" w:type="dxa"/>
          </w:tcPr>
          <w:p w14:paraId="14B818EE" w14:textId="0D705819" w:rsidR="006C4D2E" w:rsidRPr="00F97766" w:rsidRDefault="00A5047D" w:rsidP="008642DF">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F97766">
              <w:rPr>
                <w:rFonts w:ascii="Arial" w:hAnsi="Arial" w:cstheme="majorBidi"/>
                <w:color w:val="404040" w:themeColor="text1" w:themeTint="BF"/>
                <w:sz w:val="28"/>
                <w:lang w:val="en-GB"/>
              </w:rPr>
              <w:t xml:space="preserve">Assessment </w:t>
            </w:r>
            <w:r w:rsidR="004A3351" w:rsidRPr="00F97766">
              <w:rPr>
                <w:rFonts w:ascii="Arial" w:hAnsi="Arial" w:cstheme="majorBidi"/>
                <w:color w:val="404040" w:themeColor="text1" w:themeTint="BF"/>
                <w:sz w:val="28"/>
                <w:lang w:val="en-GB"/>
              </w:rPr>
              <w:t>4</w:t>
            </w:r>
            <w:r w:rsidRPr="00F97766">
              <w:rPr>
                <w:rFonts w:ascii="Arial" w:hAnsi="Arial" w:cstheme="majorBidi"/>
                <w:color w:val="404040" w:themeColor="text1" w:themeTint="BF"/>
                <w:sz w:val="28"/>
                <w:lang w:val="en-GB"/>
              </w:rPr>
              <w:t xml:space="preserve"> </w:t>
            </w:r>
            <w:r w:rsidR="002A7A22" w:rsidRPr="00F97766">
              <w:rPr>
                <w:rFonts w:ascii="Arial" w:hAnsi="Arial" w:cstheme="majorBidi"/>
                <w:color w:val="404040" w:themeColor="text1" w:themeTint="BF"/>
                <w:sz w:val="28"/>
                <w:lang w:val="en-GB"/>
              </w:rPr>
              <w:t>–</w:t>
            </w:r>
            <w:r w:rsidRPr="00F97766">
              <w:rPr>
                <w:rFonts w:ascii="Arial" w:hAnsi="Arial" w:cstheme="majorBidi"/>
                <w:color w:val="404040" w:themeColor="text1" w:themeTint="BF"/>
                <w:sz w:val="28"/>
                <w:lang w:val="en-GB"/>
              </w:rPr>
              <w:t xml:space="preserve"> </w:t>
            </w:r>
            <w:bookmarkEnd w:id="0"/>
            <w:r w:rsidR="004A3351" w:rsidRPr="00F97766">
              <w:rPr>
                <w:rFonts w:ascii="Arial" w:hAnsi="Arial" w:cstheme="majorBidi"/>
                <w:color w:val="404040" w:themeColor="text1" w:themeTint="BF"/>
                <w:sz w:val="28"/>
                <w:lang w:val="en-GB"/>
              </w:rPr>
              <w:t>Support the team</w:t>
            </w:r>
          </w:p>
        </w:tc>
      </w:tr>
    </w:tbl>
    <w:p w14:paraId="40CA9EBD" w14:textId="77777777" w:rsidR="006C4D2E" w:rsidRPr="006B7C01" w:rsidRDefault="006C4D2E" w:rsidP="006C4D2E">
      <w:pPr>
        <w:rPr>
          <w:rFonts w:ascii="Calibri Light" w:hAnsi="Calibri Light" w:cs="Calibri Light"/>
          <w:szCs w:val="20"/>
        </w:rPr>
      </w:pPr>
    </w:p>
    <w:p w14:paraId="383888E9" w14:textId="77777777" w:rsidR="00035B79" w:rsidRPr="00EC26AA" w:rsidRDefault="00035B79" w:rsidP="002E31A4">
      <w:pPr>
        <w:pStyle w:val="Heading2"/>
      </w:pPr>
      <w:r w:rsidRPr="00EC26AA">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3B13FE39" w14:textId="77777777" w:rsidTr="008642DF">
        <w:tc>
          <w:tcPr>
            <w:tcW w:w="2977" w:type="dxa"/>
            <w:shd w:val="clear" w:color="auto" w:fill="F2F2F2" w:themeFill="background1" w:themeFillShade="F2"/>
          </w:tcPr>
          <w:p w14:paraId="6BE91AB9" w14:textId="77777777" w:rsidR="00035B79" w:rsidRPr="00EC26AA" w:rsidRDefault="00035B79" w:rsidP="00506B3E">
            <w:r w:rsidRPr="00EC26AA">
              <w:t xml:space="preserve">Unit code/s </w:t>
            </w:r>
            <w:r w:rsidR="002E31A4" w:rsidRPr="00EC26AA">
              <w:t>and</w:t>
            </w:r>
            <w:r w:rsidRPr="00EC26AA">
              <w:t xml:space="preserve"> title/s</w:t>
            </w:r>
          </w:p>
        </w:tc>
        <w:tc>
          <w:tcPr>
            <w:tcW w:w="6049" w:type="dxa"/>
          </w:tcPr>
          <w:p w14:paraId="68B3215E" w14:textId="7FBC3E06" w:rsidR="00035B79" w:rsidRPr="00EC26AA" w:rsidRDefault="00351592" w:rsidP="00506B3E">
            <w:r w:rsidRPr="00EC26AA">
              <w:t>BSBXTW401 Lead and facilitate a team</w:t>
            </w:r>
          </w:p>
        </w:tc>
      </w:tr>
      <w:tr w:rsidR="00035B79" w:rsidRPr="006B7C01" w14:paraId="35CD932E" w14:textId="77777777" w:rsidTr="008642DF">
        <w:tc>
          <w:tcPr>
            <w:tcW w:w="2977" w:type="dxa"/>
            <w:shd w:val="clear" w:color="auto" w:fill="F2F2F2" w:themeFill="background1" w:themeFillShade="F2"/>
          </w:tcPr>
          <w:p w14:paraId="090C99D7" w14:textId="77777777" w:rsidR="00035B79" w:rsidRPr="00EC26AA" w:rsidRDefault="00035B79" w:rsidP="00506B3E">
            <w:r w:rsidRPr="00EC26AA">
              <w:t xml:space="preserve">Qualification code/s </w:t>
            </w:r>
            <w:r w:rsidR="002E31A4" w:rsidRPr="00EC26AA">
              <w:t>and</w:t>
            </w:r>
            <w:r w:rsidRPr="00EC26AA">
              <w:t xml:space="preserve"> title/s</w:t>
            </w:r>
          </w:p>
        </w:tc>
        <w:tc>
          <w:tcPr>
            <w:tcW w:w="6049" w:type="dxa"/>
          </w:tcPr>
          <w:p w14:paraId="43768B5F" w14:textId="064BF870" w:rsidR="00035B79" w:rsidRPr="00EC26AA" w:rsidRDefault="002B2493" w:rsidP="002B2493">
            <w:r w:rsidRPr="00EC26AA">
              <w:t>BSB40520 Certificate IV in Leadership and Management </w:t>
            </w:r>
          </w:p>
        </w:tc>
      </w:tr>
      <w:tr w:rsidR="00035B79" w:rsidRPr="006B7C01" w14:paraId="7168607A" w14:textId="77777777" w:rsidTr="008642DF">
        <w:tc>
          <w:tcPr>
            <w:tcW w:w="2977" w:type="dxa"/>
            <w:shd w:val="clear" w:color="auto" w:fill="F2F2F2" w:themeFill="background1" w:themeFillShade="F2"/>
          </w:tcPr>
          <w:p w14:paraId="2A94131F" w14:textId="77777777" w:rsidR="00035B79" w:rsidRPr="00EC26AA" w:rsidRDefault="00035B79" w:rsidP="00506B3E">
            <w:r w:rsidRPr="00EC26AA">
              <w:t>Business unit/Work group</w:t>
            </w:r>
          </w:p>
        </w:tc>
        <w:tc>
          <w:tcPr>
            <w:tcW w:w="6049" w:type="dxa"/>
          </w:tcPr>
          <w:p w14:paraId="0DAE43B6" w14:textId="01E359C0" w:rsidR="00035B79" w:rsidRPr="00EC26AA" w:rsidRDefault="25860BD2" w:rsidP="00506B3E">
            <w:r w:rsidRPr="00EC26AA">
              <w:t>Business and Arts</w:t>
            </w:r>
            <w:r w:rsidR="00EC26AA">
              <w:t xml:space="preserve"> /</w:t>
            </w:r>
            <w:r w:rsidRPr="00EC26AA">
              <w:t xml:space="preserve"> </w:t>
            </w:r>
            <w:r w:rsidR="00351592" w:rsidRPr="00EC26AA">
              <w:t>Management</w:t>
            </w:r>
          </w:p>
        </w:tc>
      </w:tr>
    </w:tbl>
    <w:p w14:paraId="4C4A0D79" w14:textId="77777777" w:rsidR="00035B79" w:rsidRPr="006B7C01" w:rsidRDefault="00035B79" w:rsidP="00035B79">
      <w:pPr>
        <w:rPr>
          <w:rFonts w:ascii="Calibri Light" w:hAnsi="Calibri Light" w:cs="Calibri Light"/>
          <w:szCs w:val="20"/>
          <w:lang w:val="en-AU"/>
        </w:rPr>
      </w:pPr>
    </w:p>
    <w:p w14:paraId="4FF3BD30" w14:textId="77777777" w:rsidR="00035B79" w:rsidRPr="00EC26AA" w:rsidRDefault="00035B79" w:rsidP="002E31A4">
      <w:pPr>
        <w:pStyle w:val="Heading2"/>
      </w:pPr>
      <w:r w:rsidRPr="00EC26AA">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5495819E" w14:textId="77777777" w:rsidTr="008642DF">
        <w:tc>
          <w:tcPr>
            <w:tcW w:w="2977" w:type="dxa"/>
            <w:shd w:val="clear" w:color="auto" w:fill="F2F2F2" w:themeFill="background1" w:themeFillShade="F2"/>
          </w:tcPr>
          <w:p w14:paraId="40644D64" w14:textId="77777777" w:rsidR="00035B79" w:rsidRPr="008642DF" w:rsidRDefault="00035B79" w:rsidP="008642DF">
            <w:pPr>
              <w:rPr>
                <w:rFonts w:cs="Arial"/>
                <w:szCs w:val="20"/>
              </w:rPr>
            </w:pPr>
            <w:r w:rsidRPr="008642DF">
              <w:rPr>
                <w:rFonts w:cs="Arial"/>
                <w:szCs w:val="20"/>
              </w:rPr>
              <w:t xml:space="preserve">Method/s of assessment </w:t>
            </w:r>
          </w:p>
          <w:p w14:paraId="54ADB94C" w14:textId="4F3706DB" w:rsidR="00662A89" w:rsidRPr="008642DF" w:rsidRDefault="00662A89" w:rsidP="008642DF">
            <w:pPr>
              <w:rPr>
                <w:rFonts w:cs="Arial"/>
                <w:szCs w:val="20"/>
              </w:rPr>
            </w:pPr>
          </w:p>
        </w:tc>
        <w:tc>
          <w:tcPr>
            <w:tcW w:w="6049" w:type="dxa"/>
          </w:tcPr>
          <w:p w14:paraId="698D34B0" w14:textId="77777777" w:rsidR="00035B79" w:rsidRPr="008642DF" w:rsidRDefault="4501F3CA" w:rsidP="008642DF">
            <w:pPr>
              <w:rPr>
                <w:rFonts w:eastAsia="Calibri Light" w:cs="Arial"/>
                <w:color w:val="000000" w:themeColor="text2"/>
                <w:szCs w:val="20"/>
              </w:rPr>
            </w:pPr>
            <w:r w:rsidRPr="008642DF">
              <w:rPr>
                <w:rFonts w:eastAsia="Calibri Light" w:cs="Arial"/>
                <w:color w:val="000000" w:themeColor="text2"/>
                <w:szCs w:val="20"/>
              </w:rPr>
              <w:t>Knowledge (written) &amp; Practical</w:t>
            </w:r>
            <w:r w:rsidR="5599BB94" w:rsidRPr="008642DF">
              <w:rPr>
                <w:rFonts w:eastAsia="Calibri Light" w:cs="Arial"/>
                <w:color w:val="000000" w:themeColor="text2"/>
                <w:szCs w:val="20"/>
              </w:rPr>
              <w:t xml:space="preserve"> (oral)</w:t>
            </w:r>
          </w:p>
          <w:p w14:paraId="36256B63" w14:textId="5AF0F8FF" w:rsidR="008D25D4" w:rsidRPr="008642DF" w:rsidRDefault="008D25D4" w:rsidP="008642DF">
            <w:pPr>
              <w:rPr>
                <w:rFonts w:eastAsia="Calibri" w:cs="Arial"/>
                <w:color w:val="000000" w:themeColor="text2"/>
                <w:szCs w:val="20"/>
                <w:lang w:val="en-AU"/>
              </w:rPr>
            </w:pPr>
          </w:p>
        </w:tc>
      </w:tr>
      <w:tr w:rsidR="00035B79" w:rsidRPr="006B7C01" w14:paraId="2D3A1F0D" w14:textId="77777777" w:rsidTr="008642DF">
        <w:tc>
          <w:tcPr>
            <w:tcW w:w="2977" w:type="dxa"/>
            <w:shd w:val="clear" w:color="auto" w:fill="F2F2F2" w:themeFill="background1" w:themeFillShade="F2"/>
          </w:tcPr>
          <w:p w14:paraId="069A5D46" w14:textId="77777777" w:rsidR="00035B79" w:rsidRPr="008642DF" w:rsidRDefault="00035B79" w:rsidP="008642DF">
            <w:pPr>
              <w:rPr>
                <w:rFonts w:cs="Arial"/>
                <w:szCs w:val="20"/>
              </w:rPr>
            </w:pPr>
            <w:r w:rsidRPr="008642DF">
              <w:rPr>
                <w:rFonts w:cs="Arial"/>
                <w:szCs w:val="20"/>
              </w:rPr>
              <w:t>Overview of assessment</w:t>
            </w:r>
          </w:p>
        </w:tc>
        <w:tc>
          <w:tcPr>
            <w:tcW w:w="6049" w:type="dxa"/>
          </w:tcPr>
          <w:p w14:paraId="3F93CB44" w14:textId="66AE2D0A" w:rsidR="3CE65BAF" w:rsidRPr="008642DF" w:rsidRDefault="3CE65BAF" w:rsidP="008642DF">
            <w:pPr>
              <w:ind w:right="101"/>
              <w:rPr>
                <w:rFonts w:eastAsia="Calibri Light" w:cs="Arial"/>
                <w:color w:val="231F20"/>
                <w:szCs w:val="20"/>
              </w:rPr>
            </w:pPr>
            <w:r w:rsidRPr="008642DF">
              <w:rPr>
                <w:rFonts w:eastAsia="Calibri Light" w:cs="Arial"/>
                <w:b/>
                <w:bCs/>
                <w:color w:val="231F20"/>
                <w:szCs w:val="20"/>
              </w:rPr>
              <w:t xml:space="preserve">Assessment 4 – Support the Team </w:t>
            </w:r>
          </w:p>
          <w:p w14:paraId="27B127CF" w14:textId="71273EC1" w:rsidR="3CE65BAF" w:rsidRPr="008642DF" w:rsidRDefault="3CE65BAF" w:rsidP="008642DF">
            <w:pPr>
              <w:pStyle w:val="ListParagraph"/>
              <w:numPr>
                <w:ilvl w:val="0"/>
                <w:numId w:val="2"/>
              </w:numPr>
              <w:spacing w:before="0" w:after="0" w:line="240" w:lineRule="auto"/>
              <w:contextualSpacing w:val="0"/>
              <w:rPr>
                <w:rFonts w:ascii="Arial" w:eastAsiaTheme="minorEastAsia" w:hAnsi="Arial" w:cs="Arial"/>
                <w:color w:val="0E101A"/>
                <w:sz w:val="20"/>
                <w:szCs w:val="20"/>
                <w:lang w:val="en-GB"/>
              </w:rPr>
            </w:pPr>
            <w:r w:rsidRPr="008642DF">
              <w:rPr>
                <w:rStyle w:val="normaltextrun"/>
                <w:rFonts w:ascii="Arial" w:eastAsia="Calibri Light" w:hAnsi="Arial" w:cs="Arial"/>
                <w:color w:val="0E101A"/>
                <w:sz w:val="20"/>
                <w:szCs w:val="20"/>
                <w:lang w:val="en-GB"/>
              </w:rPr>
              <w:t>This is a knowledge &amp; practical assessment</w:t>
            </w:r>
          </w:p>
          <w:p w14:paraId="1D7D1AE4" w14:textId="647CA535" w:rsidR="3CE65BAF" w:rsidRPr="008642DF" w:rsidRDefault="0DA91D23" w:rsidP="008642DF">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E101A"/>
                <w:sz w:val="20"/>
                <w:szCs w:val="20"/>
                <w:lang w:val="en-GB"/>
              </w:rPr>
              <w:t xml:space="preserve">You </w:t>
            </w:r>
            <w:r w:rsidR="3CE65BAF" w:rsidRPr="008642DF">
              <w:rPr>
                <w:rStyle w:val="normaltextrun"/>
                <w:rFonts w:ascii="Arial" w:eastAsia="Calibri Light" w:hAnsi="Arial" w:cs="Arial"/>
                <w:color w:val="0E101A"/>
                <w:sz w:val="20"/>
                <w:szCs w:val="20"/>
                <w:lang w:val="en-GB"/>
              </w:rPr>
              <w:t>will be </w:t>
            </w:r>
            <w:r w:rsidR="3CE65BAF" w:rsidRPr="008642DF">
              <w:rPr>
                <w:rStyle w:val="normaltextrun"/>
                <w:rFonts w:ascii="Arial" w:eastAsia="Calibri Light" w:hAnsi="Arial" w:cs="Arial"/>
                <w:color w:val="000000" w:themeColor="text2"/>
                <w:sz w:val="20"/>
                <w:szCs w:val="20"/>
                <w:lang w:val="en-GB"/>
              </w:rPr>
              <w:t>assessed individually </w:t>
            </w:r>
          </w:p>
          <w:p w14:paraId="4A70600A" w14:textId="2C28F84C" w:rsidR="00B94AE5" w:rsidRPr="008642DF" w:rsidRDefault="68A5180E" w:rsidP="008642DF">
            <w:pPr>
              <w:pStyle w:val="ListParagraph"/>
              <w:numPr>
                <w:ilvl w:val="0"/>
                <w:numId w:val="2"/>
              </w:numPr>
              <w:spacing w:before="0" w:after="0" w:line="240" w:lineRule="auto"/>
              <w:contextualSpacing w:val="0"/>
              <w:rPr>
                <w:rFonts w:ascii="Arial" w:eastAsiaTheme="minorEastAsia" w:hAnsi="Arial" w:cs="Arial"/>
                <w:color w:val="000000" w:themeColor="text1"/>
                <w:sz w:val="20"/>
                <w:szCs w:val="20"/>
                <w:lang w:val="en-GB"/>
              </w:rPr>
            </w:pPr>
            <w:r w:rsidRPr="008642DF">
              <w:rPr>
                <w:rStyle w:val="normaltextrun"/>
                <w:rFonts w:ascii="Arial" w:eastAsia="Calibri Light" w:hAnsi="Arial" w:cs="Arial"/>
                <w:color w:val="0E101A"/>
                <w:sz w:val="20"/>
                <w:szCs w:val="20"/>
                <w:lang w:val="en-GB"/>
              </w:rPr>
              <w:t>There are t</w:t>
            </w:r>
            <w:r w:rsidR="66CC63A9" w:rsidRPr="008642DF">
              <w:rPr>
                <w:rStyle w:val="normaltextrun"/>
                <w:rFonts w:ascii="Arial" w:eastAsia="Calibri Light" w:hAnsi="Arial" w:cs="Arial"/>
                <w:color w:val="0E101A"/>
                <w:sz w:val="20"/>
                <w:szCs w:val="20"/>
                <w:lang w:val="en-GB"/>
              </w:rPr>
              <w:t>wo</w:t>
            </w:r>
            <w:r w:rsidRPr="008642DF">
              <w:rPr>
                <w:rStyle w:val="normaltextrun"/>
                <w:rFonts w:ascii="Arial" w:eastAsia="Calibri Light" w:hAnsi="Arial" w:cs="Arial"/>
                <w:color w:val="0E101A"/>
                <w:sz w:val="20"/>
                <w:szCs w:val="20"/>
                <w:lang w:val="en-GB"/>
              </w:rPr>
              <w:t xml:space="preserve"> (</w:t>
            </w:r>
            <w:r w:rsidR="35424B2A" w:rsidRPr="008642DF">
              <w:rPr>
                <w:rStyle w:val="normaltextrun"/>
                <w:rFonts w:ascii="Arial" w:eastAsia="Calibri Light" w:hAnsi="Arial" w:cs="Arial"/>
                <w:color w:val="0E101A"/>
                <w:sz w:val="20"/>
                <w:szCs w:val="20"/>
                <w:lang w:val="en-GB"/>
              </w:rPr>
              <w:t>2</w:t>
            </w:r>
            <w:r w:rsidRPr="008642DF">
              <w:rPr>
                <w:rStyle w:val="normaltextrun"/>
                <w:rFonts w:ascii="Arial" w:eastAsia="Calibri Light" w:hAnsi="Arial" w:cs="Arial"/>
                <w:color w:val="0E101A"/>
                <w:sz w:val="20"/>
                <w:szCs w:val="20"/>
                <w:lang w:val="en-GB"/>
              </w:rPr>
              <w:t>) tasks in total</w:t>
            </w:r>
          </w:p>
          <w:p w14:paraId="3866D2D7" w14:textId="77777777" w:rsidR="008D25D4" w:rsidRPr="008642DF" w:rsidRDefault="008D25D4" w:rsidP="008642DF">
            <w:pPr>
              <w:ind w:right="101"/>
              <w:jc w:val="both"/>
              <w:rPr>
                <w:rFonts w:eastAsia="Calibri Light" w:cs="Arial"/>
                <w:b/>
                <w:bCs/>
                <w:color w:val="231F20"/>
                <w:szCs w:val="20"/>
              </w:rPr>
            </w:pPr>
          </w:p>
          <w:p w14:paraId="004500DE" w14:textId="692B2CE9" w:rsidR="00F7585F" w:rsidRPr="008642DF" w:rsidRDefault="00F7585F" w:rsidP="008642DF">
            <w:pPr>
              <w:ind w:right="101"/>
              <w:jc w:val="both"/>
              <w:rPr>
                <w:rFonts w:eastAsia="Calibri Light" w:cs="Arial"/>
                <w:color w:val="231F20"/>
                <w:szCs w:val="20"/>
              </w:rPr>
            </w:pPr>
            <w:r w:rsidRPr="008642DF">
              <w:rPr>
                <w:rFonts w:eastAsia="Calibri Light" w:cs="Arial"/>
                <w:b/>
                <w:bCs/>
                <w:color w:val="231F20"/>
                <w:szCs w:val="20"/>
              </w:rPr>
              <w:t>Overview of the project</w:t>
            </w:r>
          </w:p>
          <w:p w14:paraId="3B1DC568" w14:textId="5763E45B" w:rsidR="000838AC" w:rsidRPr="008642DF" w:rsidRDefault="00F7585F" w:rsidP="008642DF">
            <w:pPr>
              <w:ind w:right="179"/>
              <w:rPr>
                <w:rFonts w:eastAsia="Calibri" w:cs="Arial"/>
                <w:szCs w:val="20"/>
              </w:rPr>
            </w:pPr>
            <w:r w:rsidRPr="008642DF">
              <w:rPr>
                <w:rFonts w:eastAsia="Calibri" w:cs="Arial"/>
                <w:color w:val="231F20"/>
                <w:szCs w:val="20"/>
                <w:lang w:val="en-AU"/>
              </w:rPr>
              <w:t>This assessment project is based on you being a team leader for Bounce Fitness and requires you to p</w:t>
            </w:r>
            <w:r w:rsidR="000838AC" w:rsidRPr="008642DF">
              <w:rPr>
                <w:rFonts w:eastAsia="Calibri" w:cs="Arial"/>
                <w:color w:val="231F20"/>
                <w:szCs w:val="20"/>
                <w:lang w:val="en-AU"/>
              </w:rPr>
              <w:t>rovide coaching to staff to enhance workplace culture</w:t>
            </w:r>
          </w:p>
          <w:p w14:paraId="002B038C"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Support individuals according to organisational requirements to work towards common team goals</w:t>
            </w:r>
          </w:p>
          <w:p w14:paraId="0D33C065"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Facilitate team to identify, brainstorm, report and resolve task related issues and inefficiencies</w:t>
            </w:r>
          </w:p>
          <w:p w14:paraId="15688E74" w14:textId="77777777" w:rsidR="000838AC" w:rsidRPr="008642DF" w:rsidRDefault="000838AC" w:rsidP="008642DF">
            <w:pPr>
              <w:pStyle w:val="ListParagraph"/>
              <w:numPr>
                <w:ilvl w:val="0"/>
                <w:numId w:val="2"/>
              </w:numPr>
              <w:spacing w:before="0" w:after="0" w:line="240" w:lineRule="auto"/>
              <w:contextualSpacing w:val="0"/>
              <w:rPr>
                <w:rFonts w:ascii="Arial" w:eastAsia="Calibri" w:hAnsi="Arial" w:cs="Arial"/>
                <w:sz w:val="20"/>
                <w:szCs w:val="20"/>
              </w:rPr>
            </w:pPr>
            <w:r w:rsidRPr="008642DF">
              <w:rPr>
                <w:rFonts w:ascii="Arial" w:eastAsia="Calibri" w:hAnsi="Arial" w:cs="Arial"/>
                <w:sz w:val="20"/>
                <w:szCs w:val="20"/>
              </w:rPr>
              <w:t>Use problem solving skills to deal with any team, task, or individual challenges</w:t>
            </w:r>
          </w:p>
          <w:p w14:paraId="455A852C" w14:textId="2D747F12" w:rsidR="00035B79" w:rsidRPr="008642DF" w:rsidRDefault="00035B79" w:rsidP="008642DF">
            <w:pPr>
              <w:ind w:right="179"/>
              <w:rPr>
                <w:rFonts w:eastAsia="Calibri" w:cs="Arial"/>
                <w:color w:val="231F20"/>
                <w:szCs w:val="20"/>
                <w:lang w:val="en-AU"/>
              </w:rPr>
            </w:pPr>
          </w:p>
          <w:p w14:paraId="37D20981" w14:textId="2DCC3D72" w:rsidR="00035B79" w:rsidRPr="008642DF" w:rsidRDefault="72EB76A3" w:rsidP="008642DF">
            <w:pPr>
              <w:ind w:left="86" w:right="101"/>
              <w:jc w:val="both"/>
              <w:rPr>
                <w:rFonts w:cs="Arial"/>
                <w:color w:val="231F20"/>
                <w:szCs w:val="20"/>
              </w:rPr>
            </w:pPr>
            <w:r w:rsidRPr="008642DF">
              <w:rPr>
                <w:rFonts w:cs="Arial"/>
                <w:color w:val="231F20"/>
                <w:szCs w:val="20"/>
              </w:rPr>
              <w:t>This assessment is divided into two</w:t>
            </w:r>
            <w:r w:rsidRPr="008642DF">
              <w:rPr>
                <w:rFonts w:cs="Arial"/>
                <w:b/>
                <w:bCs/>
                <w:color w:val="231F20"/>
                <w:szCs w:val="20"/>
              </w:rPr>
              <w:t xml:space="preserve"> </w:t>
            </w:r>
            <w:r w:rsidRPr="008642DF">
              <w:rPr>
                <w:rFonts w:cs="Arial"/>
                <w:color w:val="231F20"/>
                <w:szCs w:val="20"/>
              </w:rPr>
              <w:t>(2) parts:</w:t>
            </w:r>
          </w:p>
          <w:p w14:paraId="46E3F911" w14:textId="3B0E4F4D" w:rsidR="00035B79" w:rsidRPr="008642DF" w:rsidRDefault="72EB76A3" w:rsidP="008642DF">
            <w:pPr>
              <w:ind w:left="720"/>
              <w:rPr>
                <w:rFonts w:cs="Arial"/>
                <w:color w:val="231F20"/>
                <w:szCs w:val="20"/>
                <w:lang w:val="en-AU"/>
              </w:rPr>
            </w:pPr>
            <w:r w:rsidRPr="008642DF">
              <w:rPr>
                <w:rFonts w:cs="Arial"/>
                <w:b/>
                <w:bCs/>
                <w:szCs w:val="20"/>
              </w:rPr>
              <w:t xml:space="preserve">Assessment 4 – Support the team </w:t>
            </w:r>
          </w:p>
          <w:p w14:paraId="1E6C27E1" w14:textId="5BD6800E" w:rsidR="00035B79" w:rsidRPr="008642DF" w:rsidRDefault="72EB76A3" w:rsidP="008642DF">
            <w:pPr>
              <w:pStyle w:val="ListParagraph"/>
              <w:numPr>
                <w:ilvl w:val="1"/>
                <w:numId w:val="2"/>
              </w:numPr>
              <w:spacing w:before="0" w:after="0" w:line="240" w:lineRule="auto"/>
              <w:contextualSpacing w:val="0"/>
              <w:rPr>
                <w:rFonts w:ascii="Arial" w:hAnsi="Arial" w:cs="Arial"/>
                <w:sz w:val="20"/>
                <w:szCs w:val="20"/>
              </w:rPr>
            </w:pPr>
            <w:r w:rsidRPr="008642DF">
              <w:rPr>
                <w:rFonts w:ascii="Arial" w:hAnsi="Arial" w:cs="Arial"/>
                <w:sz w:val="20"/>
                <w:szCs w:val="20"/>
              </w:rPr>
              <w:t>Task 4.1 Identify task issues &amp; inefficiencies + provide support</w:t>
            </w:r>
          </w:p>
          <w:p w14:paraId="64D6E190" w14:textId="76B4FBAD" w:rsidR="00035B79" w:rsidRPr="008642DF" w:rsidRDefault="52F89A75" w:rsidP="008642DF">
            <w:pPr>
              <w:pStyle w:val="ListParagraph"/>
              <w:numPr>
                <w:ilvl w:val="1"/>
                <w:numId w:val="2"/>
              </w:numPr>
              <w:spacing w:before="0" w:after="0" w:line="240" w:lineRule="auto"/>
              <w:contextualSpacing w:val="0"/>
              <w:outlineLvl w:val="4"/>
              <w:rPr>
                <w:rFonts w:ascii="Arial" w:hAnsi="Arial" w:cs="Arial"/>
                <w:sz w:val="20"/>
                <w:szCs w:val="20"/>
              </w:rPr>
            </w:pPr>
            <w:r w:rsidRPr="008642DF">
              <w:rPr>
                <w:rFonts w:ascii="Arial" w:hAnsi="Arial" w:cs="Arial"/>
                <w:sz w:val="20"/>
                <w:szCs w:val="20"/>
              </w:rPr>
              <w:t>Task 4.2 Identify</w:t>
            </w:r>
            <w:r w:rsidR="3E01E833" w:rsidRPr="008642DF">
              <w:rPr>
                <w:rFonts w:ascii="Arial" w:hAnsi="Arial" w:cs="Arial"/>
                <w:sz w:val="20"/>
                <w:szCs w:val="20"/>
              </w:rPr>
              <w:t>,</w:t>
            </w:r>
            <w:r w:rsidRPr="008642DF">
              <w:rPr>
                <w:rFonts w:ascii="Arial" w:hAnsi="Arial" w:cs="Arial"/>
                <w:sz w:val="20"/>
                <w:szCs w:val="20"/>
              </w:rPr>
              <w:t xml:space="preserve"> address challenges</w:t>
            </w:r>
            <w:r w:rsidR="7BC4BE5F" w:rsidRPr="008642DF">
              <w:rPr>
                <w:rFonts w:ascii="Arial" w:hAnsi="Arial" w:cs="Arial"/>
                <w:sz w:val="20"/>
                <w:szCs w:val="20"/>
              </w:rPr>
              <w:t xml:space="preserve"> &amp; implement actions</w:t>
            </w:r>
          </w:p>
          <w:p w14:paraId="18667242" w14:textId="0431C7C3" w:rsidR="00035B79" w:rsidRPr="008642DF" w:rsidRDefault="00035B79" w:rsidP="008642DF">
            <w:pPr>
              <w:ind w:right="179"/>
              <w:rPr>
                <w:rFonts w:eastAsia="Calibri" w:cs="Arial"/>
                <w:color w:val="231F20"/>
                <w:szCs w:val="20"/>
                <w:lang w:val="en-AU"/>
              </w:rPr>
            </w:pPr>
          </w:p>
        </w:tc>
      </w:tr>
      <w:tr w:rsidR="00035B79" w:rsidRPr="006B7C01" w14:paraId="65F17927" w14:textId="77777777" w:rsidTr="008642DF">
        <w:tc>
          <w:tcPr>
            <w:tcW w:w="2977" w:type="dxa"/>
            <w:shd w:val="clear" w:color="auto" w:fill="F2F2F2" w:themeFill="background1" w:themeFillShade="F2"/>
          </w:tcPr>
          <w:p w14:paraId="29C5FDBB" w14:textId="0A6997B7" w:rsidR="00035B79" w:rsidRPr="008642DF" w:rsidRDefault="00AE6327" w:rsidP="008642DF">
            <w:pPr>
              <w:rPr>
                <w:rFonts w:cs="Arial"/>
                <w:szCs w:val="20"/>
              </w:rPr>
            </w:pPr>
            <w:r w:rsidRPr="008642DF">
              <w:rPr>
                <w:rFonts w:cs="Arial"/>
                <w:szCs w:val="20"/>
              </w:rPr>
              <w:t>For this assessment</w:t>
            </w:r>
          </w:p>
        </w:tc>
        <w:tc>
          <w:tcPr>
            <w:tcW w:w="6049" w:type="dxa"/>
          </w:tcPr>
          <w:p w14:paraId="76267309" w14:textId="2AF81BB3" w:rsidR="00035B79" w:rsidRPr="008642DF" w:rsidRDefault="7732F017" w:rsidP="008642DF">
            <w:pPr>
              <w:rPr>
                <w:rFonts w:eastAsia="Calibri Light" w:cs="Arial"/>
                <w:color w:val="0E101A"/>
                <w:szCs w:val="20"/>
              </w:rPr>
            </w:pPr>
            <w:r w:rsidRPr="008642DF">
              <w:rPr>
                <w:rStyle w:val="normaltextrun"/>
                <w:rFonts w:eastAsia="Calibri Light" w:cs="Arial"/>
                <w:color w:val="0E101A"/>
                <w:szCs w:val="20"/>
                <w:lang w:val="en-AU"/>
              </w:rPr>
              <w:t>This Assessment comprises of t</w:t>
            </w:r>
            <w:r w:rsidR="1F32FA16" w:rsidRPr="008642DF">
              <w:rPr>
                <w:rStyle w:val="normaltextrun"/>
                <w:rFonts w:eastAsia="Calibri Light" w:cs="Arial"/>
                <w:color w:val="0E101A"/>
                <w:szCs w:val="20"/>
                <w:lang w:val="en-AU"/>
              </w:rPr>
              <w:t>wo</w:t>
            </w:r>
            <w:r w:rsidRPr="008642DF">
              <w:rPr>
                <w:rStyle w:val="normaltextrun"/>
                <w:rFonts w:eastAsia="Calibri Light" w:cs="Arial"/>
                <w:color w:val="0E101A"/>
                <w:szCs w:val="20"/>
                <w:lang w:val="en-AU"/>
              </w:rPr>
              <w:t xml:space="preserve"> (</w:t>
            </w:r>
            <w:r w:rsidR="7C557F51" w:rsidRPr="008642DF">
              <w:rPr>
                <w:rStyle w:val="normaltextrun"/>
                <w:rFonts w:eastAsia="Calibri Light" w:cs="Arial"/>
                <w:color w:val="0E101A"/>
                <w:szCs w:val="20"/>
                <w:lang w:val="en-AU"/>
              </w:rPr>
              <w:t>2</w:t>
            </w:r>
            <w:r w:rsidRPr="008642DF">
              <w:rPr>
                <w:rStyle w:val="normaltextrun"/>
                <w:rFonts w:eastAsia="Calibri Light" w:cs="Arial"/>
                <w:color w:val="0E101A"/>
                <w:szCs w:val="20"/>
                <w:lang w:val="en-AU"/>
              </w:rPr>
              <w:t>) tasks in total.   </w:t>
            </w:r>
          </w:p>
          <w:p w14:paraId="5777B932" w14:textId="1D06D4B7" w:rsidR="00035B79" w:rsidRPr="008642DF" w:rsidRDefault="7732F017"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Style w:val="normaltextrun"/>
                <w:rFonts w:ascii="Arial" w:eastAsia="Calibri Light" w:hAnsi="Arial" w:cs="Arial"/>
                <w:color w:val="000000" w:themeColor="text2"/>
                <w:sz w:val="20"/>
                <w:szCs w:val="20"/>
                <w:lang w:val="en-GB"/>
              </w:rPr>
              <w:t>Students are required to provide researched answers for t</w:t>
            </w:r>
            <w:r w:rsidR="555ED5DB" w:rsidRPr="008642DF">
              <w:rPr>
                <w:rStyle w:val="normaltextrun"/>
                <w:rFonts w:ascii="Arial" w:eastAsia="Calibri Light" w:hAnsi="Arial" w:cs="Arial"/>
                <w:color w:val="000000" w:themeColor="text2"/>
                <w:sz w:val="20"/>
                <w:szCs w:val="20"/>
                <w:lang w:val="en-GB"/>
              </w:rPr>
              <w:t>wo</w:t>
            </w:r>
            <w:r w:rsidRPr="008642DF">
              <w:rPr>
                <w:rStyle w:val="normaltextrun"/>
                <w:rFonts w:ascii="Arial" w:eastAsia="Calibri Light" w:hAnsi="Arial" w:cs="Arial"/>
                <w:color w:val="000000" w:themeColor="text2"/>
                <w:sz w:val="20"/>
                <w:szCs w:val="20"/>
                <w:lang w:val="en-GB"/>
              </w:rPr>
              <w:t xml:space="preserve"> (</w:t>
            </w:r>
            <w:r w:rsidR="4F2C066F" w:rsidRPr="008642DF">
              <w:rPr>
                <w:rStyle w:val="normaltextrun"/>
                <w:rFonts w:ascii="Arial" w:eastAsia="Calibri Light" w:hAnsi="Arial" w:cs="Arial"/>
                <w:color w:val="000000" w:themeColor="text2"/>
                <w:sz w:val="20"/>
                <w:szCs w:val="20"/>
                <w:lang w:val="en-GB"/>
              </w:rPr>
              <w:t>2</w:t>
            </w:r>
            <w:r w:rsidRPr="008642DF">
              <w:rPr>
                <w:rStyle w:val="normaltextrun"/>
                <w:rFonts w:ascii="Arial" w:eastAsia="Calibri Light" w:hAnsi="Arial" w:cs="Arial"/>
                <w:color w:val="000000" w:themeColor="text2"/>
                <w:sz w:val="20"/>
                <w:szCs w:val="20"/>
                <w:lang w:val="en-GB"/>
              </w:rPr>
              <w:t>) tasks using the templates provided to them.</w:t>
            </w:r>
          </w:p>
          <w:p w14:paraId="2E728FB7"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Read the questions carefully before you start your responses.</w:t>
            </w:r>
          </w:p>
          <w:p w14:paraId="7C001AE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are required to provide short answer responses for each question</w:t>
            </w:r>
          </w:p>
          <w:p w14:paraId="56D528A5"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You will access the below template and submit the completed template via TAFE SA Learn.</w:t>
            </w:r>
          </w:p>
          <w:p w14:paraId="4A8537E1" w14:textId="77777777" w:rsidR="00983C11" w:rsidRPr="008642DF" w:rsidRDefault="00983C11" w:rsidP="008642D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rPr>
            </w:pPr>
            <w:r w:rsidRPr="008642DF">
              <w:rPr>
                <w:rFonts w:ascii="Arial" w:eastAsia="Calibri Light" w:hAnsi="Arial" w:cs="Arial"/>
                <w:color w:val="000000" w:themeColor="text1"/>
                <w:sz w:val="20"/>
                <w:szCs w:val="20"/>
              </w:rPr>
              <w:t>If you do not understand any of the questions, ask your trainer/assessor for help.</w:t>
            </w:r>
          </w:p>
          <w:p w14:paraId="07C94581" w14:textId="77777777" w:rsidR="00B80160" w:rsidRPr="008642DF" w:rsidRDefault="00B80160" w:rsidP="008642DF">
            <w:pPr>
              <w:ind w:right="179"/>
              <w:jc w:val="both"/>
              <w:rPr>
                <w:rFonts w:eastAsia="Calibri Light" w:cs="Arial"/>
                <w:b/>
                <w:bCs/>
                <w:color w:val="000000" w:themeColor="text2"/>
                <w:szCs w:val="20"/>
              </w:rPr>
            </w:pPr>
            <w:r w:rsidRPr="008642DF">
              <w:rPr>
                <w:rFonts w:eastAsia="Calibri" w:cs="Arial"/>
                <w:color w:val="231F20"/>
                <w:szCs w:val="20"/>
                <w:lang w:val="en-AU"/>
              </w:rPr>
              <w:t xml:space="preserve">You will be given access to </w:t>
            </w:r>
            <w:r w:rsidRPr="008642DF">
              <w:rPr>
                <w:rFonts w:cs="Arial"/>
                <w:color w:val="231F20"/>
                <w:szCs w:val="20"/>
              </w:rPr>
              <w:t xml:space="preserve">the simulated business, </w:t>
            </w:r>
            <w:hyperlink r:id="rId13" w:history="1">
              <w:r w:rsidRPr="008642DF">
                <w:rPr>
                  <w:rFonts w:eastAsia="Calibri" w:cs="Arial"/>
                  <w:color w:val="0000FF"/>
                  <w:szCs w:val="20"/>
                  <w:u w:val="single"/>
                  <w:lang w:val="en-AU"/>
                </w:rPr>
                <w:t>Bounce Fitness</w:t>
              </w:r>
            </w:hyperlink>
            <w:r w:rsidRPr="008642DF">
              <w:rPr>
                <w:rFonts w:eastAsia="Calibri" w:cs="Arial"/>
                <w:color w:val="231F20"/>
                <w:szCs w:val="20"/>
                <w:lang w:val="en-AU"/>
              </w:rPr>
              <w:t xml:space="preserve"> via TafeSA LEARN</w:t>
            </w:r>
            <w:r w:rsidRPr="008642DF">
              <w:rPr>
                <w:rFonts w:cs="Arial"/>
                <w:color w:val="231F20"/>
                <w:szCs w:val="20"/>
              </w:rPr>
              <w:t xml:space="preserve">. </w:t>
            </w:r>
          </w:p>
          <w:p w14:paraId="1B2CA46D" w14:textId="77777777" w:rsidR="00FF4FE4" w:rsidRPr="008642DF" w:rsidRDefault="00FF4FE4" w:rsidP="008642DF">
            <w:pPr>
              <w:rPr>
                <w:rFonts w:eastAsia="Calibri Light" w:cs="Arial"/>
                <w:b/>
                <w:bCs/>
                <w:color w:val="000000" w:themeColor="text2"/>
                <w:szCs w:val="20"/>
              </w:rPr>
            </w:pPr>
          </w:p>
          <w:p w14:paraId="1C4DDFA8" w14:textId="3AE91738" w:rsidR="00035B79" w:rsidRPr="008642DF" w:rsidRDefault="19AD9505" w:rsidP="008642DF">
            <w:pPr>
              <w:rPr>
                <w:rFonts w:eastAsia="Calibri Light" w:cs="Arial"/>
                <w:color w:val="000000" w:themeColor="text2"/>
                <w:szCs w:val="20"/>
              </w:rPr>
            </w:pPr>
            <w:r w:rsidRPr="008642DF">
              <w:rPr>
                <w:rFonts w:eastAsia="Calibri Light" w:cs="Arial"/>
                <w:b/>
                <w:bCs/>
                <w:color w:val="000000" w:themeColor="text2"/>
                <w:szCs w:val="20"/>
              </w:rPr>
              <w:t xml:space="preserve">Submission: </w:t>
            </w:r>
          </w:p>
          <w:p w14:paraId="0A42F966" w14:textId="5439C8AF" w:rsidR="00035B79" w:rsidRPr="008642DF" w:rsidRDefault="19AD9505"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2"/>
                <w:sz w:val="20"/>
                <w:szCs w:val="20"/>
              </w:rPr>
              <w:t>You are to submit your assignment via TAFE SA Learn</w:t>
            </w:r>
          </w:p>
          <w:p w14:paraId="47D4BFE9" w14:textId="47D31B6C" w:rsidR="0015089D" w:rsidRPr="008642DF" w:rsidRDefault="0015089D" w:rsidP="008642DF">
            <w:pPr>
              <w:pStyle w:val="ListParagraph"/>
              <w:numPr>
                <w:ilvl w:val="0"/>
                <w:numId w:val="1"/>
              </w:numPr>
              <w:spacing w:before="0" w:after="0" w:line="240" w:lineRule="auto"/>
              <w:contextualSpacing w:val="0"/>
              <w:rPr>
                <w:rFonts w:ascii="Arial" w:eastAsiaTheme="minorEastAsia" w:hAnsi="Arial" w:cs="Arial"/>
                <w:color w:val="000000" w:themeColor="text2"/>
                <w:sz w:val="20"/>
                <w:szCs w:val="20"/>
                <w:lang w:val="en-GB"/>
              </w:rPr>
            </w:pPr>
            <w:r w:rsidRPr="008642DF">
              <w:rPr>
                <w:rFonts w:ascii="Arial" w:eastAsia="Calibri Light" w:hAnsi="Arial" w:cs="Arial"/>
                <w:color w:val="000000" w:themeColor="text1"/>
                <w:sz w:val="20"/>
                <w:szCs w:val="20"/>
              </w:rPr>
              <w:t>No email submissions will be accepted</w:t>
            </w:r>
          </w:p>
          <w:p w14:paraId="42CDA2F5" w14:textId="11E5C7D3" w:rsidR="00035B79" w:rsidRPr="008642DF" w:rsidRDefault="00035B79" w:rsidP="008642DF">
            <w:pPr>
              <w:pStyle w:val="ListParagraph"/>
              <w:spacing w:before="0" w:after="0" w:line="240" w:lineRule="auto"/>
              <w:ind w:left="0"/>
              <w:contextualSpacing w:val="0"/>
              <w:outlineLvl w:val="4"/>
              <w:rPr>
                <w:rFonts w:ascii="Arial" w:hAnsi="Arial" w:cs="Arial"/>
                <w:sz w:val="20"/>
                <w:szCs w:val="20"/>
              </w:rPr>
            </w:pPr>
          </w:p>
        </w:tc>
      </w:tr>
    </w:tbl>
    <w:p w14:paraId="4D31F516" w14:textId="77777777" w:rsidR="00BF5185" w:rsidRDefault="00BF5185">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F31B4F" w:rsidRPr="006B7C01" w14:paraId="3DE954EA" w14:textId="77777777" w:rsidTr="008642DF">
        <w:tc>
          <w:tcPr>
            <w:tcW w:w="2977" w:type="dxa"/>
            <w:shd w:val="clear" w:color="auto" w:fill="F2F2F2" w:themeFill="background1" w:themeFillShade="F2"/>
          </w:tcPr>
          <w:p w14:paraId="7BC1B970" w14:textId="66D9D0F3" w:rsidR="00F31B4F" w:rsidRPr="008642DF" w:rsidRDefault="00F31B4F" w:rsidP="008642DF">
            <w:pPr>
              <w:rPr>
                <w:rFonts w:cs="Arial"/>
                <w:szCs w:val="20"/>
              </w:rPr>
            </w:pPr>
            <w:r w:rsidRPr="008642DF">
              <w:rPr>
                <w:rFonts w:cs="Arial"/>
                <w:szCs w:val="20"/>
              </w:rPr>
              <w:lastRenderedPageBreak/>
              <w:t>Time allowed</w:t>
            </w:r>
          </w:p>
        </w:tc>
        <w:tc>
          <w:tcPr>
            <w:tcW w:w="6049" w:type="dxa"/>
          </w:tcPr>
          <w:p w14:paraId="6B439160" w14:textId="77777777" w:rsidR="00F31B4F" w:rsidRPr="008642DF" w:rsidRDefault="00F31B4F" w:rsidP="008642DF">
            <w:pPr>
              <w:rPr>
                <w:rFonts w:cs="Arial"/>
                <w:szCs w:val="20"/>
              </w:rPr>
            </w:pPr>
            <w:r w:rsidRPr="008642DF">
              <w:rPr>
                <w:rFonts w:cs="Arial"/>
                <w:szCs w:val="20"/>
              </w:rPr>
              <w:t xml:space="preserve">Submission required by the due date as indicated on LEARN </w:t>
            </w:r>
          </w:p>
          <w:p w14:paraId="036E6A1C" w14:textId="1AAC9E5A" w:rsidR="00FF4FE4" w:rsidRPr="008642DF" w:rsidRDefault="00FF4FE4" w:rsidP="008642DF">
            <w:pPr>
              <w:rPr>
                <w:rFonts w:cs="Arial"/>
                <w:szCs w:val="20"/>
              </w:rPr>
            </w:pPr>
          </w:p>
        </w:tc>
      </w:tr>
      <w:tr w:rsidR="00F31B4F" w:rsidRPr="006B7C01" w14:paraId="4ACF60D8" w14:textId="77777777" w:rsidTr="008642DF">
        <w:tc>
          <w:tcPr>
            <w:tcW w:w="2977" w:type="dxa"/>
            <w:shd w:val="clear" w:color="auto" w:fill="F2F2F2" w:themeFill="background1" w:themeFillShade="F2"/>
          </w:tcPr>
          <w:p w14:paraId="3B6B7D4F" w14:textId="77777777" w:rsidR="00F31B4F" w:rsidRPr="008642DF" w:rsidRDefault="00F31B4F" w:rsidP="008642DF">
            <w:pPr>
              <w:rPr>
                <w:rFonts w:cs="Arial"/>
                <w:szCs w:val="20"/>
              </w:rPr>
            </w:pPr>
            <w:r w:rsidRPr="008642DF">
              <w:rPr>
                <w:rFonts w:cs="Arial"/>
                <w:szCs w:val="20"/>
              </w:rPr>
              <w:t>Location of assessment</w:t>
            </w:r>
          </w:p>
        </w:tc>
        <w:tc>
          <w:tcPr>
            <w:tcW w:w="6049" w:type="dxa"/>
          </w:tcPr>
          <w:p w14:paraId="48FD7891" w14:textId="77777777" w:rsidR="00F31B4F" w:rsidRPr="008642DF" w:rsidRDefault="00F31B4F" w:rsidP="008642DF">
            <w:pPr>
              <w:rPr>
                <w:rFonts w:cs="Arial"/>
                <w:szCs w:val="20"/>
              </w:rPr>
            </w:pPr>
            <w:r w:rsidRPr="008642DF">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1A2CEFF0" w:rsidR="00FF4FE4" w:rsidRPr="008642DF" w:rsidRDefault="00FF4FE4" w:rsidP="008642DF">
            <w:pPr>
              <w:rPr>
                <w:rFonts w:eastAsia="Calibri" w:cs="Arial"/>
                <w:color w:val="000000" w:themeColor="text2"/>
                <w:szCs w:val="20"/>
              </w:rPr>
            </w:pPr>
          </w:p>
        </w:tc>
      </w:tr>
      <w:tr w:rsidR="00035B79" w:rsidRPr="006B7C01" w14:paraId="3A1AAE65" w14:textId="77777777" w:rsidTr="008642DF">
        <w:tc>
          <w:tcPr>
            <w:tcW w:w="2977" w:type="dxa"/>
            <w:shd w:val="clear" w:color="auto" w:fill="F2F2F2" w:themeFill="background1" w:themeFillShade="F2"/>
          </w:tcPr>
          <w:p w14:paraId="10C30953" w14:textId="77777777" w:rsidR="00035B79" w:rsidRPr="008642DF" w:rsidRDefault="00035B79" w:rsidP="008642DF">
            <w:pPr>
              <w:rPr>
                <w:rFonts w:cs="Arial"/>
                <w:szCs w:val="20"/>
              </w:rPr>
            </w:pPr>
            <w:r w:rsidRPr="008642DF">
              <w:rPr>
                <w:rFonts w:cs="Arial"/>
                <w:szCs w:val="20"/>
              </w:rPr>
              <w:t>Decision making rules</w:t>
            </w:r>
          </w:p>
        </w:tc>
        <w:tc>
          <w:tcPr>
            <w:tcW w:w="6049" w:type="dxa"/>
          </w:tcPr>
          <w:p w14:paraId="1DEFE958" w14:textId="77777777" w:rsidR="00EF21A0" w:rsidRPr="008642DF" w:rsidRDefault="00EF21A0" w:rsidP="008642DF">
            <w:pPr>
              <w:rPr>
                <w:rFonts w:cs="Arial"/>
                <w:szCs w:val="20"/>
                <w:lang w:val="en-AU"/>
              </w:rPr>
            </w:pPr>
            <w:r w:rsidRPr="008642DF">
              <w:rPr>
                <w:rFonts w:cs="Arial"/>
                <w:szCs w:val="20"/>
                <w:lang w:val="en-US"/>
              </w:rPr>
              <w:t>To receive a satisfactory outcome for this assessment you must:</w:t>
            </w:r>
          </w:p>
          <w:p w14:paraId="4554CFA9" w14:textId="285CDCCA" w:rsidR="00EF21A0" w:rsidRPr="008642DF" w:rsidRDefault="00EF21A0" w:rsidP="008642DF">
            <w:pPr>
              <w:numPr>
                <w:ilvl w:val="0"/>
                <w:numId w:val="7"/>
              </w:numPr>
              <w:rPr>
                <w:rFonts w:cs="Arial"/>
                <w:b/>
                <w:bCs/>
                <w:szCs w:val="20"/>
              </w:rPr>
            </w:pPr>
            <w:r w:rsidRPr="008642DF">
              <w:rPr>
                <w:rFonts w:cs="Arial"/>
                <w:szCs w:val="20"/>
                <w:lang w:val="en-US"/>
              </w:rPr>
              <w:t xml:space="preserve">Complete </w:t>
            </w:r>
            <w:r w:rsidR="00713284" w:rsidRPr="008642DF">
              <w:rPr>
                <w:rFonts w:cs="Arial"/>
                <w:szCs w:val="20"/>
                <w:lang w:val="en-US"/>
              </w:rPr>
              <w:t>all tasks</w:t>
            </w:r>
            <w:r w:rsidR="00377FA7" w:rsidRPr="008642DF">
              <w:rPr>
                <w:rFonts w:cs="Arial"/>
                <w:szCs w:val="20"/>
                <w:lang w:val="en-US"/>
              </w:rPr>
              <w:t xml:space="preserve"> </w:t>
            </w:r>
            <w:r w:rsidR="00F25EA6" w:rsidRPr="008642DF">
              <w:rPr>
                <w:rFonts w:cs="Arial"/>
                <w:szCs w:val="20"/>
                <w:lang w:val="en-US"/>
              </w:rPr>
              <w:t xml:space="preserve">of this assessment </w:t>
            </w:r>
            <w:r w:rsidR="00D13F7D" w:rsidRPr="008642DF">
              <w:rPr>
                <w:rFonts w:cs="Arial"/>
                <w:szCs w:val="20"/>
                <w:lang w:val="en-US"/>
              </w:rPr>
              <w:t xml:space="preserve">as described above in </w:t>
            </w:r>
            <w:r w:rsidR="00D13F7D" w:rsidRPr="008642DF">
              <w:rPr>
                <w:rFonts w:cs="Arial"/>
                <w:b/>
                <w:bCs/>
                <w:szCs w:val="20"/>
                <w:lang w:val="en-US"/>
              </w:rPr>
              <w:t>Tasks to be assessed</w:t>
            </w:r>
            <w:r w:rsidR="00122073" w:rsidRPr="008642DF">
              <w:rPr>
                <w:rFonts w:cs="Arial"/>
                <w:b/>
                <w:bCs/>
                <w:szCs w:val="20"/>
                <w:lang w:val="en-US"/>
              </w:rPr>
              <w:t xml:space="preserve"> </w:t>
            </w:r>
          </w:p>
          <w:p w14:paraId="61AF5BD0" w14:textId="77777777" w:rsidR="00EF21A0" w:rsidRPr="008642DF" w:rsidRDefault="7D931825" w:rsidP="008642DF">
            <w:pPr>
              <w:numPr>
                <w:ilvl w:val="0"/>
                <w:numId w:val="7"/>
              </w:numPr>
              <w:rPr>
                <w:rFonts w:cs="Arial"/>
                <w:szCs w:val="20"/>
              </w:rPr>
            </w:pPr>
            <w:r w:rsidRPr="008642DF">
              <w:rPr>
                <w:rFonts w:cs="Arial"/>
                <w:szCs w:val="20"/>
                <w:lang w:val="en-US"/>
              </w:rPr>
              <w:t>You will provide enough detail in your responses to demonstrate process applied.</w:t>
            </w:r>
          </w:p>
          <w:p w14:paraId="623D7B1A" w14:textId="77777777" w:rsidR="00EF21A0" w:rsidRPr="008642DF" w:rsidRDefault="00EF21A0" w:rsidP="008642DF">
            <w:pPr>
              <w:rPr>
                <w:rFonts w:cs="Arial"/>
                <w:szCs w:val="20"/>
                <w:lang w:val="en-US"/>
              </w:rPr>
            </w:pPr>
          </w:p>
          <w:p w14:paraId="2DDA56F5" w14:textId="77777777" w:rsidR="00035B79" w:rsidRPr="008642DF" w:rsidRDefault="000B2464" w:rsidP="008642DF">
            <w:pPr>
              <w:rPr>
                <w:rFonts w:cs="Arial"/>
                <w:szCs w:val="20"/>
                <w:lang w:val="en-US"/>
              </w:rPr>
            </w:pPr>
            <w:r w:rsidRPr="008642DF">
              <w:rPr>
                <w:rFonts w:cs="Arial"/>
                <w:szCs w:val="20"/>
                <w:lang w:val="en-US"/>
              </w:rPr>
              <w:t>If assessed as unsatisfactory you will be provided feedback and given two (2) weeks to complete the resubmission against the same assessment tasks.</w:t>
            </w:r>
          </w:p>
          <w:p w14:paraId="3E78C497" w14:textId="7BA2C130" w:rsidR="00FF4FE4" w:rsidRPr="008642DF" w:rsidRDefault="00FF4FE4" w:rsidP="008642DF">
            <w:pPr>
              <w:rPr>
                <w:rFonts w:cs="Arial"/>
                <w:szCs w:val="20"/>
                <w:lang w:val="en-AU"/>
              </w:rPr>
            </w:pPr>
          </w:p>
        </w:tc>
      </w:tr>
      <w:tr w:rsidR="00035B79" w:rsidRPr="006B7C01" w14:paraId="3485B703" w14:textId="77777777" w:rsidTr="008642DF">
        <w:tc>
          <w:tcPr>
            <w:tcW w:w="2977" w:type="dxa"/>
            <w:shd w:val="clear" w:color="auto" w:fill="F2F2F2" w:themeFill="background1" w:themeFillShade="F2"/>
          </w:tcPr>
          <w:p w14:paraId="2CA134DB" w14:textId="77777777" w:rsidR="00035B79" w:rsidRPr="008642DF" w:rsidRDefault="00035B79" w:rsidP="008642DF">
            <w:pPr>
              <w:rPr>
                <w:rFonts w:cs="Arial"/>
                <w:szCs w:val="20"/>
              </w:rPr>
            </w:pPr>
            <w:r w:rsidRPr="008642DF">
              <w:rPr>
                <w:rFonts w:cs="Arial"/>
                <w:szCs w:val="20"/>
              </w:rPr>
              <w:t>Assessment conditions</w:t>
            </w:r>
          </w:p>
        </w:tc>
        <w:tc>
          <w:tcPr>
            <w:tcW w:w="6049" w:type="dxa"/>
          </w:tcPr>
          <w:p w14:paraId="4150A812" w14:textId="77777777" w:rsidR="00B33C70" w:rsidRPr="008642DF" w:rsidRDefault="00B33C70" w:rsidP="008642DF">
            <w:pPr>
              <w:rPr>
                <w:rFonts w:cs="Arial"/>
                <w:szCs w:val="20"/>
                <w:lang w:val="en-US"/>
              </w:rPr>
            </w:pPr>
            <w:r w:rsidRPr="008642DF">
              <w:rPr>
                <w:rFonts w:cs="Arial"/>
                <w:szCs w:val="20"/>
                <w:lang w:val="en-US"/>
              </w:rPr>
              <w:t>This assessment must be unsupervised and must conducted in a safe workplace or simulated environment and will include access to:   </w:t>
            </w:r>
          </w:p>
          <w:p w14:paraId="7143C12A" w14:textId="4C0E6CAE" w:rsidR="658ED353" w:rsidRPr="008642DF" w:rsidRDefault="658ED353" w:rsidP="008642DF">
            <w:pPr>
              <w:pStyle w:val="ListParagraph"/>
              <w:numPr>
                <w:ilvl w:val="0"/>
                <w:numId w:val="30"/>
              </w:numPr>
              <w:spacing w:before="0" w:after="0" w:line="240" w:lineRule="auto"/>
              <w:contextualSpacing w:val="0"/>
              <w:rPr>
                <w:rFonts w:ascii="Arial" w:hAnsi="Arial" w:cs="Arial"/>
                <w:sz w:val="20"/>
                <w:szCs w:val="20"/>
                <w:lang w:val="en-US"/>
              </w:rPr>
            </w:pPr>
            <w:r w:rsidRPr="008642DF">
              <w:rPr>
                <w:rFonts w:ascii="Arial" w:eastAsia="Calibri Light" w:hAnsi="Arial" w:cs="Arial"/>
                <w:color w:val="000000" w:themeColor="text2"/>
                <w:sz w:val="20"/>
                <w:szCs w:val="20"/>
              </w:rPr>
              <w:t>relevant workplace documentation and resources</w:t>
            </w:r>
          </w:p>
          <w:p w14:paraId="1FBC6D6E" w14:textId="2D1E92AF"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case studies and, where possible, real situations</w:t>
            </w:r>
          </w:p>
          <w:p w14:paraId="1B093C9D" w14:textId="4A3D26A9" w:rsidR="658ED353" w:rsidRPr="008642DF" w:rsidRDefault="658ED353" w:rsidP="008642DF">
            <w:pPr>
              <w:pStyle w:val="ListParagraph"/>
              <w:numPr>
                <w:ilvl w:val="0"/>
                <w:numId w:val="30"/>
              </w:numPr>
              <w:spacing w:before="0" w:after="0" w:line="240" w:lineRule="auto"/>
              <w:contextualSpacing w:val="0"/>
              <w:rPr>
                <w:rFonts w:ascii="Arial" w:eastAsiaTheme="minorEastAsia" w:hAnsi="Arial" w:cs="Arial"/>
                <w:color w:val="000000" w:themeColor="text2"/>
                <w:sz w:val="20"/>
                <w:szCs w:val="20"/>
                <w:lang w:val="en-US"/>
              </w:rPr>
            </w:pPr>
            <w:r w:rsidRPr="008642DF">
              <w:rPr>
                <w:rFonts w:ascii="Arial" w:eastAsia="Calibri Light" w:hAnsi="Arial" w:cs="Arial"/>
                <w:color w:val="000000" w:themeColor="text2"/>
                <w:sz w:val="20"/>
                <w:szCs w:val="20"/>
              </w:rPr>
              <w:t>interaction with others</w:t>
            </w:r>
          </w:p>
          <w:p w14:paraId="0DBD5C2C" w14:textId="77777777" w:rsidR="00035B79" w:rsidRPr="008642DF" w:rsidRDefault="00035B79" w:rsidP="008642DF">
            <w:pPr>
              <w:rPr>
                <w:rFonts w:cs="Arial"/>
                <w:szCs w:val="20"/>
                <w:lang w:val="en-AU"/>
              </w:rPr>
            </w:pPr>
          </w:p>
        </w:tc>
      </w:tr>
      <w:tr w:rsidR="00035B79" w:rsidRPr="006B7C01" w14:paraId="67C631B6" w14:textId="77777777" w:rsidTr="008642DF">
        <w:tc>
          <w:tcPr>
            <w:tcW w:w="2977" w:type="dxa"/>
            <w:shd w:val="clear" w:color="auto" w:fill="F2F2F2" w:themeFill="background1" w:themeFillShade="F2"/>
          </w:tcPr>
          <w:p w14:paraId="08CABC52" w14:textId="77777777" w:rsidR="00035B79" w:rsidRPr="008642DF" w:rsidRDefault="00035B79" w:rsidP="008642DF">
            <w:pPr>
              <w:rPr>
                <w:rFonts w:cs="Arial"/>
                <w:szCs w:val="20"/>
              </w:rPr>
            </w:pPr>
            <w:r w:rsidRPr="008642DF">
              <w:rPr>
                <w:rFonts w:cs="Arial"/>
                <w:szCs w:val="20"/>
              </w:rPr>
              <w:t>Resources required</w:t>
            </w:r>
          </w:p>
        </w:tc>
        <w:tc>
          <w:tcPr>
            <w:tcW w:w="6049" w:type="dxa"/>
          </w:tcPr>
          <w:p w14:paraId="2AFE8497" w14:textId="77777777" w:rsidR="00A7276A" w:rsidRPr="008642DF" w:rsidRDefault="00A7276A" w:rsidP="008642DF">
            <w:pPr>
              <w:rPr>
                <w:rFonts w:eastAsia="Calibri Light" w:cs="Arial"/>
                <w:color w:val="000000"/>
                <w:szCs w:val="20"/>
                <w:lang w:val="en-AU" w:eastAsia="en-AU"/>
              </w:rPr>
            </w:pPr>
            <w:r w:rsidRPr="008642DF">
              <w:rPr>
                <w:rFonts w:eastAsia="Calibri Light" w:cs="Arial"/>
                <w:color w:val="000000"/>
                <w:szCs w:val="20"/>
                <w:lang w:eastAsia="en-AU"/>
              </w:rPr>
              <w:t>TAFE SA facilities or a location with equipment and infrastructure required:    </w:t>
            </w:r>
          </w:p>
          <w:p w14:paraId="013165EF" w14:textId="77777777" w:rsidR="00A7276A" w:rsidRPr="008642DF" w:rsidRDefault="00A7276A" w:rsidP="008642DF">
            <w:pPr>
              <w:numPr>
                <w:ilvl w:val="0"/>
                <w:numId w:val="31"/>
              </w:numPr>
              <w:ind w:left="714" w:hanging="357"/>
              <w:rPr>
                <w:rFonts w:eastAsia="Times New Roman" w:cs="Arial"/>
                <w:color w:val="000000"/>
                <w:szCs w:val="20"/>
                <w:lang w:val="en-AU"/>
              </w:rPr>
            </w:pPr>
            <w:r w:rsidRPr="008642DF">
              <w:rPr>
                <w:rFonts w:eastAsia="Calibri Light" w:cs="Arial"/>
                <w:color w:val="000000"/>
                <w:szCs w:val="20"/>
              </w:rPr>
              <w:t>Access to a computer with internet access  </w:t>
            </w:r>
          </w:p>
          <w:p w14:paraId="5F202377"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the TAFE SA network    </w:t>
            </w:r>
          </w:p>
          <w:p w14:paraId="6EFD7B6C"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Access to LEARN</w:t>
            </w:r>
          </w:p>
          <w:p w14:paraId="0D74D8D2" w14:textId="77777777" w:rsidR="00A7276A" w:rsidRPr="008642DF" w:rsidRDefault="00A7276A" w:rsidP="008642DF">
            <w:pPr>
              <w:numPr>
                <w:ilvl w:val="0"/>
                <w:numId w:val="31"/>
              </w:numPr>
              <w:rPr>
                <w:rFonts w:eastAsia="Times New Roman" w:cs="Arial"/>
                <w:color w:val="000000"/>
                <w:szCs w:val="20"/>
                <w:lang w:val="en-AU"/>
              </w:rPr>
            </w:pPr>
            <w:r w:rsidRPr="008642DF">
              <w:rPr>
                <w:rFonts w:eastAsia="Calibri Light" w:cs="Arial"/>
                <w:color w:val="000000"/>
                <w:szCs w:val="20"/>
              </w:rPr>
              <w:t xml:space="preserve">Microsoft office (Word, PowerPoint, Excel etc), </w:t>
            </w:r>
            <w:r w:rsidRPr="008642DF">
              <w:rPr>
                <w:rFonts w:cs="Arial"/>
                <w:szCs w:val="20"/>
                <w:lang w:val="en-AU"/>
              </w:rPr>
              <w:t>Adobe Acrobat Reader</w:t>
            </w:r>
          </w:p>
          <w:p w14:paraId="56AEAA0F" w14:textId="219E4773" w:rsidR="00A7276A" w:rsidRPr="008642DF" w:rsidRDefault="00A7276A" w:rsidP="008642DF">
            <w:pPr>
              <w:numPr>
                <w:ilvl w:val="0"/>
                <w:numId w:val="31"/>
              </w:numPr>
              <w:ind w:left="714" w:hanging="357"/>
              <w:rPr>
                <w:rFonts w:eastAsia="Calibri" w:cs="Arial"/>
                <w:color w:val="000000"/>
                <w:szCs w:val="20"/>
                <w:lang w:val="en-AU"/>
              </w:rPr>
            </w:pPr>
            <w:r w:rsidRPr="008642DF">
              <w:rPr>
                <w:rFonts w:eastAsia="Calibri Light" w:cs="Arial"/>
                <w:color w:val="000000" w:themeColor="text2"/>
                <w:szCs w:val="20"/>
              </w:rPr>
              <w:t>Unit Assessment O</w:t>
            </w:r>
            <w:r w:rsidR="1156D678" w:rsidRPr="008642DF">
              <w:rPr>
                <w:rFonts w:eastAsia="Calibri Light" w:cs="Arial"/>
                <w:color w:val="000000" w:themeColor="text2"/>
                <w:szCs w:val="20"/>
              </w:rPr>
              <w:t>utline</w:t>
            </w:r>
            <w:r w:rsidRPr="008642DF">
              <w:rPr>
                <w:rFonts w:eastAsia="Calibri Light" w:cs="Arial"/>
                <w:color w:val="000000" w:themeColor="text2"/>
                <w:szCs w:val="20"/>
              </w:rPr>
              <w:t xml:space="preserve"> (UAO)</w:t>
            </w:r>
          </w:p>
          <w:p w14:paraId="05BEDD04" w14:textId="77777777" w:rsidR="00A7276A" w:rsidRPr="008642DF" w:rsidRDefault="00A7276A" w:rsidP="008642DF">
            <w:pPr>
              <w:ind w:left="714"/>
              <w:rPr>
                <w:rFonts w:eastAsia="Calibri" w:cs="Arial"/>
                <w:color w:val="000000"/>
                <w:szCs w:val="20"/>
                <w:lang w:val="en-AU"/>
              </w:rPr>
            </w:pPr>
          </w:p>
          <w:p w14:paraId="06319496" w14:textId="77777777" w:rsidR="00A7276A" w:rsidRPr="008642DF" w:rsidRDefault="00A7276A" w:rsidP="008642DF">
            <w:pPr>
              <w:rPr>
                <w:rFonts w:eastAsia="Calibri Light" w:cs="Arial"/>
                <w:color w:val="000000"/>
                <w:szCs w:val="20"/>
              </w:rPr>
            </w:pPr>
            <w:r w:rsidRPr="008642DF">
              <w:rPr>
                <w:rFonts w:eastAsia="Calibri Light" w:cs="Arial"/>
                <w:color w:val="000000" w:themeColor="text1"/>
                <w:szCs w:val="20"/>
              </w:rPr>
              <w:t>Specific resources for this assessment: </w:t>
            </w:r>
          </w:p>
          <w:p w14:paraId="323C8495" w14:textId="6BBF3F2D" w:rsidR="00A70418" w:rsidRPr="008642DF" w:rsidRDefault="000B51DD" w:rsidP="008642DF">
            <w:pPr>
              <w:numPr>
                <w:ilvl w:val="0"/>
                <w:numId w:val="8"/>
              </w:numPr>
              <w:rPr>
                <w:rFonts w:cs="Arial"/>
                <w:szCs w:val="20"/>
                <w:lang w:val="en-AU"/>
              </w:rPr>
            </w:pPr>
            <w:r w:rsidRPr="008642DF">
              <w:rPr>
                <w:rFonts w:cs="Arial"/>
                <w:szCs w:val="20"/>
                <w:lang w:val="en-AU"/>
              </w:rPr>
              <w:t>T</w:t>
            </w:r>
            <w:r w:rsidR="00A70418" w:rsidRPr="008642DF">
              <w:rPr>
                <w:rFonts w:cs="Arial"/>
                <w:szCs w:val="20"/>
                <w:lang w:val="en-AU"/>
              </w:rPr>
              <w:t>wo volunteers who will play as your team members</w:t>
            </w:r>
          </w:p>
          <w:p w14:paraId="64F92472" w14:textId="7810A951" w:rsidR="00E3280D" w:rsidRPr="008642DF" w:rsidRDefault="00E3280D" w:rsidP="008642DF">
            <w:pPr>
              <w:numPr>
                <w:ilvl w:val="0"/>
                <w:numId w:val="8"/>
              </w:numPr>
              <w:rPr>
                <w:rFonts w:cs="Arial"/>
                <w:szCs w:val="20"/>
                <w:lang w:val="en-AU"/>
              </w:rPr>
            </w:pPr>
            <w:r w:rsidRPr="008642DF">
              <w:rPr>
                <w:rFonts w:cs="Arial"/>
                <w:szCs w:val="20"/>
                <w:lang w:val="en-AU"/>
              </w:rPr>
              <w:t>Computer with internet and email access and a working web browser</w:t>
            </w:r>
          </w:p>
          <w:p w14:paraId="44F81A2E" w14:textId="77777777" w:rsidR="00E3280D" w:rsidRPr="008642DF" w:rsidRDefault="00E3280D" w:rsidP="008642DF">
            <w:pPr>
              <w:numPr>
                <w:ilvl w:val="0"/>
                <w:numId w:val="8"/>
              </w:numPr>
              <w:rPr>
                <w:rFonts w:cs="Arial"/>
                <w:szCs w:val="20"/>
                <w:lang w:val="en-AU"/>
              </w:rPr>
            </w:pPr>
            <w:r w:rsidRPr="008642DF">
              <w:rPr>
                <w:rFonts w:cs="Arial"/>
                <w:szCs w:val="20"/>
                <w:lang w:val="en-AU"/>
              </w:rPr>
              <w:t>Installed software: MS Word, Adobe Acrobat Reader</w:t>
            </w:r>
          </w:p>
          <w:p w14:paraId="7D113EB5" w14:textId="2ED4EA9E" w:rsidR="00E3280D" w:rsidRPr="008642DF" w:rsidRDefault="00E3280D" w:rsidP="008642DF">
            <w:pPr>
              <w:numPr>
                <w:ilvl w:val="0"/>
                <w:numId w:val="8"/>
              </w:numPr>
              <w:rPr>
                <w:rFonts w:cs="Arial"/>
                <w:szCs w:val="20"/>
                <w:lang w:val="en-AU"/>
              </w:rPr>
            </w:pPr>
            <w:r w:rsidRPr="008642DF">
              <w:rPr>
                <w:rFonts w:cs="Arial"/>
                <w:szCs w:val="20"/>
                <w:lang w:val="en-AU"/>
              </w:rPr>
              <w:t>Microsoft teams or Zoom</w:t>
            </w:r>
            <w:r w:rsidR="00687C88" w:rsidRPr="008642DF">
              <w:rPr>
                <w:rFonts w:cs="Arial"/>
                <w:szCs w:val="20"/>
                <w:lang w:val="en-AU"/>
              </w:rPr>
              <w:t xml:space="preserve"> or a recording device of your own</w:t>
            </w:r>
          </w:p>
          <w:p w14:paraId="3883C083" w14:textId="77777777" w:rsidR="00232428" w:rsidRPr="008642DF" w:rsidRDefault="00232428" w:rsidP="008642DF">
            <w:pPr>
              <w:numPr>
                <w:ilvl w:val="0"/>
                <w:numId w:val="8"/>
              </w:numPr>
              <w:rPr>
                <w:rFonts w:cs="Arial"/>
                <w:szCs w:val="20"/>
                <w:lang w:val="en-AU"/>
              </w:rPr>
            </w:pPr>
            <w:r w:rsidRPr="008642DF">
              <w:rPr>
                <w:rFonts w:cs="Arial"/>
                <w:b/>
                <w:bCs/>
                <w:szCs w:val="20"/>
                <w:lang w:val="en-AU"/>
              </w:rPr>
              <w:t xml:space="preserve">Bounce policies and procedures </w:t>
            </w:r>
            <w:r w:rsidRPr="008642DF">
              <w:rPr>
                <w:rFonts w:cs="Arial"/>
                <w:szCs w:val="20"/>
                <w:lang w:val="en-AU"/>
              </w:rPr>
              <w:t xml:space="preserve">relevant to: </w:t>
            </w:r>
          </w:p>
          <w:p w14:paraId="317D3297" w14:textId="77777777" w:rsidR="00232428" w:rsidRPr="008642DF" w:rsidRDefault="00000000" w:rsidP="008642DF">
            <w:pPr>
              <w:pStyle w:val="ListParagraph"/>
              <w:numPr>
                <w:ilvl w:val="0"/>
                <w:numId w:val="27"/>
              </w:numPr>
              <w:spacing w:before="0" w:after="0" w:line="240" w:lineRule="auto"/>
              <w:contextualSpacing w:val="0"/>
              <w:rPr>
                <w:rFonts w:ascii="Arial" w:hAnsi="Arial" w:cs="Arial"/>
                <w:color w:val="0000FF"/>
                <w:sz w:val="20"/>
                <w:szCs w:val="20"/>
              </w:rPr>
            </w:pPr>
            <w:hyperlink r:id="rId14" w:history="1">
              <w:r w:rsidR="00232428" w:rsidRPr="008642DF">
                <w:rPr>
                  <w:rStyle w:val="Hyperlink"/>
                  <w:rFonts w:ascii="Arial" w:hAnsi="Arial" w:cs="Arial"/>
                  <w:color w:val="0000FF"/>
                  <w:sz w:val="20"/>
                  <w:szCs w:val="20"/>
                </w:rPr>
                <w:t>Conflict Resolution Policy &amp; Procedures</w:t>
              </w:r>
            </w:hyperlink>
            <w:r w:rsidR="00232428" w:rsidRPr="008642DF">
              <w:rPr>
                <w:rFonts w:ascii="Arial" w:hAnsi="Arial" w:cs="Arial"/>
                <w:color w:val="0000FF"/>
                <w:sz w:val="20"/>
                <w:szCs w:val="20"/>
              </w:rPr>
              <w:t xml:space="preserve"> </w:t>
            </w:r>
          </w:p>
          <w:p w14:paraId="55D4A4F1" w14:textId="77777777" w:rsidR="00035B79" w:rsidRPr="008642DF" w:rsidRDefault="00000000" w:rsidP="008642DF">
            <w:pPr>
              <w:pStyle w:val="ListParagraph"/>
              <w:numPr>
                <w:ilvl w:val="0"/>
                <w:numId w:val="27"/>
              </w:numPr>
              <w:spacing w:before="0" w:after="0" w:line="240" w:lineRule="auto"/>
              <w:contextualSpacing w:val="0"/>
              <w:rPr>
                <w:rStyle w:val="Hyperlink"/>
                <w:rFonts w:ascii="Arial" w:hAnsi="Arial" w:cs="Arial"/>
                <w:color w:val="231F20"/>
                <w:sz w:val="20"/>
                <w:szCs w:val="20"/>
                <w:u w:val="none"/>
              </w:rPr>
            </w:pPr>
            <w:hyperlink r:id="rId15" w:history="1">
              <w:r w:rsidR="00232428" w:rsidRPr="008642DF">
                <w:rPr>
                  <w:rStyle w:val="Hyperlink"/>
                  <w:rFonts w:ascii="Arial" w:hAnsi="Arial" w:cs="Arial"/>
                  <w:color w:val="0000FF"/>
                  <w:sz w:val="20"/>
                  <w:szCs w:val="20"/>
                </w:rPr>
                <w:t>Progressive Discipline Policy</w:t>
              </w:r>
            </w:hyperlink>
          </w:p>
          <w:p w14:paraId="25AFE3E3" w14:textId="7F7565F0" w:rsidR="001D551C" w:rsidRPr="008642DF" w:rsidRDefault="001D551C" w:rsidP="008642DF">
            <w:pPr>
              <w:rPr>
                <w:rFonts w:cs="Arial"/>
                <w:szCs w:val="20"/>
              </w:rPr>
            </w:pPr>
          </w:p>
        </w:tc>
      </w:tr>
    </w:tbl>
    <w:p w14:paraId="18DC625A" w14:textId="77777777" w:rsidR="00427028" w:rsidRDefault="00427028">
      <w:r>
        <w:br w:type="page"/>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6B7C01" w14:paraId="0D863393" w14:textId="77777777" w:rsidTr="008642DF">
        <w:tc>
          <w:tcPr>
            <w:tcW w:w="2977" w:type="dxa"/>
            <w:shd w:val="clear" w:color="auto" w:fill="F2F2F2" w:themeFill="background1" w:themeFillShade="F2"/>
          </w:tcPr>
          <w:p w14:paraId="396E0070" w14:textId="6CD3EA9C" w:rsidR="00035B79" w:rsidRPr="008642DF" w:rsidRDefault="00035B79" w:rsidP="008642DF">
            <w:pPr>
              <w:rPr>
                <w:rFonts w:cs="Arial"/>
                <w:szCs w:val="20"/>
              </w:rPr>
            </w:pPr>
            <w:r w:rsidRPr="008642DF">
              <w:rPr>
                <w:rFonts w:cs="Arial"/>
                <w:szCs w:val="20"/>
              </w:rPr>
              <w:lastRenderedPageBreak/>
              <w:t>Result notification and reassessment information</w:t>
            </w:r>
          </w:p>
        </w:tc>
        <w:tc>
          <w:tcPr>
            <w:tcW w:w="6049" w:type="dxa"/>
          </w:tcPr>
          <w:p w14:paraId="76171F8B" w14:textId="77777777" w:rsidR="007901D5" w:rsidRPr="008642DF" w:rsidRDefault="007901D5" w:rsidP="008642DF">
            <w:pPr>
              <w:ind w:right="179"/>
              <w:jc w:val="both"/>
              <w:rPr>
                <w:rFonts w:cs="Arial"/>
                <w:bCs/>
                <w:color w:val="231F20"/>
                <w:szCs w:val="20"/>
              </w:rPr>
            </w:pPr>
            <w:r w:rsidRPr="008642DF">
              <w:rPr>
                <w:rFonts w:cs="Arial"/>
                <w:bCs/>
                <w:color w:val="231F20"/>
                <w:szCs w:val="20"/>
              </w:rPr>
              <w:t>Result notification </w:t>
            </w:r>
          </w:p>
          <w:p w14:paraId="70221F1D" w14:textId="77777777" w:rsidR="007901D5" w:rsidRPr="008642DF" w:rsidRDefault="007901D5" w:rsidP="008642DF">
            <w:pPr>
              <w:pStyle w:val="ListParagraph"/>
              <w:numPr>
                <w:ilvl w:val="0"/>
                <w:numId w:val="33"/>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The assessment result will be satisfactory or not satisfactory. </w:t>
            </w:r>
          </w:p>
          <w:p w14:paraId="6810930B"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provide feedback through the LEARN platform. </w:t>
            </w:r>
          </w:p>
          <w:p w14:paraId="5EE60268" w14:textId="77777777" w:rsidR="007901D5" w:rsidRPr="008642DF" w:rsidRDefault="007901D5" w:rsidP="008642DF">
            <w:pPr>
              <w:pStyle w:val="ListParagraph"/>
              <w:numPr>
                <w:ilvl w:val="0"/>
                <w:numId w:val="32"/>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Your educator will result a final grade for the unit at the end of each study period. </w:t>
            </w:r>
          </w:p>
          <w:p w14:paraId="41545A94" w14:textId="77777777" w:rsidR="00FF4FE4" w:rsidRPr="008642DF" w:rsidRDefault="00FF4FE4" w:rsidP="008642DF">
            <w:pPr>
              <w:ind w:right="179"/>
              <w:jc w:val="both"/>
              <w:rPr>
                <w:rFonts w:cs="Arial"/>
                <w:bCs/>
                <w:color w:val="231F20"/>
                <w:szCs w:val="20"/>
              </w:rPr>
            </w:pPr>
          </w:p>
          <w:p w14:paraId="38F741D3" w14:textId="1B4F03E0" w:rsidR="007901D5" w:rsidRPr="008642DF" w:rsidRDefault="007901D5" w:rsidP="008642DF">
            <w:pPr>
              <w:ind w:right="179"/>
              <w:jc w:val="both"/>
              <w:rPr>
                <w:rFonts w:cs="Arial"/>
                <w:bCs/>
                <w:color w:val="231F20"/>
                <w:szCs w:val="20"/>
              </w:rPr>
            </w:pPr>
            <w:r w:rsidRPr="008642DF">
              <w:rPr>
                <w:rFonts w:cs="Arial"/>
                <w:bCs/>
                <w:color w:val="231F20"/>
                <w:szCs w:val="20"/>
              </w:rPr>
              <w:t>Reassessment </w:t>
            </w:r>
          </w:p>
          <w:p w14:paraId="00A500AA"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All students are entitled to two attempts to achieve each assessment task within any unit enrolment period. </w:t>
            </w:r>
          </w:p>
          <w:p w14:paraId="55173866"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If you have been assessed as not satisfactory will be provided feedback you will be given two (2) weeks to complete the resubmission against the same assessment tasks. </w:t>
            </w:r>
          </w:p>
          <w:p w14:paraId="76DB7533" w14:textId="77777777" w:rsidR="007901D5" w:rsidRPr="008642DF" w:rsidRDefault="007901D5" w:rsidP="008642DF">
            <w:pPr>
              <w:pStyle w:val="ListParagraph"/>
              <w:numPr>
                <w:ilvl w:val="0"/>
                <w:numId w:val="34"/>
              </w:numPr>
              <w:spacing w:before="0" w:after="0" w:line="240" w:lineRule="auto"/>
              <w:ind w:right="179"/>
              <w:contextualSpacing w:val="0"/>
              <w:jc w:val="both"/>
              <w:rPr>
                <w:rFonts w:ascii="Arial" w:hAnsi="Arial" w:cs="Arial"/>
                <w:bCs/>
                <w:sz w:val="20"/>
                <w:szCs w:val="20"/>
              </w:rPr>
            </w:pPr>
            <w:r w:rsidRPr="008642DF">
              <w:rPr>
                <w:rFonts w:ascii="Arial" w:hAnsi="Arial" w:cs="Arial"/>
                <w:bCs/>
                <w:sz w:val="20"/>
                <w:szCs w:val="20"/>
              </w:rPr>
              <w:t>Re-assessment timeframe will be negotiated with your assessor. </w:t>
            </w:r>
          </w:p>
          <w:p w14:paraId="09E411A9" w14:textId="77777777" w:rsidR="00035B79" w:rsidRPr="008642DF" w:rsidRDefault="00035B79" w:rsidP="008642DF">
            <w:pPr>
              <w:rPr>
                <w:rFonts w:cs="Arial"/>
                <w:szCs w:val="20"/>
                <w:lang w:val="en-AU"/>
              </w:rPr>
            </w:pPr>
          </w:p>
        </w:tc>
      </w:tr>
    </w:tbl>
    <w:p w14:paraId="70754433" w14:textId="77777777" w:rsidR="00035B79" w:rsidRPr="006B7C01" w:rsidRDefault="00035B79">
      <w:pPr>
        <w:rPr>
          <w:rFonts w:ascii="Calibri Light" w:hAnsi="Calibri Light" w:cs="Calibri Light"/>
          <w:szCs w:val="20"/>
        </w:rPr>
      </w:pPr>
    </w:p>
    <w:p w14:paraId="18A364A8" w14:textId="77777777" w:rsidR="007901D5" w:rsidRPr="006B7C01" w:rsidRDefault="007901D5">
      <w:pPr>
        <w:spacing w:after="160" w:line="259" w:lineRule="auto"/>
        <w:rPr>
          <w:rFonts w:ascii="Calibri Light" w:hAnsi="Calibri Light" w:cs="Calibri Light"/>
          <w:b/>
          <w:bCs/>
          <w:color w:val="231F20"/>
          <w:szCs w:val="20"/>
        </w:rPr>
      </w:pPr>
      <w:r w:rsidRPr="006B7C01">
        <w:rPr>
          <w:rFonts w:ascii="Calibri Light" w:hAnsi="Calibri Light" w:cs="Calibri Light"/>
          <w:b/>
          <w:bCs/>
          <w:color w:val="231F20"/>
          <w:szCs w:val="20"/>
        </w:rPr>
        <w:br w:type="page"/>
      </w:r>
    </w:p>
    <w:p w14:paraId="6E179B8F" w14:textId="0BF6DDB0" w:rsidR="00AA6BCA" w:rsidRPr="00F31B4F" w:rsidRDefault="00AA6BCA" w:rsidP="00AA6BCA">
      <w:pPr>
        <w:outlineLvl w:val="4"/>
        <w:rPr>
          <w:rFonts w:ascii="Calibri Light" w:hAnsi="Calibri Light" w:cs="Calibri Light"/>
          <w:color w:val="231F20"/>
          <w:sz w:val="28"/>
          <w:szCs w:val="28"/>
        </w:rPr>
      </w:pPr>
      <w:r w:rsidRPr="00F31B4F">
        <w:rPr>
          <w:rFonts w:ascii="Calibri Light" w:hAnsi="Calibri Light" w:cs="Calibri Light"/>
          <w:b/>
          <w:bCs/>
          <w:color w:val="231F20"/>
          <w:sz w:val="28"/>
          <w:szCs w:val="28"/>
        </w:rPr>
        <w:lastRenderedPageBreak/>
        <w:t xml:space="preserve">Part 4 Case Study Overview </w:t>
      </w: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137C0E8A"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AB7AD32"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Teamwork Challenges</w:t>
            </w:r>
          </w:p>
        </w:tc>
      </w:tr>
      <w:tr w:rsidR="00AA6BCA" w:rsidRPr="006B7C01" w14:paraId="133FD5F9" w14:textId="77777777" w:rsidTr="00AA6BCA">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9468087"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are currently working as a team lead in Bounce Fitness. </w:t>
            </w:r>
          </w:p>
          <w:p w14:paraId="40BD7DF4"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in recent reports and customer complaints that there seems to be issues within your team’s performance.</w:t>
            </w:r>
          </w:p>
          <w:p w14:paraId="4095DB59"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it is your duty to help resolve these issues to improve performance in the workplace. </w:t>
            </w:r>
          </w:p>
          <w:p w14:paraId="500CB9C7" w14:textId="77777777" w:rsidR="00AA6BCA" w:rsidRPr="006B7C01" w:rsidRDefault="00AA6BCA" w:rsidP="00FB5DBC">
            <w:pPr>
              <w:spacing w:before="120" w:after="120"/>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Review</w:t>
            </w:r>
            <w:r w:rsidRPr="006B7C01">
              <w:rPr>
                <w:rFonts w:ascii="Calibri Light" w:eastAsia="Calibri" w:hAnsi="Calibri Light" w:cs="Calibri Light"/>
                <w:strike/>
                <w:color w:val="231F20"/>
                <w:szCs w:val="20"/>
              </w:rPr>
              <w:t xml:space="preserve"> </w:t>
            </w:r>
            <w:r w:rsidRPr="006B7C01">
              <w:rPr>
                <w:rFonts w:ascii="Calibri Light" w:eastAsia="Calibri" w:hAnsi="Calibri Light" w:cs="Calibri Light"/>
                <w:color w:val="231F20"/>
                <w:szCs w:val="20"/>
              </w:rPr>
              <w:t>the case study scenarios outlined below before starting Task 4.1.</w:t>
            </w:r>
          </w:p>
        </w:tc>
      </w:tr>
    </w:tbl>
    <w:p w14:paraId="13005A4C" w14:textId="77777777" w:rsidR="00AA6BCA" w:rsidRPr="006B7C01" w:rsidRDefault="00AA6BCA" w:rsidP="00AA6BCA">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AA6BCA" w:rsidRPr="006B7C01" w14:paraId="59EA830D"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0F94C8DD"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Conflict with Clients </w:t>
            </w:r>
          </w:p>
        </w:tc>
      </w:tr>
      <w:tr w:rsidR="00AA6BCA" w:rsidRPr="006B7C01" w14:paraId="6C9502C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B26F7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Two of your customers, a married couple, are unhappy with the service your team member recently provided. Their complaint is that your team member had been very inappropriate towards them. Your team member had flirted with one of the customers, and upon rejection of their advances, was indifferent to the customers’ concerns. The customers had to request service from a different team member to attend to their concerns.</w:t>
            </w:r>
          </w:p>
          <w:p w14:paraId="1C6B686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Due to this, the other team member was unable to attend to the concerns of other customers. The customers they were unable to attend to were not satisfied and had also filed a complaint about their performance.</w:t>
            </w:r>
          </w:p>
          <w:p w14:paraId="5F91CD8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team leader, you are accountable for your team members. You are to facilitate a meeting to coach your team members to improve their behaviour and performance.</w:t>
            </w:r>
          </w:p>
          <w:p w14:paraId="77877DA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23EC4AEF" w14:textId="47BABDBF"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6" w:history="1">
              <w:r w:rsidR="00AA6BCA" w:rsidRPr="00855F6D">
                <w:rPr>
                  <w:rStyle w:val="Hyperlink"/>
                  <w:rFonts w:ascii="Calibri Light" w:eastAsia="Calibri" w:hAnsi="Calibri Light" w:cs="Calibri Light"/>
                  <w:b/>
                  <w:bCs/>
                  <w:color w:val="0000FF"/>
                  <w:szCs w:val="20"/>
                  <w:lang w:eastAsia="en-US" w:bidi="ar-SA"/>
                </w:rPr>
                <w:t>Conflict with Clients Character Brief</w:t>
              </w:r>
            </w:hyperlink>
            <w:r w:rsidR="00AA6BCA" w:rsidRPr="00855F6D">
              <w:rPr>
                <w:rFonts w:ascii="Calibri Light" w:eastAsia="Calibri" w:hAnsi="Calibri Light" w:cs="Calibri Light"/>
                <w:b/>
                <w:bCs/>
                <w:color w:val="0000FF"/>
                <w:szCs w:val="20"/>
              </w:rPr>
              <w:t xml:space="preserve"> </w:t>
            </w:r>
          </w:p>
          <w:p w14:paraId="0DDCD99D"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Discuss the character brief with your volunteers before conducting your role play activity. </w:t>
            </w:r>
          </w:p>
        </w:tc>
      </w:tr>
      <w:tr w:rsidR="00AA6BCA" w:rsidRPr="006B7C01" w14:paraId="5254A8EB" w14:textId="77777777" w:rsidTr="00AA6BCA">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5809EB1" w14:textId="77777777" w:rsidR="00AA6BCA" w:rsidRPr="006B7C01" w:rsidRDefault="00AA6BCA"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Safety Hazards </w:t>
            </w:r>
          </w:p>
        </w:tc>
      </w:tr>
      <w:tr w:rsidR="00AA6BCA" w:rsidRPr="006B7C01" w14:paraId="42A32335" w14:textId="77777777" w:rsidTr="00AA6BCA">
        <w:trPr>
          <w:trHeight w:val="2880"/>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14E11731"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 recent customer complaint has been filed to you regarding the equipment and facilities of Bounce Fitness. </w:t>
            </w:r>
          </w:p>
          <w:p w14:paraId="1A4361C9"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According to the complaint, one of the treadmills is malfunctioning. The customer reported that the treadmill’s speed varies involuntarily as they are running. The customer had also reported that some hand weights were not put away and were scattered around the facilities.</w:t>
            </w:r>
          </w:p>
          <w:p w14:paraId="260B0B3A"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 ask the team member who was assigned to this duty what happened. They had explained that they were unable to completely check the equipment due to another team member inviting them to join them on their break. The assigned team member had complied despite not being on their own break schedule. Bounce Fitness has a rule that each team member is to take their break one at a time. This means that if one team member is on break, the other team member must remain on duty to attend to customers. </w:t>
            </w:r>
          </w:p>
          <w:p w14:paraId="10BA742F"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This has caused both your team members to argue with one another on who is at fault. </w:t>
            </w:r>
          </w:p>
          <w:p w14:paraId="5C07E6D2"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As a fitness instructor, you are to facilitate a meeting to resolve these safety hazards in the workplace.</w:t>
            </w:r>
          </w:p>
          <w:p w14:paraId="362EE586"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Access the character brief required for this case study scenario from the link provided below: </w:t>
            </w:r>
          </w:p>
          <w:p w14:paraId="40281A59" w14:textId="00E1371C" w:rsidR="00AA6BCA" w:rsidRPr="00855F6D" w:rsidRDefault="00000000" w:rsidP="00FB5DBC">
            <w:pPr>
              <w:spacing w:before="120" w:after="120" w:line="276" w:lineRule="auto"/>
              <w:jc w:val="center"/>
              <w:rPr>
                <w:rFonts w:ascii="Calibri Light" w:eastAsia="Calibri" w:hAnsi="Calibri Light" w:cs="Calibri Light"/>
                <w:b/>
                <w:bCs/>
                <w:color w:val="0000FF"/>
                <w:szCs w:val="20"/>
              </w:rPr>
            </w:pPr>
            <w:hyperlink r:id="rId17" w:history="1">
              <w:r w:rsidR="00AA6BCA" w:rsidRPr="00855F6D">
                <w:rPr>
                  <w:rStyle w:val="Hyperlink"/>
                  <w:rFonts w:ascii="Calibri Light" w:eastAsia="Calibri" w:hAnsi="Calibri Light" w:cs="Calibri Light"/>
                  <w:b/>
                  <w:bCs/>
                  <w:color w:val="0000FF"/>
                  <w:szCs w:val="20"/>
                  <w:lang w:eastAsia="en-US" w:bidi="ar-SA"/>
                </w:rPr>
                <w:t>Safety Hazards Character Brief</w:t>
              </w:r>
            </w:hyperlink>
            <w:r w:rsidR="00AA6BCA" w:rsidRPr="00855F6D">
              <w:rPr>
                <w:rFonts w:ascii="Calibri Light" w:eastAsia="Calibri" w:hAnsi="Calibri Light" w:cs="Calibri Light"/>
                <w:b/>
                <w:bCs/>
                <w:color w:val="0000FF"/>
                <w:szCs w:val="20"/>
              </w:rPr>
              <w:t xml:space="preserve"> </w:t>
            </w:r>
          </w:p>
          <w:p w14:paraId="38DAF2D8" w14:textId="77777777" w:rsidR="00AA6BCA" w:rsidRPr="006B7C01" w:rsidRDefault="00AA6BCA"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Discuss the character brief with your volunteers before conducting your role play activity.</w:t>
            </w:r>
          </w:p>
        </w:tc>
      </w:tr>
    </w:tbl>
    <w:p w14:paraId="677CC696" w14:textId="063AEC93" w:rsidR="00AA6BCA" w:rsidRPr="001D551C" w:rsidRDefault="00AA6BCA" w:rsidP="001D551C">
      <w:pPr>
        <w:rPr>
          <w:rFonts w:ascii="Calibri Light" w:hAnsi="Calibri Light" w:cs="Calibri Light"/>
          <w:color w:val="231F20"/>
          <w:szCs w:val="20"/>
        </w:rPr>
      </w:pPr>
      <w:r w:rsidRPr="006B7C01">
        <w:rPr>
          <w:rFonts w:ascii="Calibri Light" w:hAnsi="Calibri Light" w:cs="Calibri Light"/>
          <w:color w:val="231F20"/>
          <w:szCs w:val="20"/>
        </w:rPr>
        <w:br w:type="page"/>
      </w:r>
      <w:r w:rsidRPr="006B7C01">
        <w:rPr>
          <w:rFonts w:ascii="Calibri Light" w:hAnsi="Calibri Light" w:cs="Calibri Light"/>
          <w:b/>
          <w:bCs/>
          <w:color w:val="231F20"/>
          <w:szCs w:val="20"/>
        </w:rPr>
        <w:lastRenderedPageBreak/>
        <w:t xml:space="preserve">Task 4.1 Identify Task-Related Issues and Inefficiencies </w:t>
      </w:r>
      <w:r w:rsidR="00A87957" w:rsidRPr="006B7C01">
        <w:rPr>
          <w:rFonts w:ascii="Calibri Light" w:hAnsi="Calibri Light" w:cs="Calibri Light"/>
          <w:b/>
          <w:bCs/>
          <w:color w:val="231F20"/>
          <w:szCs w:val="20"/>
        </w:rPr>
        <w:t>&amp; provide support</w:t>
      </w:r>
    </w:p>
    <w:p w14:paraId="38DB6194" w14:textId="77777777" w:rsidR="00AA6BCA" w:rsidRPr="006B7C01" w:rsidRDefault="00AA6BCA" w:rsidP="00AA6BCA">
      <w:pPr>
        <w:rPr>
          <w:rFonts w:ascii="Calibri Light" w:hAnsi="Calibri Light" w:cs="Calibri Light"/>
          <w:color w:val="231F20"/>
          <w:szCs w:val="20"/>
        </w:rPr>
      </w:pPr>
    </w:p>
    <w:p w14:paraId="78D92791" w14:textId="4F78A38B" w:rsidR="008F3177" w:rsidRPr="006B7C01" w:rsidRDefault="00CF2DD3" w:rsidP="008F3177">
      <w:pPr>
        <w:outlineLvl w:val="5"/>
        <w:rPr>
          <w:rFonts w:ascii="Calibri Light" w:eastAsia="Calibri" w:hAnsi="Calibri Light" w:cs="Calibri Light"/>
          <w:b/>
          <w:color w:val="000000"/>
          <w:szCs w:val="20"/>
        </w:rPr>
      </w:pPr>
      <w:bookmarkStart w:id="1" w:name="_Hlk32482334"/>
      <w:r>
        <w:rPr>
          <w:rFonts w:ascii="Calibri Light" w:eastAsia="Calibri" w:hAnsi="Calibri Light" w:cs="Calibri Light"/>
          <w:b/>
          <w:color w:val="000000"/>
          <w:szCs w:val="20"/>
        </w:rPr>
        <w:t xml:space="preserve">4.1 </w:t>
      </w:r>
      <w:r w:rsidR="008F3177" w:rsidRPr="006B7C01">
        <w:rPr>
          <w:rFonts w:ascii="Calibri Light" w:eastAsia="Calibri" w:hAnsi="Calibri Light" w:cs="Calibri Light"/>
          <w:b/>
          <w:color w:val="000000"/>
          <w:szCs w:val="20"/>
        </w:rPr>
        <w:t xml:space="preserve">Organisational Requirement Outline </w:t>
      </w:r>
    </w:p>
    <w:tbl>
      <w:tblPr>
        <w:tblStyle w:val="TableGrid"/>
        <w:tblW w:w="0" w:type="auto"/>
        <w:tblLook w:val="04A0" w:firstRow="1" w:lastRow="0" w:firstColumn="1" w:lastColumn="0" w:noHBand="0" w:noVBand="1"/>
      </w:tblPr>
      <w:tblGrid>
        <w:gridCol w:w="2065"/>
        <w:gridCol w:w="6951"/>
      </w:tblGrid>
      <w:tr w:rsidR="008F3177" w:rsidRPr="006B7C01" w14:paraId="199D6C3C"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CFD911" w14:textId="77777777" w:rsidR="008F3177" w:rsidRPr="006B7C01" w:rsidRDefault="008F3177" w:rsidP="00FB5DBC">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Completed </w:t>
            </w:r>
            <w:r w:rsidRPr="006B7C01">
              <w:rPr>
                <w:rFonts w:ascii="Calibri Light" w:eastAsia="Calibri" w:hAnsi="Calibri Light" w:cs="Calibri Light"/>
                <w:b/>
                <w:color w:val="231F20"/>
                <w:szCs w:val="20"/>
              </w:rPr>
              <w:br/>
              <w:t>By</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73086" w14:textId="0A69DD3D" w:rsidR="008F3177" w:rsidRPr="006B7C01" w:rsidRDefault="007B733A" w:rsidP="00FB5DBC">
            <w:pPr>
              <w:spacing w:after="120" w:line="276" w:lineRule="auto"/>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 Alexandrov</w:t>
            </w:r>
          </w:p>
        </w:tc>
      </w:tr>
      <w:tr w:rsidR="007B733A" w:rsidRPr="006B7C01" w14:paraId="4744514E"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4DEE52"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Workplace/</w:t>
            </w:r>
            <w:r w:rsidRPr="006B7C01">
              <w:rPr>
                <w:rFonts w:ascii="Calibri Light" w:eastAsia="Calibri" w:hAnsi="Calibri Light" w:cs="Calibri Light"/>
                <w:b/>
                <w:color w:val="231F20"/>
                <w:szCs w:val="20"/>
              </w:rPr>
              <w:br/>
              <w:t>Organisation</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BCA64B" w14:textId="265A999B" w:rsidR="007B733A" w:rsidRPr="006B7C01" w:rsidRDefault="007B733A" w:rsidP="007B733A">
            <w:pPr>
              <w:spacing w:after="120" w:line="276" w:lineRule="auto"/>
              <w:jc w:val="both"/>
              <w:rPr>
                <w:rFonts w:ascii="Calibri Light" w:hAnsi="Calibri Light" w:cs="Calibri Light"/>
                <w:color w:val="231F20"/>
                <w:szCs w:val="20"/>
              </w:rPr>
            </w:pPr>
            <w:r>
              <w:rPr>
                <w:rFonts w:ascii="Calibri Light" w:eastAsia="Calibri" w:hAnsi="Calibri Light" w:cs="Calibri Light"/>
                <w:bCs/>
                <w:color w:val="231F20"/>
                <w:szCs w:val="20"/>
              </w:rPr>
              <w:t>Bounce Fitness</w:t>
            </w:r>
          </w:p>
        </w:tc>
      </w:tr>
      <w:tr w:rsidR="007B733A" w:rsidRPr="006B7C01" w14:paraId="1BEBAF81"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2EFF0CF" w14:textId="77777777" w:rsidR="007B733A" w:rsidRPr="006B7C01" w:rsidRDefault="007B733A" w:rsidP="007B733A">
            <w:pPr>
              <w:spacing w:after="120" w:line="276" w:lineRule="auto"/>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 xml:space="preserve">Date </w:t>
            </w:r>
            <w:r w:rsidRPr="006B7C01">
              <w:rPr>
                <w:rFonts w:ascii="Calibri Light" w:eastAsia="Calibri" w:hAnsi="Calibri Light" w:cs="Calibri Light"/>
                <w:b/>
                <w:color w:val="231F20"/>
                <w:szCs w:val="20"/>
              </w:rPr>
              <w:br/>
              <w:t>Completed</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F5F603" w14:textId="4CC5878D" w:rsidR="007B733A" w:rsidRPr="006B7C01" w:rsidRDefault="007B733A" w:rsidP="007B733A">
            <w:pPr>
              <w:spacing w:after="120" w:line="276" w:lineRule="auto"/>
              <w:jc w:val="both"/>
              <w:rPr>
                <w:rFonts w:ascii="Calibri Light" w:hAnsi="Calibri Light" w:cs="Calibri Light"/>
                <w:color w:val="231F20"/>
                <w:szCs w:val="20"/>
              </w:rPr>
            </w:pPr>
            <w:r w:rsidRPr="00D4543B">
              <w:rPr>
                <w:rFonts w:ascii="Calibri Light" w:eastAsia="Calibri" w:hAnsi="Calibri Light" w:cs="Calibri Light"/>
                <w:bCs/>
                <w:color w:val="231F20"/>
                <w:szCs w:val="20"/>
              </w:rPr>
              <w:t>Andre</w:t>
            </w:r>
          </w:p>
        </w:tc>
      </w:tr>
      <w:tr w:rsidR="008F3177" w:rsidRPr="006B7C01" w14:paraId="3368B313"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BB8963F" w14:textId="77777777" w:rsidR="008F3177" w:rsidRPr="006B7C01" w:rsidRDefault="008F3177" w:rsidP="00FB5DBC">
            <w:pPr>
              <w:spacing w:after="120" w:line="276" w:lineRule="auto"/>
              <w:jc w:val="center"/>
              <w:rPr>
                <w:rFonts w:ascii="Calibri Light" w:hAnsi="Calibri Light" w:cs="Calibri Light"/>
                <w:b/>
                <w:bCs/>
                <w:color w:val="231F20"/>
                <w:szCs w:val="20"/>
              </w:rPr>
            </w:pPr>
            <w:r w:rsidRPr="006B7C01">
              <w:rPr>
                <w:rFonts w:ascii="Calibri Light" w:hAnsi="Calibri Light" w:cs="Calibri Light"/>
                <w:b/>
                <w:bCs/>
                <w:color w:val="231F20"/>
                <w:szCs w:val="20"/>
              </w:rPr>
              <w:t xml:space="preserve">Organisational Requirement for Supporting Individuals </w:t>
            </w:r>
          </w:p>
        </w:tc>
      </w:tr>
      <w:tr w:rsidR="008F3177" w:rsidRPr="006B7C01" w14:paraId="2431ECA3"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AA9E9E"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693EE82" w14:textId="6D21DF26" w:rsidR="008F3177" w:rsidRPr="006B7C01" w:rsidRDefault="00500A82" w:rsidP="00FB5DBC">
            <w:pPr>
              <w:spacing w:after="120" w:line="276" w:lineRule="auto"/>
              <w:jc w:val="both"/>
              <w:rPr>
                <w:rFonts w:ascii="Calibri Light" w:hAnsi="Calibri Light" w:cs="Calibri Light"/>
                <w:b/>
                <w:bCs/>
                <w:color w:val="231F20"/>
                <w:szCs w:val="20"/>
              </w:rPr>
            </w:pPr>
            <w:r>
              <w:rPr>
                <w:rFonts w:ascii="Calibri Light" w:hAnsi="Calibri Light" w:cs="Calibri Light"/>
                <w:b/>
                <w:bCs/>
                <w:color w:val="231F20"/>
                <w:szCs w:val="20"/>
              </w:rPr>
              <w:t>Code of Ethics</w:t>
            </w:r>
          </w:p>
        </w:tc>
      </w:tr>
      <w:tr w:rsidR="008F3177" w:rsidRPr="006B7C01" w14:paraId="55C3B91C"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A4FE2FC"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55142417"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A66464" w14:textId="43AAA8C4" w:rsidR="00500A82" w:rsidRPr="00500A82" w:rsidRDefault="00500A82" w:rsidP="00500A82">
            <w:r w:rsidRPr="00500A82">
              <w:t>It is the responsibility of each Bounce Fitness employees to contribute to the continued development of the profession</w:t>
            </w:r>
          </w:p>
          <w:p w14:paraId="5E66345B" w14:textId="77777777" w:rsidR="00500A82" w:rsidRPr="00500A82" w:rsidRDefault="00500A82" w:rsidP="00500A82">
            <w:r w:rsidRPr="00500A82">
              <w:t>through the critical evaluation of professional practice, research, apprenticeships, continuing education and</w:t>
            </w:r>
          </w:p>
          <w:p w14:paraId="50A13FA9" w14:textId="11F373B5" w:rsidR="008F3177" w:rsidRPr="006B7C01" w:rsidRDefault="00500A82" w:rsidP="00500A82">
            <w:r w:rsidRPr="00500A82">
              <w:t>membership of the association.</w:t>
            </w:r>
          </w:p>
        </w:tc>
      </w:tr>
      <w:tr w:rsidR="008F3177" w:rsidRPr="006B7C01" w14:paraId="62393502" w14:textId="77777777" w:rsidTr="00FB5DBC">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0B95D34" w14:textId="77777777" w:rsidR="008F3177" w:rsidRPr="006B7C01" w:rsidRDefault="008F3177" w:rsidP="00FB5DBC">
            <w:pPr>
              <w:spacing w:after="120" w:line="276" w:lineRule="auto"/>
              <w:jc w:val="center"/>
              <w:rPr>
                <w:rFonts w:ascii="Calibri Light" w:hAnsi="Calibri Light" w:cs="Calibri Light"/>
                <w:b/>
                <w:bCs/>
                <w:szCs w:val="20"/>
              </w:rPr>
            </w:pPr>
            <w:r w:rsidRPr="006B7C01">
              <w:rPr>
                <w:rFonts w:ascii="Calibri Light" w:hAnsi="Calibri Light" w:cs="Calibri Light"/>
                <w:b/>
                <w:bCs/>
                <w:color w:val="231F20"/>
                <w:szCs w:val="20"/>
              </w:rPr>
              <w:t xml:space="preserve">Organisational Requirement for Managing Conflict </w:t>
            </w:r>
          </w:p>
        </w:tc>
      </w:tr>
      <w:tr w:rsidR="008F3177" w:rsidRPr="006B7C01" w14:paraId="15361AF9" w14:textId="77777777" w:rsidTr="00FB5DB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7B37282" w14:textId="77777777" w:rsidR="008F3177" w:rsidRPr="006B7C01" w:rsidRDefault="008F3177" w:rsidP="00FB5DBC">
            <w:pPr>
              <w:spacing w:after="120" w:line="276" w:lineRule="auto"/>
              <w:rPr>
                <w:rFonts w:ascii="Calibri Light" w:hAnsi="Calibri Light" w:cs="Calibri Light"/>
                <w:b/>
                <w:bCs/>
                <w:color w:val="231F20"/>
                <w:szCs w:val="20"/>
              </w:rPr>
            </w:pPr>
            <w:r w:rsidRPr="006B7C01">
              <w:rPr>
                <w:rFonts w:ascii="Calibri Light" w:eastAsia="Calibri" w:hAnsi="Calibri Light" w:cs="Calibri Light"/>
                <w:b/>
                <w:color w:val="231F20"/>
                <w:szCs w:val="20"/>
              </w:rPr>
              <w:t>Bounce Fitness Document</w:t>
            </w:r>
          </w:p>
        </w:tc>
        <w:tc>
          <w:tcPr>
            <w:tcW w:w="6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3CAFEE" w14:textId="2A3976C6" w:rsidR="008F3177" w:rsidRPr="006B7C01" w:rsidRDefault="00E20A44" w:rsidP="00FB5DBC">
            <w:pPr>
              <w:spacing w:after="120" w:line="276" w:lineRule="auto"/>
              <w:jc w:val="both"/>
              <w:rPr>
                <w:rFonts w:ascii="Calibri Light" w:hAnsi="Calibri Light" w:cs="Calibri Light"/>
                <w:b/>
                <w:bCs/>
                <w:color w:val="231F20"/>
                <w:szCs w:val="20"/>
              </w:rPr>
            </w:pPr>
            <w:r w:rsidRPr="00E20A44">
              <w:rPr>
                <w:rFonts w:ascii="Calibri Light" w:eastAsia="Calibri" w:hAnsi="Calibri Light" w:cs="Calibri Light"/>
                <w:bCs/>
                <w:color w:val="231F20"/>
                <w:szCs w:val="20"/>
              </w:rPr>
              <w:t>Conflict Resolution Policy and Procedure</w:t>
            </w:r>
          </w:p>
        </w:tc>
      </w:tr>
      <w:tr w:rsidR="008F3177" w:rsidRPr="006B7C01" w14:paraId="6B6DF5F9" w14:textId="77777777" w:rsidTr="00FB5DBC">
        <w:trPr>
          <w:trHeight w:val="323"/>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7B5904E" w14:textId="77777777" w:rsidR="008F3177" w:rsidRPr="006B7C01" w:rsidRDefault="008F3177" w:rsidP="00FB5DBC">
            <w:pPr>
              <w:spacing w:after="120" w:line="276" w:lineRule="auto"/>
              <w:rPr>
                <w:rFonts w:ascii="Calibri Light" w:hAnsi="Calibri Light" w:cs="Calibri Light"/>
                <w:color w:val="231F20"/>
                <w:szCs w:val="20"/>
              </w:rPr>
            </w:pPr>
            <w:r w:rsidRPr="006B7C01">
              <w:rPr>
                <w:rFonts w:ascii="Calibri Light" w:hAnsi="Calibri Light" w:cs="Calibri Light"/>
                <w:b/>
                <w:bCs/>
                <w:color w:val="231F20"/>
                <w:szCs w:val="20"/>
              </w:rPr>
              <w:t>Requirement:</w:t>
            </w:r>
          </w:p>
        </w:tc>
      </w:tr>
      <w:tr w:rsidR="008F3177" w:rsidRPr="006B7C01" w14:paraId="41C688B8" w14:textId="77777777" w:rsidTr="00FB5DBC">
        <w:trPr>
          <w:trHeight w:val="1080"/>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C42886" w14:textId="77777777" w:rsidR="00500A82" w:rsidRPr="00500A82" w:rsidRDefault="00500A82" w:rsidP="00500A82">
            <w:pPr>
              <w:pStyle w:val="ExampleText"/>
              <w:rPr>
                <w:i w:val="0"/>
                <w:iCs/>
              </w:rPr>
            </w:pPr>
            <w:r w:rsidRPr="00500A82">
              <w:rPr>
                <w:i w:val="0"/>
                <w:iCs/>
              </w:rPr>
              <w:t>An employee who considers that they have a dispute or grievance should raise the matter with</w:t>
            </w:r>
          </w:p>
          <w:p w14:paraId="0C53977E" w14:textId="77777777" w:rsidR="00500A82" w:rsidRPr="00500A82" w:rsidRDefault="00500A82" w:rsidP="00500A82">
            <w:pPr>
              <w:pStyle w:val="ExampleText"/>
              <w:rPr>
                <w:i w:val="0"/>
                <w:iCs/>
              </w:rPr>
            </w:pPr>
            <w:r w:rsidRPr="00500A82">
              <w:rPr>
                <w:i w:val="0"/>
                <w:iCs/>
              </w:rPr>
              <w:t>their immediate supervisor as a first step towards resolution. The two parties should discuss the</w:t>
            </w:r>
          </w:p>
          <w:p w14:paraId="74823209" w14:textId="7DE76528" w:rsidR="008F3177" w:rsidRPr="006B7C01" w:rsidRDefault="00500A82" w:rsidP="00500A82">
            <w:pPr>
              <w:pStyle w:val="ExampleText"/>
            </w:pPr>
            <w:r w:rsidRPr="00500A82">
              <w:rPr>
                <w:i w:val="0"/>
                <w:iCs/>
              </w:rPr>
              <w:t>matter openly and work together to achieve a desired outcome</w:t>
            </w:r>
          </w:p>
        </w:tc>
      </w:tr>
    </w:tbl>
    <w:p w14:paraId="7877C1A6" w14:textId="0794A655" w:rsidR="008F3177" w:rsidRPr="006B7C01" w:rsidRDefault="008F3177" w:rsidP="008F3177">
      <w:pPr>
        <w:rPr>
          <w:rFonts w:ascii="Calibri Light" w:hAnsi="Calibri Light" w:cs="Calibri Light"/>
          <w:color w:val="231F20"/>
          <w:szCs w:val="20"/>
        </w:rPr>
      </w:pPr>
    </w:p>
    <w:p w14:paraId="6CBDC745" w14:textId="47928B57" w:rsidR="008F3177" w:rsidRPr="006B7C01" w:rsidRDefault="008F3177" w:rsidP="008F3177">
      <w:pPr>
        <w:rPr>
          <w:rFonts w:ascii="Calibri Light" w:hAnsi="Calibri Light" w:cs="Calibri Light"/>
          <w:color w:val="231F20"/>
          <w:szCs w:val="20"/>
        </w:rPr>
      </w:pPr>
    </w:p>
    <w:p w14:paraId="5BF86A63" w14:textId="64163360" w:rsidR="008F3177" w:rsidRPr="006B7C01" w:rsidRDefault="008F3177" w:rsidP="008F3177">
      <w:pPr>
        <w:rPr>
          <w:rFonts w:ascii="Calibri Light" w:hAnsi="Calibri Light" w:cs="Calibri Light"/>
          <w:color w:val="231F20"/>
          <w:szCs w:val="20"/>
        </w:rPr>
      </w:pPr>
    </w:p>
    <w:p w14:paraId="42BDDACB" w14:textId="087F6D53" w:rsidR="008F3177" w:rsidRPr="006B7C01" w:rsidRDefault="008F3177" w:rsidP="008F3177">
      <w:pPr>
        <w:rPr>
          <w:rFonts w:ascii="Calibri Light" w:hAnsi="Calibri Light" w:cs="Calibri Light"/>
          <w:color w:val="231F20"/>
          <w:szCs w:val="20"/>
        </w:rPr>
      </w:pPr>
    </w:p>
    <w:p w14:paraId="1B91B8E2" w14:textId="406E84A0" w:rsidR="008F3177" w:rsidRPr="006B7C01" w:rsidRDefault="008F3177" w:rsidP="008F3177">
      <w:pPr>
        <w:rPr>
          <w:rFonts w:ascii="Calibri Light" w:hAnsi="Calibri Light" w:cs="Calibri Light"/>
          <w:color w:val="231F20"/>
          <w:szCs w:val="20"/>
        </w:rPr>
      </w:pPr>
    </w:p>
    <w:p w14:paraId="6AE2D5C0" w14:textId="1B2F089C" w:rsidR="008F3177" w:rsidRPr="006B7C01" w:rsidRDefault="008F3177" w:rsidP="008F3177">
      <w:pPr>
        <w:rPr>
          <w:rFonts w:ascii="Calibri Light" w:hAnsi="Calibri Light" w:cs="Calibri Light"/>
          <w:color w:val="231F20"/>
          <w:szCs w:val="20"/>
        </w:rPr>
      </w:pPr>
    </w:p>
    <w:p w14:paraId="766A04D6" w14:textId="5C488079" w:rsidR="008F3177" w:rsidRPr="006B7C01" w:rsidRDefault="008F3177" w:rsidP="008F3177">
      <w:pPr>
        <w:rPr>
          <w:rFonts w:ascii="Calibri Light" w:hAnsi="Calibri Light" w:cs="Calibri Light"/>
          <w:color w:val="231F20"/>
          <w:szCs w:val="20"/>
        </w:rPr>
      </w:pPr>
    </w:p>
    <w:p w14:paraId="6475902D" w14:textId="0D28EF9C" w:rsidR="008F3177" w:rsidRPr="006B7C01" w:rsidRDefault="008F3177" w:rsidP="008F3177">
      <w:pPr>
        <w:rPr>
          <w:rFonts w:ascii="Calibri Light" w:hAnsi="Calibri Light" w:cs="Calibri Light"/>
          <w:color w:val="231F20"/>
          <w:szCs w:val="20"/>
        </w:rPr>
      </w:pPr>
    </w:p>
    <w:p w14:paraId="767CDE4E" w14:textId="2F693DBD" w:rsidR="008F3177" w:rsidRPr="006B7C01" w:rsidRDefault="008F3177" w:rsidP="008F3177">
      <w:pPr>
        <w:rPr>
          <w:rFonts w:ascii="Calibri Light" w:hAnsi="Calibri Light" w:cs="Calibri Light"/>
          <w:color w:val="231F20"/>
          <w:szCs w:val="20"/>
        </w:rPr>
      </w:pPr>
    </w:p>
    <w:p w14:paraId="7372489C" w14:textId="0258776C" w:rsidR="008F3177" w:rsidRPr="006B7C01" w:rsidRDefault="008F3177" w:rsidP="008F3177">
      <w:pPr>
        <w:rPr>
          <w:rFonts w:ascii="Calibri Light" w:hAnsi="Calibri Light" w:cs="Calibri Light"/>
          <w:color w:val="231F20"/>
          <w:szCs w:val="20"/>
        </w:rPr>
      </w:pPr>
    </w:p>
    <w:p w14:paraId="16EA0955" w14:textId="2B74C3F8" w:rsidR="008F3177" w:rsidRPr="006B7C01" w:rsidRDefault="008F3177" w:rsidP="008F3177">
      <w:pPr>
        <w:rPr>
          <w:rFonts w:ascii="Calibri Light" w:hAnsi="Calibri Light" w:cs="Calibri Light"/>
          <w:color w:val="231F20"/>
          <w:szCs w:val="20"/>
        </w:rPr>
      </w:pPr>
    </w:p>
    <w:p w14:paraId="398ED384" w14:textId="3755414D" w:rsidR="008F3177" w:rsidRPr="006B7C01" w:rsidRDefault="008F3177" w:rsidP="008F3177">
      <w:pPr>
        <w:rPr>
          <w:rFonts w:ascii="Calibri Light" w:hAnsi="Calibri Light" w:cs="Calibri Light"/>
          <w:color w:val="231F20"/>
          <w:szCs w:val="20"/>
        </w:rPr>
      </w:pPr>
    </w:p>
    <w:p w14:paraId="5CB6F259" w14:textId="717C3631" w:rsidR="008F3177" w:rsidRPr="006B7C01" w:rsidRDefault="008F3177" w:rsidP="008F3177">
      <w:pPr>
        <w:rPr>
          <w:rFonts w:ascii="Calibri Light" w:hAnsi="Calibri Light" w:cs="Calibri Light"/>
          <w:color w:val="231F20"/>
          <w:szCs w:val="20"/>
        </w:rPr>
      </w:pPr>
    </w:p>
    <w:p w14:paraId="4537EB4A" w14:textId="0D4A4888" w:rsidR="008F3177" w:rsidRPr="006B7C01" w:rsidRDefault="008F3177" w:rsidP="008F3177">
      <w:pPr>
        <w:rPr>
          <w:rFonts w:ascii="Calibri Light" w:hAnsi="Calibri Light" w:cs="Calibri Light"/>
          <w:color w:val="231F20"/>
          <w:szCs w:val="20"/>
        </w:rPr>
      </w:pPr>
    </w:p>
    <w:p w14:paraId="75CD4A4B" w14:textId="5FA8049F" w:rsidR="008F3177" w:rsidRPr="006B7C01" w:rsidRDefault="008F3177" w:rsidP="008F3177">
      <w:pPr>
        <w:rPr>
          <w:rFonts w:ascii="Calibri Light" w:hAnsi="Calibri Light" w:cs="Calibri Light"/>
          <w:color w:val="231F20"/>
          <w:szCs w:val="20"/>
        </w:rPr>
      </w:pPr>
    </w:p>
    <w:p w14:paraId="4BC63ED3" w14:textId="0F64F02F" w:rsidR="008F3177" w:rsidRPr="006B7C01" w:rsidRDefault="008F3177" w:rsidP="008F3177">
      <w:pPr>
        <w:rPr>
          <w:rFonts w:ascii="Calibri Light" w:hAnsi="Calibri Light" w:cs="Calibri Light"/>
          <w:color w:val="231F20"/>
          <w:szCs w:val="20"/>
        </w:rPr>
      </w:pPr>
    </w:p>
    <w:p w14:paraId="2E5EF226" w14:textId="0B7C62B1" w:rsidR="008F3177" w:rsidRPr="006B7C01" w:rsidRDefault="008F3177" w:rsidP="008F3177">
      <w:pPr>
        <w:rPr>
          <w:rFonts w:ascii="Calibri Light" w:hAnsi="Calibri Light" w:cs="Calibri Light"/>
          <w:color w:val="231F20"/>
          <w:szCs w:val="20"/>
        </w:rPr>
      </w:pPr>
    </w:p>
    <w:p w14:paraId="3DE2CD55" w14:textId="40EC1616" w:rsidR="008F3177" w:rsidRPr="006B7C01" w:rsidRDefault="008F3177" w:rsidP="008F3177">
      <w:pPr>
        <w:rPr>
          <w:rFonts w:ascii="Calibri Light" w:hAnsi="Calibri Light" w:cs="Calibri Light"/>
          <w:color w:val="231F20"/>
          <w:szCs w:val="20"/>
        </w:rPr>
      </w:pPr>
    </w:p>
    <w:p w14:paraId="3C182C86" w14:textId="0670E50E" w:rsidR="008F3177" w:rsidRPr="006B7C01" w:rsidRDefault="008F3177" w:rsidP="008F3177">
      <w:pPr>
        <w:rPr>
          <w:rFonts w:ascii="Calibri Light" w:hAnsi="Calibri Light" w:cs="Calibri Light"/>
          <w:color w:val="231F20"/>
          <w:szCs w:val="20"/>
        </w:rPr>
      </w:pPr>
    </w:p>
    <w:p w14:paraId="340FEB6E" w14:textId="61C7AE48" w:rsidR="008F3177" w:rsidRPr="006B7C01" w:rsidRDefault="008F3177" w:rsidP="008F3177">
      <w:pPr>
        <w:rPr>
          <w:rFonts w:ascii="Calibri Light" w:hAnsi="Calibri Light" w:cs="Calibri Light"/>
          <w:color w:val="231F20"/>
          <w:szCs w:val="20"/>
        </w:rPr>
      </w:pPr>
    </w:p>
    <w:p w14:paraId="6880A111" w14:textId="64704D77" w:rsidR="00427028" w:rsidRDefault="00427028">
      <w:pPr>
        <w:spacing w:after="160" w:line="259" w:lineRule="auto"/>
        <w:rPr>
          <w:rFonts w:ascii="Calibri Light" w:hAnsi="Calibri Light" w:cs="Calibri Light"/>
          <w:color w:val="231F20"/>
          <w:szCs w:val="20"/>
        </w:rPr>
      </w:pPr>
    </w:p>
    <w:p w14:paraId="3EA70482" w14:textId="77777777" w:rsidR="007B733A" w:rsidRDefault="007B733A">
      <w:pPr>
        <w:spacing w:after="160" w:line="259" w:lineRule="auto"/>
        <w:rPr>
          <w:rFonts w:ascii="Calibri Light" w:eastAsia="Calibri" w:hAnsi="Calibri Light" w:cs="Calibri Light"/>
          <w:b/>
          <w:color w:val="000000"/>
          <w:szCs w:val="20"/>
        </w:rPr>
      </w:pPr>
    </w:p>
    <w:p w14:paraId="254CF019" w14:textId="7799F609" w:rsidR="008F3177" w:rsidRPr="006B7C01" w:rsidRDefault="00CF2DD3" w:rsidP="008F31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lastRenderedPageBreak/>
        <w:t xml:space="preserve">4.1 </w:t>
      </w:r>
      <w:r w:rsidR="008F3177" w:rsidRPr="006B7C01">
        <w:rPr>
          <w:rFonts w:ascii="Calibri Light" w:eastAsia="Calibri" w:hAnsi="Calibri Light" w:cs="Calibri Light"/>
          <w:b/>
          <w:color w:val="000000"/>
          <w:szCs w:val="20"/>
        </w:rPr>
        <w:t>Meeting Minutes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847"/>
        <w:gridCol w:w="2477"/>
        <w:gridCol w:w="3594"/>
      </w:tblGrid>
      <w:tr w:rsidR="008F3177" w:rsidRPr="006B7C01" w14:paraId="0CF7FCC9" w14:textId="77777777" w:rsidTr="00FB5DBC">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13A3AD0D" w14:textId="13A05ED8"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Date:</w:t>
            </w:r>
            <w:r w:rsidR="00604E7A">
              <w:rPr>
                <w:rFonts w:ascii="Calibri Light" w:eastAsia="Calibri" w:hAnsi="Calibri Light" w:cs="Calibri Light"/>
                <w:bCs/>
                <w:color w:val="231F20"/>
                <w:szCs w:val="20"/>
              </w:rPr>
              <w:t xml:space="preserve"> 10/10/2023</w:t>
            </w:r>
          </w:p>
        </w:tc>
        <w:tc>
          <w:tcPr>
            <w:tcW w:w="3324" w:type="dxa"/>
            <w:gridSpan w:val="2"/>
            <w:tcBorders>
              <w:top w:val="single" w:sz="4" w:space="0" w:color="808080"/>
              <w:left w:val="single" w:sz="4" w:space="0" w:color="A6A6A6"/>
              <w:bottom w:val="single" w:sz="4" w:space="0" w:color="A6A6A6"/>
              <w:right w:val="single" w:sz="4" w:space="0" w:color="A6A6A6"/>
            </w:tcBorders>
            <w:shd w:val="clear" w:color="auto" w:fill="auto"/>
          </w:tcPr>
          <w:p w14:paraId="09328785" w14:textId="1404C759" w:rsidR="008F3177" w:rsidRPr="006B7C01" w:rsidRDefault="008F3177" w:rsidP="00FB5DBC">
            <w:pPr>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Time:</w:t>
            </w:r>
            <w:r w:rsidRPr="006B7C01">
              <w:rPr>
                <w:rFonts w:ascii="Calibri Light" w:eastAsia="Calibri" w:hAnsi="Calibri Light" w:cs="Calibri Light"/>
                <w:bCs/>
                <w:color w:val="231F20"/>
                <w:szCs w:val="20"/>
              </w:rPr>
              <w:t xml:space="preserve"> </w:t>
            </w:r>
            <w:r w:rsidR="00604E7A">
              <w:rPr>
                <w:rFonts w:ascii="Calibri Light" w:eastAsia="Calibri" w:hAnsi="Calibri Light" w:cs="Calibri Light"/>
                <w:bCs/>
                <w:color w:val="231F20"/>
                <w:szCs w:val="20"/>
              </w:rPr>
              <w:t>4:30</w:t>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7285AAD7" w14:textId="3CC8DCD0" w:rsidR="008F3177" w:rsidRPr="006B7C01" w:rsidRDefault="008F3177" w:rsidP="00FB5DBC">
            <w:pPr>
              <w:jc w:val="both"/>
              <w:rPr>
                <w:rFonts w:ascii="Calibri Light" w:eastAsia="Calibri" w:hAnsi="Calibri Light" w:cs="Calibri Light"/>
                <w:bCs/>
                <w:color w:val="231F20"/>
                <w:szCs w:val="20"/>
              </w:rPr>
            </w:pPr>
            <w:r w:rsidRPr="006B7C01">
              <w:rPr>
                <w:rFonts w:ascii="Calibri Light" w:eastAsia="Calibri" w:hAnsi="Calibri Light" w:cs="Calibri Light"/>
                <w:b/>
                <w:color w:val="231F20"/>
                <w:szCs w:val="20"/>
              </w:rPr>
              <w:t>Location:</w:t>
            </w:r>
            <w:r w:rsidR="00604E7A">
              <w:rPr>
                <w:rFonts w:ascii="Calibri Light" w:eastAsia="Calibri" w:hAnsi="Calibri Light" w:cs="Calibri Light"/>
                <w:bCs/>
                <w:color w:val="231F20"/>
                <w:szCs w:val="20"/>
              </w:rPr>
              <w:t xml:space="preserve"> Online</w:t>
            </w:r>
          </w:p>
        </w:tc>
      </w:tr>
      <w:tr w:rsidR="008F3177" w:rsidRPr="006B7C01" w14:paraId="42862DD6"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20A9561B"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Purpose of the meeting</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1B590E4C" w14:textId="2F479130"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48226F0F"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3099355F"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Facilitator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0A1540F" w14:textId="5604C835"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74849D39" w14:textId="77777777" w:rsidTr="00FB5DBC">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C0B6159"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Notetaker</w:t>
            </w: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0BA282E7" w14:textId="638764AC" w:rsidR="008F3177" w:rsidRPr="006B7C01" w:rsidRDefault="00604E7A" w:rsidP="00FB5DBC">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Andre</w:t>
            </w:r>
          </w:p>
        </w:tc>
      </w:tr>
      <w:tr w:rsidR="008F3177" w:rsidRPr="006B7C01" w14:paraId="5547F8FA" w14:textId="77777777" w:rsidTr="00FB5DBC">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1E909496" w14:textId="77777777" w:rsidR="008F3177" w:rsidRPr="006B7C01" w:rsidRDefault="008F3177" w:rsidP="00FB5DBC">
            <w:pPr>
              <w:rPr>
                <w:rFonts w:ascii="Calibri Light" w:eastAsia="Calibri" w:hAnsi="Calibri Light" w:cs="Calibri Light"/>
                <w:b/>
                <w:color w:val="231F20"/>
                <w:szCs w:val="20"/>
              </w:rPr>
            </w:pPr>
            <w:r w:rsidRPr="006B7C01">
              <w:rPr>
                <w:rFonts w:ascii="Calibri Light" w:eastAsia="Calibri" w:hAnsi="Calibri Light" w:cs="Calibri Light"/>
                <w:b/>
                <w:color w:val="231F20"/>
                <w:szCs w:val="20"/>
              </w:rPr>
              <w:t>Attendees</w:t>
            </w:r>
          </w:p>
          <w:p w14:paraId="2BA10227" w14:textId="719B6577" w:rsidR="008F3177" w:rsidRPr="006B7C01" w:rsidRDefault="008F3177" w:rsidP="00FB5DBC">
            <w:pPr>
              <w:rPr>
                <w:rFonts w:ascii="Calibri Light" w:eastAsia="Calibri" w:hAnsi="Calibri Light" w:cs="Calibri Light"/>
                <w:bCs/>
                <w:i/>
                <w:iCs/>
                <w:color w:val="231F20"/>
                <w:szCs w:val="20"/>
              </w:rPr>
            </w:pPr>
          </w:p>
        </w:tc>
        <w:tc>
          <w:tcPr>
            <w:tcW w:w="6918" w:type="dxa"/>
            <w:gridSpan w:val="3"/>
            <w:tcBorders>
              <w:top w:val="single" w:sz="4" w:space="0" w:color="A6A6A6"/>
              <w:left w:val="single" w:sz="4" w:space="0" w:color="A6A6A6"/>
              <w:bottom w:val="single" w:sz="4" w:space="0" w:color="A6A6A6"/>
              <w:right w:val="single" w:sz="4" w:space="0" w:color="A6A6A6"/>
            </w:tcBorders>
            <w:shd w:val="clear" w:color="auto" w:fill="auto"/>
          </w:tcPr>
          <w:p w14:paraId="5ADC6CD4" w14:textId="5B2E9033" w:rsidR="008F3177" w:rsidRPr="006B7C01" w:rsidRDefault="00604E7A" w:rsidP="00FB5DBC">
            <w:pPr>
              <w:jc w:val="both"/>
              <w:rPr>
                <w:rFonts w:ascii="Calibri Light" w:eastAsia="Calibri" w:hAnsi="Calibri Light" w:cs="Calibri Light"/>
                <w:bCs/>
                <w:color w:val="231F20"/>
                <w:szCs w:val="20"/>
              </w:rPr>
            </w:pPr>
            <w:r w:rsidRPr="00604E7A">
              <w:rPr>
                <w:rFonts w:ascii="Calibri Light" w:eastAsia="Calibri" w:hAnsi="Calibri Light" w:cs="Calibri Light"/>
                <w:bCs/>
                <w:color w:val="231F20"/>
                <w:szCs w:val="20"/>
              </w:rPr>
              <w:t>Andre Alexandrov</w:t>
            </w:r>
            <w:r>
              <w:rPr>
                <w:rFonts w:ascii="Calibri Light" w:eastAsia="Calibri" w:hAnsi="Calibri Light" w:cs="Calibri Light"/>
                <w:bCs/>
                <w:color w:val="231F20"/>
                <w:szCs w:val="20"/>
              </w:rPr>
              <w:t>, Simon Johnson, Chanmonich Phe</w:t>
            </w:r>
          </w:p>
        </w:tc>
      </w:tr>
      <w:tr w:rsidR="008F3177" w:rsidRPr="006B7C01" w14:paraId="627E4AD3" w14:textId="77777777" w:rsidTr="00FB5DBC">
        <w:tc>
          <w:tcPr>
            <w:tcW w:w="9016" w:type="dxa"/>
            <w:gridSpan w:val="4"/>
            <w:tcBorders>
              <w:top w:val="single" w:sz="4" w:space="0" w:color="A6A6A6"/>
            </w:tcBorders>
            <w:shd w:val="clear" w:color="auto" w:fill="auto"/>
          </w:tcPr>
          <w:p w14:paraId="77E68B6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1 Case Studies </w:t>
            </w:r>
          </w:p>
        </w:tc>
      </w:tr>
      <w:tr w:rsidR="008F3177" w:rsidRPr="006B7C01" w14:paraId="52C2AB59" w14:textId="77777777" w:rsidTr="00FB5DBC">
        <w:tc>
          <w:tcPr>
            <w:tcW w:w="2945" w:type="dxa"/>
            <w:gridSpan w:val="2"/>
            <w:shd w:val="clear" w:color="auto" w:fill="auto"/>
            <w:vAlign w:val="center"/>
          </w:tcPr>
          <w:p w14:paraId="22097638" w14:textId="77777777" w:rsidR="008F3177" w:rsidRPr="006B7C01" w:rsidRDefault="008F3177" w:rsidP="00FB5DBC">
            <w:pPr>
              <w:jc w:val="center"/>
              <w:rPr>
                <w:rFonts w:ascii="Calibri Light" w:eastAsia="Calibri" w:hAnsi="Calibri Light" w:cs="Calibri Light"/>
                <w:bCs/>
                <w:color w:val="231F20"/>
                <w:szCs w:val="20"/>
              </w:rPr>
            </w:pPr>
            <w:r w:rsidRPr="006B7C01">
              <w:rPr>
                <w:rFonts w:ascii="Calibri Light" w:eastAsia="Calibri" w:hAnsi="Calibri Light" w:cs="Calibri Light"/>
                <w:bCs/>
                <w:color w:val="231F20"/>
                <w:szCs w:val="20"/>
              </w:rPr>
              <w:t>Discussion</w:t>
            </w:r>
          </w:p>
        </w:tc>
        <w:tc>
          <w:tcPr>
            <w:tcW w:w="6071" w:type="dxa"/>
            <w:gridSpan w:val="2"/>
            <w:shd w:val="clear" w:color="auto" w:fill="auto"/>
          </w:tcPr>
          <w:p w14:paraId="6008F598" w14:textId="42591FFF" w:rsidR="008F3177" w:rsidRPr="006B7C01" w:rsidRDefault="008F3177" w:rsidP="00FB5DBC">
            <w:pPr>
              <w:jc w:val="both"/>
              <w:rPr>
                <w:rFonts w:ascii="Calibri Light" w:eastAsia="Calibri" w:hAnsi="Calibri Light" w:cs="Calibri Light"/>
                <w:bCs/>
                <w:color w:val="231F20"/>
                <w:szCs w:val="20"/>
              </w:rPr>
            </w:pPr>
          </w:p>
        </w:tc>
      </w:tr>
      <w:tr w:rsidR="008F3177" w:rsidRPr="006B7C01" w14:paraId="20972818" w14:textId="77777777" w:rsidTr="001D551C">
        <w:trPr>
          <w:trHeight w:val="1768"/>
        </w:trPr>
        <w:tc>
          <w:tcPr>
            <w:tcW w:w="9016" w:type="dxa"/>
            <w:gridSpan w:val="4"/>
            <w:shd w:val="clear" w:color="auto" w:fill="auto"/>
          </w:tcPr>
          <w:p w14:paraId="3EA5DC14" w14:textId="39886C1B" w:rsidR="004A106A" w:rsidRDefault="004A106A" w:rsidP="00FB5DBC">
            <w:pPr>
              <w:pStyle w:val="ListParagraph"/>
              <w:numPr>
                <w:ilvl w:val="0"/>
                <w:numId w:val="50"/>
              </w:numPr>
              <w:rPr>
                <w:rFonts w:ascii="Calibri Light" w:eastAsia="Calibri" w:hAnsi="Calibri Light" w:cs="Calibri Light"/>
                <w:bCs/>
                <w:sz w:val="20"/>
                <w:szCs w:val="18"/>
              </w:rPr>
            </w:pPr>
            <w:r w:rsidRPr="004A106A">
              <w:rPr>
                <w:rFonts w:ascii="Calibri Light" w:eastAsia="Calibri" w:hAnsi="Calibri Light" w:cs="Calibri Light"/>
                <w:bCs/>
                <w:sz w:val="20"/>
                <w:szCs w:val="18"/>
              </w:rPr>
              <w:t xml:space="preserve">The meeting was opened with an introduction of each member and thanking them for </w:t>
            </w:r>
            <w:r w:rsidR="003F7C69" w:rsidRPr="004A106A">
              <w:rPr>
                <w:rFonts w:ascii="Calibri Light" w:eastAsia="Calibri" w:hAnsi="Calibri Light" w:cs="Calibri Light"/>
                <w:bCs/>
                <w:sz w:val="20"/>
                <w:szCs w:val="18"/>
              </w:rPr>
              <w:t>joining.</w:t>
            </w:r>
          </w:p>
          <w:p w14:paraId="5D7A990D" w14:textId="2AD69B6C" w:rsidR="004A106A" w:rsidRDefault="004A106A" w:rsidP="00FB5DBC">
            <w:pPr>
              <w:pStyle w:val="ListParagraph"/>
              <w:numPr>
                <w:ilvl w:val="0"/>
                <w:numId w:val="50"/>
              </w:numPr>
              <w:rPr>
                <w:rFonts w:ascii="Calibri Light" w:eastAsia="Calibri" w:hAnsi="Calibri Light" w:cs="Calibri Light"/>
                <w:bCs/>
                <w:sz w:val="20"/>
                <w:szCs w:val="18"/>
              </w:rPr>
            </w:pPr>
            <w:r>
              <w:rPr>
                <w:rFonts w:ascii="Calibri Light" w:eastAsia="Calibri" w:hAnsi="Calibri Light" w:cs="Calibri Light"/>
                <w:bCs/>
                <w:sz w:val="20"/>
                <w:szCs w:val="18"/>
              </w:rPr>
              <w:t>The issues to be discussed where introduced, the first case was started with Simon going over his side.</w:t>
            </w:r>
          </w:p>
          <w:p w14:paraId="11345B16" w14:textId="0A540ECC" w:rsidR="0051568A" w:rsidRPr="00DE1CD3" w:rsidRDefault="00DE1CD3" w:rsidP="00DE1CD3">
            <w:pPr>
              <w:pStyle w:val="ListParagraph"/>
              <w:numPr>
                <w:ilvl w:val="0"/>
                <w:numId w:val="50"/>
              </w:numPr>
              <w:rPr>
                <w:rFonts w:ascii="Calibri Light" w:eastAsia="Calibri" w:hAnsi="Calibri Light" w:cs="Calibri Light"/>
                <w:bCs/>
                <w:sz w:val="20"/>
                <w:szCs w:val="18"/>
              </w:rPr>
            </w:pPr>
            <w:r>
              <w:rPr>
                <w:rFonts w:ascii="Calibri Light" w:eastAsia="Calibri" w:hAnsi="Calibri Light" w:cs="Calibri Light"/>
                <w:bCs/>
                <w:sz w:val="20"/>
                <w:szCs w:val="18"/>
              </w:rPr>
              <w:t>It was expressed that each person can share their side of the story</w:t>
            </w:r>
            <w:r w:rsidR="00880B04">
              <w:rPr>
                <w:rFonts w:ascii="Calibri Light" w:eastAsia="Calibri" w:hAnsi="Calibri Light" w:cs="Calibri Light"/>
                <w:bCs/>
                <w:sz w:val="20"/>
                <w:szCs w:val="18"/>
              </w:rPr>
              <w:t xml:space="preserve"> before any judgment will be passed</w:t>
            </w:r>
            <w:r>
              <w:rPr>
                <w:rFonts w:ascii="Calibri Light" w:eastAsia="Calibri" w:hAnsi="Calibri Light" w:cs="Calibri Light"/>
                <w:bCs/>
                <w:sz w:val="20"/>
                <w:szCs w:val="18"/>
              </w:rPr>
              <w:t>.</w:t>
            </w:r>
          </w:p>
        </w:tc>
      </w:tr>
      <w:tr w:rsidR="008F3177" w:rsidRPr="006B7C01" w14:paraId="7149694A" w14:textId="77777777" w:rsidTr="00FB5DBC">
        <w:tc>
          <w:tcPr>
            <w:tcW w:w="9016" w:type="dxa"/>
            <w:gridSpan w:val="4"/>
            <w:tcBorders>
              <w:top w:val="single" w:sz="4" w:space="0" w:color="A6A6A6"/>
            </w:tcBorders>
            <w:shd w:val="clear" w:color="auto" w:fill="auto"/>
          </w:tcPr>
          <w:p w14:paraId="67B6F7B3"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2 Task-Related Issues </w:t>
            </w:r>
          </w:p>
        </w:tc>
      </w:tr>
      <w:tr w:rsidR="008F3177" w:rsidRPr="006B7C01" w14:paraId="286886A9" w14:textId="77777777" w:rsidTr="00FB5DBC">
        <w:tc>
          <w:tcPr>
            <w:tcW w:w="2945" w:type="dxa"/>
            <w:gridSpan w:val="2"/>
            <w:shd w:val="clear" w:color="auto" w:fill="auto"/>
            <w:vAlign w:val="center"/>
          </w:tcPr>
          <w:p w14:paraId="28591EDD"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shd w:val="clear" w:color="auto" w:fill="auto"/>
          </w:tcPr>
          <w:p w14:paraId="7E01DC2C"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005F6CF5" w14:textId="77777777" w:rsidTr="001D551C">
        <w:trPr>
          <w:trHeight w:val="1616"/>
        </w:trPr>
        <w:tc>
          <w:tcPr>
            <w:tcW w:w="9016" w:type="dxa"/>
            <w:gridSpan w:val="4"/>
            <w:tcBorders>
              <w:bottom w:val="single" w:sz="4" w:space="0" w:color="A6A6A6"/>
            </w:tcBorders>
            <w:shd w:val="clear" w:color="auto" w:fill="auto"/>
          </w:tcPr>
          <w:p w14:paraId="09AAD601"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79E088A0" w14:textId="079D8C9B" w:rsidR="0051568A"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explained that he is new to the company and is unfamiliar with the Bounce code of conduct.</w:t>
            </w:r>
          </w:p>
          <w:p w14:paraId="0ED2D1AA" w14:textId="010439DD"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has conveyed that his comments where not meant to be flirtatious and where misinterpreted.</w:t>
            </w:r>
          </w:p>
          <w:p w14:paraId="5431EE4A" w14:textId="303A9426"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explained that he ignored the issue as he felt uncomfortable in the situation.</w:t>
            </w:r>
          </w:p>
          <w:p w14:paraId="36A46E35" w14:textId="5812FC04"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mentioned that he could have apologised to the customers.</w:t>
            </w:r>
          </w:p>
          <w:p w14:paraId="24A25B9C" w14:textId="77777777" w:rsidR="00A01269" w:rsidRDefault="00A01269" w:rsidP="00A01269">
            <w:pPr>
              <w:ind w:left="720"/>
              <w:rPr>
                <w:rFonts w:ascii="Calibri Light" w:eastAsia="Calibri" w:hAnsi="Calibri Light" w:cs="Calibri Light"/>
                <w:bCs/>
                <w:color w:val="231F20"/>
                <w:szCs w:val="20"/>
              </w:rPr>
            </w:pPr>
          </w:p>
          <w:p w14:paraId="2CC4F49A" w14:textId="189B0D22"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Chanmonich has apologised for leaving her customers to help Simon.</w:t>
            </w:r>
          </w:p>
          <w:p w14:paraId="10076B8D" w14:textId="50021000" w:rsidR="00A01269" w:rsidRDefault="00A01269"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She explained that she helped because the customers seemed quite upset and that she would have asked someone else to help but no one was around.</w:t>
            </w:r>
          </w:p>
          <w:p w14:paraId="35E65F0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62598E21" w14:textId="2C60D0B8"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again explained that he is a new employee and isn’t fully aware of the policies regarding who needs to be on the floor.</w:t>
            </w:r>
          </w:p>
          <w:p w14:paraId="7A889635" w14:textId="551E3827"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Chanmonich explained that she only wanted to talk with Simon for a few minuets and did not think it would be a big deal and when she asked him, he was available.</w:t>
            </w:r>
          </w:p>
          <w:p w14:paraId="271E74D1" w14:textId="56744799" w:rsidR="00880B04" w:rsidRDefault="00880B04" w:rsidP="00880B04">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added that he went with Chanmonich as he wanted to fit in with the other workers.</w:t>
            </w:r>
          </w:p>
          <w:p w14:paraId="4D02D2D7" w14:textId="4184407D" w:rsidR="008F3177" w:rsidRPr="006B7C01" w:rsidRDefault="008F3177" w:rsidP="00FB5DBC">
            <w:pPr>
              <w:rPr>
                <w:rFonts w:ascii="Calibri Light" w:eastAsia="Calibri" w:hAnsi="Calibri Light" w:cs="Calibri Light"/>
                <w:bCs/>
                <w:color w:val="5A3F99"/>
                <w:szCs w:val="20"/>
              </w:rPr>
            </w:pPr>
          </w:p>
        </w:tc>
      </w:tr>
      <w:tr w:rsidR="008F3177" w:rsidRPr="006B7C01" w14:paraId="56339D33" w14:textId="77777777" w:rsidTr="00FB5DBC">
        <w:tc>
          <w:tcPr>
            <w:tcW w:w="9016" w:type="dxa"/>
            <w:gridSpan w:val="4"/>
            <w:shd w:val="clear" w:color="auto" w:fill="auto"/>
          </w:tcPr>
          <w:p w14:paraId="650043BD"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 xml:space="preserve">Agenda Item 3 Task-Related Inefficiencies </w:t>
            </w:r>
          </w:p>
        </w:tc>
      </w:tr>
      <w:tr w:rsidR="008F3177" w:rsidRPr="006B7C01" w14:paraId="11AA42A7" w14:textId="77777777" w:rsidTr="00FB5DBC">
        <w:tc>
          <w:tcPr>
            <w:tcW w:w="2945" w:type="dxa"/>
            <w:gridSpan w:val="2"/>
            <w:tcBorders>
              <w:bottom w:val="single" w:sz="4" w:space="0" w:color="A6A6A6"/>
            </w:tcBorders>
            <w:shd w:val="clear" w:color="auto" w:fill="auto"/>
            <w:vAlign w:val="center"/>
          </w:tcPr>
          <w:p w14:paraId="15228AD1"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t>Discussion</w:t>
            </w:r>
          </w:p>
        </w:tc>
        <w:tc>
          <w:tcPr>
            <w:tcW w:w="6071" w:type="dxa"/>
            <w:gridSpan w:val="2"/>
            <w:tcBorders>
              <w:bottom w:val="single" w:sz="4" w:space="0" w:color="A6A6A6"/>
            </w:tcBorders>
            <w:shd w:val="clear" w:color="auto" w:fill="auto"/>
          </w:tcPr>
          <w:p w14:paraId="69342CDE" w14:textId="77777777" w:rsidR="008F3177" w:rsidRPr="006B7C01" w:rsidRDefault="008F3177" w:rsidP="00FB5DBC">
            <w:pPr>
              <w:rPr>
                <w:rFonts w:ascii="Calibri Light" w:eastAsia="Calibri" w:hAnsi="Calibri Light" w:cs="Calibri Light"/>
                <w:bCs/>
                <w:color w:val="5A3F99"/>
                <w:szCs w:val="20"/>
              </w:rPr>
            </w:pPr>
          </w:p>
        </w:tc>
      </w:tr>
      <w:tr w:rsidR="008F3177" w:rsidRPr="006B7C01" w14:paraId="61A25769" w14:textId="77777777" w:rsidTr="001D551C">
        <w:trPr>
          <w:trHeight w:val="1858"/>
        </w:trPr>
        <w:tc>
          <w:tcPr>
            <w:tcW w:w="9016" w:type="dxa"/>
            <w:gridSpan w:val="4"/>
            <w:tcBorders>
              <w:bottom w:val="single" w:sz="4" w:space="0" w:color="A6A6A6"/>
            </w:tcBorders>
            <w:shd w:val="clear" w:color="auto" w:fill="auto"/>
          </w:tcPr>
          <w:p w14:paraId="0B8A0CD9"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1EFAE917" w14:textId="3DDEC6DF"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Both Simon and Chanmonich had mentioned that the lack of proper procedure for these situations made everything inefficient.</w:t>
            </w:r>
          </w:p>
          <w:p w14:paraId="1DA1D896" w14:textId="6C1483C0"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Chanmonich had felt that an inefficiency was essentially caused by Simon just dropping his customers to Chanmonich without any thought of her and her customers.</w:t>
            </w:r>
          </w:p>
          <w:p w14:paraId="1FCD0C2A" w14:textId="6BD1C453" w:rsidR="001C5C95" w:rsidRDefault="001C5C95" w:rsidP="001C5C9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Chanmonich has </w:t>
            </w:r>
            <w:r w:rsidR="00880B04">
              <w:rPr>
                <w:rFonts w:ascii="Calibri Light" w:eastAsia="Calibri" w:hAnsi="Calibri Light" w:cs="Calibri Light"/>
                <w:bCs/>
                <w:color w:val="231F20"/>
                <w:szCs w:val="20"/>
              </w:rPr>
              <w:t>alluded</w:t>
            </w:r>
            <w:r>
              <w:rPr>
                <w:rFonts w:ascii="Calibri Light" w:eastAsia="Calibri" w:hAnsi="Calibri Light" w:cs="Calibri Light"/>
                <w:bCs/>
                <w:color w:val="231F20"/>
                <w:szCs w:val="20"/>
              </w:rPr>
              <w:t xml:space="preserve"> to not feeling fully supported as there where no other staff to help with her customers or to deal with </w:t>
            </w:r>
            <w:r w:rsidR="00880B04">
              <w:rPr>
                <w:rFonts w:ascii="Calibri Light" w:eastAsia="Calibri" w:hAnsi="Calibri Light" w:cs="Calibri Light"/>
                <w:bCs/>
                <w:color w:val="231F20"/>
                <w:szCs w:val="20"/>
              </w:rPr>
              <w:t>Simon’s</w:t>
            </w:r>
            <w:r>
              <w:rPr>
                <w:rFonts w:ascii="Calibri Light" w:eastAsia="Calibri" w:hAnsi="Calibri Light" w:cs="Calibri Light"/>
                <w:bCs/>
                <w:color w:val="231F20"/>
                <w:szCs w:val="20"/>
              </w:rPr>
              <w:t xml:space="preserve"> customers.</w:t>
            </w:r>
          </w:p>
          <w:p w14:paraId="21C18D98"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09AAE232" w14:textId="77777777" w:rsidR="008F3177"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The main inefficiency found was that if someone is away for any reason there is a chance that issues can be missed.</w:t>
            </w:r>
          </w:p>
          <w:p w14:paraId="4BCBB9C3" w14:textId="061C4EEF" w:rsidR="005E0835" w:rsidRP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It was also noted just how much of an impact having less knowledge of the policies can impact others.</w:t>
            </w:r>
          </w:p>
        </w:tc>
      </w:tr>
      <w:tr w:rsidR="008F3177" w:rsidRPr="006B7C01" w14:paraId="775C5C94" w14:textId="77777777" w:rsidTr="00FB5DBC">
        <w:tc>
          <w:tcPr>
            <w:tcW w:w="9016" w:type="dxa"/>
            <w:gridSpan w:val="4"/>
            <w:tcBorders>
              <w:top w:val="single" w:sz="4" w:space="0" w:color="A6A6A6"/>
            </w:tcBorders>
            <w:shd w:val="clear" w:color="auto" w:fill="auto"/>
          </w:tcPr>
          <w:p w14:paraId="23BF2788" w14:textId="77777777" w:rsidR="008F3177" w:rsidRPr="006B7C01" w:rsidRDefault="008F3177" w:rsidP="00FB5DBC">
            <w:pPr>
              <w:jc w:val="center"/>
              <w:rPr>
                <w:rFonts w:ascii="Calibri Light" w:eastAsia="Calibri" w:hAnsi="Calibri Light" w:cs="Calibri Light"/>
                <w:b/>
                <w:bCs/>
                <w:color w:val="262626"/>
                <w:szCs w:val="20"/>
              </w:rPr>
            </w:pPr>
            <w:r w:rsidRPr="006B7C01">
              <w:rPr>
                <w:rFonts w:ascii="Calibri Light" w:eastAsia="Calibri" w:hAnsi="Calibri Light" w:cs="Calibri Light"/>
                <w:b/>
                <w:bCs/>
                <w:color w:val="262626"/>
                <w:szCs w:val="20"/>
              </w:rPr>
              <w:t>Agenda Item 4 Action Items</w:t>
            </w:r>
          </w:p>
        </w:tc>
      </w:tr>
      <w:tr w:rsidR="008F3177" w:rsidRPr="006B7C01" w14:paraId="6B57E88B" w14:textId="77777777" w:rsidTr="00FB5DBC">
        <w:tc>
          <w:tcPr>
            <w:tcW w:w="2945" w:type="dxa"/>
            <w:gridSpan w:val="2"/>
            <w:shd w:val="clear" w:color="auto" w:fill="auto"/>
            <w:vAlign w:val="center"/>
          </w:tcPr>
          <w:p w14:paraId="2D58813E" w14:textId="77777777" w:rsidR="008F3177" w:rsidRPr="006B7C01" w:rsidRDefault="008F3177" w:rsidP="00FB5DBC">
            <w:pPr>
              <w:jc w:val="center"/>
              <w:rPr>
                <w:rFonts w:ascii="Calibri Light" w:eastAsia="Calibri" w:hAnsi="Calibri Light" w:cs="Calibri Light"/>
                <w:bCs/>
                <w:color w:val="262626"/>
                <w:szCs w:val="20"/>
              </w:rPr>
            </w:pPr>
            <w:r w:rsidRPr="006B7C01">
              <w:rPr>
                <w:rFonts w:ascii="Calibri Light" w:eastAsia="Calibri" w:hAnsi="Calibri Light" w:cs="Calibri Light"/>
                <w:bCs/>
                <w:color w:val="262626"/>
                <w:szCs w:val="20"/>
              </w:rPr>
              <w:lastRenderedPageBreak/>
              <w:t>Discussion</w:t>
            </w:r>
          </w:p>
        </w:tc>
        <w:tc>
          <w:tcPr>
            <w:tcW w:w="6071" w:type="dxa"/>
            <w:gridSpan w:val="2"/>
            <w:shd w:val="clear" w:color="auto" w:fill="auto"/>
          </w:tcPr>
          <w:p w14:paraId="3762FB85" w14:textId="77777777" w:rsidR="008F3177" w:rsidRPr="006B7C01" w:rsidRDefault="008F3177" w:rsidP="00FB5DBC">
            <w:pPr>
              <w:jc w:val="both"/>
              <w:rPr>
                <w:rFonts w:ascii="Calibri Light" w:eastAsia="Calibri" w:hAnsi="Calibri Light" w:cs="Calibri Light"/>
                <w:bCs/>
                <w:color w:val="5A3F99"/>
                <w:szCs w:val="20"/>
              </w:rPr>
            </w:pPr>
          </w:p>
        </w:tc>
      </w:tr>
      <w:tr w:rsidR="008F3177" w:rsidRPr="006B7C01" w14:paraId="3E937AAD" w14:textId="77777777" w:rsidTr="00FB5DBC">
        <w:trPr>
          <w:trHeight w:val="2160"/>
        </w:trPr>
        <w:tc>
          <w:tcPr>
            <w:tcW w:w="9016" w:type="dxa"/>
            <w:gridSpan w:val="4"/>
            <w:tcBorders>
              <w:bottom w:val="single" w:sz="4" w:space="0" w:color="A6A6A6"/>
            </w:tcBorders>
            <w:shd w:val="clear" w:color="auto" w:fill="auto"/>
          </w:tcPr>
          <w:p w14:paraId="5F2D51DC"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1:</w:t>
            </w:r>
          </w:p>
          <w:p w14:paraId="15D998BB" w14:textId="77777777"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mentioned that in future he can apologise to avoid conflict.</w:t>
            </w:r>
          </w:p>
          <w:p w14:paraId="6DFF2C67" w14:textId="3F6FC8AA"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It was also mentioned to have a better hand off process to make these situations easier and more efficient to deal with, also taking some of her clients for the time being to lessen her load.</w:t>
            </w:r>
          </w:p>
          <w:p w14:paraId="34807D42" w14:textId="7912598B" w:rsidR="00A01269" w:rsidRDefault="00A01269" w:rsidP="00A01269">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There should also be a familiarity for these situations something like a webinar </w:t>
            </w:r>
            <w:r w:rsidR="001C5C95">
              <w:rPr>
                <w:rFonts w:ascii="Calibri Light" w:eastAsia="Calibri" w:hAnsi="Calibri Light" w:cs="Calibri Light"/>
                <w:bCs/>
                <w:color w:val="231F20"/>
                <w:szCs w:val="20"/>
              </w:rPr>
              <w:t>could be useful.</w:t>
            </w:r>
          </w:p>
          <w:p w14:paraId="67A67FF5" w14:textId="77777777" w:rsidR="0051568A" w:rsidRDefault="0051568A" w:rsidP="0051568A">
            <w:pPr>
              <w:rPr>
                <w:rFonts w:ascii="Calibri Light" w:eastAsia="Calibri" w:hAnsi="Calibri Light" w:cs="Calibri Light"/>
                <w:bCs/>
                <w:color w:val="231F20"/>
                <w:szCs w:val="20"/>
              </w:rPr>
            </w:pPr>
            <w:r>
              <w:rPr>
                <w:rFonts w:ascii="Calibri Light" w:eastAsia="Calibri" w:hAnsi="Calibri Light" w:cs="Calibri Light"/>
                <w:bCs/>
                <w:color w:val="231F20"/>
                <w:szCs w:val="20"/>
              </w:rPr>
              <w:t>Case 2:</w:t>
            </w:r>
          </w:p>
          <w:p w14:paraId="4B469275" w14:textId="2C9978ED" w:rsid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Simon and Chanmonich again mentioned having something like a webinar to go over the rules again.</w:t>
            </w:r>
          </w:p>
          <w:p w14:paraId="25E73622" w14:textId="4DED8879" w:rsidR="005E0835" w:rsidRDefault="005E0835" w:rsidP="005E0835">
            <w:pPr>
              <w:ind w:left="720"/>
              <w:rPr>
                <w:rFonts w:ascii="Calibri Light" w:eastAsia="Calibri" w:hAnsi="Calibri Light" w:cs="Calibri Light"/>
                <w:bCs/>
                <w:color w:val="231F20"/>
                <w:szCs w:val="20"/>
              </w:rPr>
            </w:pPr>
            <w:r>
              <w:rPr>
                <w:rFonts w:ascii="Calibri Light" w:eastAsia="Calibri" w:hAnsi="Calibri Light" w:cs="Calibri Light"/>
                <w:bCs/>
                <w:color w:val="231F20"/>
                <w:szCs w:val="20"/>
              </w:rPr>
              <w:t>I had mention maybe adding a poster that does over the main rules in the workplace to always remind everyone of the rules.</w:t>
            </w:r>
          </w:p>
          <w:p w14:paraId="2681046C" w14:textId="794A011F" w:rsidR="00E20A44" w:rsidRPr="006B7C01" w:rsidRDefault="00E20A44" w:rsidP="00FB5DBC">
            <w:pPr>
              <w:rPr>
                <w:rFonts w:ascii="Calibri Light" w:eastAsia="Calibri" w:hAnsi="Calibri Light" w:cs="Calibri Light"/>
                <w:bCs/>
                <w:color w:val="5A3F99"/>
                <w:szCs w:val="20"/>
              </w:rPr>
            </w:pPr>
          </w:p>
        </w:tc>
      </w:tr>
    </w:tbl>
    <w:p w14:paraId="3AD617B7" w14:textId="624508B0" w:rsidR="008F3177" w:rsidRPr="006B7C01" w:rsidRDefault="008F3177" w:rsidP="008F3177">
      <w:pPr>
        <w:rPr>
          <w:rFonts w:ascii="Calibri Light" w:eastAsia="Calibri" w:hAnsi="Calibri Light" w:cs="Calibri Light"/>
          <w:b/>
          <w:color w:val="262626" w:themeColor="text1" w:themeTint="D9"/>
          <w:szCs w:val="20"/>
          <w:highlight w:val="lightGray"/>
        </w:rPr>
        <w:sectPr w:rsidR="008F3177" w:rsidRPr="006B7C01" w:rsidSect="00FB5DBC">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pPr>
    </w:p>
    <w:p w14:paraId="6AE76576" w14:textId="468F38AF" w:rsidR="008F3177" w:rsidRPr="006B7C01" w:rsidRDefault="008F3177" w:rsidP="008F3177">
      <w:pPr>
        <w:rPr>
          <w:rFonts w:ascii="Calibri Light" w:hAnsi="Calibri Light" w:cs="Calibri Light"/>
          <w:color w:val="231F20"/>
          <w:szCs w:val="20"/>
        </w:rPr>
      </w:pPr>
    </w:p>
    <w:p w14:paraId="20C2007E" w14:textId="1E233397" w:rsidR="00835A77" w:rsidRPr="006B7C01" w:rsidRDefault="00CF2DD3" w:rsidP="00835A77">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4.1 </w:t>
      </w:r>
      <w:r w:rsidR="00835A77" w:rsidRPr="006B7C01">
        <w:rPr>
          <w:rFonts w:ascii="Calibri Light" w:eastAsia="Calibri" w:hAnsi="Calibri Light" w:cs="Calibri Light"/>
          <w:b/>
          <w:color w:val="000000"/>
          <w:szCs w:val="20"/>
        </w:rPr>
        <w:t>Issues and Inefficiencies Plan</w:t>
      </w:r>
      <w:r w:rsidR="00982BB9">
        <w:rPr>
          <w:rFonts w:ascii="Calibri Light" w:eastAsia="Calibri" w:hAnsi="Calibri Light" w:cs="Calibri Light"/>
          <w:b/>
          <w:color w:val="000000"/>
          <w:szCs w:val="20"/>
        </w:rPr>
        <w:t xml:space="preserve"> – Case Study 1</w:t>
      </w:r>
    </w:p>
    <w:tbl>
      <w:tblPr>
        <w:tblW w:w="5307" w:type="pct"/>
        <w:tblInd w:w="-85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687"/>
        <w:gridCol w:w="1842"/>
        <w:gridCol w:w="1963"/>
        <w:gridCol w:w="3905"/>
        <w:gridCol w:w="1702"/>
        <w:gridCol w:w="1705"/>
      </w:tblGrid>
      <w:tr w:rsidR="000E595E" w:rsidRPr="006B7C01" w14:paraId="50B139BE" w14:textId="77777777" w:rsidTr="00660C87">
        <w:tc>
          <w:tcPr>
            <w:tcW w:w="1245" w:type="pct"/>
            <w:shd w:val="clear" w:color="auto" w:fill="F2F2F2" w:themeFill="background1" w:themeFillShade="F2"/>
            <w:vAlign w:val="center"/>
          </w:tcPr>
          <w:p w14:paraId="4D99A5F5" w14:textId="77777777" w:rsidR="000E595E" w:rsidRPr="006B7C01" w:rsidRDefault="000E595E" w:rsidP="000E595E">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3755" w:type="pct"/>
            <w:gridSpan w:val="5"/>
            <w:shd w:val="clear" w:color="auto" w:fill="FFFFFF" w:themeFill="background1"/>
          </w:tcPr>
          <w:p w14:paraId="1A808D16" w14:textId="0B238827" w:rsidR="000E595E" w:rsidRPr="006B7C01" w:rsidRDefault="000E595E" w:rsidP="000E595E">
            <w:pPr>
              <w:rPr>
                <w:rFonts w:ascii="Calibri Light" w:eastAsia="Calibri" w:hAnsi="Calibri Light" w:cs="Calibri Light"/>
                <w:color w:val="231F20"/>
                <w:szCs w:val="20"/>
              </w:rPr>
            </w:pPr>
            <w:r w:rsidRPr="00660C87">
              <w:rPr>
                <w:rFonts w:ascii="Calibri Light" w:eastAsia="Calibri" w:hAnsi="Calibri Light" w:cs="Calibri Light"/>
                <w:bCs/>
                <w:color w:val="231F20"/>
                <w:szCs w:val="20"/>
              </w:rPr>
              <w:t>Andre Alexandrov</w:t>
            </w:r>
          </w:p>
        </w:tc>
      </w:tr>
      <w:tr w:rsidR="000E595E" w:rsidRPr="006B7C01" w14:paraId="40BA6964" w14:textId="77777777" w:rsidTr="00660C87">
        <w:tc>
          <w:tcPr>
            <w:tcW w:w="1245" w:type="pct"/>
            <w:shd w:val="clear" w:color="auto" w:fill="F2F2F2" w:themeFill="background1" w:themeFillShade="F2"/>
            <w:vAlign w:val="center"/>
          </w:tcPr>
          <w:p w14:paraId="3A010311" w14:textId="77777777" w:rsidR="000E595E" w:rsidRPr="006B7C01" w:rsidRDefault="000E595E" w:rsidP="000E595E">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3755" w:type="pct"/>
            <w:gridSpan w:val="5"/>
            <w:shd w:val="clear" w:color="auto" w:fill="FFFFFF" w:themeFill="background1"/>
          </w:tcPr>
          <w:p w14:paraId="53DF833C" w14:textId="254A61AC" w:rsidR="000E595E" w:rsidRPr="006B7C01" w:rsidRDefault="000E595E" w:rsidP="000E595E">
            <w:pPr>
              <w:rPr>
                <w:rFonts w:ascii="Calibri Light" w:eastAsia="Calibri" w:hAnsi="Calibri Light" w:cs="Calibri Light"/>
                <w:b/>
                <w:bCs/>
                <w:color w:val="231F20"/>
                <w:szCs w:val="20"/>
              </w:rPr>
            </w:pPr>
            <w:r w:rsidRPr="00660C87">
              <w:rPr>
                <w:rFonts w:ascii="Calibri Light" w:eastAsia="Calibri" w:hAnsi="Calibri Light" w:cs="Calibri Light"/>
                <w:color w:val="231F20"/>
                <w:szCs w:val="20"/>
              </w:rPr>
              <w:t>Bounce Fitness</w:t>
            </w:r>
          </w:p>
        </w:tc>
      </w:tr>
      <w:tr w:rsidR="000E595E" w:rsidRPr="006B7C01" w14:paraId="2DBBCE97" w14:textId="77777777" w:rsidTr="00660C87">
        <w:trPr>
          <w:trHeight w:val="1187"/>
        </w:trPr>
        <w:tc>
          <w:tcPr>
            <w:tcW w:w="1245" w:type="pct"/>
            <w:shd w:val="clear" w:color="auto" w:fill="F2F2F2" w:themeFill="background1" w:themeFillShade="F2"/>
            <w:vAlign w:val="center"/>
          </w:tcPr>
          <w:p w14:paraId="4A69FDF0" w14:textId="77777777" w:rsidR="000E595E" w:rsidRPr="006B7C01" w:rsidRDefault="000E595E" w:rsidP="000E595E">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3755" w:type="pct"/>
            <w:gridSpan w:val="5"/>
            <w:shd w:val="clear" w:color="auto" w:fill="FFFFFF" w:themeFill="background1"/>
          </w:tcPr>
          <w:p w14:paraId="5F3FCD82" w14:textId="436BD042" w:rsidR="000E595E" w:rsidRPr="006B7C01" w:rsidRDefault="000E595E" w:rsidP="000E595E">
            <w:pPr>
              <w:rPr>
                <w:rFonts w:ascii="Calibri Light" w:eastAsia="Calibri" w:hAnsi="Calibri Light" w:cs="Calibri Light"/>
                <w:b/>
                <w:bCs/>
                <w:color w:val="231F20"/>
                <w:szCs w:val="20"/>
              </w:rPr>
            </w:pPr>
            <w:r w:rsidRPr="00660C87">
              <w:rPr>
                <w:rFonts w:ascii="Calibri Light" w:eastAsia="Calibri" w:hAnsi="Calibri Light" w:cs="Calibri Light"/>
                <w:color w:val="231F20"/>
                <w:szCs w:val="20"/>
              </w:rPr>
              <w:t>15/10/2023</w:t>
            </w:r>
          </w:p>
        </w:tc>
      </w:tr>
      <w:tr w:rsidR="00204918" w:rsidRPr="006B7C01" w14:paraId="0B1CB4F2" w14:textId="77777777" w:rsidTr="00660C87">
        <w:trPr>
          <w:trHeight w:val="323"/>
        </w:trPr>
        <w:tc>
          <w:tcPr>
            <w:tcW w:w="1245" w:type="pct"/>
            <w:shd w:val="clear" w:color="auto" w:fill="F2F2F2" w:themeFill="background1" w:themeFillShade="F2"/>
            <w:vAlign w:val="center"/>
          </w:tcPr>
          <w:p w14:paraId="18F152F2" w14:textId="132C818D"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r w:rsidR="00982BB9">
              <w:rPr>
                <w:rFonts w:ascii="Calibri Light" w:eastAsia="Calibri" w:hAnsi="Calibri Light" w:cs="Calibri Light"/>
                <w:b/>
                <w:bCs/>
                <w:color w:val="231F20"/>
                <w:szCs w:val="20"/>
              </w:rPr>
              <w:t xml:space="preserve"> &amp; Task Related Inefficiency</w:t>
            </w:r>
          </w:p>
        </w:tc>
        <w:tc>
          <w:tcPr>
            <w:tcW w:w="622" w:type="pct"/>
            <w:shd w:val="clear" w:color="auto" w:fill="F2F2F2" w:themeFill="background1" w:themeFillShade="F2"/>
            <w:vAlign w:val="center"/>
          </w:tcPr>
          <w:p w14:paraId="7D07CA74"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663" w:type="pct"/>
            <w:shd w:val="clear" w:color="auto" w:fill="F2F2F2" w:themeFill="background1" w:themeFillShade="F2"/>
            <w:vAlign w:val="center"/>
          </w:tcPr>
          <w:p w14:paraId="2EEEBB5A" w14:textId="77777777"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319" w:type="pct"/>
            <w:shd w:val="clear" w:color="auto" w:fill="F2F2F2" w:themeFill="background1" w:themeFillShade="F2"/>
            <w:vAlign w:val="center"/>
          </w:tcPr>
          <w:p w14:paraId="7AEAEAF5" w14:textId="02DE5205"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575" w:type="pct"/>
            <w:shd w:val="clear" w:color="auto" w:fill="F2F2F2" w:themeFill="background1" w:themeFillShade="F2"/>
            <w:vAlign w:val="center"/>
          </w:tcPr>
          <w:p w14:paraId="2144A2E1" w14:textId="63A0DDA4"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576" w:type="pct"/>
            <w:shd w:val="clear" w:color="auto" w:fill="F2F2F2" w:themeFill="background1" w:themeFillShade="F2"/>
            <w:vAlign w:val="center"/>
          </w:tcPr>
          <w:p w14:paraId="61295E8A" w14:textId="6AA3DBA1" w:rsidR="00204918" w:rsidRPr="006B7C01" w:rsidRDefault="00204918" w:rsidP="00204918">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7B733A" w:rsidRPr="006B7C01" w14:paraId="2CE673BA" w14:textId="77777777" w:rsidTr="00660C87">
        <w:trPr>
          <w:trHeight w:val="1440"/>
        </w:trPr>
        <w:tc>
          <w:tcPr>
            <w:tcW w:w="1245" w:type="pct"/>
          </w:tcPr>
          <w:p w14:paraId="67564F19" w14:textId="3D30EB8A" w:rsidR="007B733A" w:rsidRPr="00660C87" w:rsidRDefault="007B733A" w:rsidP="007B733A">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w:t>
            </w:r>
            <w:r w:rsidR="00660C87">
              <w:rPr>
                <w:rFonts w:ascii="Calibri Light" w:eastAsia="Calibri" w:hAnsi="Calibri Light" w:cs="Calibri Light"/>
                <w:bCs/>
                <w:color w:val="2B579A"/>
                <w:sz w:val="20"/>
                <w:szCs w:val="20"/>
                <w:shd w:val="clear" w:color="auto" w:fill="E6E6E6"/>
              </w:rPr>
              <w:t>–</w:t>
            </w:r>
          </w:p>
          <w:p w14:paraId="3E78CEDD" w14:textId="1E5F1831" w:rsidR="00660C87" w:rsidRPr="006B7C01" w:rsidRDefault="00660C87" w:rsidP="00660C87">
            <w:pPr>
              <w:pStyle w:val="ListParagraph"/>
              <w:ind w:left="360"/>
              <w:rPr>
                <w:rFonts w:ascii="Calibri Light" w:eastAsia="Calibri" w:hAnsi="Calibri Light" w:cs="Calibri Light"/>
                <w:bCs/>
                <w:sz w:val="20"/>
                <w:szCs w:val="20"/>
              </w:rPr>
            </w:pPr>
            <w:r>
              <w:rPr>
                <w:rFonts w:ascii="Calibri Light" w:eastAsia="Calibri" w:hAnsi="Calibri Light" w:cs="Calibri Light"/>
                <w:bCs/>
                <w:sz w:val="20"/>
                <w:szCs w:val="20"/>
              </w:rPr>
              <w:t xml:space="preserve">Lack of knowledge on Organisational policy and procedure regarding </w:t>
            </w:r>
            <w:r w:rsidRPr="00660C87">
              <w:rPr>
                <w:rFonts w:ascii="Calibri Light" w:eastAsia="Calibri" w:hAnsi="Calibri Light" w:cs="Calibri Light"/>
                <w:bCs/>
                <w:sz w:val="20"/>
                <w:szCs w:val="20"/>
              </w:rPr>
              <w:t xml:space="preserve">Handling </w:t>
            </w:r>
            <w:r>
              <w:rPr>
                <w:rFonts w:ascii="Calibri Light" w:eastAsia="Calibri" w:hAnsi="Calibri Light" w:cs="Calibri Light"/>
                <w:bCs/>
                <w:sz w:val="20"/>
                <w:szCs w:val="20"/>
              </w:rPr>
              <w:t>c</w:t>
            </w:r>
            <w:r w:rsidRPr="00660C87">
              <w:rPr>
                <w:rFonts w:ascii="Calibri Light" w:eastAsia="Calibri" w:hAnsi="Calibri Light" w:cs="Calibri Light"/>
                <w:bCs/>
                <w:sz w:val="20"/>
                <w:szCs w:val="20"/>
              </w:rPr>
              <w:t>omplaints</w:t>
            </w:r>
            <w:r>
              <w:rPr>
                <w:rFonts w:ascii="Calibri Light" w:eastAsia="Calibri" w:hAnsi="Calibri Light" w:cs="Calibri Light"/>
                <w:bCs/>
                <w:sz w:val="20"/>
                <w:szCs w:val="20"/>
              </w:rPr>
              <w:t xml:space="preserve"> </w:t>
            </w:r>
            <w:r w:rsidRPr="00660C87">
              <w:rPr>
                <w:rFonts w:ascii="Calibri Light" w:eastAsia="Calibri" w:hAnsi="Calibri Light" w:cs="Calibri Light"/>
                <w:bCs/>
                <w:sz w:val="20"/>
                <w:szCs w:val="20"/>
              </w:rPr>
              <w:t>Raised by Clients</w:t>
            </w:r>
          </w:p>
          <w:p w14:paraId="75257235" w14:textId="77777777" w:rsidR="007B733A" w:rsidRPr="006B7C01" w:rsidRDefault="007B733A" w:rsidP="007B733A">
            <w:pPr>
              <w:rPr>
                <w:rFonts w:ascii="Calibri Light" w:eastAsia="Calibri" w:hAnsi="Calibri Light" w:cs="Calibri Light"/>
                <w:bCs/>
                <w:color w:val="231F20"/>
                <w:szCs w:val="20"/>
              </w:rPr>
            </w:pPr>
          </w:p>
        </w:tc>
        <w:tc>
          <w:tcPr>
            <w:tcW w:w="622" w:type="pct"/>
            <w:shd w:val="clear" w:color="auto" w:fill="auto"/>
          </w:tcPr>
          <w:p w14:paraId="38CBC360" w14:textId="2EB7840D" w:rsidR="007B733A" w:rsidRPr="006B7C01" w:rsidRDefault="00660C87" w:rsidP="007B733A">
            <w:pPr>
              <w:rPr>
                <w:rFonts w:ascii="Calibri Light" w:eastAsia="Calibri" w:hAnsi="Calibri Light" w:cs="Calibri Light"/>
                <w:color w:val="231F20"/>
                <w:szCs w:val="20"/>
              </w:rPr>
            </w:pPr>
            <w:r>
              <w:rPr>
                <w:rFonts w:ascii="Calibri Light" w:eastAsia="Calibri" w:hAnsi="Calibri Light" w:cs="Calibri Light"/>
                <w:color w:val="231F20"/>
                <w:szCs w:val="20"/>
              </w:rPr>
              <w:t>Webinar on how to properly handle client complaints and general communication with clients</w:t>
            </w:r>
          </w:p>
        </w:tc>
        <w:tc>
          <w:tcPr>
            <w:tcW w:w="663" w:type="pct"/>
            <w:shd w:val="clear" w:color="auto" w:fill="auto"/>
          </w:tcPr>
          <w:p w14:paraId="02278DD2" w14:textId="7E5411BA" w:rsidR="007B733A" w:rsidRPr="006B7C01" w:rsidRDefault="00660C87" w:rsidP="007B733A">
            <w:pPr>
              <w:rPr>
                <w:rFonts w:ascii="Calibri Light" w:eastAsia="Calibri" w:hAnsi="Calibri Light" w:cs="Calibri Light"/>
                <w:color w:val="231F20"/>
                <w:szCs w:val="20"/>
              </w:rPr>
            </w:pPr>
            <w:r>
              <w:rPr>
                <w:rFonts w:ascii="Calibri Light" w:eastAsia="Calibri" w:hAnsi="Calibri Light" w:cs="Calibri Light"/>
                <w:bCs/>
                <w:color w:val="231F20"/>
                <w:szCs w:val="20"/>
              </w:rPr>
              <w:t>20/10/2023</w:t>
            </w:r>
          </w:p>
        </w:tc>
        <w:tc>
          <w:tcPr>
            <w:tcW w:w="1319" w:type="pct"/>
            <w:shd w:val="clear" w:color="auto" w:fill="auto"/>
          </w:tcPr>
          <w:p w14:paraId="45642B45" w14:textId="2F4B0036" w:rsidR="007B733A" w:rsidRPr="006B7C01" w:rsidRDefault="00BE33A6" w:rsidP="007B733A">
            <w:pPr>
              <w:rPr>
                <w:rFonts w:ascii="Calibri Light" w:eastAsia="Calibri" w:hAnsi="Calibri Light" w:cs="Calibri Light"/>
                <w:color w:val="231F20"/>
                <w:szCs w:val="20"/>
              </w:rPr>
            </w:pPr>
            <w:r>
              <w:rPr>
                <w:rFonts w:ascii="Calibri Light" w:eastAsia="Calibri" w:hAnsi="Calibri Light" w:cs="Calibri Light"/>
                <w:color w:val="231F20"/>
                <w:szCs w:val="20"/>
              </w:rPr>
              <w:t>It is expected that everyone becomes comfortable with being able to address complaints handled by clients</w:t>
            </w:r>
            <w:r w:rsidR="000E595E">
              <w:rPr>
                <w:rFonts w:ascii="Calibri Light" w:eastAsia="Calibri" w:hAnsi="Calibri Light" w:cs="Calibri Light"/>
                <w:color w:val="231F20"/>
                <w:szCs w:val="20"/>
              </w:rPr>
              <w:t>,</w:t>
            </w:r>
            <w:r>
              <w:rPr>
                <w:rFonts w:ascii="Calibri Light" w:eastAsia="Calibri" w:hAnsi="Calibri Light" w:cs="Calibri Light"/>
                <w:color w:val="231F20"/>
                <w:szCs w:val="20"/>
              </w:rPr>
              <w:t xml:space="preserve"> </w:t>
            </w:r>
            <w:r w:rsidR="000E595E">
              <w:rPr>
                <w:rFonts w:ascii="Calibri Light" w:eastAsia="Calibri" w:hAnsi="Calibri Light" w:cs="Calibri Light"/>
                <w:color w:val="231F20"/>
                <w:szCs w:val="20"/>
              </w:rPr>
              <w:t>and to have better general communication with them.</w:t>
            </w:r>
          </w:p>
        </w:tc>
        <w:tc>
          <w:tcPr>
            <w:tcW w:w="575" w:type="pct"/>
            <w:shd w:val="clear" w:color="auto" w:fill="auto"/>
          </w:tcPr>
          <w:p w14:paraId="2EDCDF31" w14:textId="08AC7E33" w:rsidR="007B733A" w:rsidRPr="006B7C01" w:rsidRDefault="000E595E" w:rsidP="007B733A">
            <w:pPr>
              <w:rPr>
                <w:rFonts w:ascii="Calibri Light" w:eastAsia="Calibri" w:hAnsi="Calibri Light" w:cs="Calibri Light"/>
                <w:color w:val="231F20"/>
                <w:szCs w:val="20"/>
              </w:rPr>
            </w:pPr>
            <w:r>
              <w:rPr>
                <w:rFonts w:ascii="Calibri Light" w:eastAsia="Calibri" w:hAnsi="Calibri Light" w:cs="Calibri Light"/>
                <w:color w:val="231F20"/>
                <w:szCs w:val="20"/>
              </w:rPr>
              <w:t>21/10/2023</w:t>
            </w:r>
          </w:p>
        </w:tc>
        <w:tc>
          <w:tcPr>
            <w:tcW w:w="576" w:type="pct"/>
            <w:shd w:val="clear" w:color="auto" w:fill="auto"/>
          </w:tcPr>
          <w:p w14:paraId="6A6B2E91" w14:textId="0BBA3AB0" w:rsidR="007B733A" w:rsidRPr="006B7C01" w:rsidRDefault="000E595E" w:rsidP="007B733A">
            <w:pPr>
              <w:rPr>
                <w:rFonts w:ascii="Calibri Light" w:eastAsia="Calibri" w:hAnsi="Calibri Light" w:cs="Calibri Light"/>
                <w:color w:val="231F20"/>
                <w:szCs w:val="20"/>
              </w:rPr>
            </w:pPr>
            <w:r>
              <w:rPr>
                <w:rFonts w:ascii="Calibri Light" w:eastAsia="Calibri" w:hAnsi="Calibri Light" w:cs="Calibri Light"/>
                <w:color w:val="231F20"/>
                <w:szCs w:val="20"/>
              </w:rPr>
              <w:t>2</w:t>
            </w:r>
            <w:r w:rsidR="00701594">
              <w:rPr>
                <w:rFonts w:ascii="Calibri Light" w:eastAsia="Calibri" w:hAnsi="Calibri Light" w:cs="Calibri Light"/>
                <w:color w:val="231F20"/>
                <w:szCs w:val="20"/>
              </w:rPr>
              <w:t>5</w:t>
            </w:r>
            <w:r>
              <w:rPr>
                <w:rFonts w:ascii="Calibri Light" w:eastAsia="Calibri" w:hAnsi="Calibri Light" w:cs="Calibri Light"/>
                <w:color w:val="231F20"/>
                <w:szCs w:val="20"/>
              </w:rPr>
              <w:t>/10/2023</w:t>
            </w:r>
          </w:p>
        </w:tc>
      </w:tr>
      <w:tr w:rsidR="000E595E" w:rsidRPr="006B7C01" w14:paraId="48935198" w14:textId="77777777" w:rsidTr="00660C87">
        <w:trPr>
          <w:trHeight w:val="1440"/>
        </w:trPr>
        <w:tc>
          <w:tcPr>
            <w:tcW w:w="1245" w:type="pct"/>
            <w:tcBorders>
              <w:bottom w:val="single" w:sz="4" w:space="0" w:color="A6A6A6"/>
            </w:tcBorders>
          </w:tcPr>
          <w:p w14:paraId="1FF2747F" w14:textId="62B95B4E" w:rsidR="000E595E" w:rsidRPr="006B7C01" w:rsidRDefault="000E595E" w:rsidP="000E595E">
            <w:pPr>
              <w:pStyle w:val="ListParagraph"/>
              <w:numPr>
                <w:ilvl w:val="0"/>
                <w:numId w:val="16"/>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 </w:t>
            </w:r>
          </w:p>
          <w:p w14:paraId="336C0261" w14:textId="0E1756B5" w:rsidR="000E595E" w:rsidRPr="006B7C01" w:rsidRDefault="000E595E" w:rsidP="000E595E">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Improper hand off of client to team mate due to a lack of communication about the incident </w:t>
            </w:r>
          </w:p>
        </w:tc>
        <w:tc>
          <w:tcPr>
            <w:tcW w:w="622" w:type="pct"/>
            <w:tcBorders>
              <w:bottom w:val="single" w:sz="4" w:space="0" w:color="A6A6A6"/>
            </w:tcBorders>
            <w:shd w:val="clear" w:color="auto" w:fill="auto"/>
          </w:tcPr>
          <w:p w14:paraId="2060F56A" w14:textId="2EA1F0E1" w:rsidR="000E595E" w:rsidRPr="006B7C01" w:rsidRDefault="000E595E" w:rsidP="000E595E">
            <w:pPr>
              <w:rPr>
                <w:rFonts w:ascii="Calibri Light" w:eastAsia="Calibri" w:hAnsi="Calibri Light" w:cs="Calibri Light"/>
                <w:bCs/>
                <w:color w:val="231F20"/>
                <w:szCs w:val="20"/>
              </w:rPr>
            </w:pPr>
            <w:r>
              <w:rPr>
                <w:rFonts w:ascii="Calibri Light" w:eastAsia="Calibri" w:hAnsi="Calibri Light" w:cs="Calibri Light"/>
                <w:color w:val="231F20"/>
                <w:szCs w:val="20"/>
              </w:rPr>
              <w:t>Webinar on how to properly hand off clients to a team mate and proper hand off communication</w:t>
            </w:r>
          </w:p>
        </w:tc>
        <w:tc>
          <w:tcPr>
            <w:tcW w:w="663" w:type="pct"/>
            <w:tcBorders>
              <w:bottom w:val="single" w:sz="4" w:space="0" w:color="A6A6A6"/>
            </w:tcBorders>
            <w:shd w:val="clear" w:color="auto" w:fill="auto"/>
          </w:tcPr>
          <w:p w14:paraId="00046418" w14:textId="1DCAC657" w:rsidR="000E595E" w:rsidRPr="006B7C01" w:rsidRDefault="000E595E" w:rsidP="000E595E">
            <w:pPr>
              <w:rPr>
                <w:rFonts w:ascii="Calibri Light" w:eastAsia="Calibri" w:hAnsi="Calibri Light" w:cs="Calibri Light"/>
                <w:bCs/>
                <w:color w:val="231F20"/>
                <w:szCs w:val="20"/>
              </w:rPr>
            </w:pPr>
            <w:r>
              <w:rPr>
                <w:rFonts w:ascii="Calibri Light" w:eastAsia="Calibri" w:hAnsi="Calibri Light" w:cs="Calibri Light"/>
                <w:bCs/>
                <w:color w:val="231F20"/>
                <w:szCs w:val="20"/>
              </w:rPr>
              <w:t>20/10/2023</w:t>
            </w:r>
          </w:p>
        </w:tc>
        <w:tc>
          <w:tcPr>
            <w:tcW w:w="1319" w:type="pct"/>
            <w:tcBorders>
              <w:bottom w:val="single" w:sz="4" w:space="0" w:color="A6A6A6"/>
            </w:tcBorders>
            <w:shd w:val="clear" w:color="auto" w:fill="auto"/>
          </w:tcPr>
          <w:p w14:paraId="5BB47277" w14:textId="109746A6" w:rsidR="000E595E" w:rsidRPr="006B7C01" w:rsidRDefault="000E595E" w:rsidP="000E595E">
            <w:pPr>
              <w:rPr>
                <w:rFonts w:ascii="Calibri Light" w:eastAsia="Calibri" w:hAnsi="Calibri Light" w:cs="Calibri Light"/>
                <w:color w:val="231F20"/>
                <w:szCs w:val="20"/>
              </w:rPr>
            </w:pPr>
            <w:r>
              <w:rPr>
                <w:rFonts w:ascii="Calibri Light" w:eastAsia="Calibri" w:hAnsi="Calibri Light" w:cs="Calibri Light"/>
                <w:color w:val="231F20"/>
                <w:szCs w:val="20"/>
              </w:rPr>
              <w:t>The expected outcome is for everyone to know how to effectively hand off clients to another team member when required</w:t>
            </w:r>
          </w:p>
        </w:tc>
        <w:tc>
          <w:tcPr>
            <w:tcW w:w="575" w:type="pct"/>
            <w:tcBorders>
              <w:bottom w:val="single" w:sz="4" w:space="0" w:color="A6A6A6"/>
            </w:tcBorders>
            <w:shd w:val="clear" w:color="auto" w:fill="auto"/>
          </w:tcPr>
          <w:p w14:paraId="3498286E" w14:textId="6E565407" w:rsidR="000E595E" w:rsidRPr="006B7C01" w:rsidRDefault="000E595E" w:rsidP="000E595E">
            <w:pPr>
              <w:rPr>
                <w:rFonts w:ascii="Calibri Light" w:eastAsia="Calibri" w:hAnsi="Calibri Light" w:cs="Calibri Light"/>
                <w:color w:val="231F20"/>
                <w:szCs w:val="20"/>
              </w:rPr>
            </w:pPr>
            <w:r>
              <w:rPr>
                <w:rFonts w:ascii="Calibri Light" w:eastAsia="Calibri" w:hAnsi="Calibri Light" w:cs="Calibri Light"/>
                <w:color w:val="231F20"/>
                <w:szCs w:val="20"/>
              </w:rPr>
              <w:t>21/10/2023</w:t>
            </w:r>
          </w:p>
        </w:tc>
        <w:tc>
          <w:tcPr>
            <w:tcW w:w="576" w:type="pct"/>
            <w:tcBorders>
              <w:bottom w:val="single" w:sz="4" w:space="0" w:color="A6A6A6"/>
            </w:tcBorders>
            <w:shd w:val="clear" w:color="auto" w:fill="auto"/>
          </w:tcPr>
          <w:p w14:paraId="4C53DEB3" w14:textId="3D83412C" w:rsidR="000E595E" w:rsidRPr="006B7C01" w:rsidRDefault="000E595E" w:rsidP="000E595E">
            <w:pPr>
              <w:rPr>
                <w:rFonts w:ascii="Calibri Light" w:eastAsia="Calibri" w:hAnsi="Calibri Light" w:cs="Calibri Light"/>
                <w:color w:val="231F20"/>
                <w:szCs w:val="20"/>
              </w:rPr>
            </w:pPr>
            <w:r>
              <w:rPr>
                <w:rFonts w:ascii="Calibri Light" w:eastAsia="Calibri" w:hAnsi="Calibri Light" w:cs="Calibri Light"/>
                <w:color w:val="231F20"/>
                <w:szCs w:val="20"/>
              </w:rPr>
              <w:t>2</w:t>
            </w:r>
            <w:r w:rsidR="00701594">
              <w:rPr>
                <w:rFonts w:ascii="Calibri Light" w:eastAsia="Calibri" w:hAnsi="Calibri Light" w:cs="Calibri Light"/>
                <w:color w:val="231F20"/>
                <w:szCs w:val="20"/>
              </w:rPr>
              <w:t>5</w:t>
            </w:r>
            <w:r>
              <w:rPr>
                <w:rFonts w:ascii="Calibri Light" w:eastAsia="Calibri" w:hAnsi="Calibri Light" w:cs="Calibri Light"/>
                <w:color w:val="231F20"/>
                <w:szCs w:val="20"/>
              </w:rPr>
              <w:t>/10/2023</w:t>
            </w:r>
          </w:p>
        </w:tc>
      </w:tr>
    </w:tbl>
    <w:p w14:paraId="7732EE92" w14:textId="18604150" w:rsidR="005074F5" w:rsidRDefault="005074F5" w:rsidP="008F3177">
      <w:pPr>
        <w:rPr>
          <w:rFonts w:ascii="Calibri Light" w:hAnsi="Calibri Light" w:cs="Calibri Light"/>
          <w:i/>
          <w:iCs/>
          <w:color w:val="231F20"/>
          <w:szCs w:val="20"/>
        </w:rPr>
      </w:pPr>
    </w:p>
    <w:p w14:paraId="3FB66870" w14:textId="53D16A60" w:rsidR="00982BB9" w:rsidRDefault="00982BB9" w:rsidP="008F3177">
      <w:pPr>
        <w:rPr>
          <w:rFonts w:ascii="Calibri Light" w:hAnsi="Calibri Light" w:cs="Calibri Light"/>
          <w:i/>
          <w:iCs/>
          <w:color w:val="231F20"/>
          <w:szCs w:val="20"/>
        </w:rPr>
      </w:pPr>
    </w:p>
    <w:p w14:paraId="23EACEFA" w14:textId="02130818" w:rsidR="00982BB9" w:rsidRDefault="00982BB9" w:rsidP="008F3177">
      <w:pPr>
        <w:rPr>
          <w:rFonts w:ascii="Calibri Light" w:hAnsi="Calibri Light" w:cs="Calibri Light"/>
          <w:i/>
          <w:iCs/>
          <w:color w:val="231F20"/>
          <w:szCs w:val="20"/>
        </w:rPr>
      </w:pPr>
    </w:p>
    <w:p w14:paraId="2F2A27D5" w14:textId="7F46E92C" w:rsidR="00982BB9" w:rsidRDefault="00982BB9" w:rsidP="008F3177">
      <w:pPr>
        <w:rPr>
          <w:rFonts w:ascii="Calibri Light" w:hAnsi="Calibri Light" w:cs="Calibri Light"/>
          <w:i/>
          <w:iCs/>
          <w:color w:val="231F20"/>
          <w:szCs w:val="20"/>
        </w:rPr>
      </w:pPr>
    </w:p>
    <w:p w14:paraId="5E6C492C" w14:textId="7B40177D" w:rsidR="00982BB9" w:rsidRDefault="00982BB9" w:rsidP="008F3177">
      <w:pPr>
        <w:rPr>
          <w:rFonts w:ascii="Calibri Light" w:hAnsi="Calibri Light" w:cs="Calibri Light"/>
          <w:i/>
          <w:iCs/>
          <w:color w:val="231F20"/>
          <w:szCs w:val="20"/>
        </w:rPr>
      </w:pPr>
    </w:p>
    <w:p w14:paraId="64D215F0" w14:textId="6AA07805" w:rsidR="00982BB9" w:rsidRDefault="00982BB9" w:rsidP="008F3177">
      <w:pPr>
        <w:rPr>
          <w:rFonts w:ascii="Calibri Light" w:hAnsi="Calibri Light" w:cs="Calibri Light"/>
          <w:i/>
          <w:iCs/>
          <w:color w:val="231F20"/>
          <w:szCs w:val="20"/>
        </w:rPr>
      </w:pPr>
    </w:p>
    <w:p w14:paraId="29293DDF" w14:textId="2E3756A0" w:rsidR="00982BB9" w:rsidRDefault="00982BB9" w:rsidP="008F3177">
      <w:pPr>
        <w:rPr>
          <w:rFonts w:ascii="Calibri Light" w:hAnsi="Calibri Light" w:cs="Calibri Light"/>
          <w:i/>
          <w:iCs/>
          <w:color w:val="231F20"/>
          <w:szCs w:val="20"/>
        </w:rPr>
      </w:pPr>
    </w:p>
    <w:p w14:paraId="1C02FDF6" w14:textId="39D584EF" w:rsidR="00982BB9" w:rsidRDefault="00982BB9" w:rsidP="008F3177">
      <w:pPr>
        <w:rPr>
          <w:rFonts w:ascii="Calibri Light" w:hAnsi="Calibri Light" w:cs="Calibri Light"/>
          <w:i/>
          <w:iCs/>
          <w:color w:val="231F20"/>
          <w:szCs w:val="20"/>
        </w:rPr>
      </w:pPr>
    </w:p>
    <w:p w14:paraId="4F599200" w14:textId="3A42E749" w:rsidR="00982BB9" w:rsidRDefault="00982BB9" w:rsidP="008F3177">
      <w:pPr>
        <w:rPr>
          <w:rFonts w:ascii="Calibri Light" w:hAnsi="Calibri Light" w:cs="Calibri Light"/>
          <w:i/>
          <w:iCs/>
          <w:color w:val="231F20"/>
          <w:szCs w:val="20"/>
        </w:rPr>
      </w:pPr>
    </w:p>
    <w:p w14:paraId="33AFBAD4" w14:textId="77777777" w:rsidR="00982BB9" w:rsidRDefault="00982BB9" w:rsidP="008F3177">
      <w:pPr>
        <w:rPr>
          <w:rFonts w:ascii="Calibri Light" w:hAnsi="Calibri Light" w:cs="Calibri Light"/>
          <w:i/>
          <w:iCs/>
          <w:color w:val="231F20"/>
          <w:szCs w:val="20"/>
        </w:rPr>
      </w:pPr>
    </w:p>
    <w:p w14:paraId="1FC440BD" w14:textId="124912BB" w:rsidR="00982BB9" w:rsidRPr="006B7C01" w:rsidRDefault="00982BB9" w:rsidP="00982BB9">
      <w:pPr>
        <w:outlineLvl w:val="5"/>
        <w:rPr>
          <w:rFonts w:ascii="Calibri Light" w:eastAsia="Calibri" w:hAnsi="Calibri Light" w:cs="Calibri Light"/>
          <w:b/>
          <w:color w:val="000000"/>
          <w:szCs w:val="20"/>
        </w:rPr>
      </w:pPr>
      <w:r w:rsidRPr="006B7C01">
        <w:rPr>
          <w:rFonts w:ascii="Calibri Light" w:eastAsia="Calibri" w:hAnsi="Calibri Light" w:cs="Calibri Light"/>
          <w:b/>
          <w:color w:val="000000"/>
          <w:szCs w:val="20"/>
        </w:rPr>
        <w:t>Issues and Inefficiencies Plan</w:t>
      </w:r>
      <w:r>
        <w:rPr>
          <w:rFonts w:ascii="Calibri Light" w:eastAsia="Calibri" w:hAnsi="Calibri Light" w:cs="Calibri Light"/>
          <w:b/>
          <w:color w:val="000000"/>
          <w:szCs w:val="20"/>
        </w:rPr>
        <w:t xml:space="preserve"> – Case Study 2</w:t>
      </w: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77"/>
        <w:gridCol w:w="2720"/>
        <w:gridCol w:w="1537"/>
        <w:gridCol w:w="3905"/>
        <w:gridCol w:w="1702"/>
        <w:gridCol w:w="1707"/>
      </w:tblGrid>
      <w:tr w:rsidR="007B733A" w:rsidRPr="006B7C01" w14:paraId="40F4C696" w14:textId="77777777" w:rsidTr="00660C87">
        <w:trPr>
          <w:trHeight w:val="603"/>
        </w:trPr>
        <w:tc>
          <w:tcPr>
            <w:tcW w:w="852" w:type="pct"/>
            <w:shd w:val="clear" w:color="auto" w:fill="F2F2F2" w:themeFill="background1" w:themeFillShade="F2"/>
            <w:vAlign w:val="center"/>
          </w:tcPr>
          <w:p w14:paraId="0287C5FF"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Completed by</w:t>
            </w:r>
          </w:p>
        </w:tc>
        <w:tc>
          <w:tcPr>
            <w:tcW w:w="4148" w:type="pct"/>
            <w:gridSpan w:val="5"/>
            <w:shd w:val="clear" w:color="auto" w:fill="FFFFFF" w:themeFill="background1"/>
          </w:tcPr>
          <w:p w14:paraId="2DC385E7" w14:textId="60983C3F" w:rsidR="007B733A" w:rsidRPr="006B7C01" w:rsidRDefault="00660C87" w:rsidP="007B733A">
            <w:pPr>
              <w:rPr>
                <w:rFonts w:ascii="Calibri Light" w:eastAsia="Calibri" w:hAnsi="Calibri Light" w:cs="Calibri Light"/>
                <w:color w:val="231F20"/>
                <w:szCs w:val="20"/>
              </w:rPr>
            </w:pPr>
            <w:r w:rsidRPr="00660C87">
              <w:rPr>
                <w:rFonts w:ascii="Calibri Light" w:eastAsia="Calibri" w:hAnsi="Calibri Light" w:cs="Calibri Light"/>
                <w:bCs/>
                <w:color w:val="231F20"/>
                <w:szCs w:val="20"/>
              </w:rPr>
              <w:t>Andre Alexandrov</w:t>
            </w:r>
          </w:p>
        </w:tc>
      </w:tr>
      <w:tr w:rsidR="007B733A" w:rsidRPr="006B7C01" w14:paraId="467E9DF1" w14:textId="77777777" w:rsidTr="00660C87">
        <w:trPr>
          <w:trHeight w:val="555"/>
        </w:trPr>
        <w:tc>
          <w:tcPr>
            <w:tcW w:w="852" w:type="pct"/>
            <w:shd w:val="clear" w:color="auto" w:fill="F2F2F2" w:themeFill="background1" w:themeFillShade="F2"/>
            <w:vAlign w:val="center"/>
          </w:tcPr>
          <w:p w14:paraId="097346E8"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Workplace/Organisation</w:t>
            </w:r>
          </w:p>
        </w:tc>
        <w:tc>
          <w:tcPr>
            <w:tcW w:w="4148" w:type="pct"/>
            <w:gridSpan w:val="5"/>
            <w:shd w:val="clear" w:color="auto" w:fill="FFFFFF" w:themeFill="background1"/>
          </w:tcPr>
          <w:p w14:paraId="2673E0AA" w14:textId="40D97388" w:rsidR="007B733A" w:rsidRPr="00660C87" w:rsidRDefault="00660C87" w:rsidP="007B733A">
            <w:pPr>
              <w:rPr>
                <w:rFonts w:ascii="Calibri Light" w:eastAsia="Calibri" w:hAnsi="Calibri Light" w:cs="Calibri Light"/>
                <w:color w:val="231F20"/>
                <w:szCs w:val="20"/>
              </w:rPr>
            </w:pPr>
            <w:r w:rsidRPr="00660C87">
              <w:rPr>
                <w:rFonts w:ascii="Calibri Light" w:eastAsia="Calibri" w:hAnsi="Calibri Light" w:cs="Calibri Light"/>
                <w:color w:val="231F20"/>
                <w:szCs w:val="20"/>
              </w:rPr>
              <w:t>Bounce Fitness</w:t>
            </w:r>
          </w:p>
        </w:tc>
      </w:tr>
      <w:tr w:rsidR="007B733A" w:rsidRPr="006B7C01" w14:paraId="2CEABAFE" w14:textId="77777777" w:rsidTr="00660C87">
        <w:trPr>
          <w:trHeight w:val="511"/>
        </w:trPr>
        <w:tc>
          <w:tcPr>
            <w:tcW w:w="852" w:type="pct"/>
            <w:shd w:val="clear" w:color="auto" w:fill="F2F2F2" w:themeFill="background1" w:themeFillShade="F2"/>
            <w:vAlign w:val="center"/>
          </w:tcPr>
          <w:p w14:paraId="027E0BA2" w14:textId="77777777" w:rsidR="007B733A" w:rsidRPr="006B7C01" w:rsidRDefault="007B733A" w:rsidP="007B733A">
            <w:pP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Date Completed</w:t>
            </w:r>
          </w:p>
        </w:tc>
        <w:tc>
          <w:tcPr>
            <w:tcW w:w="4148" w:type="pct"/>
            <w:gridSpan w:val="5"/>
            <w:shd w:val="clear" w:color="auto" w:fill="FFFFFF" w:themeFill="background1"/>
          </w:tcPr>
          <w:p w14:paraId="3890FA9A" w14:textId="21DC8498" w:rsidR="007B733A" w:rsidRPr="00660C87" w:rsidRDefault="00660C87" w:rsidP="007B733A">
            <w:pPr>
              <w:rPr>
                <w:rFonts w:ascii="Calibri Light" w:eastAsia="Calibri" w:hAnsi="Calibri Light" w:cs="Calibri Light"/>
                <w:color w:val="231F20"/>
                <w:szCs w:val="20"/>
              </w:rPr>
            </w:pPr>
            <w:r w:rsidRPr="00660C87">
              <w:rPr>
                <w:rFonts w:ascii="Calibri Light" w:eastAsia="Calibri" w:hAnsi="Calibri Light" w:cs="Calibri Light"/>
                <w:color w:val="231F20"/>
                <w:szCs w:val="20"/>
              </w:rPr>
              <w:t>15/10/2023</w:t>
            </w:r>
          </w:p>
        </w:tc>
      </w:tr>
      <w:tr w:rsidR="00982BB9" w:rsidRPr="006B7C01" w14:paraId="65D8243B" w14:textId="77777777" w:rsidTr="002A68ED">
        <w:trPr>
          <w:trHeight w:val="323"/>
        </w:trPr>
        <w:tc>
          <w:tcPr>
            <w:tcW w:w="852" w:type="pct"/>
            <w:shd w:val="clear" w:color="auto" w:fill="F2F2F2" w:themeFill="background1" w:themeFillShade="F2"/>
            <w:vAlign w:val="center"/>
          </w:tcPr>
          <w:p w14:paraId="441472F9"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Task-Related Issue</w:t>
            </w:r>
          </w:p>
        </w:tc>
        <w:tc>
          <w:tcPr>
            <w:tcW w:w="975" w:type="pct"/>
            <w:shd w:val="clear" w:color="auto" w:fill="F2F2F2" w:themeFill="background1" w:themeFillShade="F2"/>
            <w:vAlign w:val="center"/>
          </w:tcPr>
          <w:p w14:paraId="5F8B85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Action Item </w:t>
            </w:r>
          </w:p>
        </w:tc>
        <w:tc>
          <w:tcPr>
            <w:tcW w:w="551" w:type="pct"/>
            <w:shd w:val="clear" w:color="auto" w:fill="F2F2F2" w:themeFill="background1" w:themeFillShade="F2"/>
            <w:vAlign w:val="center"/>
          </w:tcPr>
          <w:p w14:paraId="069FF1F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Planned Date of Implementation</w:t>
            </w:r>
          </w:p>
        </w:tc>
        <w:tc>
          <w:tcPr>
            <w:tcW w:w="1400" w:type="pct"/>
            <w:shd w:val="clear" w:color="auto" w:fill="F2F2F2" w:themeFill="background1" w:themeFillShade="F2"/>
            <w:vAlign w:val="center"/>
          </w:tcPr>
          <w:p w14:paraId="4113176E"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eastAsia="Calibri" w:hAnsi="Calibri Light" w:cs="Calibri Light"/>
                <w:b/>
                <w:bCs/>
                <w:color w:val="231F20"/>
                <w:szCs w:val="20"/>
              </w:rPr>
              <w:t xml:space="preserve">Expected Outcome </w:t>
            </w:r>
          </w:p>
        </w:tc>
        <w:tc>
          <w:tcPr>
            <w:tcW w:w="610" w:type="pct"/>
            <w:shd w:val="clear" w:color="auto" w:fill="F2F2F2" w:themeFill="background1" w:themeFillShade="F2"/>
            <w:vAlign w:val="center"/>
          </w:tcPr>
          <w:p w14:paraId="1476AA5C"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Implementation date</w:t>
            </w:r>
          </w:p>
        </w:tc>
        <w:tc>
          <w:tcPr>
            <w:tcW w:w="612" w:type="pct"/>
            <w:shd w:val="clear" w:color="auto" w:fill="F2F2F2" w:themeFill="background1" w:themeFillShade="F2"/>
            <w:vAlign w:val="center"/>
          </w:tcPr>
          <w:p w14:paraId="27724545" w14:textId="77777777" w:rsidR="00982BB9" w:rsidRPr="006B7C01" w:rsidRDefault="00982BB9" w:rsidP="005E7F3D">
            <w:pPr>
              <w:jc w:val="center"/>
              <w:rPr>
                <w:rFonts w:ascii="Calibri Light" w:eastAsia="Calibri" w:hAnsi="Calibri Light" w:cs="Calibri Light"/>
                <w:b/>
                <w:bCs/>
                <w:color w:val="231F20"/>
                <w:szCs w:val="20"/>
              </w:rPr>
            </w:pPr>
            <w:r w:rsidRPr="006B7C01">
              <w:rPr>
                <w:rFonts w:ascii="Calibri Light" w:hAnsi="Calibri Light" w:cs="Calibri Light"/>
                <w:b/>
                <w:bCs/>
                <w:color w:val="231F20"/>
                <w:szCs w:val="20"/>
              </w:rPr>
              <w:t>Follow up date to check outcomes</w:t>
            </w:r>
          </w:p>
        </w:tc>
      </w:tr>
      <w:tr w:rsidR="002A68ED" w:rsidRPr="006B7C01" w14:paraId="5C2837F2" w14:textId="77777777" w:rsidTr="002A68ED">
        <w:trPr>
          <w:trHeight w:val="1440"/>
        </w:trPr>
        <w:tc>
          <w:tcPr>
            <w:tcW w:w="852" w:type="pct"/>
          </w:tcPr>
          <w:p w14:paraId="2FF2E62B" w14:textId="56CB8C8E" w:rsidR="002A68ED" w:rsidRPr="006B7C01" w:rsidRDefault="002A68ED" w:rsidP="002A68ED">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issue - </w:t>
            </w:r>
          </w:p>
          <w:p w14:paraId="1474C755" w14:textId="335C3B67" w:rsidR="002A68ED" w:rsidRPr="006B7C01" w:rsidRDefault="002A68ED" w:rsidP="002A68ED">
            <w:pPr>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Unfamiliarity with </w:t>
            </w:r>
            <w:r>
              <w:rPr>
                <w:rFonts w:ascii="Calibri Light" w:eastAsia="Calibri" w:hAnsi="Calibri Light" w:cs="Calibri Light"/>
                <w:bCs/>
                <w:szCs w:val="20"/>
              </w:rPr>
              <w:t>Organisational policy and procedure</w:t>
            </w:r>
          </w:p>
        </w:tc>
        <w:tc>
          <w:tcPr>
            <w:tcW w:w="975" w:type="pct"/>
            <w:shd w:val="clear" w:color="auto" w:fill="auto"/>
          </w:tcPr>
          <w:p w14:paraId="78994EFB" w14:textId="1517B788"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 xml:space="preserve">Webinar on </w:t>
            </w:r>
            <w:r w:rsidR="00386494">
              <w:rPr>
                <w:rFonts w:ascii="Calibri Light" w:eastAsia="Calibri" w:hAnsi="Calibri Light" w:cs="Calibri Light"/>
                <w:bCs/>
                <w:color w:val="231F20"/>
                <w:szCs w:val="20"/>
              </w:rPr>
              <w:t>o</w:t>
            </w:r>
            <w:r>
              <w:rPr>
                <w:rFonts w:ascii="Calibri Light" w:eastAsia="Calibri" w:hAnsi="Calibri Light" w:cs="Calibri Light"/>
                <w:bCs/>
                <w:szCs w:val="20"/>
              </w:rPr>
              <w:t>rganisational policy and procedure and to have important policies and procedures up on a poster in the break room</w:t>
            </w:r>
          </w:p>
        </w:tc>
        <w:tc>
          <w:tcPr>
            <w:tcW w:w="551" w:type="pct"/>
            <w:shd w:val="clear" w:color="auto" w:fill="auto"/>
          </w:tcPr>
          <w:p w14:paraId="0CECBAE4" w14:textId="04846A48"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19/10/2023</w:t>
            </w:r>
          </w:p>
        </w:tc>
        <w:tc>
          <w:tcPr>
            <w:tcW w:w="1400" w:type="pct"/>
            <w:shd w:val="clear" w:color="auto" w:fill="auto"/>
          </w:tcPr>
          <w:p w14:paraId="2129532D" w14:textId="707E5005" w:rsidR="002A68ED" w:rsidRPr="006B7C01" w:rsidRDefault="00386494"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The expected outcome is for everyone to become familiar with the o</w:t>
            </w:r>
            <w:r>
              <w:rPr>
                <w:rFonts w:ascii="Calibri Light" w:eastAsia="Calibri" w:hAnsi="Calibri Light" w:cs="Calibri Light"/>
                <w:bCs/>
                <w:szCs w:val="20"/>
              </w:rPr>
              <w:t>rganisational policy and procedures, and to have easy access to main policies and procedures</w:t>
            </w:r>
          </w:p>
        </w:tc>
        <w:tc>
          <w:tcPr>
            <w:tcW w:w="610" w:type="pct"/>
            <w:shd w:val="clear" w:color="auto" w:fill="auto"/>
          </w:tcPr>
          <w:p w14:paraId="4968972D" w14:textId="3CB5303A"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20/10/2023</w:t>
            </w:r>
          </w:p>
        </w:tc>
        <w:tc>
          <w:tcPr>
            <w:tcW w:w="612" w:type="pct"/>
            <w:shd w:val="clear" w:color="auto" w:fill="auto"/>
          </w:tcPr>
          <w:p w14:paraId="4C7C6B2B" w14:textId="49E44DAE"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25/10/2023</w:t>
            </w:r>
          </w:p>
        </w:tc>
      </w:tr>
      <w:tr w:rsidR="002A68ED" w:rsidRPr="006B7C01" w14:paraId="1FA44542" w14:textId="77777777" w:rsidTr="002A68ED">
        <w:trPr>
          <w:trHeight w:val="1440"/>
        </w:trPr>
        <w:tc>
          <w:tcPr>
            <w:tcW w:w="852" w:type="pct"/>
            <w:tcBorders>
              <w:bottom w:val="single" w:sz="4" w:space="0" w:color="A6A6A6"/>
            </w:tcBorders>
          </w:tcPr>
          <w:p w14:paraId="0DF72B44" w14:textId="4A6CF237" w:rsidR="002A68ED" w:rsidRPr="00386494" w:rsidRDefault="002A68ED" w:rsidP="002A68ED">
            <w:pPr>
              <w:pStyle w:val="ListParagraph"/>
              <w:numPr>
                <w:ilvl w:val="0"/>
                <w:numId w:val="49"/>
              </w:numPr>
              <w:rPr>
                <w:rFonts w:ascii="Calibri Light" w:eastAsia="Calibri" w:hAnsi="Calibri Light" w:cs="Calibri Light"/>
                <w:bCs/>
                <w:sz w:val="20"/>
                <w:szCs w:val="20"/>
              </w:rPr>
            </w:pPr>
            <w:r>
              <w:rPr>
                <w:rFonts w:ascii="Calibri Light" w:eastAsia="Calibri" w:hAnsi="Calibri Light" w:cs="Calibri Light"/>
                <w:bCs/>
                <w:color w:val="2B579A"/>
                <w:sz w:val="20"/>
                <w:szCs w:val="20"/>
                <w:shd w:val="clear" w:color="auto" w:fill="E6E6E6"/>
              </w:rPr>
              <w:t xml:space="preserve">Task related inefficiency </w:t>
            </w:r>
            <w:r w:rsidR="00386494">
              <w:rPr>
                <w:rFonts w:ascii="Calibri Light" w:eastAsia="Calibri" w:hAnsi="Calibri Light" w:cs="Calibri Light"/>
                <w:bCs/>
                <w:color w:val="2B579A"/>
                <w:sz w:val="20"/>
                <w:szCs w:val="20"/>
                <w:shd w:val="clear" w:color="auto" w:fill="E6E6E6"/>
              </w:rPr>
              <w:t>–</w:t>
            </w:r>
            <w:r>
              <w:rPr>
                <w:rFonts w:ascii="Calibri Light" w:eastAsia="Calibri" w:hAnsi="Calibri Light" w:cs="Calibri Light"/>
                <w:bCs/>
                <w:color w:val="2B579A"/>
                <w:sz w:val="20"/>
                <w:szCs w:val="20"/>
                <w:shd w:val="clear" w:color="auto" w:fill="E6E6E6"/>
              </w:rPr>
              <w:t xml:space="preserve"> </w:t>
            </w:r>
          </w:p>
          <w:p w14:paraId="2BF3FC0E" w14:textId="1E820BD8" w:rsidR="00386494" w:rsidRPr="006B7C01" w:rsidRDefault="00386494" w:rsidP="00386494">
            <w:pPr>
              <w:pStyle w:val="ListParagraph"/>
              <w:ind w:left="360"/>
              <w:rPr>
                <w:rFonts w:ascii="Calibri Light" w:eastAsia="Calibri" w:hAnsi="Calibri Light" w:cs="Calibri Light"/>
                <w:bCs/>
                <w:sz w:val="20"/>
                <w:szCs w:val="20"/>
              </w:rPr>
            </w:pPr>
            <w:r>
              <w:rPr>
                <w:rFonts w:ascii="Calibri Light" w:eastAsia="Calibri" w:hAnsi="Calibri Light" w:cs="Calibri Light"/>
                <w:bCs/>
                <w:sz w:val="20"/>
                <w:szCs w:val="20"/>
              </w:rPr>
              <w:t>Under staffing on gym floor causing potential dangers</w:t>
            </w:r>
          </w:p>
          <w:p w14:paraId="5E4375D7" w14:textId="77777777" w:rsidR="002A68ED" w:rsidRPr="006B7C01" w:rsidRDefault="002A68ED" w:rsidP="002A68ED">
            <w:pPr>
              <w:rPr>
                <w:rFonts w:ascii="Calibri Light" w:eastAsia="Calibri" w:hAnsi="Calibri Light" w:cs="Calibri Light"/>
                <w:bCs/>
                <w:color w:val="231F20"/>
                <w:szCs w:val="20"/>
              </w:rPr>
            </w:pPr>
          </w:p>
        </w:tc>
        <w:tc>
          <w:tcPr>
            <w:tcW w:w="975" w:type="pct"/>
            <w:tcBorders>
              <w:bottom w:val="single" w:sz="4" w:space="0" w:color="A6A6A6"/>
            </w:tcBorders>
            <w:shd w:val="clear" w:color="auto" w:fill="auto"/>
          </w:tcPr>
          <w:p w14:paraId="490BE174" w14:textId="04BF2737" w:rsidR="002A68ED" w:rsidRPr="006B7C01" w:rsidRDefault="00386494" w:rsidP="002A68ED">
            <w:pPr>
              <w:rPr>
                <w:rFonts w:ascii="Calibri Light" w:eastAsia="Calibri" w:hAnsi="Calibri Light" w:cs="Calibri Light"/>
                <w:bCs/>
                <w:color w:val="231F20"/>
                <w:szCs w:val="20"/>
              </w:rPr>
            </w:pPr>
            <w:r>
              <w:rPr>
                <w:rFonts w:ascii="Calibri Light" w:eastAsia="Calibri" w:hAnsi="Calibri Light" w:cs="Calibri Light"/>
                <w:bCs/>
                <w:color w:val="231F20"/>
                <w:szCs w:val="20"/>
              </w:rPr>
              <w:t>Webinar to explain the importance of making sure someone is always on the gym floor looking after equipment</w:t>
            </w:r>
            <w:r w:rsidR="000A7C78">
              <w:rPr>
                <w:rFonts w:ascii="Calibri Light" w:eastAsia="Calibri" w:hAnsi="Calibri Light" w:cs="Calibri Light"/>
                <w:bCs/>
                <w:color w:val="231F20"/>
                <w:szCs w:val="20"/>
              </w:rPr>
              <w:t>. Also a team meeting to remind and ensure everyone understands the importance of following the policy and schedules</w:t>
            </w:r>
          </w:p>
        </w:tc>
        <w:tc>
          <w:tcPr>
            <w:tcW w:w="551" w:type="pct"/>
            <w:tcBorders>
              <w:bottom w:val="single" w:sz="4" w:space="0" w:color="A6A6A6"/>
            </w:tcBorders>
            <w:shd w:val="clear" w:color="auto" w:fill="auto"/>
          </w:tcPr>
          <w:p w14:paraId="70242992" w14:textId="5E095D18" w:rsidR="002A68ED" w:rsidRPr="006B7C01" w:rsidRDefault="002A68ED" w:rsidP="002A68ED">
            <w:pPr>
              <w:rPr>
                <w:rFonts w:ascii="Calibri Light" w:eastAsia="Calibri" w:hAnsi="Calibri Light" w:cs="Calibri Light"/>
                <w:bCs/>
                <w:color w:val="231F20"/>
                <w:szCs w:val="20"/>
              </w:rPr>
            </w:pPr>
            <w:r>
              <w:rPr>
                <w:rFonts w:ascii="Calibri Light" w:eastAsia="Calibri" w:hAnsi="Calibri Light" w:cs="Calibri Light"/>
                <w:bCs/>
                <w:color w:val="231F20"/>
                <w:szCs w:val="20"/>
              </w:rPr>
              <w:t>19/10/2023</w:t>
            </w:r>
          </w:p>
        </w:tc>
        <w:tc>
          <w:tcPr>
            <w:tcW w:w="1400" w:type="pct"/>
            <w:tcBorders>
              <w:bottom w:val="single" w:sz="4" w:space="0" w:color="A6A6A6"/>
            </w:tcBorders>
            <w:shd w:val="clear" w:color="auto" w:fill="auto"/>
          </w:tcPr>
          <w:p w14:paraId="75789C3E" w14:textId="25059881" w:rsidR="002A68ED" w:rsidRPr="006B7C01" w:rsidRDefault="00386494"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For everyone to become familiar with the o</w:t>
            </w:r>
            <w:r>
              <w:rPr>
                <w:rFonts w:ascii="Calibri Light" w:eastAsia="Calibri" w:hAnsi="Calibri Light" w:cs="Calibri Light"/>
                <w:bCs/>
                <w:szCs w:val="20"/>
              </w:rPr>
              <w:t>rganisational policy and procedures and the importance of making sure that the gym floor is always looked after</w:t>
            </w:r>
          </w:p>
        </w:tc>
        <w:tc>
          <w:tcPr>
            <w:tcW w:w="610" w:type="pct"/>
            <w:tcBorders>
              <w:bottom w:val="single" w:sz="4" w:space="0" w:color="A6A6A6"/>
            </w:tcBorders>
            <w:shd w:val="clear" w:color="auto" w:fill="auto"/>
          </w:tcPr>
          <w:p w14:paraId="2F0EE5DE" w14:textId="6437228C"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20/10/2023</w:t>
            </w:r>
          </w:p>
        </w:tc>
        <w:tc>
          <w:tcPr>
            <w:tcW w:w="612" w:type="pct"/>
            <w:tcBorders>
              <w:bottom w:val="single" w:sz="4" w:space="0" w:color="A6A6A6"/>
            </w:tcBorders>
            <w:shd w:val="clear" w:color="auto" w:fill="auto"/>
          </w:tcPr>
          <w:p w14:paraId="69954C7D" w14:textId="436F2514" w:rsidR="002A68ED" w:rsidRPr="006B7C01" w:rsidRDefault="002A68ED" w:rsidP="002A68ED">
            <w:pPr>
              <w:rPr>
                <w:rFonts w:ascii="Calibri Light" w:eastAsia="Calibri" w:hAnsi="Calibri Light" w:cs="Calibri Light"/>
                <w:color w:val="231F20"/>
                <w:szCs w:val="20"/>
              </w:rPr>
            </w:pPr>
            <w:r>
              <w:rPr>
                <w:rFonts w:ascii="Calibri Light" w:eastAsia="Calibri" w:hAnsi="Calibri Light" w:cs="Calibri Light"/>
                <w:bCs/>
                <w:color w:val="231F20"/>
                <w:szCs w:val="20"/>
              </w:rPr>
              <w:t>25/10/2023</w:t>
            </w:r>
          </w:p>
        </w:tc>
      </w:tr>
    </w:tbl>
    <w:p w14:paraId="66BB189E" w14:textId="77777777" w:rsidR="005074F5" w:rsidRDefault="005074F5" w:rsidP="008F3177">
      <w:pPr>
        <w:rPr>
          <w:rFonts w:ascii="Calibri Light" w:hAnsi="Calibri Light" w:cs="Calibri Light"/>
          <w:i/>
          <w:iCs/>
          <w:color w:val="231F20"/>
          <w:szCs w:val="20"/>
        </w:rPr>
      </w:pPr>
    </w:p>
    <w:p w14:paraId="15FFCD74" w14:textId="77777777" w:rsidR="005074F5" w:rsidRDefault="005074F5" w:rsidP="008F3177">
      <w:pPr>
        <w:rPr>
          <w:rFonts w:ascii="Calibri Light" w:hAnsi="Calibri Light" w:cs="Calibri Light"/>
          <w:i/>
          <w:iCs/>
          <w:color w:val="231F20"/>
          <w:szCs w:val="20"/>
        </w:rPr>
      </w:pPr>
    </w:p>
    <w:p w14:paraId="0274B1A4" w14:textId="77777777" w:rsidR="005074F5" w:rsidRDefault="005074F5" w:rsidP="008F3177">
      <w:pPr>
        <w:rPr>
          <w:rFonts w:ascii="Calibri Light" w:hAnsi="Calibri Light" w:cs="Calibri Light"/>
          <w:i/>
          <w:iCs/>
          <w:color w:val="231F20"/>
          <w:szCs w:val="20"/>
        </w:rPr>
      </w:pPr>
    </w:p>
    <w:p w14:paraId="20E04C40" w14:textId="71F78DEA" w:rsidR="005074F5" w:rsidRDefault="005074F5" w:rsidP="008F3177">
      <w:pPr>
        <w:rPr>
          <w:rFonts w:ascii="Calibri Light" w:hAnsi="Calibri Light" w:cs="Calibri Light"/>
          <w:i/>
          <w:iCs/>
          <w:color w:val="231F20"/>
          <w:szCs w:val="20"/>
        </w:rPr>
      </w:pPr>
    </w:p>
    <w:p w14:paraId="410C3A53" w14:textId="0D2666C9" w:rsidR="00982BB9" w:rsidRDefault="00982BB9" w:rsidP="008F3177">
      <w:pPr>
        <w:rPr>
          <w:rFonts w:ascii="Calibri Light" w:hAnsi="Calibri Light" w:cs="Calibri Light"/>
          <w:i/>
          <w:iCs/>
          <w:color w:val="231F20"/>
          <w:szCs w:val="20"/>
        </w:rPr>
      </w:pPr>
    </w:p>
    <w:p w14:paraId="1541DE53" w14:textId="1AFADD90" w:rsidR="00982BB9" w:rsidRDefault="00982BB9" w:rsidP="008F3177">
      <w:pPr>
        <w:rPr>
          <w:rFonts w:ascii="Calibri Light" w:hAnsi="Calibri Light" w:cs="Calibri Light"/>
          <w:i/>
          <w:iCs/>
          <w:color w:val="231F20"/>
          <w:szCs w:val="20"/>
        </w:rPr>
      </w:pPr>
    </w:p>
    <w:p w14:paraId="251294C3" w14:textId="54E1C033" w:rsidR="00982BB9" w:rsidRDefault="00982BB9" w:rsidP="008F3177">
      <w:pPr>
        <w:rPr>
          <w:rFonts w:ascii="Calibri Light" w:hAnsi="Calibri Light" w:cs="Calibri Light"/>
          <w:i/>
          <w:iCs/>
          <w:color w:val="231F20"/>
          <w:szCs w:val="20"/>
        </w:rPr>
      </w:pPr>
    </w:p>
    <w:p w14:paraId="739749AD" w14:textId="0DF27A4C" w:rsidR="00982BB9" w:rsidRDefault="00982BB9" w:rsidP="008F3177">
      <w:pPr>
        <w:rPr>
          <w:rFonts w:ascii="Calibri Light" w:hAnsi="Calibri Light" w:cs="Calibri Light"/>
          <w:i/>
          <w:iCs/>
          <w:color w:val="231F20"/>
          <w:szCs w:val="20"/>
        </w:rPr>
      </w:pPr>
    </w:p>
    <w:p w14:paraId="5C53DE5D" w14:textId="77777777" w:rsidR="005074F5" w:rsidRDefault="005074F5" w:rsidP="008F3177">
      <w:pPr>
        <w:rPr>
          <w:rFonts w:ascii="Calibri Light" w:hAnsi="Calibri Light" w:cs="Calibri Light"/>
          <w:i/>
          <w:iCs/>
          <w:color w:val="231F20"/>
          <w:szCs w:val="20"/>
        </w:rPr>
      </w:pPr>
    </w:p>
    <w:p w14:paraId="79863282" w14:textId="77777777" w:rsidR="005074F5" w:rsidRDefault="005074F5" w:rsidP="008F3177">
      <w:pPr>
        <w:rPr>
          <w:rFonts w:ascii="Calibri Light" w:hAnsi="Calibri Light" w:cs="Calibri Light"/>
          <w:i/>
          <w:iCs/>
          <w:color w:val="231F20"/>
          <w:szCs w:val="20"/>
        </w:rPr>
      </w:pPr>
    </w:p>
    <w:p w14:paraId="46668793" w14:textId="4736BE2C" w:rsidR="008F3177" w:rsidRPr="005074F5" w:rsidRDefault="005074F5" w:rsidP="008F3177">
      <w:pPr>
        <w:rPr>
          <w:rFonts w:ascii="Calibri Light" w:hAnsi="Calibri Light" w:cs="Calibri Light"/>
          <w:b/>
          <w:bCs/>
          <w:color w:val="231F20"/>
          <w:szCs w:val="20"/>
        </w:rPr>
      </w:pPr>
      <w:r>
        <w:rPr>
          <w:rFonts w:ascii="Calibri Light" w:hAnsi="Calibri Light" w:cs="Calibri Light"/>
          <w:b/>
          <w:bCs/>
          <w:color w:val="231F20"/>
          <w:szCs w:val="20"/>
        </w:rPr>
        <w:lastRenderedPageBreak/>
        <w:t>Follow Up Email to Team After Meeting:</w:t>
      </w:r>
    </w:p>
    <w:p w14:paraId="76AEBC60" w14:textId="77777777" w:rsidR="005074F5" w:rsidRDefault="005074F5" w:rsidP="008F3177">
      <w:pPr>
        <w:rPr>
          <w:rFonts w:ascii="Calibri Light" w:hAnsi="Calibri Light" w:cs="Calibri Light"/>
          <w:i/>
          <w:iCs/>
          <w:color w:val="231F20"/>
          <w:szCs w:val="20"/>
        </w:rPr>
      </w:pPr>
    </w:p>
    <w:tbl>
      <w:tblPr>
        <w:tblStyle w:val="TableGrid"/>
        <w:tblW w:w="0" w:type="auto"/>
        <w:tblLook w:val="04A0" w:firstRow="1" w:lastRow="0" w:firstColumn="1" w:lastColumn="0" w:noHBand="0" w:noVBand="1"/>
      </w:tblPr>
      <w:tblGrid>
        <w:gridCol w:w="1818"/>
        <w:gridCol w:w="11502"/>
      </w:tblGrid>
      <w:tr w:rsidR="005074F5" w:rsidRPr="00061417" w14:paraId="39C1F62F" w14:textId="77777777" w:rsidTr="00701594">
        <w:trPr>
          <w:trHeight w:val="432"/>
        </w:trPr>
        <w:tc>
          <w:tcPr>
            <w:tcW w:w="1818" w:type="dxa"/>
          </w:tcPr>
          <w:p w14:paraId="7E7CC36D" w14:textId="2F7174CB"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To:</w:t>
            </w:r>
          </w:p>
        </w:tc>
        <w:tc>
          <w:tcPr>
            <w:tcW w:w="11502" w:type="dxa"/>
          </w:tcPr>
          <w:p w14:paraId="13623618" w14:textId="39C3FD31" w:rsidR="00BD4504" w:rsidRPr="00BD4504" w:rsidRDefault="00000000" w:rsidP="005E7F3D">
            <w:pPr>
              <w:rPr>
                <w:rFonts w:ascii="Calibri Light" w:hAnsi="Calibri Light" w:cs="Calibri Light"/>
              </w:rPr>
            </w:pPr>
            <w:hyperlink r:id="rId24" w:history="1">
              <w:r w:rsidR="00BD4504" w:rsidRPr="006B2482">
                <w:rPr>
                  <w:rStyle w:val="Hyperlink"/>
                  <w:rFonts w:ascii="Calibri Light" w:hAnsi="Calibri Light" w:cs="Calibri Light"/>
                </w:rPr>
                <w:t>Simon</w:t>
              </w:r>
              <w:r w:rsidR="00BD4504" w:rsidRPr="00BD4504">
                <w:rPr>
                  <w:rStyle w:val="Hyperlink"/>
                  <w:rFonts w:ascii="Calibri Light" w:hAnsi="Calibri Light" w:cs="Calibri Light"/>
                </w:rPr>
                <w:t xml:space="preserve">@bouncefitness.com </w:t>
              </w:r>
            </w:hyperlink>
            <w:r w:rsidR="00BD4504">
              <w:rPr>
                <w:rFonts w:ascii="Calibri Light" w:hAnsi="Calibri Light" w:cs="Calibri Light"/>
              </w:rPr>
              <w:t xml:space="preserve"> </w:t>
            </w:r>
            <w:hyperlink r:id="rId25" w:history="1">
              <w:r w:rsidR="00BD4504" w:rsidRPr="006B2482">
                <w:rPr>
                  <w:rStyle w:val="Hyperlink"/>
                  <w:rFonts w:ascii="Calibri Light" w:hAnsi="Calibri Light" w:cs="Calibri Light"/>
                </w:rPr>
                <w:t>Chanmonich@bouncefitness.com</w:t>
              </w:r>
            </w:hyperlink>
            <w:r w:rsidR="00BD4504">
              <w:rPr>
                <w:rFonts w:ascii="Calibri Light" w:hAnsi="Calibri Light" w:cs="Calibri Light"/>
              </w:rPr>
              <w:t xml:space="preserve"> </w:t>
            </w:r>
          </w:p>
        </w:tc>
      </w:tr>
      <w:tr w:rsidR="005074F5" w:rsidRPr="00061417" w14:paraId="64D5FF04" w14:textId="77777777" w:rsidTr="00701594">
        <w:trPr>
          <w:trHeight w:val="432"/>
        </w:trPr>
        <w:tc>
          <w:tcPr>
            <w:tcW w:w="1818" w:type="dxa"/>
          </w:tcPr>
          <w:p w14:paraId="610E3D24"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From:</w:t>
            </w:r>
          </w:p>
        </w:tc>
        <w:tc>
          <w:tcPr>
            <w:tcW w:w="11502" w:type="dxa"/>
          </w:tcPr>
          <w:p w14:paraId="7A4C86A2" w14:textId="44A5AB8E" w:rsidR="005074F5" w:rsidRPr="00061417" w:rsidRDefault="00BD4504" w:rsidP="005E7F3D">
            <w:pPr>
              <w:rPr>
                <w:rFonts w:ascii="Calibri Light" w:hAnsi="Calibri Light" w:cs="Calibri Light"/>
                <w:sz w:val="22"/>
              </w:rPr>
            </w:pPr>
            <w:r>
              <w:rPr>
                <w:rFonts w:ascii="Calibri Light" w:hAnsi="Calibri Light" w:cs="Calibri Light"/>
                <w:sz w:val="22"/>
              </w:rPr>
              <w:t>Andre</w:t>
            </w:r>
            <w:r w:rsidRPr="00BD4504">
              <w:rPr>
                <w:rFonts w:ascii="Calibri Light" w:hAnsi="Calibri Light" w:cs="Calibri Light"/>
                <w:sz w:val="22"/>
              </w:rPr>
              <w:t>@bouncefitness.com</w:t>
            </w:r>
          </w:p>
        </w:tc>
      </w:tr>
      <w:tr w:rsidR="005074F5" w:rsidRPr="00061417" w14:paraId="4EFD9FD8" w14:textId="77777777" w:rsidTr="00701594">
        <w:trPr>
          <w:trHeight w:val="432"/>
        </w:trPr>
        <w:tc>
          <w:tcPr>
            <w:tcW w:w="1818" w:type="dxa"/>
          </w:tcPr>
          <w:p w14:paraId="00A53A90"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Date:</w:t>
            </w:r>
          </w:p>
        </w:tc>
        <w:tc>
          <w:tcPr>
            <w:tcW w:w="11502" w:type="dxa"/>
          </w:tcPr>
          <w:p w14:paraId="5DC44E53" w14:textId="67F27A1C" w:rsidR="005074F5" w:rsidRPr="00061417" w:rsidRDefault="00BD4504" w:rsidP="005E7F3D">
            <w:pPr>
              <w:rPr>
                <w:rFonts w:ascii="Calibri Light" w:hAnsi="Calibri Light" w:cs="Calibri Light"/>
                <w:sz w:val="22"/>
              </w:rPr>
            </w:pPr>
            <w:r>
              <w:rPr>
                <w:rFonts w:ascii="Calibri Light" w:hAnsi="Calibri Light" w:cs="Calibri Light"/>
                <w:sz w:val="22"/>
              </w:rPr>
              <w:t>15/10/2023</w:t>
            </w:r>
          </w:p>
        </w:tc>
      </w:tr>
      <w:tr w:rsidR="005074F5" w:rsidRPr="00061417" w14:paraId="62DD5F59" w14:textId="77777777" w:rsidTr="00701594">
        <w:trPr>
          <w:trHeight w:val="432"/>
        </w:trPr>
        <w:tc>
          <w:tcPr>
            <w:tcW w:w="1818" w:type="dxa"/>
          </w:tcPr>
          <w:p w14:paraId="72E9F0AA" w14:textId="77777777" w:rsidR="005074F5" w:rsidRPr="00061417" w:rsidRDefault="005074F5" w:rsidP="005E7F3D">
            <w:pPr>
              <w:rPr>
                <w:rFonts w:ascii="Calibri Light" w:hAnsi="Calibri Light" w:cs="Calibri Light"/>
                <w:b/>
                <w:sz w:val="22"/>
              </w:rPr>
            </w:pPr>
            <w:r w:rsidRPr="00061417">
              <w:rPr>
                <w:rFonts w:ascii="Calibri Light" w:hAnsi="Calibri Light" w:cs="Calibri Light"/>
                <w:b/>
                <w:sz w:val="22"/>
              </w:rPr>
              <w:t>Subject:</w:t>
            </w:r>
          </w:p>
          <w:p w14:paraId="13C2A9BD" w14:textId="77777777" w:rsidR="005074F5" w:rsidRPr="00061417" w:rsidRDefault="005074F5" w:rsidP="005E7F3D">
            <w:pPr>
              <w:rPr>
                <w:rFonts w:ascii="Calibri Light" w:hAnsi="Calibri Light" w:cs="Calibri Light"/>
                <w:b/>
                <w:sz w:val="22"/>
              </w:rPr>
            </w:pPr>
          </w:p>
        </w:tc>
        <w:tc>
          <w:tcPr>
            <w:tcW w:w="11502" w:type="dxa"/>
          </w:tcPr>
          <w:p w14:paraId="2DF6746E" w14:textId="29C15BD9" w:rsidR="005074F5" w:rsidRPr="00061417" w:rsidRDefault="00BD4504" w:rsidP="005E7F3D">
            <w:pPr>
              <w:rPr>
                <w:rFonts w:ascii="Calibri Light" w:hAnsi="Calibri Light" w:cs="Calibri Light"/>
                <w:sz w:val="22"/>
              </w:rPr>
            </w:pPr>
            <w:r>
              <w:rPr>
                <w:rFonts w:ascii="Calibri Light" w:hAnsi="Calibri Light" w:cs="Calibri Light"/>
                <w:sz w:val="22"/>
              </w:rPr>
              <w:t>Teem meeting follow up</w:t>
            </w:r>
          </w:p>
        </w:tc>
      </w:tr>
      <w:tr w:rsidR="005074F5" w:rsidRPr="00061417" w14:paraId="359C646F" w14:textId="77777777" w:rsidTr="00701594">
        <w:trPr>
          <w:trHeight w:val="1890"/>
        </w:trPr>
        <w:tc>
          <w:tcPr>
            <w:tcW w:w="13320" w:type="dxa"/>
            <w:gridSpan w:val="2"/>
          </w:tcPr>
          <w:p w14:paraId="2195B3B0" w14:textId="77777777" w:rsidR="005074F5" w:rsidRPr="00701594" w:rsidRDefault="00BD4504" w:rsidP="00BD4504">
            <w:pPr>
              <w:rPr>
                <w:rFonts w:ascii="Calibri Light" w:hAnsi="Calibri Light" w:cs="Calibri Light"/>
                <w:sz w:val="22"/>
                <w:szCs w:val="28"/>
              </w:rPr>
            </w:pPr>
            <w:r w:rsidRPr="00701594">
              <w:rPr>
                <w:rFonts w:ascii="Calibri Light" w:hAnsi="Calibri Light" w:cs="Calibri Light"/>
                <w:sz w:val="22"/>
                <w:szCs w:val="28"/>
              </w:rPr>
              <w:t>Hi Simon and Chanmonich</w:t>
            </w:r>
          </w:p>
          <w:p w14:paraId="1A3C83A1" w14:textId="77777777" w:rsidR="00BD4504" w:rsidRPr="00701594" w:rsidRDefault="00BD4504" w:rsidP="00BD4504">
            <w:pPr>
              <w:rPr>
                <w:rFonts w:ascii="Calibri Light" w:hAnsi="Calibri Light" w:cs="Calibri Light"/>
                <w:sz w:val="22"/>
                <w:szCs w:val="28"/>
              </w:rPr>
            </w:pPr>
            <w:r w:rsidRPr="00701594">
              <w:rPr>
                <w:rFonts w:ascii="Calibri Light" w:hAnsi="Calibri Light" w:cs="Calibri Light"/>
                <w:sz w:val="22"/>
                <w:szCs w:val="28"/>
              </w:rPr>
              <w:t>Just a quick follow up from the meeting we held recently about the two incidents, conflict with client and Safety Hazards.</w:t>
            </w:r>
          </w:p>
          <w:p w14:paraId="6E1F3393" w14:textId="77777777" w:rsidR="00BD4504" w:rsidRPr="00701594" w:rsidRDefault="00701594" w:rsidP="00BD4504">
            <w:pPr>
              <w:rPr>
                <w:rFonts w:ascii="Calibri Light" w:eastAsia="Calibri" w:hAnsi="Calibri Light" w:cs="Calibri Light"/>
                <w:bCs/>
                <w:color w:val="231F20"/>
                <w:sz w:val="22"/>
                <w:szCs w:val="22"/>
              </w:rPr>
            </w:pPr>
            <w:r w:rsidRPr="00701594">
              <w:rPr>
                <w:rFonts w:ascii="Calibri Light" w:hAnsi="Calibri Light" w:cs="Calibri Light"/>
                <w:sz w:val="22"/>
                <w:szCs w:val="28"/>
              </w:rPr>
              <w:t>With the first incident, I have created a webinar to be held on the 20</w:t>
            </w:r>
            <w:r w:rsidRPr="00701594">
              <w:rPr>
                <w:rFonts w:ascii="Calibri Light" w:hAnsi="Calibri Light" w:cs="Calibri Light"/>
                <w:sz w:val="22"/>
                <w:szCs w:val="28"/>
                <w:vertAlign w:val="superscript"/>
              </w:rPr>
              <w:t>th</w:t>
            </w:r>
            <w:r w:rsidRPr="00701594">
              <w:rPr>
                <w:rFonts w:ascii="Calibri Light" w:hAnsi="Calibri Light" w:cs="Calibri Light"/>
                <w:sz w:val="22"/>
                <w:szCs w:val="28"/>
              </w:rPr>
              <w:t xml:space="preserve"> of October, this webinar will cover both the task related issue of Lack of knowledge on handling complaints Raised by Clients and the inefficiency of</w:t>
            </w:r>
            <w:r w:rsidRPr="00701594">
              <w:rPr>
                <w:rFonts w:ascii="Calibri Light" w:eastAsia="Calibri" w:hAnsi="Calibri Light" w:cs="Calibri Light"/>
                <w:bCs/>
                <w:color w:val="231F20"/>
                <w:sz w:val="22"/>
                <w:szCs w:val="22"/>
              </w:rPr>
              <w:t xml:space="preserve"> Improper hand off of client to team mate. </w:t>
            </w:r>
          </w:p>
          <w:p w14:paraId="28A943C2" w14:textId="50ACD649" w:rsidR="00701594" w:rsidRPr="00701594" w:rsidRDefault="00701594" w:rsidP="00BD4504">
            <w:pPr>
              <w:rPr>
                <w:rFonts w:ascii="Calibri Light" w:eastAsia="Calibri" w:hAnsi="Calibri Light" w:cs="Calibri Light"/>
                <w:bCs/>
                <w:color w:val="231F20"/>
                <w:sz w:val="22"/>
                <w:szCs w:val="22"/>
              </w:rPr>
            </w:pPr>
            <w:r w:rsidRPr="00701594">
              <w:rPr>
                <w:rFonts w:ascii="Calibri Light" w:eastAsia="Calibri" w:hAnsi="Calibri Light" w:cs="Calibri Light"/>
                <w:bCs/>
                <w:color w:val="231F20"/>
                <w:sz w:val="22"/>
                <w:szCs w:val="22"/>
              </w:rPr>
              <w:t>Regarding the second incident I have created another webinar to be held on the 19</w:t>
            </w:r>
            <w:r w:rsidRPr="00701594">
              <w:rPr>
                <w:rFonts w:ascii="Calibri Light" w:eastAsia="Calibri" w:hAnsi="Calibri Light" w:cs="Calibri Light"/>
                <w:bCs/>
                <w:color w:val="231F20"/>
                <w:sz w:val="22"/>
                <w:szCs w:val="22"/>
                <w:vertAlign w:val="superscript"/>
              </w:rPr>
              <w:t>th</w:t>
            </w:r>
            <w:r w:rsidRPr="00701594">
              <w:rPr>
                <w:rFonts w:ascii="Calibri Light" w:eastAsia="Calibri" w:hAnsi="Calibri Light" w:cs="Calibri Light"/>
                <w:bCs/>
                <w:color w:val="231F20"/>
                <w:sz w:val="22"/>
                <w:szCs w:val="22"/>
              </w:rPr>
              <w:t xml:space="preserve"> of October to cover the issue of Unfamiliarity with Organisational policy and procedure and the inefficiencies that stem from that, I have also developed a poster to be put up in the break room to keep everyone familiar with the policies and procedures at Bounce Fitness. With both webinars I will meet back with everyone to gage the effectiveness of them.</w:t>
            </w:r>
          </w:p>
          <w:p w14:paraId="7E24C2BE" w14:textId="3D233814" w:rsidR="00701594" w:rsidRPr="00701594" w:rsidRDefault="00701594" w:rsidP="00BD4504">
            <w:pPr>
              <w:rPr>
                <w:rFonts w:ascii="Calibri Light" w:hAnsi="Calibri Light" w:cs="Calibri Light"/>
                <w:sz w:val="22"/>
                <w:szCs w:val="28"/>
              </w:rPr>
            </w:pPr>
            <w:r w:rsidRPr="00701594">
              <w:rPr>
                <w:rFonts w:ascii="Calibri Light" w:hAnsi="Calibri Light" w:cs="Calibri Light"/>
                <w:sz w:val="22"/>
                <w:szCs w:val="28"/>
              </w:rPr>
              <w:t>I believe these to webinars and the poster can really help the team reduce the amount and impact of issues and inefficiencies that may arise in the future.</w:t>
            </w:r>
          </w:p>
          <w:p w14:paraId="4E6E1EC1" w14:textId="77777777" w:rsidR="00701594" w:rsidRDefault="00701594" w:rsidP="00BD4504">
            <w:pPr>
              <w:rPr>
                <w:rFonts w:ascii="Calibri Light" w:hAnsi="Calibri Light" w:cs="Calibri Light"/>
                <w:sz w:val="22"/>
                <w:lang w:val="en-AU"/>
              </w:rPr>
            </w:pPr>
            <w:r>
              <w:rPr>
                <w:rFonts w:ascii="Calibri Light" w:hAnsi="Calibri Light" w:cs="Calibri Light"/>
                <w:sz w:val="22"/>
                <w:lang w:val="en-AU"/>
              </w:rPr>
              <w:t>If anyone has any question, please feel free to contact me.</w:t>
            </w:r>
          </w:p>
          <w:p w14:paraId="04C9DA5B" w14:textId="4A01ABA8" w:rsidR="00701594" w:rsidRDefault="00701594" w:rsidP="00BD4504">
            <w:pPr>
              <w:rPr>
                <w:rFonts w:ascii="Calibri Light" w:hAnsi="Calibri Light" w:cs="Calibri Light"/>
                <w:sz w:val="22"/>
                <w:lang w:val="en-AU"/>
              </w:rPr>
            </w:pPr>
          </w:p>
          <w:p w14:paraId="475015C4" w14:textId="77777777" w:rsidR="00701594" w:rsidRDefault="00701594" w:rsidP="00BD4504">
            <w:pPr>
              <w:rPr>
                <w:rFonts w:ascii="Calibri Light" w:hAnsi="Calibri Light" w:cs="Calibri Light"/>
                <w:sz w:val="22"/>
                <w:lang w:val="en-AU"/>
              </w:rPr>
            </w:pPr>
            <w:r>
              <w:rPr>
                <w:rFonts w:ascii="Calibri Light" w:hAnsi="Calibri Light" w:cs="Calibri Light"/>
                <w:sz w:val="22"/>
                <w:lang w:val="en-AU"/>
              </w:rPr>
              <w:t xml:space="preserve">Kind Regards, </w:t>
            </w:r>
          </w:p>
          <w:p w14:paraId="5C9E07C1" w14:textId="2A1A2026" w:rsidR="00701594" w:rsidRPr="00BD4504" w:rsidRDefault="00701594" w:rsidP="00BD4504">
            <w:pPr>
              <w:rPr>
                <w:rFonts w:ascii="Calibri Light" w:hAnsi="Calibri Light" w:cs="Calibri Light"/>
                <w:sz w:val="22"/>
                <w:lang w:val="en-AU"/>
              </w:rPr>
            </w:pPr>
            <w:r>
              <w:rPr>
                <w:rFonts w:ascii="Calibri Light" w:hAnsi="Calibri Light" w:cs="Calibri Light"/>
                <w:sz w:val="22"/>
                <w:lang w:val="en-AU"/>
              </w:rPr>
              <w:t>Andre Alexandrov</w:t>
            </w:r>
          </w:p>
        </w:tc>
      </w:tr>
    </w:tbl>
    <w:p w14:paraId="7910398D" w14:textId="77777777" w:rsidR="005074F5" w:rsidRPr="006B7C01" w:rsidRDefault="005074F5" w:rsidP="008F3177">
      <w:pPr>
        <w:rPr>
          <w:rFonts w:ascii="Calibri Light" w:hAnsi="Calibri Light" w:cs="Calibri Light"/>
          <w:i/>
          <w:iCs/>
          <w:color w:val="231F20"/>
          <w:szCs w:val="20"/>
        </w:rPr>
      </w:pPr>
    </w:p>
    <w:p w14:paraId="226D397F" w14:textId="77777777" w:rsidR="0037568A" w:rsidRPr="006B7C01" w:rsidRDefault="0037568A" w:rsidP="0037568A">
      <w:pPr>
        <w:rPr>
          <w:rFonts w:ascii="Calibri Light" w:eastAsia="Calibri" w:hAnsi="Calibri Light" w:cs="Calibri Light"/>
          <w:b/>
          <w:bCs/>
          <w:color w:val="231F20"/>
          <w:szCs w:val="20"/>
        </w:rPr>
        <w:sectPr w:rsidR="0037568A" w:rsidRPr="006B7C01" w:rsidSect="00D56EF4">
          <w:pgSz w:w="16838" w:h="11906" w:orient="landscape"/>
          <w:pgMar w:top="1440" w:right="1440" w:bottom="1440" w:left="1440" w:header="709" w:footer="709" w:gutter="0"/>
          <w:cols w:space="708"/>
          <w:titlePg/>
          <w:docGrid w:linePitch="360"/>
        </w:sectPr>
      </w:pPr>
    </w:p>
    <w:p w14:paraId="68852A3C" w14:textId="77777777" w:rsidR="0037568A" w:rsidRPr="006B7C01" w:rsidRDefault="0037568A" w:rsidP="0037568A">
      <w:pPr>
        <w:rPr>
          <w:rFonts w:ascii="Calibri Light" w:eastAsia="Calibri" w:hAnsi="Calibri Light" w:cs="Calibri Light"/>
          <w:bCs/>
          <w:color w:val="000000"/>
          <w:szCs w:val="20"/>
        </w:rPr>
      </w:pPr>
    </w:p>
    <w:p w14:paraId="2D07A1D8" w14:textId="3A0FC7BC" w:rsidR="00427028" w:rsidRDefault="0086506E" w:rsidP="00041823">
      <w:pPr>
        <w:rPr>
          <w:rFonts w:ascii="Calibri Light" w:hAnsi="Calibri Light" w:cs="Calibri Light"/>
          <w:b/>
          <w:bCs/>
          <w:szCs w:val="20"/>
        </w:rPr>
      </w:pPr>
      <w:r w:rsidRPr="006B7C01">
        <w:rPr>
          <w:rFonts w:ascii="Calibri Light" w:hAnsi="Calibri Light" w:cs="Calibri Light"/>
          <w:b/>
          <w:bCs/>
          <w:color w:val="231F20"/>
          <w:szCs w:val="20"/>
        </w:rPr>
        <w:t>Ta</w:t>
      </w:r>
      <w:r w:rsidR="00475B03" w:rsidRPr="006B7C01">
        <w:rPr>
          <w:rFonts w:ascii="Calibri Light" w:hAnsi="Calibri Light" w:cs="Calibri Light"/>
          <w:b/>
          <w:bCs/>
          <w:color w:val="231F20"/>
          <w:szCs w:val="20"/>
        </w:rPr>
        <w:t>sk 4.</w:t>
      </w:r>
      <w:r w:rsidR="008D4900" w:rsidRPr="006B7C01">
        <w:rPr>
          <w:rFonts w:ascii="Calibri Light" w:hAnsi="Calibri Light" w:cs="Calibri Light"/>
          <w:b/>
          <w:bCs/>
          <w:color w:val="231F20"/>
          <w:szCs w:val="20"/>
        </w:rPr>
        <w:t>2</w:t>
      </w:r>
      <w:r w:rsidR="00475B03" w:rsidRPr="006B7C01">
        <w:rPr>
          <w:rFonts w:ascii="Calibri Light" w:hAnsi="Calibri Light" w:cs="Calibri Light"/>
          <w:b/>
          <w:bCs/>
          <w:color w:val="231F20"/>
          <w:szCs w:val="20"/>
        </w:rPr>
        <w:t xml:space="preserve"> Identify &amp; </w:t>
      </w:r>
      <w:r w:rsidR="00E631B5" w:rsidRPr="006B7C01">
        <w:rPr>
          <w:rFonts w:ascii="Calibri Light" w:hAnsi="Calibri Light" w:cs="Calibri Light"/>
          <w:b/>
          <w:bCs/>
          <w:color w:val="231F20"/>
          <w:szCs w:val="20"/>
        </w:rPr>
        <w:t>address c</w:t>
      </w:r>
      <w:r w:rsidR="00475B03" w:rsidRPr="006B7C01">
        <w:rPr>
          <w:rFonts w:ascii="Calibri Light" w:hAnsi="Calibri Light" w:cs="Calibri Light"/>
          <w:b/>
          <w:bCs/>
          <w:color w:val="231F20"/>
          <w:szCs w:val="20"/>
        </w:rPr>
        <w:t xml:space="preserve">hallenges </w:t>
      </w:r>
    </w:p>
    <w:p w14:paraId="7CA5FD66" w14:textId="243F575F" w:rsidR="00264401" w:rsidRPr="006B7C01" w:rsidRDefault="00605062" w:rsidP="00D808C8">
      <w:pPr>
        <w:outlineLvl w:val="4"/>
        <w:rPr>
          <w:rFonts w:ascii="Calibri Light" w:hAnsi="Calibri Light" w:cs="Calibri Light"/>
          <w:b/>
          <w:bCs/>
          <w:szCs w:val="20"/>
        </w:rPr>
      </w:pPr>
      <w:r w:rsidRPr="006B7C01">
        <w:rPr>
          <w:rFonts w:ascii="Calibri Light" w:hAnsi="Calibri Light" w:cs="Calibri Light"/>
          <w:b/>
          <w:bCs/>
          <w:szCs w:val="20"/>
        </w:rPr>
        <w:t>‘</w:t>
      </w:r>
      <w:r w:rsidR="00554131" w:rsidRPr="006B7C01">
        <w:rPr>
          <w:rFonts w:ascii="Calibri Light" w:hAnsi="Calibri Light" w:cs="Calibri Light"/>
          <w:b/>
          <w:bCs/>
          <w:szCs w:val="20"/>
        </w:rPr>
        <w:t>Challenges</w:t>
      </w:r>
      <w:r w:rsidRPr="006B7C01">
        <w:rPr>
          <w:rFonts w:ascii="Calibri Light" w:hAnsi="Calibri Light" w:cs="Calibri Light"/>
          <w:b/>
          <w:bCs/>
          <w:szCs w:val="20"/>
        </w:rPr>
        <w:t>’</w:t>
      </w:r>
      <w:r w:rsidR="00554131" w:rsidRPr="006B7C01">
        <w:rPr>
          <w:rFonts w:ascii="Calibri Light" w:hAnsi="Calibri Light" w:cs="Calibri Light"/>
          <w:b/>
          <w:bCs/>
          <w:szCs w:val="20"/>
        </w:rPr>
        <w:t xml:space="preserve"> Case Studies</w:t>
      </w:r>
    </w:p>
    <w:p w14:paraId="1A18BC80" w14:textId="77777777" w:rsidR="002514B8" w:rsidRPr="006B7C01" w:rsidRDefault="002514B8" w:rsidP="00D808C8">
      <w:pPr>
        <w:outlineLvl w:val="4"/>
        <w:rPr>
          <w:rFonts w:ascii="Calibri Light" w:hAnsi="Calibri Light" w:cs="Calibri Light"/>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DD9F2FC"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E744723" w14:textId="283F7F91"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 xml:space="preserve">Team Challenges </w:t>
            </w:r>
          </w:p>
        </w:tc>
      </w:tr>
      <w:tr w:rsidR="004A2B5E" w:rsidRPr="006B7C01" w14:paraId="50F170E7" w14:textId="77777777" w:rsidTr="004A2B5E">
        <w:trPr>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2D4BB5B1"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As team lead, you’ve recently noticed that your team seems to be facing challenges with regards to their performance. You’ve conducted a discussion with each team member and upon collation of the discussion notes, you’ve noticed that there are common problems throughout the team. </w:t>
            </w:r>
          </w:p>
          <w:p w14:paraId="4C8622CA"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common problem is lack of communication; project updates are not being communicated and researched information are not being shared among the team. The other common problem is conflict in opinions and methods; your team members are unable to compromise with each other and just end up constantly disagreeing with each other.</w:t>
            </w:r>
          </w:p>
        </w:tc>
      </w:tr>
    </w:tbl>
    <w:p w14:paraId="59853FBC"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397D5B35"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67EAE5C3" w14:textId="2DF19720"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Task Challenges</w:t>
            </w:r>
          </w:p>
        </w:tc>
      </w:tr>
      <w:tr w:rsidR="004A2B5E" w:rsidRPr="006B7C01" w14:paraId="33DBBB9E" w14:textId="77777777" w:rsidTr="00FB5DBC">
        <w:trPr>
          <w:trHeight w:val="1411"/>
          <w:jc w:val="center"/>
        </w:trPr>
        <w:tc>
          <w:tcPr>
            <w:tcW w:w="5000" w:type="pct"/>
            <w:tcBorders>
              <w:top w:val="dashSmallGap" w:sz="4" w:space="0" w:color="DFDBED"/>
              <w:left w:val="dashSmallGap" w:sz="4" w:space="0" w:color="DFDBED"/>
              <w:bottom w:val="dashSmallGap" w:sz="4" w:space="0" w:color="DFDBED"/>
              <w:right w:val="dashSmallGap" w:sz="4" w:space="0" w:color="DFDBED"/>
            </w:tcBorders>
            <w:hideMark/>
          </w:tcPr>
          <w:p w14:paraId="1920D347"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You have noticed that each of your team members have been reporting project delays more often than usual. You have decided to check with each of your team members on what seems to be affecting their performance.</w:t>
            </w:r>
          </w:p>
          <w:p w14:paraId="1B560829"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After an individual check-up session with each of your team members, you’ve noticed that there seems to be common difficulties in performing tasks. </w:t>
            </w:r>
          </w:p>
          <w:p w14:paraId="4E83DDAB"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One of those difficulties is poor time management. Your team members are unable to plan their projects accordingly, causing frequent shifts in schedule. Another difficulty noted is the constant crashing of the applications used for projects, impacting quality and time for project output.</w:t>
            </w:r>
          </w:p>
        </w:tc>
      </w:tr>
    </w:tbl>
    <w:p w14:paraId="0FB975B7" w14:textId="77777777" w:rsidR="004A2B5E" w:rsidRPr="006B7C01" w:rsidRDefault="004A2B5E" w:rsidP="004A2B5E">
      <w:pPr>
        <w:rPr>
          <w:rFonts w:ascii="Calibri Light" w:hAnsi="Calibri Light" w:cs="Calibri Light"/>
          <w:color w:val="231F20"/>
          <w:szCs w:val="20"/>
        </w:rPr>
      </w:pPr>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016"/>
      </w:tblGrid>
      <w:tr w:rsidR="004A2B5E" w:rsidRPr="006B7C01" w14:paraId="7F538688" w14:textId="77777777" w:rsidTr="004A2B5E">
        <w:trPr>
          <w:trHeight w:val="67"/>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58E5B4BC" w14:textId="270DA875" w:rsidR="004A2B5E" w:rsidRPr="006B7C01" w:rsidRDefault="004A2B5E" w:rsidP="00FB5DBC">
            <w:pPr>
              <w:spacing w:before="120" w:after="120" w:line="276" w:lineRule="auto"/>
              <w:jc w:val="both"/>
              <w:rPr>
                <w:rFonts w:ascii="Calibri Light" w:eastAsia="Calibri" w:hAnsi="Calibri Light" w:cs="Calibri Light"/>
                <w:b/>
                <w:color w:val="FBE4D5"/>
                <w:szCs w:val="20"/>
              </w:rPr>
            </w:pPr>
            <w:r w:rsidRPr="006B7C01">
              <w:rPr>
                <w:rFonts w:ascii="Calibri Light" w:eastAsia="Calibri" w:hAnsi="Calibri Light" w:cs="Calibri Light"/>
                <w:b/>
                <w:color w:val="231F20"/>
                <w:szCs w:val="20"/>
              </w:rPr>
              <w:t>Individual Challenges</w:t>
            </w:r>
          </w:p>
        </w:tc>
      </w:tr>
      <w:tr w:rsidR="004A2B5E" w:rsidRPr="006B7C01" w14:paraId="7F674D02" w14:textId="77777777" w:rsidTr="004A2B5E">
        <w:trPr>
          <w:trHeight w:val="1198"/>
          <w:jc w:val="center"/>
        </w:trPr>
        <w:tc>
          <w:tcPr>
            <w:tcW w:w="5000" w:type="pct"/>
            <w:tcBorders>
              <w:top w:val="dashSmallGap" w:sz="4" w:space="0" w:color="DFDBED"/>
              <w:left w:val="dashSmallGap" w:sz="4" w:space="0" w:color="DFDBED"/>
              <w:bottom w:val="dashSmallGap" w:sz="4" w:space="0" w:color="DFDBED"/>
              <w:right w:val="dashSmallGap" w:sz="4" w:space="0" w:color="DFDBED"/>
            </w:tcBorders>
            <w:shd w:val="clear" w:color="auto" w:fill="auto"/>
            <w:hideMark/>
          </w:tcPr>
          <w:p w14:paraId="425D015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 xml:space="preserve">You’ve recently reviewed your team’s overall key performance indicators (KPIs) and noted that your team’s performance has not been meeting KPIs lately. You’ve checked up on each of your team members just to see how they’re doing for the week. </w:t>
            </w:r>
          </w:p>
          <w:p w14:paraId="050A7DFF"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Each team member has shared some difficulties that are personal in nature. One of your team members note that they have trouble fitting in the workplace, causing them to become withdrawn and not open to communication with others in the workplace.</w:t>
            </w:r>
          </w:p>
          <w:p w14:paraId="7E904300" w14:textId="77777777" w:rsidR="004A2B5E" w:rsidRPr="006B7C01" w:rsidRDefault="004A2B5E" w:rsidP="00FB5DBC">
            <w:pPr>
              <w:spacing w:before="120" w:after="120" w:line="276" w:lineRule="auto"/>
              <w:jc w:val="both"/>
              <w:rPr>
                <w:rFonts w:ascii="Calibri Light" w:eastAsia="Calibri" w:hAnsi="Calibri Light" w:cs="Calibri Light"/>
                <w:color w:val="231F20"/>
                <w:szCs w:val="20"/>
              </w:rPr>
            </w:pPr>
            <w:r w:rsidRPr="006B7C01">
              <w:rPr>
                <w:rFonts w:ascii="Calibri Light" w:eastAsia="Calibri" w:hAnsi="Calibri Light" w:cs="Calibri Light"/>
                <w:color w:val="231F20"/>
                <w:szCs w:val="20"/>
              </w:rPr>
              <w:t>Another concern your team member brings up is their lack of focus; they are easily distracted from their work, impacting their allocated time and their project output.</w:t>
            </w:r>
          </w:p>
        </w:tc>
      </w:tr>
    </w:tbl>
    <w:p w14:paraId="49CBDCF5" w14:textId="2CE87833" w:rsidR="002A1CBD" w:rsidRPr="006B7C01" w:rsidRDefault="002A1CBD" w:rsidP="00D808C8">
      <w:pPr>
        <w:outlineLvl w:val="4"/>
        <w:rPr>
          <w:rFonts w:ascii="Calibri Light" w:hAnsi="Calibri Light" w:cs="Calibri Light"/>
          <w:szCs w:val="20"/>
        </w:rPr>
      </w:pPr>
    </w:p>
    <w:p w14:paraId="6D580428" w14:textId="64A4653F" w:rsidR="002A1CBD" w:rsidRPr="006B7C01" w:rsidRDefault="002A1CBD" w:rsidP="00D808C8">
      <w:pPr>
        <w:outlineLvl w:val="4"/>
        <w:rPr>
          <w:rFonts w:ascii="Calibri Light" w:hAnsi="Calibri Light" w:cs="Calibri Light"/>
          <w:szCs w:val="20"/>
        </w:rPr>
      </w:pPr>
    </w:p>
    <w:p w14:paraId="3230B75C" w14:textId="77777777" w:rsidR="002A1CBD" w:rsidRPr="006B7C01" w:rsidRDefault="002A1CBD" w:rsidP="002A1CBD">
      <w:pPr>
        <w:rPr>
          <w:rFonts w:ascii="Calibri Light" w:eastAsia="Calibri" w:hAnsi="Calibri Light" w:cs="Calibri Light"/>
          <w:bCs/>
          <w:color w:val="000000"/>
          <w:szCs w:val="20"/>
        </w:rPr>
      </w:pPr>
    </w:p>
    <w:p w14:paraId="11F70384" w14:textId="77777777" w:rsidR="002A1CBD" w:rsidRPr="006B7C01" w:rsidRDefault="002A1CBD" w:rsidP="002A1CBD">
      <w:pPr>
        <w:rPr>
          <w:rFonts w:ascii="Calibri Light" w:eastAsia="Calibri" w:hAnsi="Calibri Light" w:cs="Calibri Light"/>
          <w:bCs/>
          <w:color w:val="000000"/>
          <w:szCs w:val="20"/>
        </w:rPr>
      </w:pPr>
      <w:r w:rsidRPr="006B7C01">
        <w:rPr>
          <w:rFonts w:ascii="Calibri Light" w:eastAsia="Calibri" w:hAnsi="Calibri Light" w:cs="Calibri Light"/>
          <w:bCs/>
          <w:color w:val="000000"/>
          <w:szCs w:val="20"/>
        </w:rPr>
        <w:br w:type="page"/>
      </w:r>
    </w:p>
    <w:p w14:paraId="0AA3A46F" w14:textId="77777777" w:rsidR="00CF458D" w:rsidRPr="006B7C01" w:rsidRDefault="00CF458D" w:rsidP="00D808C8">
      <w:pPr>
        <w:outlineLvl w:val="4"/>
        <w:rPr>
          <w:rFonts w:ascii="Calibri Light" w:hAnsi="Calibri Light" w:cs="Calibri Light"/>
          <w:szCs w:val="20"/>
        </w:rPr>
        <w:sectPr w:rsidR="00CF458D" w:rsidRPr="006B7C01" w:rsidSect="0037568A">
          <w:pgSz w:w="11906" w:h="16838"/>
          <w:pgMar w:top="1440" w:right="1440" w:bottom="1440" w:left="1440" w:header="709" w:footer="709" w:gutter="0"/>
          <w:cols w:space="708"/>
          <w:titlePg/>
          <w:docGrid w:linePitch="360"/>
        </w:sectPr>
      </w:pPr>
    </w:p>
    <w:p w14:paraId="11CCFF53" w14:textId="3979A45F" w:rsidR="002A1CBD" w:rsidRPr="006B7C01" w:rsidRDefault="002A1CBD" w:rsidP="00D808C8">
      <w:pPr>
        <w:outlineLvl w:val="4"/>
        <w:rPr>
          <w:rFonts w:ascii="Calibri Light" w:hAnsi="Calibri Light" w:cs="Calibri Light"/>
          <w:szCs w:val="20"/>
        </w:rPr>
      </w:pPr>
    </w:p>
    <w:p w14:paraId="4440EDF6" w14:textId="77777777" w:rsidR="00E51048" w:rsidRPr="006B7C01" w:rsidRDefault="00E51048" w:rsidP="00D808C8">
      <w:pPr>
        <w:outlineLvl w:val="4"/>
        <w:rPr>
          <w:rFonts w:ascii="Calibri Light" w:hAnsi="Calibri Light" w:cs="Calibri Light"/>
          <w:szCs w:val="20"/>
        </w:rPr>
      </w:pPr>
    </w:p>
    <w:p w14:paraId="05D5E03A" w14:textId="381BCF30" w:rsidR="00CF458D" w:rsidRPr="006B7C01" w:rsidRDefault="00545837" w:rsidP="00CF458D">
      <w:pPr>
        <w:outlineLvl w:val="5"/>
        <w:rPr>
          <w:rFonts w:ascii="Calibri Light" w:eastAsia="Calibri" w:hAnsi="Calibri Light" w:cs="Calibri Light"/>
          <w:b/>
          <w:color w:val="000000"/>
          <w:szCs w:val="20"/>
        </w:rPr>
      </w:pPr>
      <w:r>
        <w:rPr>
          <w:rFonts w:ascii="Calibri Light" w:eastAsia="Calibri" w:hAnsi="Calibri Light" w:cs="Calibri Light"/>
          <w:b/>
          <w:color w:val="000000"/>
          <w:szCs w:val="20"/>
        </w:rPr>
        <w:t xml:space="preserve">4.2 </w:t>
      </w:r>
      <w:r w:rsidR="00CF458D" w:rsidRPr="006B7C01">
        <w:rPr>
          <w:rFonts w:ascii="Calibri Light" w:eastAsia="Calibri" w:hAnsi="Calibri Light" w:cs="Calibri Light"/>
          <w:b/>
          <w:color w:val="000000"/>
          <w:szCs w:val="20"/>
        </w:rPr>
        <w:t xml:space="preserve">Workplace Challenges </w:t>
      </w:r>
      <w:r w:rsidR="00E72E5A">
        <w:rPr>
          <w:rFonts w:ascii="Calibri Light" w:eastAsia="Calibri" w:hAnsi="Calibri Light" w:cs="Calibri Light"/>
          <w:b/>
          <w:color w:val="000000"/>
          <w:szCs w:val="20"/>
        </w:rPr>
        <w:t>Action Plan</w:t>
      </w:r>
    </w:p>
    <w:tbl>
      <w:tblPr>
        <w:tblStyle w:val="TableGrid"/>
        <w:tblW w:w="9778"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59"/>
        <w:gridCol w:w="1511"/>
        <w:gridCol w:w="2218"/>
        <w:gridCol w:w="1511"/>
        <w:gridCol w:w="1879"/>
      </w:tblGrid>
      <w:tr w:rsidR="00E277A9" w:rsidRPr="006B7C01" w14:paraId="3071C415" w14:textId="77777777" w:rsidTr="00CC1012">
        <w:tc>
          <w:tcPr>
            <w:tcW w:w="2691" w:type="dxa"/>
            <w:shd w:val="clear" w:color="auto" w:fill="F2F2F2" w:themeFill="background1" w:themeFillShade="F2"/>
            <w:vAlign w:val="center"/>
          </w:tcPr>
          <w:p w14:paraId="7907CBE3"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Completed by</w:t>
            </w:r>
          </w:p>
        </w:tc>
        <w:tc>
          <w:tcPr>
            <w:tcW w:w="7087" w:type="dxa"/>
            <w:gridSpan w:val="4"/>
          </w:tcPr>
          <w:p w14:paraId="3B25B3DC" w14:textId="3CBDC1F6"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Andre Alexandrov</w:t>
            </w:r>
          </w:p>
        </w:tc>
      </w:tr>
      <w:tr w:rsidR="00E277A9" w:rsidRPr="006B7C01" w14:paraId="78315771" w14:textId="77777777" w:rsidTr="00CC1012">
        <w:tc>
          <w:tcPr>
            <w:tcW w:w="2691" w:type="dxa"/>
            <w:shd w:val="clear" w:color="auto" w:fill="F2F2F2" w:themeFill="background1" w:themeFillShade="F2"/>
            <w:vAlign w:val="center"/>
          </w:tcPr>
          <w:p w14:paraId="177C2635"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Workplace/Organisation</w:t>
            </w:r>
          </w:p>
        </w:tc>
        <w:tc>
          <w:tcPr>
            <w:tcW w:w="7087" w:type="dxa"/>
            <w:gridSpan w:val="4"/>
          </w:tcPr>
          <w:p w14:paraId="10D28B29" w14:textId="0816AAB8"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Bounce Fitness</w:t>
            </w:r>
          </w:p>
        </w:tc>
      </w:tr>
      <w:tr w:rsidR="00E277A9" w:rsidRPr="006B7C01" w14:paraId="36025888" w14:textId="77777777" w:rsidTr="00CC1012">
        <w:tc>
          <w:tcPr>
            <w:tcW w:w="2691" w:type="dxa"/>
            <w:shd w:val="clear" w:color="auto" w:fill="F2F2F2" w:themeFill="background1" w:themeFillShade="F2"/>
            <w:vAlign w:val="center"/>
          </w:tcPr>
          <w:p w14:paraId="17F4890F"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Date Completed</w:t>
            </w:r>
          </w:p>
        </w:tc>
        <w:tc>
          <w:tcPr>
            <w:tcW w:w="7087" w:type="dxa"/>
            <w:gridSpan w:val="4"/>
          </w:tcPr>
          <w:p w14:paraId="1B3AB36F" w14:textId="18837B93"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10/10/2023</w:t>
            </w:r>
          </w:p>
        </w:tc>
      </w:tr>
      <w:tr w:rsidR="00E277A9" w:rsidRPr="006B7C01" w14:paraId="19B2580D" w14:textId="77777777" w:rsidTr="00CC1012">
        <w:tc>
          <w:tcPr>
            <w:tcW w:w="2691" w:type="dxa"/>
            <w:shd w:val="clear" w:color="auto" w:fill="F2F2F2" w:themeFill="background1" w:themeFillShade="F2"/>
            <w:vAlign w:val="center"/>
          </w:tcPr>
          <w:p w14:paraId="130B1D85" w14:textId="77777777" w:rsidR="00E277A9" w:rsidRPr="00EB198F" w:rsidRDefault="00E277A9" w:rsidP="00E277A9">
            <w:pPr>
              <w:spacing w:after="120" w:line="276" w:lineRule="auto"/>
              <w:rPr>
                <w:rFonts w:asciiTheme="majorHAnsi" w:hAnsiTheme="majorHAnsi" w:cstheme="majorHAnsi"/>
                <w:b/>
                <w:bCs/>
                <w:szCs w:val="20"/>
              </w:rPr>
            </w:pPr>
            <w:r w:rsidRPr="00EB198F">
              <w:rPr>
                <w:rFonts w:asciiTheme="majorHAnsi" w:hAnsiTheme="majorHAnsi" w:cstheme="majorHAnsi"/>
                <w:b/>
                <w:bCs/>
                <w:szCs w:val="20"/>
              </w:rPr>
              <w:t xml:space="preserve">Title of Case Study </w:t>
            </w:r>
          </w:p>
        </w:tc>
        <w:tc>
          <w:tcPr>
            <w:tcW w:w="7087" w:type="dxa"/>
            <w:gridSpan w:val="4"/>
          </w:tcPr>
          <w:p w14:paraId="2C782F11" w14:textId="42336F82" w:rsidR="00E277A9" w:rsidRPr="00EB198F" w:rsidRDefault="00E277A9" w:rsidP="00E277A9">
            <w:pPr>
              <w:rPr>
                <w:rFonts w:asciiTheme="majorHAnsi" w:eastAsia="Calibri" w:hAnsiTheme="majorHAnsi" w:cstheme="majorHAnsi"/>
                <w:bCs/>
                <w:szCs w:val="20"/>
              </w:rPr>
            </w:pPr>
            <w:r w:rsidRPr="00EB198F">
              <w:rPr>
                <w:rFonts w:asciiTheme="majorHAnsi" w:eastAsia="Calibri" w:hAnsiTheme="majorHAnsi" w:cstheme="majorHAnsi"/>
                <w:bCs/>
                <w:szCs w:val="20"/>
              </w:rPr>
              <w:t>Communication Challenges</w:t>
            </w:r>
          </w:p>
        </w:tc>
      </w:tr>
      <w:tr w:rsidR="00E277A9" w:rsidRPr="006B7C01" w14:paraId="0856DF77" w14:textId="77777777" w:rsidTr="00CC1012">
        <w:trPr>
          <w:trHeight w:val="720"/>
        </w:trPr>
        <w:tc>
          <w:tcPr>
            <w:tcW w:w="2691" w:type="dxa"/>
            <w:shd w:val="clear" w:color="auto" w:fill="F2F2F2" w:themeFill="background1" w:themeFillShade="F2"/>
          </w:tcPr>
          <w:p w14:paraId="69E89907" w14:textId="77777777" w:rsidR="00E277A9" w:rsidRPr="00EB198F" w:rsidRDefault="00E277A9" w:rsidP="00E277A9">
            <w:pPr>
              <w:spacing w:after="120" w:line="276" w:lineRule="auto"/>
              <w:jc w:val="both"/>
              <w:rPr>
                <w:rFonts w:asciiTheme="majorHAnsi" w:eastAsia="Calibri" w:hAnsiTheme="majorHAnsi" w:cstheme="majorHAnsi"/>
                <w:bCs/>
                <w:szCs w:val="20"/>
              </w:rPr>
            </w:pPr>
            <w:r w:rsidRPr="00EB198F">
              <w:rPr>
                <w:rFonts w:asciiTheme="majorHAnsi" w:hAnsiTheme="majorHAnsi" w:cstheme="majorHAnsi"/>
                <w:b/>
                <w:bCs/>
                <w:szCs w:val="20"/>
              </w:rPr>
              <w:t>Workplace Challenge to Address</w:t>
            </w:r>
          </w:p>
        </w:tc>
        <w:tc>
          <w:tcPr>
            <w:tcW w:w="7087" w:type="dxa"/>
            <w:gridSpan w:val="4"/>
          </w:tcPr>
          <w:p w14:paraId="1B438520" w14:textId="333B7A5C" w:rsidR="00E277A9" w:rsidRPr="00EB198F" w:rsidRDefault="00E277A9" w:rsidP="00E277A9">
            <w:pPr>
              <w:jc w:val="both"/>
              <w:rPr>
                <w:rFonts w:asciiTheme="majorHAnsi" w:eastAsia="Calibri" w:hAnsiTheme="majorHAnsi" w:cstheme="majorHAnsi"/>
                <w:bCs/>
                <w:szCs w:val="20"/>
              </w:rPr>
            </w:pPr>
            <w:r w:rsidRPr="00EB198F">
              <w:rPr>
                <w:rFonts w:asciiTheme="majorHAnsi" w:eastAsia="Calibri" w:hAnsiTheme="majorHAnsi" w:cstheme="majorHAnsi"/>
                <w:bCs/>
                <w:szCs w:val="20"/>
              </w:rPr>
              <w:t>Lack of communication</w:t>
            </w:r>
          </w:p>
        </w:tc>
      </w:tr>
      <w:tr w:rsidR="00E277A9" w:rsidRPr="006B7C01" w14:paraId="33FDD5AD" w14:textId="77777777" w:rsidTr="00CC1012">
        <w:trPr>
          <w:trHeight w:val="720"/>
        </w:trPr>
        <w:tc>
          <w:tcPr>
            <w:tcW w:w="2691" w:type="dxa"/>
            <w:shd w:val="clear" w:color="auto" w:fill="F2F2F2" w:themeFill="background1" w:themeFillShade="F2"/>
          </w:tcPr>
          <w:p w14:paraId="07C78C9C" w14:textId="77777777" w:rsidR="00E277A9" w:rsidRPr="00EB198F" w:rsidRDefault="00E277A9" w:rsidP="00E277A9">
            <w:pPr>
              <w:spacing w:after="120" w:line="276" w:lineRule="auto"/>
              <w:jc w:val="both"/>
              <w:rPr>
                <w:rFonts w:asciiTheme="majorHAnsi" w:hAnsiTheme="majorHAnsi" w:cstheme="majorHAnsi"/>
                <w:b/>
                <w:bCs/>
                <w:szCs w:val="20"/>
              </w:rPr>
            </w:pPr>
            <w:r w:rsidRPr="00EB198F">
              <w:rPr>
                <w:rFonts w:asciiTheme="majorHAnsi" w:hAnsiTheme="majorHAnsi" w:cstheme="majorHAnsi"/>
                <w:b/>
                <w:bCs/>
                <w:szCs w:val="20"/>
              </w:rPr>
              <w:t>Bounce Fitness Policy and Procedure</w:t>
            </w:r>
          </w:p>
        </w:tc>
        <w:tc>
          <w:tcPr>
            <w:tcW w:w="7087" w:type="dxa"/>
            <w:gridSpan w:val="4"/>
          </w:tcPr>
          <w:p w14:paraId="0D69EEE1" w14:textId="34695A6E" w:rsidR="00E277A9" w:rsidRPr="00EB198F" w:rsidRDefault="00E277A9" w:rsidP="00E277A9">
            <w:pPr>
              <w:spacing w:after="120" w:line="276" w:lineRule="auto"/>
              <w:jc w:val="both"/>
              <w:rPr>
                <w:rFonts w:asciiTheme="majorHAnsi" w:eastAsia="Calibri" w:hAnsiTheme="majorHAnsi" w:cstheme="majorHAnsi"/>
                <w:bCs/>
                <w:szCs w:val="20"/>
              </w:rPr>
            </w:pPr>
            <w:r w:rsidRPr="00EB198F">
              <w:rPr>
                <w:rFonts w:asciiTheme="majorHAnsi" w:eastAsia="Calibri" w:hAnsiTheme="majorHAnsi" w:cstheme="majorHAnsi"/>
                <w:bCs/>
                <w:szCs w:val="20"/>
              </w:rPr>
              <w:t>Communication Policy</w:t>
            </w:r>
          </w:p>
        </w:tc>
      </w:tr>
      <w:tr w:rsidR="00E277A9" w:rsidRPr="006B7C01" w14:paraId="6A825A72" w14:textId="77777777" w:rsidTr="00CC1012">
        <w:trPr>
          <w:trHeight w:val="720"/>
        </w:trPr>
        <w:tc>
          <w:tcPr>
            <w:tcW w:w="2691" w:type="dxa"/>
            <w:shd w:val="clear" w:color="auto" w:fill="F2F2F2" w:themeFill="background1" w:themeFillShade="F2"/>
          </w:tcPr>
          <w:p w14:paraId="2BFB2092" w14:textId="42215052" w:rsidR="00E277A9" w:rsidRPr="00EB198F" w:rsidRDefault="00E277A9" w:rsidP="00E277A9">
            <w:pPr>
              <w:spacing w:after="120" w:line="276" w:lineRule="auto"/>
              <w:jc w:val="both"/>
              <w:rPr>
                <w:rFonts w:asciiTheme="majorHAnsi" w:hAnsiTheme="majorHAnsi" w:cstheme="majorHAnsi"/>
                <w:b/>
                <w:bCs/>
                <w:szCs w:val="20"/>
              </w:rPr>
            </w:pPr>
            <w:r w:rsidRPr="00EB198F">
              <w:rPr>
                <w:rFonts w:asciiTheme="majorHAnsi" w:hAnsiTheme="majorHAnsi" w:cstheme="majorHAnsi"/>
                <w:b/>
                <w:bCs/>
                <w:szCs w:val="20"/>
              </w:rPr>
              <w:t>Requirement of Policy and Procedure relevant to case study chosen.</w:t>
            </w:r>
          </w:p>
        </w:tc>
        <w:tc>
          <w:tcPr>
            <w:tcW w:w="7087" w:type="dxa"/>
            <w:gridSpan w:val="4"/>
          </w:tcPr>
          <w:p w14:paraId="34DE5ADD" w14:textId="77777777" w:rsidR="00CC1012" w:rsidRDefault="00CC1012" w:rsidP="00CC1012">
            <w:pPr>
              <w:jc w:val="both"/>
              <w:rPr>
                <w:rFonts w:asciiTheme="majorHAnsi" w:eastAsia="Calibri" w:hAnsiTheme="majorHAnsi" w:cstheme="majorHAnsi"/>
                <w:bCs/>
                <w:szCs w:val="20"/>
              </w:rPr>
            </w:pPr>
            <w:r w:rsidRPr="00CC1012">
              <w:rPr>
                <w:rFonts w:asciiTheme="majorHAnsi" w:eastAsia="Calibri" w:hAnsiTheme="majorHAnsi" w:cstheme="majorHAnsi"/>
                <w:bCs/>
                <w:szCs w:val="20"/>
              </w:rPr>
              <w:t>Failure to Disperse</w:t>
            </w:r>
            <w:r>
              <w:rPr>
                <w:rFonts w:asciiTheme="majorHAnsi" w:eastAsia="Calibri" w:hAnsiTheme="majorHAnsi" w:cstheme="majorHAnsi"/>
                <w:bCs/>
                <w:szCs w:val="20"/>
              </w:rPr>
              <w:t xml:space="preserve"> </w:t>
            </w:r>
            <w:r w:rsidRPr="00CC1012">
              <w:rPr>
                <w:rFonts w:asciiTheme="majorHAnsi" w:eastAsia="Calibri" w:hAnsiTheme="majorHAnsi" w:cstheme="majorHAnsi"/>
                <w:bCs/>
                <w:szCs w:val="20"/>
              </w:rPr>
              <w:t>Information</w:t>
            </w:r>
            <w:r w:rsidR="00814919">
              <w:rPr>
                <w:rFonts w:asciiTheme="majorHAnsi" w:eastAsia="Calibri" w:hAnsiTheme="majorHAnsi" w:cstheme="majorHAnsi"/>
                <w:bCs/>
                <w:szCs w:val="20"/>
              </w:rPr>
              <w:t>:</w:t>
            </w:r>
          </w:p>
          <w:p w14:paraId="72408349" w14:textId="77777777" w:rsidR="00814919" w:rsidRDefault="00814919" w:rsidP="00814919">
            <w:pPr>
              <w:pStyle w:val="ListParagraph"/>
              <w:numPr>
                <w:ilvl w:val="0"/>
                <w:numId w:val="31"/>
              </w:numPr>
              <w:jc w:val="both"/>
              <w:rPr>
                <w:rFonts w:asciiTheme="majorHAnsi" w:eastAsia="Calibri" w:hAnsiTheme="majorHAnsi" w:cstheme="majorHAnsi"/>
                <w:bCs/>
                <w:szCs w:val="20"/>
              </w:rPr>
            </w:pPr>
            <w:r w:rsidRPr="00814919">
              <w:rPr>
                <w:rFonts w:asciiTheme="majorHAnsi" w:eastAsia="Calibri" w:hAnsiTheme="majorHAnsi" w:cstheme="majorHAnsi"/>
                <w:bCs/>
                <w:szCs w:val="20"/>
              </w:rPr>
              <w:t>Standardise the approach or method for dispersing a specific type</w:t>
            </w:r>
            <w:r>
              <w:rPr>
                <w:rFonts w:asciiTheme="majorHAnsi" w:eastAsia="Calibri" w:hAnsiTheme="majorHAnsi" w:cstheme="majorHAnsi"/>
                <w:bCs/>
                <w:szCs w:val="20"/>
              </w:rPr>
              <w:t xml:space="preserve"> </w:t>
            </w:r>
            <w:r w:rsidRPr="00814919">
              <w:rPr>
                <w:rFonts w:asciiTheme="majorHAnsi" w:eastAsia="Calibri" w:hAnsiTheme="majorHAnsi" w:cstheme="majorHAnsi"/>
                <w:bCs/>
                <w:szCs w:val="20"/>
              </w:rPr>
              <w:t>of communication</w:t>
            </w:r>
          </w:p>
          <w:p w14:paraId="187E2141" w14:textId="5EE270BD" w:rsidR="00814919" w:rsidRPr="00814919" w:rsidRDefault="00814919" w:rsidP="00814919">
            <w:pPr>
              <w:pStyle w:val="ListParagraph"/>
              <w:numPr>
                <w:ilvl w:val="0"/>
                <w:numId w:val="31"/>
              </w:numPr>
              <w:jc w:val="both"/>
              <w:rPr>
                <w:rFonts w:asciiTheme="majorHAnsi" w:eastAsia="Calibri" w:hAnsiTheme="majorHAnsi" w:cstheme="majorHAnsi"/>
                <w:bCs/>
                <w:szCs w:val="20"/>
              </w:rPr>
            </w:pPr>
            <w:r w:rsidRPr="00814919">
              <w:rPr>
                <w:rFonts w:asciiTheme="majorHAnsi" w:eastAsia="Calibri" w:hAnsiTheme="majorHAnsi" w:cstheme="majorHAnsi"/>
                <w:bCs/>
                <w:szCs w:val="20"/>
              </w:rPr>
              <w:t>Determine which communication channels work best with the</w:t>
            </w:r>
            <w:r>
              <w:rPr>
                <w:rFonts w:asciiTheme="majorHAnsi" w:eastAsia="Calibri" w:hAnsiTheme="majorHAnsi" w:cstheme="majorHAnsi"/>
                <w:bCs/>
                <w:szCs w:val="20"/>
              </w:rPr>
              <w:t xml:space="preserve"> </w:t>
            </w:r>
            <w:r w:rsidRPr="00814919">
              <w:rPr>
                <w:rFonts w:asciiTheme="majorHAnsi" w:eastAsia="Calibri" w:hAnsiTheme="majorHAnsi" w:cstheme="majorHAnsi"/>
                <w:bCs/>
                <w:szCs w:val="20"/>
              </w:rPr>
              <w:t>approach</w:t>
            </w:r>
          </w:p>
          <w:p w14:paraId="5C1D48E5" w14:textId="0676813D" w:rsidR="00814919" w:rsidRPr="00814919" w:rsidRDefault="00814919" w:rsidP="00814919">
            <w:pPr>
              <w:pStyle w:val="ListParagraph"/>
              <w:numPr>
                <w:ilvl w:val="0"/>
                <w:numId w:val="31"/>
              </w:numPr>
              <w:jc w:val="both"/>
              <w:rPr>
                <w:rFonts w:asciiTheme="majorHAnsi" w:eastAsia="Calibri" w:hAnsiTheme="majorHAnsi" w:cstheme="majorHAnsi"/>
                <w:bCs/>
                <w:szCs w:val="20"/>
              </w:rPr>
            </w:pPr>
            <w:r w:rsidRPr="00814919">
              <w:rPr>
                <w:rFonts w:asciiTheme="majorHAnsi" w:eastAsia="Calibri" w:hAnsiTheme="majorHAnsi" w:cstheme="majorHAnsi"/>
                <w:bCs/>
                <w:szCs w:val="20"/>
              </w:rPr>
              <w:t>Ensure that each information is clear, concise, and complete to</w:t>
            </w:r>
            <w:r>
              <w:rPr>
                <w:rFonts w:asciiTheme="majorHAnsi" w:eastAsia="Calibri" w:hAnsiTheme="majorHAnsi" w:cstheme="majorHAnsi"/>
                <w:bCs/>
                <w:szCs w:val="20"/>
              </w:rPr>
              <w:t xml:space="preserve"> </w:t>
            </w:r>
            <w:r w:rsidRPr="00814919">
              <w:rPr>
                <w:rFonts w:asciiTheme="majorHAnsi" w:eastAsia="Calibri" w:hAnsiTheme="majorHAnsi" w:cstheme="majorHAnsi"/>
                <w:bCs/>
                <w:szCs w:val="20"/>
              </w:rPr>
              <w:t>avoid misinterpretation</w:t>
            </w:r>
          </w:p>
        </w:tc>
      </w:tr>
      <w:tr w:rsidR="00AE0B86" w:rsidRPr="006B7C01" w14:paraId="249CA4A7" w14:textId="77777777" w:rsidTr="00CC1012">
        <w:tc>
          <w:tcPr>
            <w:tcW w:w="2691" w:type="dxa"/>
            <w:shd w:val="clear" w:color="auto" w:fill="F2F2F2" w:themeFill="background1" w:themeFillShade="F2"/>
            <w:vAlign w:val="center"/>
          </w:tcPr>
          <w:p w14:paraId="25D4BEC7" w14:textId="77777777"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Action Item</w:t>
            </w:r>
          </w:p>
        </w:tc>
        <w:tc>
          <w:tcPr>
            <w:tcW w:w="1396" w:type="dxa"/>
            <w:shd w:val="clear" w:color="auto" w:fill="F2F2F2" w:themeFill="background1" w:themeFillShade="F2"/>
            <w:vAlign w:val="center"/>
          </w:tcPr>
          <w:p w14:paraId="6DA79954" w14:textId="77777777"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 xml:space="preserve">Planned Date of Implementation </w:t>
            </w:r>
          </w:p>
        </w:tc>
        <w:tc>
          <w:tcPr>
            <w:tcW w:w="2248" w:type="dxa"/>
            <w:shd w:val="clear" w:color="auto" w:fill="F2F2F2" w:themeFill="background1" w:themeFillShade="F2"/>
            <w:vAlign w:val="center"/>
          </w:tcPr>
          <w:p w14:paraId="395599D6" w14:textId="3C5F5CAB" w:rsidR="00AE0B86" w:rsidRPr="00EB198F" w:rsidRDefault="00AE0B86"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 xml:space="preserve">Expected Outcome </w:t>
            </w:r>
          </w:p>
        </w:tc>
        <w:tc>
          <w:tcPr>
            <w:tcW w:w="1511" w:type="dxa"/>
            <w:shd w:val="clear" w:color="auto" w:fill="F2F2F2" w:themeFill="background1" w:themeFillShade="F2"/>
            <w:vAlign w:val="center"/>
          </w:tcPr>
          <w:p w14:paraId="23FB7305" w14:textId="120A14C3" w:rsidR="00AE0B86" w:rsidRPr="00EB198F" w:rsidRDefault="00C5645F"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Implementation date</w:t>
            </w:r>
          </w:p>
        </w:tc>
        <w:tc>
          <w:tcPr>
            <w:tcW w:w="1932" w:type="dxa"/>
            <w:shd w:val="clear" w:color="auto" w:fill="F2F2F2" w:themeFill="background1" w:themeFillShade="F2"/>
            <w:vAlign w:val="center"/>
          </w:tcPr>
          <w:p w14:paraId="00785D37" w14:textId="0DC16471" w:rsidR="00AE0B86" w:rsidRPr="00EB198F" w:rsidRDefault="00C5645F" w:rsidP="00FB5DBC">
            <w:pPr>
              <w:spacing w:after="120" w:line="276" w:lineRule="auto"/>
              <w:jc w:val="center"/>
              <w:rPr>
                <w:rFonts w:asciiTheme="majorHAnsi" w:hAnsiTheme="majorHAnsi" w:cstheme="majorHAnsi"/>
                <w:b/>
                <w:bCs/>
                <w:szCs w:val="20"/>
              </w:rPr>
            </w:pPr>
            <w:r w:rsidRPr="00EB198F">
              <w:rPr>
                <w:rFonts w:asciiTheme="majorHAnsi" w:hAnsiTheme="majorHAnsi" w:cstheme="majorHAnsi"/>
                <w:b/>
                <w:bCs/>
                <w:szCs w:val="20"/>
              </w:rPr>
              <w:t>Follow up date to check outcome</w:t>
            </w:r>
            <w:r w:rsidR="006468DA" w:rsidRPr="00EB198F">
              <w:rPr>
                <w:rFonts w:asciiTheme="majorHAnsi" w:hAnsiTheme="majorHAnsi" w:cstheme="majorHAnsi"/>
                <w:b/>
                <w:bCs/>
                <w:szCs w:val="20"/>
              </w:rPr>
              <w:t xml:space="preserve"> </w:t>
            </w:r>
          </w:p>
        </w:tc>
      </w:tr>
      <w:tr w:rsidR="00E277A9" w:rsidRPr="006B7C01" w14:paraId="64881D66" w14:textId="77777777" w:rsidTr="00CC1012">
        <w:trPr>
          <w:trHeight w:val="1056"/>
        </w:trPr>
        <w:tc>
          <w:tcPr>
            <w:tcW w:w="2691" w:type="dxa"/>
          </w:tcPr>
          <w:p w14:paraId="72840966" w14:textId="1D4F3711" w:rsidR="00E277A9" w:rsidRDefault="00EB198F" w:rsidP="00EB198F">
            <w:pPr>
              <w:pStyle w:val="BodyTextItalic"/>
              <w:rPr>
                <w:rFonts w:asciiTheme="majorHAnsi" w:hAnsiTheme="majorHAnsi" w:cstheme="majorHAnsi"/>
              </w:rPr>
            </w:pPr>
            <w:r w:rsidRPr="00EB198F">
              <w:rPr>
                <w:rFonts w:asciiTheme="majorHAnsi" w:hAnsiTheme="majorHAnsi" w:cstheme="majorHAnsi"/>
              </w:rPr>
              <w:t xml:space="preserve">Create a standard way to share researched information </w:t>
            </w:r>
            <w:r>
              <w:rPr>
                <w:rFonts w:asciiTheme="majorHAnsi" w:hAnsiTheme="majorHAnsi" w:cstheme="majorHAnsi"/>
              </w:rPr>
              <w:t>and completed documents, have everything stored in a centralised location for everyone to pull from</w:t>
            </w:r>
            <w:r w:rsidR="00CC1012">
              <w:rPr>
                <w:rFonts w:asciiTheme="majorHAnsi" w:hAnsiTheme="majorHAnsi" w:cstheme="majorHAnsi"/>
              </w:rPr>
              <w:t xml:space="preserve"> such as SharePoint</w:t>
            </w:r>
            <w:r>
              <w:rPr>
                <w:rFonts w:asciiTheme="majorHAnsi" w:hAnsiTheme="majorHAnsi" w:cstheme="majorHAnsi"/>
              </w:rPr>
              <w:t>. Create documentation for the implementation.</w:t>
            </w:r>
          </w:p>
          <w:p w14:paraId="4498D416" w14:textId="77777777" w:rsidR="00EB198F" w:rsidRDefault="00EB198F" w:rsidP="00EB198F">
            <w:pPr>
              <w:pStyle w:val="BodyTextItalic"/>
              <w:rPr>
                <w:rFonts w:asciiTheme="majorHAnsi" w:hAnsiTheme="majorHAnsi" w:cstheme="majorHAnsi"/>
              </w:rPr>
            </w:pPr>
          </w:p>
          <w:p w14:paraId="286571D0" w14:textId="7149AF5F" w:rsidR="00EB198F" w:rsidRPr="00EB198F" w:rsidRDefault="00EB198F" w:rsidP="00EB198F">
            <w:pPr>
              <w:pStyle w:val="BodyTextItalic"/>
              <w:rPr>
                <w:rFonts w:asciiTheme="majorHAnsi" w:hAnsiTheme="majorHAnsi" w:cstheme="majorHAnsi"/>
              </w:rPr>
            </w:pPr>
            <w:r>
              <w:rPr>
                <w:rFonts w:asciiTheme="majorHAnsi" w:hAnsiTheme="majorHAnsi" w:cstheme="majorHAnsi"/>
              </w:rPr>
              <w:t>Create standard methods for researching and completing documents, use open-source methods that are in common use in the work force.</w:t>
            </w:r>
          </w:p>
        </w:tc>
        <w:tc>
          <w:tcPr>
            <w:tcW w:w="1396" w:type="dxa"/>
            <w:shd w:val="clear" w:color="auto" w:fill="auto"/>
          </w:tcPr>
          <w:p w14:paraId="56CC010E" w14:textId="6983975A" w:rsidR="00E277A9" w:rsidRPr="00EB198F" w:rsidRDefault="00E277A9" w:rsidP="00E277A9">
            <w:pPr>
              <w:spacing w:after="120"/>
              <w:jc w:val="both"/>
              <w:rPr>
                <w:rFonts w:asciiTheme="majorHAnsi" w:hAnsiTheme="majorHAnsi" w:cstheme="majorHAnsi"/>
                <w:szCs w:val="20"/>
              </w:rPr>
            </w:pPr>
            <w:r w:rsidRPr="00EB198F">
              <w:rPr>
                <w:rFonts w:asciiTheme="majorHAnsi" w:hAnsiTheme="majorHAnsi" w:cstheme="majorHAnsi"/>
                <w:szCs w:val="20"/>
              </w:rPr>
              <w:t>2</w:t>
            </w:r>
            <w:r w:rsidR="00A20A96">
              <w:rPr>
                <w:rFonts w:asciiTheme="majorHAnsi" w:hAnsiTheme="majorHAnsi" w:cstheme="majorHAnsi"/>
                <w:szCs w:val="20"/>
              </w:rPr>
              <w:t>30</w:t>
            </w:r>
            <w:r w:rsidRPr="00EB198F">
              <w:rPr>
                <w:rFonts w:asciiTheme="majorHAnsi" w:hAnsiTheme="majorHAnsi" w:cstheme="majorHAnsi"/>
                <w:szCs w:val="20"/>
              </w:rPr>
              <w:t>/10/2023</w:t>
            </w:r>
          </w:p>
        </w:tc>
        <w:tc>
          <w:tcPr>
            <w:tcW w:w="2248" w:type="dxa"/>
            <w:shd w:val="clear" w:color="auto" w:fill="auto"/>
          </w:tcPr>
          <w:p w14:paraId="3BABAC46" w14:textId="77777777" w:rsidR="00E277A9" w:rsidRDefault="00CC1012" w:rsidP="00CC1012">
            <w:pPr>
              <w:rPr>
                <w:rFonts w:asciiTheme="majorHAnsi" w:hAnsiTheme="majorHAnsi" w:cstheme="majorHAnsi"/>
              </w:rPr>
            </w:pPr>
            <w:r w:rsidRPr="00CC1012">
              <w:rPr>
                <w:rFonts w:asciiTheme="majorHAnsi" w:hAnsiTheme="majorHAnsi" w:cstheme="majorHAnsi"/>
              </w:rPr>
              <w:t xml:space="preserve">The expected outcome is for everyone to </w:t>
            </w:r>
            <w:r>
              <w:rPr>
                <w:rFonts w:asciiTheme="majorHAnsi" w:hAnsiTheme="majorHAnsi" w:cstheme="majorHAnsi"/>
              </w:rPr>
              <w:t>start using the standard process of sharing information and to be fully trained on its usage</w:t>
            </w:r>
          </w:p>
          <w:p w14:paraId="51ED9D0C" w14:textId="77777777" w:rsidR="00CC1012" w:rsidRDefault="00CC1012" w:rsidP="00CC1012">
            <w:pPr>
              <w:rPr>
                <w:rFonts w:asciiTheme="majorHAnsi" w:hAnsiTheme="majorHAnsi" w:cstheme="majorHAnsi"/>
              </w:rPr>
            </w:pPr>
          </w:p>
          <w:p w14:paraId="2AD14918" w14:textId="0527A715" w:rsidR="00CC1012" w:rsidRPr="00CC1012" w:rsidRDefault="00CC1012" w:rsidP="00CC1012">
            <w:pPr>
              <w:rPr>
                <w:rFonts w:asciiTheme="majorHAnsi" w:hAnsiTheme="majorHAnsi" w:cstheme="majorHAnsi"/>
              </w:rPr>
            </w:pPr>
            <w:r>
              <w:rPr>
                <w:rFonts w:asciiTheme="majorHAnsi" w:hAnsiTheme="majorHAnsi" w:cstheme="majorHAnsi"/>
              </w:rPr>
              <w:t>The expected goa</w:t>
            </w:r>
            <w:r w:rsidR="00FD5859">
              <w:rPr>
                <w:rFonts w:asciiTheme="majorHAnsi" w:hAnsiTheme="majorHAnsi" w:cstheme="majorHAnsi"/>
              </w:rPr>
              <w:t>l</w:t>
            </w:r>
            <w:r>
              <w:rPr>
                <w:rFonts w:asciiTheme="majorHAnsi" w:hAnsiTheme="majorHAnsi" w:cstheme="majorHAnsi"/>
              </w:rPr>
              <w:t xml:space="preserve"> is for everyone to have working knowledge of research method developed/chosen.</w:t>
            </w:r>
          </w:p>
        </w:tc>
        <w:tc>
          <w:tcPr>
            <w:tcW w:w="1511" w:type="dxa"/>
            <w:shd w:val="clear" w:color="auto" w:fill="auto"/>
          </w:tcPr>
          <w:p w14:paraId="39EDF8C2" w14:textId="53017CB6" w:rsidR="00E277A9" w:rsidRPr="00EB198F" w:rsidRDefault="00A20A96" w:rsidP="00E277A9">
            <w:pPr>
              <w:jc w:val="both"/>
              <w:rPr>
                <w:rFonts w:asciiTheme="majorHAnsi" w:hAnsiTheme="majorHAnsi" w:cstheme="majorHAnsi"/>
                <w:szCs w:val="20"/>
              </w:rPr>
            </w:pPr>
            <w:r>
              <w:rPr>
                <w:rFonts w:asciiTheme="majorHAnsi" w:hAnsiTheme="majorHAnsi" w:cstheme="majorHAnsi"/>
                <w:szCs w:val="20"/>
              </w:rPr>
              <w:t>30</w:t>
            </w:r>
            <w:r w:rsidR="00E277A9" w:rsidRPr="00EB198F">
              <w:rPr>
                <w:rFonts w:asciiTheme="majorHAnsi" w:hAnsiTheme="majorHAnsi" w:cstheme="majorHAnsi"/>
                <w:szCs w:val="20"/>
              </w:rPr>
              <w:t>/10/2023</w:t>
            </w:r>
          </w:p>
        </w:tc>
        <w:tc>
          <w:tcPr>
            <w:tcW w:w="1932" w:type="dxa"/>
            <w:shd w:val="clear" w:color="auto" w:fill="auto"/>
          </w:tcPr>
          <w:p w14:paraId="796CF88C" w14:textId="5F972D3C" w:rsidR="00E277A9" w:rsidRPr="00EB198F" w:rsidRDefault="00A20A96" w:rsidP="00E277A9">
            <w:pPr>
              <w:spacing w:after="120" w:line="276" w:lineRule="auto"/>
              <w:jc w:val="both"/>
              <w:rPr>
                <w:rFonts w:asciiTheme="majorHAnsi" w:hAnsiTheme="majorHAnsi" w:cstheme="majorHAnsi"/>
                <w:szCs w:val="20"/>
              </w:rPr>
            </w:pPr>
            <w:r>
              <w:rPr>
                <w:rFonts w:asciiTheme="majorHAnsi" w:hAnsiTheme="majorHAnsi" w:cstheme="majorHAnsi"/>
                <w:szCs w:val="20"/>
              </w:rPr>
              <w:t>5</w:t>
            </w:r>
            <w:r w:rsidR="00E277A9" w:rsidRPr="00EB198F">
              <w:rPr>
                <w:rFonts w:asciiTheme="majorHAnsi" w:hAnsiTheme="majorHAnsi" w:cstheme="majorHAnsi"/>
                <w:szCs w:val="20"/>
              </w:rPr>
              <w:t>/1</w:t>
            </w:r>
            <w:r>
              <w:rPr>
                <w:rFonts w:asciiTheme="majorHAnsi" w:hAnsiTheme="majorHAnsi" w:cstheme="majorHAnsi"/>
                <w:szCs w:val="20"/>
              </w:rPr>
              <w:t>1</w:t>
            </w:r>
            <w:r w:rsidR="00E277A9" w:rsidRPr="00EB198F">
              <w:rPr>
                <w:rFonts w:asciiTheme="majorHAnsi" w:hAnsiTheme="majorHAnsi" w:cstheme="majorHAnsi"/>
                <w:szCs w:val="20"/>
              </w:rPr>
              <w:t>/2023</w:t>
            </w:r>
          </w:p>
        </w:tc>
      </w:tr>
      <w:bookmarkEnd w:id="1"/>
    </w:tbl>
    <w:p w14:paraId="732F63C7" w14:textId="04015E61" w:rsidR="006A1E9A" w:rsidRDefault="006A1E9A" w:rsidP="007E2EEE">
      <w:pPr>
        <w:rPr>
          <w:rFonts w:ascii="Calibri Light" w:hAnsi="Calibri Light" w:cs="Calibri Light"/>
          <w:color w:val="231F20"/>
          <w:szCs w:val="20"/>
        </w:rPr>
      </w:pPr>
    </w:p>
    <w:p w14:paraId="12659EC4" w14:textId="5615C300" w:rsidR="006468DA" w:rsidRPr="006468DA" w:rsidRDefault="006468DA" w:rsidP="007E2EEE">
      <w:pPr>
        <w:rPr>
          <w:rFonts w:ascii="Calibri Light" w:hAnsi="Calibri Light" w:cs="Calibri Light"/>
          <w:b/>
          <w:bCs/>
          <w:color w:val="231F20"/>
          <w:szCs w:val="20"/>
        </w:rPr>
      </w:pPr>
      <w:r w:rsidRPr="006468DA">
        <w:rPr>
          <w:rFonts w:ascii="Calibri Light" w:hAnsi="Calibri Light" w:cs="Calibri Light"/>
          <w:b/>
          <w:bCs/>
          <w:color w:val="231F20"/>
          <w:szCs w:val="20"/>
        </w:rPr>
        <w:t>Email Template to Implement Actions:</w:t>
      </w:r>
    </w:p>
    <w:p w14:paraId="7E6DFF01" w14:textId="77777777" w:rsidR="006468DA" w:rsidRDefault="006468DA" w:rsidP="007E2EEE">
      <w:pPr>
        <w:rPr>
          <w:rFonts w:ascii="Calibri Light" w:hAnsi="Calibri Light" w:cs="Calibri Light"/>
          <w:color w:val="231F20"/>
          <w:szCs w:val="20"/>
        </w:rPr>
      </w:pPr>
    </w:p>
    <w:tbl>
      <w:tblPr>
        <w:tblStyle w:val="TableGrid"/>
        <w:tblW w:w="9776" w:type="dxa"/>
        <w:tblLook w:val="04A0" w:firstRow="1" w:lastRow="0" w:firstColumn="1" w:lastColumn="0" w:noHBand="0" w:noVBand="1"/>
      </w:tblPr>
      <w:tblGrid>
        <w:gridCol w:w="1726"/>
        <w:gridCol w:w="8050"/>
      </w:tblGrid>
      <w:tr w:rsidR="006468DA" w:rsidRPr="00061417" w14:paraId="2D0B75D1" w14:textId="77777777" w:rsidTr="00041823">
        <w:trPr>
          <w:trHeight w:val="432"/>
        </w:trPr>
        <w:tc>
          <w:tcPr>
            <w:tcW w:w="1726" w:type="dxa"/>
          </w:tcPr>
          <w:p w14:paraId="5272DECF"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To:</w:t>
            </w:r>
          </w:p>
        </w:tc>
        <w:tc>
          <w:tcPr>
            <w:tcW w:w="8050" w:type="dxa"/>
          </w:tcPr>
          <w:p w14:paraId="1BDA9ED1" w14:textId="737B3CF5" w:rsidR="006468DA" w:rsidRPr="00061417" w:rsidRDefault="00000000" w:rsidP="005E7F3D">
            <w:pPr>
              <w:rPr>
                <w:rFonts w:ascii="Calibri Light" w:hAnsi="Calibri Light" w:cs="Calibri Light"/>
                <w:sz w:val="22"/>
              </w:rPr>
            </w:pPr>
            <w:hyperlink r:id="rId26" w:history="1">
              <w:r w:rsidR="00885152" w:rsidRPr="006B2482">
                <w:rPr>
                  <w:rStyle w:val="Hyperlink"/>
                  <w:rFonts w:ascii="Calibri Light" w:hAnsi="Calibri Light" w:cs="Calibri Light"/>
                  <w:sz w:val="22"/>
                </w:rPr>
                <w:t>BounceTeam@bouncef</w:t>
              </w:r>
              <w:r w:rsidR="00885152" w:rsidRPr="006B2482">
                <w:rPr>
                  <w:rStyle w:val="Hyperlink"/>
                </w:rPr>
                <w:t>itness</w:t>
              </w:r>
              <w:r w:rsidR="00885152" w:rsidRPr="006B2482">
                <w:rPr>
                  <w:rStyle w:val="Hyperlink"/>
                  <w:rFonts w:ascii="Calibri Light" w:hAnsi="Calibri Light" w:cs="Calibri Light"/>
                  <w:sz w:val="22"/>
                </w:rPr>
                <w:t>.com</w:t>
              </w:r>
            </w:hyperlink>
            <w:r w:rsidR="00885152">
              <w:rPr>
                <w:rFonts w:ascii="Calibri Light" w:hAnsi="Calibri Light" w:cs="Calibri Light"/>
                <w:sz w:val="22"/>
              </w:rPr>
              <w:t xml:space="preserve"> </w:t>
            </w:r>
          </w:p>
        </w:tc>
      </w:tr>
      <w:tr w:rsidR="006468DA" w:rsidRPr="00061417" w14:paraId="47A358CC" w14:textId="77777777" w:rsidTr="00041823">
        <w:trPr>
          <w:trHeight w:val="432"/>
        </w:trPr>
        <w:tc>
          <w:tcPr>
            <w:tcW w:w="1726" w:type="dxa"/>
          </w:tcPr>
          <w:p w14:paraId="2BB3AE1D"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From:</w:t>
            </w:r>
          </w:p>
        </w:tc>
        <w:tc>
          <w:tcPr>
            <w:tcW w:w="8050" w:type="dxa"/>
          </w:tcPr>
          <w:p w14:paraId="272B6A8D" w14:textId="5A044FCA" w:rsidR="006468DA" w:rsidRPr="00061417" w:rsidRDefault="00000000" w:rsidP="005E7F3D">
            <w:pPr>
              <w:rPr>
                <w:rFonts w:ascii="Calibri Light" w:hAnsi="Calibri Light" w:cs="Calibri Light"/>
                <w:sz w:val="22"/>
              </w:rPr>
            </w:pPr>
            <w:hyperlink r:id="rId27" w:history="1">
              <w:r w:rsidR="00885152" w:rsidRPr="006B2482">
                <w:rPr>
                  <w:rStyle w:val="Hyperlink"/>
                  <w:rFonts w:ascii="Calibri Light" w:hAnsi="Calibri Light" w:cs="Calibri Light"/>
                  <w:sz w:val="22"/>
                </w:rPr>
                <w:t>Andre@bouncef</w:t>
              </w:r>
              <w:r w:rsidR="00885152" w:rsidRPr="006B2482">
                <w:rPr>
                  <w:rStyle w:val="Hyperlink"/>
                </w:rPr>
                <w:t>itness</w:t>
              </w:r>
              <w:r w:rsidR="00885152" w:rsidRPr="006B2482">
                <w:rPr>
                  <w:rStyle w:val="Hyperlink"/>
                  <w:rFonts w:ascii="Calibri Light" w:hAnsi="Calibri Light" w:cs="Calibri Light"/>
                  <w:sz w:val="22"/>
                </w:rPr>
                <w:t>.com</w:t>
              </w:r>
            </w:hyperlink>
            <w:r w:rsidR="00885152">
              <w:rPr>
                <w:rFonts w:ascii="Calibri Light" w:hAnsi="Calibri Light" w:cs="Calibri Light"/>
                <w:sz w:val="22"/>
              </w:rPr>
              <w:t xml:space="preserve"> </w:t>
            </w:r>
          </w:p>
        </w:tc>
      </w:tr>
      <w:tr w:rsidR="006468DA" w:rsidRPr="00061417" w14:paraId="0DFB8AC7" w14:textId="77777777" w:rsidTr="00041823">
        <w:trPr>
          <w:trHeight w:val="432"/>
        </w:trPr>
        <w:tc>
          <w:tcPr>
            <w:tcW w:w="1726" w:type="dxa"/>
          </w:tcPr>
          <w:p w14:paraId="60925F14"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Date:</w:t>
            </w:r>
          </w:p>
        </w:tc>
        <w:tc>
          <w:tcPr>
            <w:tcW w:w="8050" w:type="dxa"/>
          </w:tcPr>
          <w:p w14:paraId="6A565B5A" w14:textId="66119CAE" w:rsidR="006468DA" w:rsidRPr="00061417" w:rsidRDefault="00885152" w:rsidP="005E7F3D">
            <w:pPr>
              <w:rPr>
                <w:rFonts w:ascii="Calibri Light" w:hAnsi="Calibri Light" w:cs="Calibri Light"/>
                <w:sz w:val="22"/>
              </w:rPr>
            </w:pPr>
            <w:r>
              <w:rPr>
                <w:rFonts w:ascii="Calibri Light" w:hAnsi="Calibri Light" w:cs="Calibri Light"/>
                <w:sz w:val="22"/>
              </w:rPr>
              <w:t>18/10/2023</w:t>
            </w:r>
          </w:p>
        </w:tc>
      </w:tr>
      <w:tr w:rsidR="006468DA" w:rsidRPr="00061417" w14:paraId="5C4E7103" w14:textId="77777777" w:rsidTr="00041823">
        <w:trPr>
          <w:trHeight w:val="432"/>
        </w:trPr>
        <w:tc>
          <w:tcPr>
            <w:tcW w:w="1726" w:type="dxa"/>
          </w:tcPr>
          <w:p w14:paraId="0607AA2C" w14:textId="77777777" w:rsidR="006468DA" w:rsidRPr="00061417" w:rsidRDefault="006468DA" w:rsidP="005E7F3D">
            <w:pPr>
              <w:rPr>
                <w:rFonts w:ascii="Calibri Light" w:hAnsi="Calibri Light" w:cs="Calibri Light"/>
                <w:b/>
                <w:sz w:val="22"/>
              </w:rPr>
            </w:pPr>
            <w:r w:rsidRPr="00061417">
              <w:rPr>
                <w:rFonts w:ascii="Calibri Light" w:hAnsi="Calibri Light" w:cs="Calibri Light"/>
                <w:b/>
                <w:sz w:val="22"/>
              </w:rPr>
              <w:t>Subject:</w:t>
            </w:r>
          </w:p>
          <w:p w14:paraId="6F17FE19" w14:textId="77777777" w:rsidR="006468DA" w:rsidRPr="00061417" w:rsidRDefault="006468DA" w:rsidP="005E7F3D">
            <w:pPr>
              <w:rPr>
                <w:rFonts w:ascii="Calibri Light" w:hAnsi="Calibri Light" w:cs="Calibri Light"/>
                <w:b/>
                <w:sz w:val="22"/>
              </w:rPr>
            </w:pPr>
          </w:p>
        </w:tc>
        <w:tc>
          <w:tcPr>
            <w:tcW w:w="8050" w:type="dxa"/>
          </w:tcPr>
          <w:p w14:paraId="067BF40E" w14:textId="7DDD5493" w:rsidR="006468DA" w:rsidRPr="00061417" w:rsidRDefault="00A20A96" w:rsidP="005E7F3D">
            <w:pPr>
              <w:rPr>
                <w:rFonts w:ascii="Calibri Light" w:hAnsi="Calibri Light" w:cs="Calibri Light"/>
                <w:sz w:val="22"/>
              </w:rPr>
            </w:pPr>
            <w:r w:rsidRPr="00A20A96">
              <w:rPr>
                <w:rFonts w:ascii="Calibri Light" w:hAnsi="Calibri Light" w:cs="Calibri Light"/>
                <w:sz w:val="22"/>
              </w:rPr>
              <w:t>Standardized Information Sharing</w:t>
            </w:r>
          </w:p>
        </w:tc>
      </w:tr>
      <w:tr w:rsidR="006468DA" w:rsidRPr="00061417" w14:paraId="54D43B68" w14:textId="77777777" w:rsidTr="00041823">
        <w:trPr>
          <w:trHeight w:val="1890"/>
        </w:trPr>
        <w:tc>
          <w:tcPr>
            <w:tcW w:w="9776" w:type="dxa"/>
            <w:gridSpan w:val="2"/>
          </w:tcPr>
          <w:p w14:paraId="0194B28B" w14:textId="094FB3A0" w:rsidR="00A20A96" w:rsidRPr="00A20A96" w:rsidRDefault="00A20A96" w:rsidP="00A20A96">
            <w:pPr>
              <w:rPr>
                <w:rFonts w:ascii="Calibri Light" w:hAnsi="Calibri Light" w:cs="Calibri Light"/>
                <w:sz w:val="22"/>
                <w:szCs w:val="28"/>
                <w:lang w:val="en-AU"/>
              </w:rPr>
            </w:pPr>
            <w:r w:rsidRPr="00A20A96">
              <w:rPr>
                <w:rFonts w:ascii="Calibri Light" w:hAnsi="Calibri Light" w:cs="Calibri Light"/>
                <w:sz w:val="22"/>
                <w:szCs w:val="28"/>
                <w:lang w:val="en-AU"/>
              </w:rPr>
              <w:lastRenderedPageBreak/>
              <w:t>Hi everyone,</w:t>
            </w:r>
          </w:p>
          <w:p w14:paraId="1A8684A6" w14:textId="5BB256D1" w:rsidR="00A20A96" w:rsidRPr="00A20A96" w:rsidRDefault="00A20A96" w:rsidP="00A20A96">
            <w:pPr>
              <w:rPr>
                <w:rFonts w:ascii="Calibri Light" w:hAnsi="Calibri Light" w:cs="Calibri Light"/>
                <w:sz w:val="22"/>
                <w:szCs w:val="28"/>
                <w:lang w:val="en-AU"/>
              </w:rPr>
            </w:pPr>
            <w:r w:rsidRPr="00A20A96">
              <w:rPr>
                <w:rFonts w:ascii="Calibri Light" w:hAnsi="Calibri Light" w:cs="Calibri Light"/>
                <w:sz w:val="22"/>
                <w:szCs w:val="28"/>
                <w:lang w:val="en-AU"/>
              </w:rPr>
              <w:t>I’m just writing to go over some issues that have been brought to me about the teams communication and information sharing</w:t>
            </w:r>
          </w:p>
          <w:p w14:paraId="5C29A0B8" w14:textId="77777777" w:rsidR="00A20A96" w:rsidRPr="00A20A96" w:rsidRDefault="00A20A96" w:rsidP="00A20A96">
            <w:pPr>
              <w:rPr>
                <w:rFonts w:ascii="Calibri Light" w:hAnsi="Calibri Light" w:cs="Calibri Light"/>
                <w:sz w:val="22"/>
                <w:szCs w:val="28"/>
                <w:lang w:val="en-AU"/>
              </w:rPr>
            </w:pPr>
          </w:p>
          <w:p w14:paraId="5E2AC21D" w14:textId="3134ACCC" w:rsidR="00885152" w:rsidRDefault="00A20A96" w:rsidP="00885152">
            <w:pPr>
              <w:rPr>
                <w:rFonts w:ascii="Calibri Light" w:hAnsi="Calibri Light" w:cs="Calibri Light"/>
                <w:sz w:val="22"/>
                <w:szCs w:val="28"/>
                <w:lang w:val="en-AU"/>
              </w:rPr>
            </w:pPr>
            <w:r w:rsidRPr="00A20A96">
              <w:rPr>
                <w:rFonts w:ascii="Calibri Light" w:hAnsi="Calibri Light" w:cs="Calibri Light"/>
                <w:sz w:val="22"/>
                <w:szCs w:val="28"/>
                <w:lang w:val="en-AU"/>
              </w:rPr>
              <w:t xml:space="preserve">Firstly we need to establish a standardized approach for sharing researched information and completed documents. All relevant materials should be stored in a centralized location, such as SharePoint, for easy access. Additionally, we should create documentation </w:t>
            </w:r>
            <w:r>
              <w:rPr>
                <w:rFonts w:ascii="Calibri Light" w:hAnsi="Calibri Light" w:cs="Calibri Light"/>
                <w:sz w:val="22"/>
                <w:szCs w:val="28"/>
                <w:lang w:val="en-AU"/>
              </w:rPr>
              <w:t>on how to use the system</w:t>
            </w:r>
            <w:r w:rsidRPr="00A20A96">
              <w:rPr>
                <w:rFonts w:ascii="Calibri Light" w:hAnsi="Calibri Light" w:cs="Calibri Light"/>
                <w:sz w:val="22"/>
                <w:szCs w:val="28"/>
                <w:lang w:val="en-AU"/>
              </w:rPr>
              <w:t>. We aim to use open-source methods commonly employed in the workforce to standardize research and document completion methods. This is planned to be completed by</w:t>
            </w:r>
            <w:r>
              <w:rPr>
                <w:rFonts w:ascii="Calibri Light" w:hAnsi="Calibri Light" w:cs="Calibri Light"/>
                <w:sz w:val="22"/>
                <w:szCs w:val="28"/>
                <w:lang w:val="en-AU"/>
              </w:rPr>
              <w:t xml:space="preserve"> the 30</w:t>
            </w:r>
            <w:r w:rsidRPr="00A20A96">
              <w:rPr>
                <w:rFonts w:ascii="Calibri Light" w:hAnsi="Calibri Light" w:cs="Calibri Light"/>
                <w:sz w:val="22"/>
                <w:szCs w:val="28"/>
                <w:vertAlign w:val="superscript"/>
                <w:lang w:val="en-AU"/>
              </w:rPr>
              <w:t>th</w:t>
            </w:r>
            <w:r>
              <w:rPr>
                <w:rFonts w:ascii="Calibri Light" w:hAnsi="Calibri Light" w:cs="Calibri Light"/>
                <w:sz w:val="22"/>
                <w:szCs w:val="28"/>
                <w:lang w:val="en-AU"/>
              </w:rPr>
              <w:t xml:space="preserve"> of October</w:t>
            </w:r>
            <w:r w:rsidRPr="00A20A96">
              <w:rPr>
                <w:rFonts w:ascii="Calibri Light" w:hAnsi="Calibri Light" w:cs="Calibri Light"/>
                <w:b/>
                <w:bCs/>
                <w:sz w:val="22"/>
                <w:szCs w:val="28"/>
                <w:lang w:val="en-AU"/>
              </w:rPr>
              <w:t xml:space="preserve">. </w:t>
            </w:r>
            <w:r w:rsidRPr="00A20A96">
              <w:rPr>
                <w:rFonts w:ascii="Calibri Light" w:hAnsi="Calibri Light" w:cs="Calibri Light"/>
                <w:sz w:val="22"/>
                <w:szCs w:val="28"/>
                <w:lang w:val="en-AU"/>
              </w:rPr>
              <w:t>The end objective is to have everyone adopt the standardized process for sharing information and ensure that all team members are proficient in. We also aim to ensure that everyone possesses a working knowledge of the research methods develop</w:t>
            </w:r>
            <w:r>
              <w:rPr>
                <w:rFonts w:ascii="Calibri Light" w:hAnsi="Calibri Light" w:cs="Calibri Light"/>
                <w:sz w:val="22"/>
                <w:szCs w:val="28"/>
                <w:lang w:val="en-AU"/>
              </w:rPr>
              <w:t>ed</w:t>
            </w:r>
            <w:r w:rsidRPr="00A20A96">
              <w:rPr>
                <w:rFonts w:ascii="Calibri Light" w:hAnsi="Calibri Light" w:cs="Calibri Light"/>
                <w:sz w:val="22"/>
                <w:szCs w:val="28"/>
                <w:lang w:val="en-AU"/>
              </w:rPr>
              <w:t xml:space="preserve"> or chosen.</w:t>
            </w:r>
          </w:p>
          <w:p w14:paraId="374E8B01" w14:textId="77777777" w:rsidR="00A20A96" w:rsidRPr="00A20A96" w:rsidRDefault="00A20A96" w:rsidP="00885152">
            <w:pPr>
              <w:rPr>
                <w:rFonts w:ascii="Calibri Light" w:hAnsi="Calibri Light" w:cs="Calibri Light"/>
                <w:sz w:val="22"/>
                <w:szCs w:val="28"/>
                <w:lang w:val="en-AU"/>
              </w:rPr>
            </w:pPr>
          </w:p>
          <w:p w14:paraId="7F07181F" w14:textId="3491F32D" w:rsidR="00885152" w:rsidRDefault="00885152" w:rsidP="00885152">
            <w:pPr>
              <w:rPr>
                <w:rFonts w:ascii="Calibri Light" w:hAnsi="Calibri Light" w:cs="Calibri Light"/>
                <w:sz w:val="22"/>
                <w:lang w:val="en-AU"/>
              </w:rPr>
            </w:pPr>
            <w:r>
              <w:rPr>
                <w:rFonts w:ascii="Calibri Light" w:hAnsi="Calibri Light" w:cs="Calibri Light"/>
                <w:sz w:val="22"/>
                <w:lang w:val="en-AU"/>
              </w:rPr>
              <w:t>If anyone has any question, please feel free to contact me.</w:t>
            </w:r>
          </w:p>
          <w:p w14:paraId="4E354915" w14:textId="77777777" w:rsidR="00885152" w:rsidRDefault="00885152" w:rsidP="00885152">
            <w:pPr>
              <w:rPr>
                <w:rFonts w:ascii="Calibri Light" w:hAnsi="Calibri Light" w:cs="Calibri Light"/>
                <w:sz w:val="22"/>
                <w:lang w:val="en-AU"/>
              </w:rPr>
            </w:pPr>
          </w:p>
          <w:p w14:paraId="6D419327" w14:textId="77777777" w:rsidR="00885152" w:rsidRDefault="00885152" w:rsidP="00885152">
            <w:pPr>
              <w:rPr>
                <w:rFonts w:ascii="Calibri Light" w:hAnsi="Calibri Light" w:cs="Calibri Light"/>
                <w:sz w:val="22"/>
                <w:lang w:val="en-AU"/>
              </w:rPr>
            </w:pPr>
            <w:r>
              <w:rPr>
                <w:rFonts w:ascii="Calibri Light" w:hAnsi="Calibri Light" w:cs="Calibri Light"/>
                <w:sz w:val="22"/>
                <w:lang w:val="en-AU"/>
              </w:rPr>
              <w:t xml:space="preserve">Kind Regards, </w:t>
            </w:r>
          </w:p>
          <w:p w14:paraId="655A50A2" w14:textId="188339D1" w:rsidR="006468DA" w:rsidRPr="00ED3322" w:rsidRDefault="00885152" w:rsidP="00885152">
            <w:pPr>
              <w:rPr>
                <w:rFonts w:ascii="Calibri Light" w:hAnsi="Calibri Light" w:cs="Calibri Light"/>
                <w:sz w:val="22"/>
              </w:rPr>
            </w:pPr>
            <w:r>
              <w:rPr>
                <w:rFonts w:ascii="Calibri Light" w:hAnsi="Calibri Light" w:cs="Calibri Light"/>
                <w:sz w:val="22"/>
                <w:lang w:val="en-AU"/>
              </w:rPr>
              <w:t>Andre Alexandrov</w:t>
            </w:r>
            <w:r w:rsidRPr="00ED3322">
              <w:rPr>
                <w:rFonts w:ascii="Calibri Light" w:hAnsi="Calibri Light" w:cs="Calibri Light"/>
                <w:sz w:val="22"/>
              </w:rPr>
              <w:t xml:space="preserve"> </w:t>
            </w:r>
          </w:p>
        </w:tc>
      </w:tr>
    </w:tbl>
    <w:p w14:paraId="72F23F4A" w14:textId="4A5D76FE" w:rsidR="006468DA" w:rsidRPr="006B7C01" w:rsidRDefault="006468DA" w:rsidP="007E2EEE">
      <w:pPr>
        <w:rPr>
          <w:rFonts w:ascii="Calibri Light" w:hAnsi="Calibri Light" w:cs="Calibri Light"/>
          <w:color w:val="231F20"/>
          <w:szCs w:val="20"/>
        </w:rPr>
      </w:pPr>
    </w:p>
    <w:sectPr w:rsidR="006468DA" w:rsidRPr="006B7C01" w:rsidSect="003333D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2062" w14:textId="77777777" w:rsidR="001B0B46" w:rsidRDefault="001B0B46" w:rsidP="00D77177">
      <w:r>
        <w:separator/>
      </w:r>
    </w:p>
  </w:endnote>
  <w:endnote w:type="continuationSeparator" w:id="0">
    <w:p w14:paraId="54E2E4F2" w14:textId="77777777" w:rsidR="001B0B46" w:rsidRDefault="001B0B46" w:rsidP="00D77177">
      <w:r>
        <w:continuationSeparator/>
      </w:r>
    </w:p>
  </w:endnote>
  <w:endnote w:type="continuationNotice" w:id="1">
    <w:p w14:paraId="0CC23407" w14:textId="77777777" w:rsidR="001B0B46" w:rsidRDefault="001B0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E447" w14:textId="77777777" w:rsidR="00096B0E" w:rsidRDefault="00096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E57C" w14:textId="77777777" w:rsidR="00096B0E" w:rsidRPr="00CD0909" w:rsidRDefault="00096B0E" w:rsidP="00D866D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0845D52A" w14:textId="77777777" w:rsidR="00096B0E" w:rsidRDefault="00096B0E" w:rsidP="00D866D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868671746"/>
        <w:text/>
      </w:sdtPr>
      <w:sdtContent>
        <w:r>
          <w:t>2.5</w:t>
        </w:r>
      </w:sdtContent>
    </w:sdt>
    <w:r>
      <w:t xml:space="preserve"> - </w:t>
    </w:r>
    <w:sdt>
      <w:sdtPr>
        <w:alias w:val="Release Date"/>
        <w:tag w:val="Release_x0020_Date"/>
        <w:id w:val="1456518120"/>
        <w:date w:fullDate="2023-09-05T00:00:00Z">
          <w:dateFormat w:val="d/MM/yyyy"/>
          <w:lid w:val="en-AU"/>
          <w:storeMappedDataAs w:val="dateTime"/>
          <w:calendar w:val="gregorian"/>
        </w:date>
      </w:sdtPr>
      <w:sdtContent>
        <w:r>
          <w:rPr>
            <w:lang w:val="en-AU"/>
          </w:rPr>
          <w:t>5/09/2023</w:t>
        </w:r>
      </w:sdtContent>
    </w:sdt>
    <w:r>
      <w:t xml:space="preserve"> </w:t>
    </w:r>
    <w:r>
      <w:tab/>
    </w:r>
    <w:r w:rsidRPr="00B136BC">
      <w:t xml:space="preserve">© TAFE SA | RTO CODE 41026 | </w:t>
    </w:r>
    <w:r w:rsidRPr="00521625">
      <w:t>CRICOS</w:t>
    </w:r>
    <w:r w:rsidRPr="00B136BC">
      <w:t xml:space="preserve"> 00092B</w:t>
    </w:r>
  </w:p>
  <w:p w14:paraId="7A0F5D55" w14:textId="77777777" w:rsidR="00096B0E" w:rsidRDefault="00096B0E" w:rsidP="00D866D1">
    <w:pPr>
      <w:pStyle w:val="Footer"/>
      <w:pBdr>
        <w:top w:val="none" w:sz="0" w:space="0" w:color="auto"/>
      </w:pBdr>
      <w:tabs>
        <w:tab w:val="center" w:pos="8505"/>
      </w:tabs>
      <w:rPr>
        <w:color w:val="A6A6A6" w:themeColor="background1" w:themeShade="A6"/>
        <w:sz w:val="9"/>
        <w:szCs w:val="13"/>
      </w:rPr>
    </w:pPr>
  </w:p>
  <w:p w14:paraId="3A7C851C" w14:textId="77777777" w:rsidR="00096B0E" w:rsidRDefault="00096B0E" w:rsidP="00D866D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6F7DE973" w:rsidR="00506B3E" w:rsidRPr="00096B0E" w:rsidRDefault="00096B0E" w:rsidP="00096B0E">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732350283"/>
        <w:lock w:val="contentLocked"/>
        <w:text w:multiLine="1"/>
      </w:sdtPr>
      <w:sdtContent>
        <w:r>
          <w:rPr>
            <w:color w:val="A6A6A6" w:themeColor="background1" w:themeShade="A6"/>
            <w:sz w:val="9"/>
            <w:szCs w:val="13"/>
          </w:rPr>
          <w:t>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5B34" w14:textId="3CA67D6A" w:rsidR="00BF5185" w:rsidRPr="00CD0909" w:rsidRDefault="00BF5185" w:rsidP="00407800">
    <w:pPr>
      <w:pStyle w:val="Footer"/>
      <w:tabs>
        <w:tab w:val="clear" w:pos="4513"/>
      </w:tabs>
      <w:rPr>
        <w:lang w:val="en-AU"/>
      </w:rPr>
    </w:pPr>
    <w:bookmarkStart w:id="6" w:name="_Hlk143181383"/>
    <w:bookmarkStart w:id="7" w:name="_Hlk143181384"/>
    <w:bookmarkStart w:id="8" w:name="_Hlk143181476"/>
    <w:bookmarkStart w:id="9" w:name="_Hlk143181477"/>
    <w:bookmarkStart w:id="10" w:name="_Hlk143182326"/>
    <w:bookmarkStart w:id="11" w:name="_Hlk143182327"/>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BSBXTW401 - ASI - Assessment 4 of 5</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7FE2839F" w14:textId="3029918A" w:rsidR="00BF5185" w:rsidRDefault="00BF5185"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w:t>
        </w:r>
        <w:r w:rsidR="00096B0E">
          <w:t>5</w:t>
        </w:r>
      </w:sdtContent>
    </w:sdt>
    <w:r>
      <w:t xml:space="preserve"> - </w:t>
    </w:r>
    <w:sdt>
      <w:sdtPr>
        <w:alias w:val="Release Date"/>
        <w:tag w:val="Release_x0020_Date"/>
        <w:id w:val="-1449546233"/>
        <w:date w:fullDate="2023-09-05T00:00:00Z">
          <w:dateFormat w:val="d/MM/yyyy"/>
          <w:lid w:val="en-AU"/>
          <w:storeMappedDataAs w:val="dateTime"/>
          <w:calendar w:val="gregorian"/>
        </w:date>
      </w:sdtPr>
      <w:sdtContent>
        <w:r w:rsidR="00096B0E">
          <w:rPr>
            <w:lang w:val="en-AU"/>
          </w:rPr>
          <w:t>5/09/2023</w:t>
        </w:r>
      </w:sdtContent>
    </w:sdt>
    <w:r>
      <w:t xml:space="preserve"> </w:t>
    </w:r>
    <w:r>
      <w:tab/>
    </w:r>
    <w:r w:rsidRPr="00B136BC">
      <w:t xml:space="preserve">© TAFE SA | RTO CODE 41026 | </w:t>
    </w:r>
    <w:r w:rsidRPr="00521625">
      <w:t>CRICOS</w:t>
    </w:r>
    <w:r w:rsidRPr="00B136BC">
      <w:t xml:space="preserve"> 00092B</w:t>
    </w:r>
  </w:p>
  <w:p w14:paraId="2FE071A2" w14:textId="77777777" w:rsidR="00BF5185" w:rsidRDefault="00BF5185" w:rsidP="00407800">
    <w:pPr>
      <w:pStyle w:val="Footer"/>
      <w:pBdr>
        <w:top w:val="none" w:sz="0" w:space="0" w:color="auto"/>
      </w:pBdr>
      <w:tabs>
        <w:tab w:val="center" w:pos="8505"/>
      </w:tabs>
      <w:rPr>
        <w:color w:val="A6A6A6" w:themeColor="background1" w:themeShade="A6"/>
        <w:sz w:val="9"/>
        <w:szCs w:val="13"/>
      </w:rPr>
    </w:pPr>
  </w:p>
  <w:p w14:paraId="50742BE4" w14:textId="77777777" w:rsidR="00BF5185" w:rsidRDefault="00BF5185"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678735FA" w:rsidR="00506B3E" w:rsidRPr="00BF5185" w:rsidRDefault="00BF5185" w:rsidP="00BF5185">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A838" w14:textId="77777777" w:rsidR="001B0B46" w:rsidRDefault="001B0B46" w:rsidP="00D77177">
      <w:r>
        <w:separator/>
      </w:r>
    </w:p>
  </w:footnote>
  <w:footnote w:type="continuationSeparator" w:id="0">
    <w:p w14:paraId="316D3E49" w14:textId="77777777" w:rsidR="001B0B46" w:rsidRDefault="001B0B46" w:rsidP="00D77177">
      <w:r>
        <w:continuationSeparator/>
      </w:r>
    </w:p>
  </w:footnote>
  <w:footnote w:type="continuationNotice" w:id="1">
    <w:p w14:paraId="2FC887CE" w14:textId="77777777" w:rsidR="001B0B46" w:rsidRDefault="001B0B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3F3" w14:textId="191F83E0" w:rsidR="008642DF" w:rsidRDefault="008642DF">
    <w:pPr>
      <w:pStyle w:val="Header"/>
    </w:pPr>
    <w:r>
      <w:rPr>
        <w:noProof/>
      </w:rPr>
      <mc:AlternateContent>
        <mc:Choice Requires="wps">
          <w:drawing>
            <wp:anchor distT="0" distB="0" distL="0" distR="0" simplePos="0" relativeHeight="251660289" behindDoc="0" locked="0" layoutInCell="1" allowOverlap="1" wp14:anchorId="6912E6B7" wp14:editId="34B2CBD4">
              <wp:simplePos x="635" y="635"/>
              <wp:positionH relativeFrom="page">
                <wp:align>center</wp:align>
              </wp:positionH>
              <wp:positionV relativeFrom="page">
                <wp:align>top</wp:align>
              </wp:positionV>
              <wp:extent cx="443865" cy="443865"/>
              <wp:effectExtent l="0" t="0" r="4445" b="1143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12E6B7"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A354442" w14:textId="18887E2F" w:rsidR="008642DF" w:rsidRPr="008642DF" w:rsidRDefault="008642DF" w:rsidP="008642DF">
                    <w:pPr>
                      <w:rPr>
                        <w:rFonts w:ascii="Calibri" w:eastAsia="Calibri" w:hAnsi="Calibri" w:cs="Calibri"/>
                        <w:noProof/>
                        <w:color w:val="FF0000"/>
                        <w:sz w:val="28"/>
                        <w:szCs w:val="28"/>
                      </w:rPr>
                    </w:pPr>
                    <w:r w:rsidRPr="008642DF">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CFCD" w14:textId="77777777" w:rsidR="00096B0E" w:rsidRDefault="00096B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10B3F070" w:rsidR="00506B3E" w:rsidRPr="002E31A4" w:rsidRDefault="00506B3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58241" behindDoc="0" locked="0" layoutInCell="1" allowOverlap="1" wp14:anchorId="601E94A4" wp14:editId="621B9FF3">
          <wp:simplePos x="0" y="0"/>
          <wp:positionH relativeFrom="column">
            <wp:posOffset>-647548</wp:posOffset>
          </wp:positionH>
          <wp:positionV relativeFrom="paragraph">
            <wp:posOffset>3810</wp:posOffset>
          </wp:positionV>
          <wp:extent cx="540000" cy="540000"/>
          <wp:effectExtent l="0" t="0" r="0" b="0"/>
          <wp:wrapNone/>
          <wp:docPr id="1950299036" name="Picture 195029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58240"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2021777530" name="Picture 2021777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506B3E" w:rsidRPr="002E31A4"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506B3E" w:rsidRDefault="00506B3E"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506B3E" w:rsidRDefault="0050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510EE6"/>
    <w:multiLevelType w:val="hybridMultilevel"/>
    <w:tmpl w:val="40E4F9D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800" w:hanging="72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02C1A"/>
    <w:multiLevelType w:val="hybridMultilevel"/>
    <w:tmpl w:val="64A451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8217CA3"/>
    <w:multiLevelType w:val="hybridMultilevel"/>
    <w:tmpl w:val="2F5673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1B70D7"/>
    <w:multiLevelType w:val="hybridMultilevel"/>
    <w:tmpl w:val="5A74AFF6"/>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0ADE1DB5"/>
    <w:multiLevelType w:val="hybridMultilevel"/>
    <w:tmpl w:val="A7561BA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B6C6A6E"/>
    <w:multiLevelType w:val="hybridMultilevel"/>
    <w:tmpl w:val="97B2014E"/>
    <w:lvl w:ilvl="0" w:tplc="7C3CB17A">
      <w:start w:val="1"/>
      <w:numFmt w:val="bullet"/>
      <w:lvlText w:val=""/>
      <w:lvlJc w:val="left"/>
      <w:pPr>
        <w:ind w:left="720" w:hanging="360"/>
      </w:pPr>
      <w:rPr>
        <w:rFonts w:ascii="Symbol" w:hAnsi="Symbol" w:hint="default"/>
      </w:rPr>
    </w:lvl>
    <w:lvl w:ilvl="1" w:tplc="44026106">
      <w:start w:val="1"/>
      <w:numFmt w:val="bullet"/>
      <w:lvlText w:val="o"/>
      <w:lvlJc w:val="left"/>
      <w:pPr>
        <w:ind w:left="1440" w:hanging="360"/>
      </w:pPr>
      <w:rPr>
        <w:rFonts w:ascii="Courier New" w:hAnsi="Courier New" w:hint="default"/>
      </w:rPr>
    </w:lvl>
    <w:lvl w:ilvl="2" w:tplc="A9E65B6C">
      <w:start w:val="1"/>
      <w:numFmt w:val="bullet"/>
      <w:lvlText w:val=""/>
      <w:lvlJc w:val="left"/>
      <w:pPr>
        <w:ind w:left="2160" w:hanging="360"/>
      </w:pPr>
      <w:rPr>
        <w:rFonts w:ascii="Wingdings" w:hAnsi="Wingdings" w:hint="default"/>
      </w:rPr>
    </w:lvl>
    <w:lvl w:ilvl="3" w:tplc="D876CB70">
      <w:start w:val="1"/>
      <w:numFmt w:val="bullet"/>
      <w:lvlText w:val=""/>
      <w:lvlJc w:val="left"/>
      <w:pPr>
        <w:ind w:left="2880" w:hanging="360"/>
      </w:pPr>
      <w:rPr>
        <w:rFonts w:ascii="Symbol" w:hAnsi="Symbol" w:hint="default"/>
      </w:rPr>
    </w:lvl>
    <w:lvl w:ilvl="4" w:tplc="28F21F14">
      <w:start w:val="1"/>
      <w:numFmt w:val="bullet"/>
      <w:lvlText w:val="o"/>
      <w:lvlJc w:val="left"/>
      <w:pPr>
        <w:ind w:left="3600" w:hanging="360"/>
      </w:pPr>
      <w:rPr>
        <w:rFonts w:ascii="Courier New" w:hAnsi="Courier New" w:hint="default"/>
      </w:rPr>
    </w:lvl>
    <w:lvl w:ilvl="5" w:tplc="9B72E6EE">
      <w:start w:val="1"/>
      <w:numFmt w:val="bullet"/>
      <w:lvlText w:val=""/>
      <w:lvlJc w:val="left"/>
      <w:pPr>
        <w:ind w:left="4320" w:hanging="360"/>
      </w:pPr>
      <w:rPr>
        <w:rFonts w:ascii="Wingdings" w:hAnsi="Wingdings" w:hint="default"/>
      </w:rPr>
    </w:lvl>
    <w:lvl w:ilvl="6" w:tplc="C8B09DF2">
      <w:start w:val="1"/>
      <w:numFmt w:val="bullet"/>
      <w:lvlText w:val=""/>
      <w:lvlJc w:val="left"/>
      <w:pPr>
        <w:ind w:left="5040" w:hanging="360"/>
      </w:pPr>
      <w:rPr>
        <w:rFonts w:ascii="Symbol" w:hAnsi="Symbol" w:hint="default"/>
      </w:rPr>
    </w:lvl>
    <w:lvl w:ilvl="7" w:tplc="D9369DDE">
      <w:start w:val="1"/>
      <w:numFmt w:val="bullet"/>
      <w:lvlText w:val="o"/>
      <w:lvlJc w:val="left"/>
      <w:pPr>
        <w:ind w:left="5760" w:hanging="360"/>
      </w:pPr>
      <w:rPr>
        <w:rFonts w:ascii="Courier New" w:hAnsi="Courier New" w:hint="default"/>
      </w:rPr>
    </w:lvl>
    <w:lvl w:ilvl="8" w:tplc="C1FA316C">
      <w:start w:val="1"/>
      <w:numFmt w:val="bullet"/>
      <w:lvlText w:val=""/>
      <w:lvlJc w:val="left"/>
      <w:pPr>
        <w:ind w:left="6480" w:hanging="360"/>
      </w:pPr>
      <w:rPr>
        <w:rFonts w:ascii="Wingdings" w:hAnsi="Wingdings" w:hint="default"/>
      </w:rPr>
    </w:lvl>
  </w:abstractNum>
  <w:abstractNum w:abstractNumId="11" w15:restartNumberingAfterBreak="0">
    <w:nsid w:val="1A445CF9"/>
    <w:multiLevelType w:val="hybridMultilevel"/>
    <w:tmpl w:val="0226E6F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A740432"/>
    <w:multiLevelType w:val="hybridMultilevel"/>
    <w:tmpl w:val="4C966DCA"/>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152BC0"/>
    <w:multiLevelType w:val="hybridMultilevel"/>
    <w:tmpl w:val="ED18320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1C121DD8"/>
    <w:multiLevelType w:val="hybridMultilevel"/>
    <w:tmpl w:val="459CD4EA"/>
    <w:lvl w:ilvl="0" w:tplc="34090005">
      <w:start w:val="1"/>
      <w:numFmt w:val="bullet"/>
      <w:lvlText w:val=""/>
      <w:lvlJc w:val="left"/>
      <w:pPr>
        <w:ind w:left="1434" w:hanging="360"/>
      </w:pPr>
      <w:rPr>
        <w:rFonts w:ascii="Wingdings" w:hAnsi="Wingdings" w:hint="default"/>
      </w:rPr>
    </w:lvl>
    <w:lvl w:ilvl="1" w:tplc="34090003">
      <w:start w:val="1"/>
      <w:numFmt w:val="bullet"/>
      <w:lvlText w:val="o"/>
      <w:lvlJc w:val="left"/>
      <w:pPr>
        <w:ind w:left="2154" w:hanging="360"/>
      </w:pPr>
      <w:rPr>
        <w:rFonts w:ascii="Courier New" w:hAnsi="Courier New" w:cs="Courier New" w:hint="default"/>
      </w:rPr>
    </w:lvl>
    <w:lvl w:ilvl="2" w:tplc="34090005" w:tentative="1">
      <w:start w:val="1"/>
      <w:numFmt w:val="bullet"/>
      <w:lvlText w:val=""/>
      <w:lvlJc w:val="left"/>
      <w:pPr>
        <w:ind w:left="2874" w:hanging="360"/>
      </w:pPr>
      <w:rPr>
        <w:rFonts w:ascii="Wingdings" w:hAnsi="Wingdings" w:hint="default"/>
      </w:rPr>
    </w:lvl>
    <w:lvl w:ilvl="3" w:tplc="34090001" w:tentative="1">
      <w:start w:val="1"/>
      <w:numFmt w:val="bullet"/>
      <w:lvlText w:val=""/>
      <w:lvlJc w:val="left"/>
      <w:pPr>
        <w:ind w:left="3594" w:hanging="360"/>
      </w:pPr>
      <w:rPr>
        <w:rFonts w:ascii="Symbol" w:hAnsi="Symbol" w:hint="default"/>
      </w:rPr>
    </w:lvl>
    <w:lvl w:ilvl="4" w:tplc="34090003" w:tentative="1">
      <w:start w:val="1"/>
      <w:numFmt w:val="bullet"/>
      <w:lvlText w:val="o"/>
      <w:lvlJc w:val="left"/>
      <w:pPr>
        <w:ind w:left="4314" w:hanging="360"/>
      </w:pPr>
      <w:rPr>
        <w:rFonts w:ascii="Courier New" w:hAnsi="Courier New" w:cs="Courier New" w:hint="default"/>
      </w:rPr>
    </w:lvl>
    <w:lvl w:ilvl="5" w:tplc="34090005" w:tentative="1">
      <w:start w:val="1"/>
      <w:numFmt w:val="bullet"/>
      <w:lvlText w:val=""/>
      <w:lvlJc w:val="left"/>
      <w:pPr>
        <w:ind w:left="5034" w:hanging="360"/>
      </w:pPr>
      <w:rPr>
        <w:rFonts w:ascii="Wingdings" w:hAnsi="Wingdings" w:hint="default"/>
      </w:rPr>
    </w:lvl>
    <w:lvl w:ilvl="6" w:tplc="34090001" w:tentative="1">
      <w:start w:val="1"/>
      <w:numFmt w:val="bullet"/>
      <w:lvlText w:val=""/>
      <w:lvlJc w:val="left"/>
      <w:pPr>
        <w:ind w:left="5754" w:hanging="360"/>
      </w:pPr>
      <w:rPr>
        <w:rFonts w:ascii="Symbol" w:hAnsi="Symbol" w:hint="default"/>
      </w:rPr>
    </w:lvl>
    <w:lvl w:ilvl="7" w:tplc="34090003" w:tentative="1">
      <w:start w:val="1"/>
      <w:numFmt w:val="bullet"/>
      <w:lvlText w:val="o"/>
      <w:lvlJc w:val="left"/>
      <w:pPr>
        <w:ind w:left="6474" w:hanging="360"/>
      </w:pPr>
      <w:rPr>
        <w:rFonts w:ascii="Courier New" w:hAnsi="Courier New" w:cs="Courier New" w:hint="default"/>
      </w:rPr>
    </w:lvl>
    <w:lvl w:ilvl="8" w:tplc="34090005" w:tentative="1">
      <w:start w:val="1"/>
      <w:numFmt w:val="bullet"/>
      <w:lvlText w:val=""/>
      <w:lvlJc w:val="left"/>
      <w:pPr>
        <w:ind w:left="7194" w:hanging="360"/>
      </w:pPr>
      <w:rPr>
        <w:rFonts w:ascii="Wingdings" w:hAnsi="Wingdings" w:hint="default"/>
      </w:rPr>
    </w:lvl>
  </w:abstractNum>
  <w:abstractNum w:abstractNumId="15" w15:restartNumberingAfterBreak="0">
    <w:nsid w:val="1C7A256E"/>
    <w:multiLevelType w:val="hybridMultilevel"/>
    <w:tmpl w:val="5224AC84"/>
    <w:lvl w:ilvl="0" w:tplc="34090005">
      <w:start w:val="1"/>
      <w:numFmt w:val="bullet"/>
      <w:lvlText w:val=""/>
      <w:lvlJc w:val="left"/>
      <w:pPr>
        <w:ind w:left="720" w:hanging="360"/>
      </w:pPr>
      <w:rPr>
        <w:rFonts w:ascii="Wingdings" w:hAnsi="Wingding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8E7AB1"/>
    <w:multiLevelType w:val="hybridMultilevel"/>
    <w:tmpl w:val="33BE8DD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DB5225"/>
    <w:multiLevelType w:val="hybridMultilevel"/>
    <w:tmpl w:val="3390A85C"/>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82544CB"/>
    <w:multiLevelType w:val="hybridMultilevel"/>
    <w:tmpl w:val="050A8F94"/>
    <w:lvl w:ilvl="0" w:tplc="3342E08C">
      <w:start w:val="1"/>
      <w:numFmt w:val="decimal"/>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E30E6A"/>
    <w:multiLevelType w:val="hybridMultilevel"/>
    <w:tmpl w:val="55E0CDE6"/>
    <w:lvl w:ilvl="0" w:tplc="AF248666">
      <w:start w:val="1"/>
      <w:numFmt w:val="lowerLetter"/>
      <w:lvlText w:val="%1."/>
      <w:lvlJc w:val="left"/>
      <w:pPr>
        <w:ind w:left="360" w:hanging="360"/>
      </w:pPr>
      <w:rPr>
        <w:color w:val="231F2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3220383C"/>
    <w:multiLevelType w:val="multilevel"/>
    <w:tmpl w:val="154E9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F4DB5"/>
    <w:multiLevelType w:val="hybridMultilevel"/>
    <w:tmpl w:val="98FA2BC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7972EB"/>
    <w:multiLevelType w:val="hybridMultilevel"/>
    <w:tmpl w:val="E5488CF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7F7422"/>
    <w:multiLevelType w:val="hybridMultilevel"/>
    <w:tmpl w:val="18EA3A06"/>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DFD4994"/>
    <w:multiLevelType w:val="hybridMultilevel"/>
    <w:tmpl w:val="DB840130"/>
    <w:lvl w:ilvl="0" w:tplc="0C090001">
      <w:start w:val="1"/>
      <w:numFmt w:val="bullet"/>
      <w:lvlText w:val=""/>
      <w:lvlJc w:val="left"/>
      <w:pPr>
        <w:ind w:left="720" w:hanging="360"/>
      </w:pPr>
      <w:rPr>
        <w:rFonts w:ascii="Symbol" w:hAnsi="Symbol" w:hint="default"/>
      </w:rPr>
    </w:lvl>
    <w:lvl w:ilvl="1" w:tplc="0C09001B">
      <w:start w:val="1"/>
      <w:numFmt w:val="lowerRoman"/>
      <w:lvlText w:val="%2."/>
      <w:lvlJc w:val="righ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E02655"/>
    <w:multiLevelType w:val="hybridMultilevel"/>
    <w:tmpl w:val="720257B2"/>
    <w:lvl w:ilvl="0" w:tplc="3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2322D04"/>
    <w:multiLevelType w:val="hybridMultilevel"/>
    <w:tmpl w:val="72385CE2"/>
    <w:lvl w:ilvl="0" w:tplc="34090005">
      <w:start w:val="1"/>
      <w:numFmt w:val="bullet"/>
      <w:lvlText w:val=""/>
      <w:lvlJc w:val="left"/>
      <w:pPr>
        <w:ind w:left="2160" w:hanging="360"/>
      </w:pPr>
      <w:rPr>
        <w:rFonts w:ascii="Wingdings" w:hAnsi="Wingdings"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44150F40"/>
    <w:multiLevelType w:val="hybridMultilevel"/>
    <w:tmpl w:val="5C9078A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2F20D6"/>
    <w:multiLevelType w:val="hybridMultilevel"/>
    <w:tmpl w:val="F7D696B8"/>
    <w:lvl w:ilvl="0" w:tplc="3342E08C">
      <w:start w:val="1"/>
      <w:numFmt w:val="decimal"/>
      <w:lvlText w:val="%1."/>
      <w:lvlJc w:val="left"/>
      <w:pPr>
        <w:ind w:left="720" w:hanging="360"/>
      </w:pPr>
      <w:rPr>
        <w:rFonts w:hint="default"/>
        <w:b/>
        <w:bCs w:val="0"/>
      </w:rPr>
    </w:lvl>
    <w:lvl w:ilvl="1" w:tplc="48123CF4">
      <w:start w:val="1"/>
      <w:numFmt w:val="lowerLetter"/>
      <w:lvlText w:val="%2."/>
      <w:lvlJc w:val="left"/>
      <w:pPr>
        <w:ind w:left="1440" w:hanging="360"/>
      </w:pPr>
      <w:rPr>
        <w:b w:val="0"/>
        <w:bCs/>
      </w:rPr>
    </w:lvl>
    <w:lvl w:ilvl="2" w:tplc="F84E658A">
      <w:start w:val="1"/>
      <w:numFmt w:val="lowerRoman"/>
      <w:lvlText w:val="%3."/>
      <w:lvlJc w:val="right"/>
      <w:pPr>
        <w:ind w:left="2160" w:hanging="180"/>
      </w:pPr>
      <w:rPr>
        <w:b w:val="0"/>
        <w:bCs/>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953742"/>
    <w:multiLevelType w:val="hybridMultilevel"/>
    <w:tmpl w:val="333E5860"/>
    <w:lvl w:ilvl="0" w:tplc="34090005">
      <w:start w:val="1"/>
      <w:numFmt w:val="bullet"/>
      <w:lvlText w:val=""/>
      <w:lvlJc w:val="left"/>
      <w:pPr>
        <w:ind w:left="360" w:hanging="360"/>
      </w:pPr>
      <w:rPr>
        <w:rFonts w:ascii="Wingdings" w:hAnsi="Wingdings" w:hint="default"/>
        <w:i w:val="0"/>
        <w:sz w:val="20"/>
        <w:szCs w:val="20"/>
      </w:rPr>
    </w:lvl>
    <w:lvl w:ilvl="1" w:tplc="34090003">
      <w:start w:val="1"/>
      <w:numFmt w:val="bullet"/>
      <w:lvlText w:val="o"/>
      <w:lvlJc w:val="left"/>
      <w:pPr>
        <w:ind w:left="1080" w:hanging="360"/>
      </w:pPr>
      <w:rPr>
        <w:rFonts w:ascii="Courier New" w:hAnsi="Courier New" w:cs="Courier New" w:hint="default"/>
        <w:color w:val="231F2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62806B0"/>
    <w:multiLevelType w:val="hybridMultilevel"/>
    <w:tmpl w:val="A104BA6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6CD3F62"/>
    <w:multiLevelType w:val="hybridMultilevel"/>
    <w:tmpl w:val="AF025C64"/>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9572D15"/>
    <w:multiLevelType w:val="hybridMultilevel"/>
    <w:tmpl w:val="9162CDB8"/>
    <w:lvl w:ilvl="0" w:tplc="0C090001">
      <w:start w:val="1"/>
      <w:numFmt w:val="bullet"/>
      <w:lvlText w:val=""/>
      <w:lvlJc w:val="left"/>
      <w:pPr>
        <w:ind w:left="2157" w:hanging="360"/>
      </w:pPr>
      <w:rPr>
        <w:rFonts w:ascii="Symbol" w:hAnsi="Symbol" w:hint="default"/>
      </w:rPr>
    </w:lvl>
    <w:lvl w:ilvl="1" w:tplc="0C090003" w:tentative="1">
      <w:start w:val="1"/>
      <w:numFmt w:val="bullet"/>
      <w:lvlText w:val="o"/>
      <w:lvlJc w:val="left"/>
      <w:pPr>
        <w:ind w:left="2877" w:hanging="360"/>
      </w:pPr>
      <w:rPr>
        <w:rFonts w:ascii="Courier New" w:hAnsi="Courier New" w:cs="Courier New" w:hint="default"/>
      </w:rPr>
    </w:lvl>
    <w:lvl w:ilvl="2" w:tplc="0C090005" w:tentative="1">
      <w:start w:val="1"/>
      <w:numFmt w:val="bullet"/>
      <w:lvlText w:val=""/>
      <w:lvlJc w:val="left"/>
      <w:pPr>
        <w:ind w:left="3597" w:hanging="360"/>
      </w:pPr>
      <w:rPr>
        <w:rFonts w:ascii="Wingdings" w:hAnsi="Wingdings" w:hint="default"/>
      </w:rPr>
    </w:lvl>
    <w:lvl w:ilvl="3" w:tplc="0C090001" w:tentative="1">
      <w:start w:val="1"/>
      <w:numFmt w:val="bullet"/>
      <w:lvlText w:val=""/>
      <w:lvlJc w:val="left"/>
      <w:pPr>
        <w:ind w:left="4317" w:hanging="360"/>
      </w:pPr>
      <w:rPr>
        <w:rFonts w:ascii="Symbol" w:hAnsi="Symbol" w:hint="default"/>
      </w:rPr>
    </w:lvl>
    <w:lvl w:ilvl="4" w:tplc="0C090003" w:tentative="1">
      <w:start w:val="1"/>
      <w:numFmt w:val="bullet"/>
      <w:lvlText w:val="o"/>
      <w:lvlJc w:val="left"/>
      <w:pPr>
        <w:ind w:left="5037" w:hanging="360"/>
      </w:pPr>
      <w:rPr>
        <w:rFonts w:ascii="Courier New" w:hAnsi="Courier New" w:cs="Courier New" w:hint="default"/>
      </w:rPr>
    </w:lvl>
    <w:lvl w:ilvl="5" w:tplc="0C090005" w:tentative="1">
      <w:start w:val="1"/>
      <w:numFmt w:val="bullet"/>
      <w:lvlText w:val=""/>
      <w:lvlJc w:val="left"/>
      <w:pPr>
        <w:ind w:left="5757" w:hanging="360"/>
      </w:pPr>
      <w:rPr>
        <w:rFonts w:ascii="Wingdings" w:hAnsi="Wingdings" w:hint="default"/>
      </w:rPr>
    </w:lvl>
    <w:lvl w:ilvl="6" w:tplc="0C090001" w:tentative="1">
      <w:start w:val="1"/>
      <w:numFmt w:val="bullet"/>
      <w:lvlText w:val=""/>
      <w:lvlJc w:val="left"/>
      <w:pPr>
        <w:ind w:left="6477" w:hanging="360"/>
      </w:pPr>
      <w:rPr>
        <w:rFonts w:ascii="Symbol" w:hAnsi="Symbol" w:hint="default"/>
      </w:rPr>
    </w:lvl>
    <w:lvl w:ilvl="7" w:tplc="0C090003" w:tentative="1">
      <w:start w:val="1"/>
      <w:numFmt w:val="bullet"/>
      <w:lvlText w:val="o"/>
      <w:lvlJc w:val="left"/>
      <w:pPr>
        <w:ind w:left="7197" w:hanging="360"/>
      </w:pPr>
      <w:rPr>
        <w:rFonts w:ascii="Courier New" w:hAnsi="Courier New" w:cs="Courier New" w:hint="default"/>
      </w:rPr>
    </w:lvl>
    <w:lvl w:ilvl="8" w:tplc="0C090005" w:tentative="1">
      <w:start w:val="1"/>
      <w:numFmt w:val="bullet"/>
      <w:lvlText w:val=""/>
      <w:lvlJc w:val="left"/>
      <w:pPr>
        <w:ind w:left="7917" w:hanging="360"/>
      </w:pPr>
      <w:rPr>
        <w:rFonts w:ascii="Wingdings" w:hAnsi="Wingdings" w:hint="default"/>
      </w:rPr>
    </w:lvl>
  </w:abstractNum>
  <w:abstractNum w:abstractNumId="36" w15:restartNumberingAfterBreak="0">
    <w:nsid w:val="5B3260B8"/>
    <w:multiLevelType w:val="hybridMultilevel"/>
    <w:tmpl w:val="692EA758"/>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8" w15:restartNumberingAfterBreak="0">
    <w:nsid w:val="5CC06F95"/>
    <w:multiLevelType w:val="hybridMultilevel"/>
    <w:tmpl w:val="E21CF4B2"/>
    <w:lvl w:ilvl="0" w:tplc="D12E556C">
      <w:start w:val="1"/>
      <w:numFmt w:val="bullet"/>
      <w:lvlText w:val=""/>
      <w:lvlJc w:val="left"/>
      <w:pPr>
        <w:ind w:left="720" w:hanging="360"/>
      </w:pPr>
      <w:rPr>
        <w:rFonts w:ascii="Symbol" w:hAnsi="Symbol" w:hint="default"/>
      </w:rPr>
    </w:lvl>
    <w:lvl w:ilvl="1" w:tplc="A72264B0">
      <w:start w:val="1"/>
      <w:numFmt w:val="bullet"/>
      <w:lvlText w:val="o"/>
      <w:lvlJc w:val="left"/>
      <w:pPr>
        <w:ind w:left="1440" w:hanging="360"/>
      </w:pPr>
      <w:rPr>
        <w:rFonts w:ascii="Courier New" w:hAnsi="Courier New" w:hint="default"/>
      </w:rPr>
    </w:lvl>
    <w:lvl w:ilvl="2" w:tplc="23143E4C">
      <w:start w:val="1"/>
      <w:numFmt w:val="bullet"/>
      <w:lvlText w:val=""/>
      <w:lvlJc w:val="left"/>
      <w:pPr>
        <w:ind w:left="2160" w:hanging="360"/>
      </w:pPr>
      <w:rPr>
        <w:rFonts w:ascii="Wingdings" w:hAnsi="Wingdings" w:hint="default"/>
      </w:rPr>
    </w:lvl>
    <w:lvl w:ilvl="3" w:tplc="51CEA63A">
      <w:start w:val="1"/>
      <w:numFmt w:val="bullet"/>
      <w:lvlText w:val=""/>
      <w:lvlJc w:val="left"/>
      <w:pPr>
        <w:ind w:left="2880" w:hanging="360"/>
      </w:pPr>
      <w:rPr>
        <w:rFonts w:ascii="Symbol" w:hAnsi="Symbol" w:hint="default"/>
      </w:rPr>
    </w:lvl>
    <w:lvl w:ilvl="4" w:tplc="7592F194">
      <w:start w:val="1"/>
      <w:numFmt w:val="bullet"/>
      <w:lvlText w:val="o"/>
      <w:lvlJc w:val="left"/>
      <w:pPr>
        <w:ind w:left="3600" w:hanging="360"/>
      </w:pPr>
      <w:rPr>
        <w:rFonts w:ascii="Courier New" w:hAnsi="Courier New" w:hint="default"/>
      </w:rPr>
    </w:lvl>
    <w:lvl w:ilvl="5" w:tplc="44FCD602">
      <w:start w:val="1"/>
      <w:numFmt w:val="bullet"/>
      <w:lvlText w:val=""/>
      <w:lvlJc w:val="left"/>
      <w:pPr>
        <w:ind w:left="4320" w:hanging="360"/>
      </w:pPr>
      <w:rPr>
        <w:rFonts w:ascii="Wingdings" w:hAnsi="Wingdings" w:hint="default"/>
      </w:rPr>
    </w:lvl>
    <w:lvl w:ilvl="6" w:tplc="B6E27C42">
      <w:start w:val="1"/>
      <w:numFmt w:val="bullet"/>
      <w:lvlText w:val=""/>
      <w:lvlJc w:val="left"/>
      <w:pPr>
        <w:ind w:left="5040" w:hanging="360"/>
      </w:pPr>
      <w:rPr>
        <w:rFonts w:ascii="Symbol" w:hAnsi="Symbol" w:hint="default"/>
      </w:rPr>
    </w:lvl>
    <w:lvl w:ilvl="7" w:tplc="50D45358">
      <w:start w:val="1"/>
      <w:numFmt w:val="bullet"/>
      <w:lvlText w:val="o"/>
      <w:lvlJc w:val="left"/>
      <w:pPr>
        <w:ind w:left="5760" w:hanging="360"/>
      </w:pPr>
      <w:rPr>
        <w:rFonts w:ascii="Courier New" w:hAnsi="Courier New" w:hint="default"/>
      </w:rPr>
    </w:lvl>
    <w:lvl w:ilvl="8" w:tplc="D73A44C2">
      <w:start w:val="1"/>
      <w:numFmt w:val="bullet"/>
      <w:lvlText w:val=""/>
      <w:lvlJc w:val="left"/>
      <w:pPr>
        <w:ind w:left="6480" w:hanging="360"/>
      </w:pPr>
      <w:rPr>
        <w:rFonts w:ascii="Wingdings" w:hAnsi="Wingdings" w:hint="default"/>
      </w:rPr>
    </w:lvl>
  </w:abstractNum>
  <w:abstractNum w:abstractNumId="39" w15:restartNumberingAfterBreak="0">
    <w:nsid w:val="5CEF78E3"/>
    <w:multiLevelType w:val="hybridMultilevel"/>
    <w:tmpl w:val="D14CDE3A"/>
    <w:lvl w:ilvl="0" w:tplc="34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E496B88"/>
    <w:multiLevelType w:val="hybridMultilevel"/>
    <w:tmpl w:val="3A309D4E"/>
    <w:lvl w:ilvl="0" w:tplc="34090005">
      <w:start w:val="1"/>
      <w:numFmt w:val="bullet"/>
      <w:lvlText w:val=""/>
      <w:lvlJc w:val="left"/>
      <w:pPr>
        <w:ind w:left="360" w:hanging="360"/>
      </w:pPr>
      <w:rPr>
        <w:rFonts w:ascii="Wingdings" w:hAnsi="Wingdings" w:hint="default"/>
        <w:i w:val="0"/>
        <w:sz w:val="20"/>
        <w:szCs w:val="20"/>
      </w:rPr>
    </w:lvl>
    <w:lvl w:ilvl="1" w:tplc="34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17E6F4C"/>
    <w:multiLevelType w:val="hybridMultilevel"/>
    <w:tmpl w:val="F1A4A968"/>
    <w:lvl w:ilvl="0" w:tplc="3B14BDEA">
      <w:start w:val="1"/>
      <w:numFmt w:val="bullet"/>
      <w:lvlText w:val=""/>
      <w:lvlJc w:val="left"/>
      <w:pPr>
        <w:ind w:left="720" w:hanging="360"/>
      </w:pPr>
      <w:rPr>
        <w:rFonts w:ascii="Wingdings" w:hAnsi="Wingdings" w:hint="default"/>
        <w:b/>
        <w:bCs w:val="0"/>
        <w:color w:val="231F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2790028"/>
    <w:multiLevelType w:val="hybridMultilevel"/>
    <w:tmpl w:val="7C065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CD6128F"/>
    <w:multiLevelType w:val="hybridMultilevel"/>
    <w:tmpl w:val="6CDCC454"/>
    <w:lvl w:ilvl="0" w:tplc="3342E08C">
      <w:start w:val="1"/>
      <w:numFmt w:val="decimal"/>
      <w:lvlText w:val="%1."/>
      <w:lvlJc w:val="left"/>
      <w:pPr>
        <w:ind w:left="720" w:hanging="360"/>
      </w:pPr>
      <w:rPr>
        <w:rFonts w:hint="default"/>
        <w:b/>
        <w:bCs w:val="0"/>
      </w:rPr>
    </w:lvl>
    <w:lvl w:ilvl="1" w:tplc="34090005">
      <w:start w:val="1"/>
      <w:numFmt w:val="bullet"/>
      <w:lvlText w:val=""/>
      <w:lvlJc w:val="left"/>
      <w:pPr>
        <w:ind w:left="1440" w:hanging="360"/>
      </w:pPr>
      <w:rPr>
        <w:rFonts w:ascii="Wingdings" w:hAnsi="Wingding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DAA5D53"/>
    <w:multiLevelType w:val="hybridMultilevel"/>
    <w:tmpl w:val="FB5A541E"/>
    <w:lvl w:ilvl="0" w:tplc="0C2EA8A8">
      <w:start w:val="2"/>
      <w:numFmt w:val="decimal"/>
      <w:lvlText w:val="%1."/>
      <w:lvlJc w:val="left"/>
      <w:pPr>
        <w:ind w:left="360" w:hanging="360"/>
      </w:pPr>
      <w:rPr>
        <w:rFonts w:hint="default"/>
        <w:i w:val="0"/>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13C61BD"/>
    <w:multiLevelType w:val="hybridMultilevel"/>
    <w:tmpl w:val="932C960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5800721"/>
    <w:multiLevelType w:val="hybridMultilevel"/>
    <w:tmpl w:val="55E0CDE6"/>
    <w:lvl w:ilvl="0" w:tplc="FFFFFFFF">
      <w:start w:val="1"/>
      <w:numFmt w:val="lowerLetter"/>
      <w:lvlText w:val="%1."/>
      <w:lvlJc w:val="left"/>
      <w:pPr>
        <w:ind w:left="360" w:hanging="360"/>
      </w:pPr>
      <w:rPr>
        <w:color w:val="231F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C6634BE"/>
    <w:multiLevelType w:val="hybridMultilevel"/>
    <w:tmpl w:val="5BF43D4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427B7E"/>
    <w:multiLevelType w:val="hybridMultilevel"/>
    <w:tmpl w:val="ECC61746"/>
    <w:lvl w:ilvl="0" w:tplc="34090005">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7FDD1A4A"/>
    <w:multiLevelType w:val="hybridMultilevel"/>
    <w:tmpl w:val="8C0AFE98"/>
    <w:lvl w:ilvl="0" w:tplc="E0EEB552">
      <w:start w:val="1"/>
      <w:numFmt w:val="bullet"/>
      <w:lvlText w:val=""/>
      <w:lvlJc w:val="left"/>
      <w:pPr>
        <w:ind w:left="720" w:hanging="360"/>
      </w:pPr>
      <w:rPr>
        <w:rFonts w:ascii="Wingdings" w:hAnsi="Wingdings" w:hint="default"/>
        <w:sz w:val="1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5378488">
    <w:abstractNumId w:val="38"/>
  </w:num>
  <w:num w:numId="2" w16cid:durableId="1761827435">
    <w:abstractNumId w:val="10"/>
  </w:num>
  <w:num w:numId="3" w16cid:durableId="1535844466">
    <w:abstractNumId w:val="3"/>
  </w:num>
  <w:num w:numId="4" w16cid:durableId="176627430">
    <w:abstractNumId w:val="2"/>
  </w:num>
  <w:num w:numId="5" w16cid:durableId="1544172197">
    <w:abstractNumId w:val="1"/>
  </w:num>
  <w:num w:numId="6" w16cid:durableId="1955942369">
    <w:abstractNumId w:val="0"/>
  </w:num>
  <w:num w:numId="7" w16cid:durableId="1486897987">
    <w:abstractNumId w:val="37"/>
  </w:num>
  <w:num w:numId="8" w16cid:durableId="1765347386">
    <w:abstractNumId w:val="49"/>
  </w:num>
  <w:num w:numId="9" w16cid:durableId="1110397336">
    <w:abstractNumId w:val="4"/>
  </w:num>
  <w:num w:numId="10" w16cid:durableId="674652376">
    <w:abstractNumId w:val="30"/>
  </w:num>
  <w:num w:numId="11" w16cid:durableId="615988682">
    <w:abstractNumId w:val="27"/>
  </w:num>
  <w:num w:numId="12" w16cid:durableId="1799496104">
    <w:abstractNumId w:val="48"/>
  </w:num>
  <w:num w:numId="13" w16cid:durableId="925572047">
    <w:abstractNumId w:val="11"/>
  </w:num>
  <w:num w:numId="14" w16cid:durableId="397627486">
    <w:abstractNumId w:val="8"/>
  </w:num>
  <w:num w:numId="15" w16cid:durableId="59644474">
    <w:abstractNumId w:val="13"/>
  </w:num>
  <w:num w:numId="16" w16cid:durableId="627706495">
    <w:abstractNumId w:val="20"/>
  </w:num>
  <w:num w:numId="17" w16cid:durableId="1887912374">
    <w:abstractNumId w:val="26"/>
  </w:num>
  <w:num w:numId="18" w16cid:durableId="1779519248">
    <w:abstractNumId w:val="39"/>
  </w:num>
  <w:num w:numId="19" w16cid:durableId="1441878973">
    <w:abstractNumId w:val="33"/>
  </w:num>
  <w:num w:numId="20" w16cid:durableId="2016808962">
    <w:abstractNumId w:val="32"/>
  </w:num>
  <w:num w:numId="21" w16cid:durableId="1553078108">
    <w:abstractNumId w:val="40"/>
  </w:num>
  <w:num w:numId="22" w16cid:durableId="473957293">
    <w:abstractNumId w:val="44"/>
  </w:num>
  <w:num w:numId="23" w16cid:durableId="1903251282">
    <w:abstractNumId w:val="7"/>
  </w:num>
  <w:num w:numId="24" w16cid:durableId="60909226">
    <w:abstractNumId w:val="9"/>
  </w:num>
  <w:num w:numId="25" w16cid:durableId="1193835806">
    <w:abstractNumId w:val="22"/>
  </w:num>
  <w:num w:numId="26" w16cid:durableId="67310001">
    <w:abstractNumId w:val="34"/>
  </w:num>
  <w:num w:numId="27" w16cid:durableId="1018846854">
    <w:abstractNumId w:val="24"/>
  </w:num>
  <w:num w:numId="28" w16cid:durableId="624121453">
    <w:abstractNumId w:val="17"/>
  </w:num>
  <w:num w:numId="29" w16cid:durableId="2135445338">
    <w:abstractNumId w:val="25"/>
  </w:num>
  <w:num w:numId="30" w16cid:durableId="1632442385">
    <w:abstractNumId w:val="29"/>
  </w:num>
  <w:num w:numId="31" w16cid:durableId="2058702260">
    <w:abstractNumId w:val="21"/>
  </w:num>
  <w:num w:numId="32" w16cid:durableId="1504513475">
    <w:abstractNumId w:val="19"/>
  </w:num>
  <w:num w:numId="33" w16cid:durableId="1136797619">
    <w:abstractNumId w:val="31"/>
  </w:num>
  <w:num w:numId="34" w16cid:durableId="1802457268">
    <w:abstractNumId w:val="5"/>
  </w:num>
  <w:num w:numId="35" w16cid:durableId="629484149">
    <w:abstractNumId w:val="6"/>
  </w:num>
  <w:num w:numId="36" w16cid:durableId="1115756114">
    <w:abstractNumId w:val="14"/>
  </w:num>
  <w:num w:numId="37" w16cid:durableId="2065062152">
    <w:abstractNumId w:val="15"/>
  </w:num>
  <w:num w:numId="38" w16cid:durableId="1997149647">
    <w:abstractNumId w:val="41"/>
  </w:num>
  <w:num w:numId="39" w16cid:durableId="247738681">
    <w:abstractNumId w:val="36"/>
  </w:num>
  <w:num w:numId="40" w16cid:durableId="1722636872">
    <w:abstractNumId w:val="18"/>
  </w:num>
  <w:num w:numId="41" w16cid:durableId="1996180241">
    <w:abstractNumId w:val="28"/>
  </w:num>
  <w:num w:numId="42" w16cid:durableId="1431655918">
    <w:abstractNumId w:val="43"/>
  </w:num>
  <w:num w:numId="43" w16cid:durableId="245921133">
    <w:abstractNumId w:val="35"/>
  </w:num>
  <w:num w:numId="44" w16cid:durableId="229846090">
    <w:abstractNumId w:val="23"/>
  </w:num>
  <w:num w:numId="45" w16cid:durableId="1088384344">
    <w:abstractNumId w:val="47"/>
  </w:num>
  <w:num w:numId="46" w16cid:durableId="676152053">
    <w:abstractNumId w:val="16"/>
  </w:num>
  <w:num w:numId="47" w16cid:durableId="1190026962">
    <w:abstractNumId w:val="12"/>
  </w:num>
  <w:num w:numId="48" w16cid:durableId="294144345">
    <w:abstractNumId w:val="45"/>
  </w:num>
  <w:num w:numId="49" w16cid:durableId="834154134">
    <w:abstractNumId w:val="46"/>
  </w:num>
  <w:num w:numId="50" w16cid:durableId="1355108976">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0A77"/>
    <w:rsid w:val="00001D62"/>
    <w:rsid w:val="00003044"/>
    <w:rsid w:val="00010AC5"/>
    <w:rsid w:val="00026DDE"/>
    <w:rsid w:val="00035B14"/>
    <w:rsid w:val="00035B79"/>
    <w:rsid w:val="00040CDE"/>
    <w:rsid w:val="00041823"/>
    <w:rsid w:val="00044243"/>
    <w:rsid w:val="000509D5"/>
    <w:rsid w:val="000537C8"/>
    <w:rsid w:val="00054901"/>
    <w:rsid w:val="0005530D"/>
    <w:rsid w:val="00060166"/>
    <w:rsid w:val="000606C1"/>
    <w:rsid w:val="00061BE2"/>
    <w:rsid w:val="000645BE"/>
    <w:rsid w:val="0007524B"/>
    <w:rsid w:val="000838AC"/>
    <w:rsid w:val="000853E3"/>
    <w:rsid w:val="00096B0E"/>
    <w:rsid w:val="000A4C45"/>
    <w:rsid w:val="000A7C78"/>
    <w:rsid w:val="000B2464"/>
    <w:rsid w:val="000B51DD"/>
    <w:rsid w:val="000B5DC6"/>
    <w:rsid w:val="000B7C2C"/>
    <w:rsid w:val="000C031E"/>
    <w:rsid w:val="000C57BA"/>
    <w:rsid w:val="000C5903"/>
    <w:rsid w:val="000C714D"/>
    <w:rsid w:val="000D19C3"/>
    <w:rsid w:val="000D19C7"/>
    <w:rsid w:val="000E1CBA"/>
    <w:rsid w:val="000E2077"/>
    <w:rsid w:val="000E595E"/>
    <w:rsid w:val="000F10AF"/>
    <w:rsid w:val="000F195B"/>
    <w:rsid w:val="000F5B45"/>
    <w:rsid w:val="000F61DC"/>
    <w:rsid w:val="00103C71"/>
    <w:rsid w:val="00122073"/>
    <w:rsid w:val="00123BC9"/>
    <w:rsid w:val="001359F8"/>
    <w:rsid w:val="00135B82"/>
    <w:rsid w:val="00136682"/>
    <w:rsid w:val="00144A67"/>
    <w:rsid w:val="00147C24"/>
    <w:rsid w:val="0015089D"/>
    <w:rsid w:val="00161714"/>
    <w:rsid w:val="00161B98"/>
    <w:rsid w:val="001741A4"/>
    <w:rsid w:val="00177AC6"/>
    <w:rsid w:val="00180C34"/>
    <w:rsid w:val="0018555E"/>
    <w:rsid w:val="001969D2"/>
    <w:rsid w:val="001A0016"/>
    <w:rsid w:val="001A1439"/>
    <w:rsid w:val="001A1E34"/>
    <w:rsid w:val="001B0B46"/>
    <w:rsid w:val="001B74DB"/>
    <w:rsid w:val="001C2250"/>
    <w:rsid w:val="001C2A99"/>
    <w:rsid w:val="001C3727"/>
    <w:rsid w:val="001C4EB0"/>
    <w:rsid w:val="001C5C95"/>
    <w:rsid w:val="001D551C"/>
    <w:rsid w:val="001E4480"/>
    <w:rsid w:val="001E4E1B"/>
    <w:rsid w:val="001E4F81"/>
    <w:rsid w:val="001F7037"/>
    <w:rsid w:val="00200554"/>
    <w:rsid w:val="0020332F"/>
    <w:rsid w:val="00204918"/>
    <w:rsid w:val="00204CFB"/>
    <w:rsid w:val="00217041"/>
    <w:rsid w:val="0022111A"/>
    <w:rsid w:val="0022235B"/>
    <w:rsid w:val="0022621F"/>
    <w:rsid w:val="00232428"/>
    <w:rsid w:val="00240C3F"/>
    <w:rsid w:val="00240D18"/>
    <w:rsid w:val="002475DC"/>
    <w:rsid w:val="00247AF7"/>
    <w:rsid w:val="002514B8"/>
    <w:rsid w:val="00251D29"/>
    <w:rsid w:val="00252A06"/>
    <w:rsid w:val="00252DD6"/>
    <w:rsid w:val="002576B4"/>
    <w:rsid w:val="002607F8"/>
    <w:rsid w:val="00262504"/>
    <w:rsid w:val="00264401"/>
    <w:rsid w:val="002672B7"/>
    <w:rsid w:val="002704E7"/>
    <w:rsid w:val="00273AFE"/>
    <w:rsid w:val="00273E50"/>
    <w:rsid w:val="0027521B"/>
    <w:rsid w:val="002774DE"/>
    <w:rsid w:val="002830CF"/>
    <w:rsid w:val="00283979"/>
    <w:rsid w:val="0028562B"/>
    <w:rsid w:val="00295BB6"/>
    <w:rsid w:val="002A1CBD"/>
    <w:rsid w:val="002A4F9B"/>
    <w:rsid w:val="002A5809"/>
    <w:rsid w:val="002A588F"/>
    <w:rsid w:val="002A68ED"/>
    <w:rsid w:val="002A7A22"/>
    <w:rsid w:val="002B0A1D"/>
    <w:rsid w:val="002B2493"/>
    <w:rsid w:val="002B59BD"/>
    <w:rsid w:val="002B6859"/>
    <w:rsid w:val="002C372C"/>
    <w:rsid w:val="002C6508"/>
    <w:rsid w:val="002C719E"/>
    <w:rsid w:val="002D1944"/>
    <w:rsid w:val="002D1AF7"/>
    <w:rsid w:val="002D2BBC"/>
    <w:rsid w:val="002E31A4"/>
    <w:rsid w:val="002F147D"/>
    <w:rsid w:val="002F4687"/>
    <w:rsid w:val="002F5445"/>
    <w:rsid w:val="00305296"/>
    <w:rsid w:val="003058AD"/>
    <w:rsid w:val="003075B7"/>
    <w:rsid w:val="003116C0"/>
    <w:rsid w:val="00315EF8"/>
    <w:rsid w:val="00333179"/>
    <w:rsid w:val="003333D4"/>
    <w:rsid w:val="00337833"/>
    <w:rsid w:val="00351592"/>
    <w:rsid w:val="0037291B"/>
    <w:rsid w:val="0037568A"/>
    <w:rsid w:val="00376808"/>
    <w:rsid w:val="00377FA7"/>
    <w:rsid w:val="003809E9"/>
    <w:rsid w:val="003823E4"/>
    <w:rsid w:val="00386494"/>
    <w:rsid w:val="0039131C"/>
    <w:rsid w:val="003931B8"/>
    <w:rsid w:val="0039500E"/>
    <w:rsid w:val="003A0B2E"/>
    <w:rsid w:val="003A1C4D"/>
    <w:rsid w:val="003A3343"/>
    <w:rsid w:val="003A76B4"/>
    <w:rsid w:val="003B1682"/>
    <w:rsid w:val="003B7014"/>
    <w:rsid w:val="003C1E4F"/>
    <w:rsid w:val="003C5BCF"/>
    <w:rsid w:val="003D56DC"/>
    <w:rsid w:val="003F3E0F"/>
    <w:rsid w:val="003F7BDA"/>
    <w:rsid w:val="003F7C69"/>
    <w:rsid w:val="00410E10"/>
    <w:rsid w:val="00412155"/>
    <w:rsid w:val="0041575E"/>
    <w:rsid w:val="00415B50"/>
    <w:rsid w:val="004256D9"/>
    <w:rsid w:val="004261E8"/>
    <w:rsid w:val="0042666A"/>
    <w:rsid w:val="00427028"/>
    <w:rsid w:val="004273DF"/>
    <w:rsid w:val="004307EA"/>
    <w:rsid w:val="00433399"/>
    <w:rsid w:val="00433AA0"/>
    <w:rsid w:val="004348B7"/>
    <w:rsid w:val="00436781"/>
    <w:rsid w:val="004426D7"/>
    <w:rsid w:val="00442B4F"/>
    <w:rsid w:val="004431EE"/>
    <w:rsid w:val="004479E4"/>
    <w:rsid w:val="004578D6"/>
    <w:rsid w:val="004728E7"/>
    <w:rsid w:val="00475B03"/>
    <w:rsid w:val="00484449"/>
    <w:rsid w:val="004906C1"/>
    <w:rsid w:val="004913FD"/>
    <w:rsid w:val="004A106A"/>
    <w:rsid w:val="004A2B5E"/>
    <w:rsid w:val="004A3351"/>
    <w:rsid w:val="004A47C3"/>
    <w:rsid w:val="004A5036"/>
    <w:rsid w:val="004B73CA"/>
    <w:rsid w:val="004C4BF7"/>
    <w:rsid w:val="004D2752"/>
    <w:rsid w:val="004D3519"/>
    <w:rsid w:val="004D706B"/>
    <w:rsid w:val="004E329C"/>
    <w:rsid w:val="004E7272"/>
    <w:rsid w:val="004F2002"/>
    <w:rsid w:val="004F58CE"/>
    <w:rsid w:val="00500A82"/>
    <w:rsid w:val="00502322"/>
    <w:rsid w:val="00505974"/>
    <w:rsid w:val="00506B3E"/>
    <w:rsid w:val="005074F5"/>
    <w:rsid w:val="00510D83"/>
    <w:rsid w:val="00510FD1"/>
    <w:rsid w:val="0051568A"/>
    <w:rsid w:val="00520DC8"/>
    <w:rsid w:val="005215AE"/>
    <w:rsid w:val="005319B0"/>
    <w:rsid w:val="005361BB"/>
    <w:rsid w:val="005407A6"/>
    <w:rsid w:val="00545837"/>
    <w:rsid w:val="00546039"/>
    <w:rsid w:val="00554131"/>
    <w:rsid w:val="005716F3"/>
    <w:rsid w:val="00572DB7"/>
    <w:rsid w:val="00573024"/>
    <w:rsid w:val="005772D9"/>
    <w:rsid w:val="00577FFB"/>
    <w:rsid w:val="00582714"/>
    <w:rsid w:val="00586333"/>
    <w:rsid w:val="00591013"/>
    <w:rsid w:val="005924D4"/>
    <w:rsid w:val="00596534"/>
    <w:rsid w:val="005A07DD"/>
    <w:rsid w:val="005A5370"/>
    <w:rsid w:val="005B0163"/>
    <w:rsid w:val="005B2316"/>
    <w:rsid w:val="005B5FF0"/>
    <w:rsid w:val="005C556A"/>
    <w:rsid w:val="005C67BC"/>
    <w:rsid w:val="005D3848"/>
    <w:rsid w:val="005E0835"/>
    <w:rsid w:val="005E15D3"/>
    <w:rsid w:val="005E195A"/>
    <w:rsid w:val="005F5438"/>
    <w:rsid w:val="0060039F"/>
    <w:rsid w:val="00604E7A"/>
    <w:rsid w:val="00605062"/>
    <w:rsid w:val="00605EA1"/>
    <w:rsid w:val="006066E4"/>
    <w:rsid w:val="00607E89"/>
    <w:rsid w:val="00607F7F"/>
    <w:rsid w:val="0061053C"/>
    <w:rsid w:val="006173F6"/>
    <w:rsid w:val="00621906"/>
    <w:rsid w:val="00621AAD"/>
    <w:rsid w:val="00625200"/>
    <w:rsid w:val="0062555C"/>
    <w:rsid w:val="00626DD5"/>
    <w:rsid w:val="006354CE"/>
    <w:rsid w:val="006468DA"/>
    <w:rsid w:val="0064705F"/>
    <w:rsid w:val="00647F9B"/>
    <w:rsid w:val="00654713"/>
    <w:rsid w:val="00660C87"/>
    <w:rsid w:val="00662A89"/>
    <w:rsid w:val="00670698"/>
    <w:rsid w:val="00672485"/>
    <w:rsid w:val="006754A1"/>
    <w:rsid w:val="00680858"/>
    <w:rsid w:val="006821EE"/>
    <w:rsid w:val="00687C88"/>
    <w:rsid w:val="00687CD9"/>
    <w:rsid w:val="00690389"/>
    <w:rsid w:val="006949D0"/>
    <w:rsid w:val="00694EDB"/>
    <w:rsid w:val="00697183"/>
    <w:rsid w:val="006A1E9A"/>
    <w:rsid w:val="006B1ED0"/>
    <w:rsid w:val="006B661B"/>
    <w:rsid w:val="006B7C01"/>
    <w:rsid w:val="006C4D2E"/>
    <w:rsid w:val="006C4E71"/>
    <w:rsid w:val="006E1212"/>
    <w:rsid w:val="006E49B1"/>
    <w:rsid w:val="006E6B32"/>
    <w:rsid w:val="006F0017"/>
    <w:rsid w:val="006F196A"/>
    <w:rsid w:val="006F78AA"/>
    <w:rsid w:val="00701515"/>
    <w:rsid w:val="00701594"/>
    <w:rsid w:val="0070358D"/>
    <w:rsid w:val="007102BE"/>
    <w:rsid w:val="00713284"/>
    <w:rsid w:val="00714E4E"/>
    <w:rsid w:val="0071635A"/>
    <w:rsid w:val="00727256"/>
    <w:rsid w:val="00730156"/>
    <w:rsid w:val="007301B3"/>
    <w:rsid w:val="00736B69"/>
    <w:rsid w:val="00742584"/>
    <w:rsid w:val="00752037"/>
    <w:rsid w:val="00753B90"/>
    <w:rsid w:val="00760CF0"/>
    <w:rsid w:val="00765132"/>
    <w:rsid w:val="00765C82"/>
    <w:rsid w:val="00767674"/>
    <w:rsid w:val="00767844"/>
    <w:rsid w:val="00767ABF"/>
    <w:rsid w:val="00777AD3"/>
    <w:rsid w:val="00777D44"/>
    <w:rsid w:val="007870C6"/>
    <w:rsid w:val="007901D5"/>
    <w:rsid w:val="00792730"/>
    <w:rsid w:val="007942AA"/>
    <w:rsid w:val="007A3F57"/>
    <w:rsid w:val="007A4F8A"/>
    <w:rsid w:val="007B056E"/>
    <w:rsid w:val="007B733A"/>
    <w:rsid w:val="007C06B2"/>
    <w:rsid w:val="007D386B"/>
    <w:rsid w:val="007D5D0A"/>
    <w:rsid w:val="007D678B"/>
    <w:rsid w:val="007E07DA"/>
    <w:rsid w:val="007E2EEE"/>
    <w:rsid w:val="00810395"/>
    <w:rsid w:val="00814919"/>
    <w:rsid w:val="00821353"/>
    <w:rsid w:val="00821FBA"/>
    <w:rsid w:val="008300D3"/>
    <w:rsid w:val="00832E3D"/>
    <w:rsid w:val="00833C1C"/>
    <w:rsid w:val="00835A77"/>
    <w:rsid w:val="008514AB"/>
    <w:rsid w:val="00854ED0"/>
    <w:rsid w:val="00854F34"/>
    <w:rsid w:val="00855F6D"/>
    <w:rsid w:val="008642DF"/>
    <w:rsid w:val="0086486D"/>
    <w:rsid w:val="0086506E"/>
    <w:rsid w:val="00871CB1"/>
    <w:rsid w:val="00880B04"/>
    <w:rsid w:val="00884B0B"/>
    <w:rsid w:val="00885152"/>
    <w:rsid w:val="0088525E"/>
    <w:rsid w:val="0089109D"/>
    <w:rsid w:val="00893A62"/>
    <w:rsid w:val="008A1867"/>
    <w:rsid w:val="008A39F2"/>
    <w:rsid w:val="008B1B97"/>
    <w:rsid w:val="008D25D4"/>
    <w:rsid w:val="008D4900"/>
    <w:rsid w:val="008E58BC"/>
    <w:rsid w:val="008E7CE5"/>
    <w:rsid w:val="008F1FDB"/>
    <w:rsid w:val="008F3177"/>
    <w:rsid w:val="008F442C"/>
    <w:rsid w:val="00904605"/>
    <w:rsid w:val="00904F06"/>
    <w:rsid w:val="009143F2"/>
    <w:rsid w:val="009150EA"/>
    <w:rsid w:val="00921880"/>
    <w:rsid w:val="00924CB0"/>
    <w:rsid w:val="00927331"/>
    <w:rsid w:val="00931716"/>
    <w:rsid w:val="00943B49"/>
    <w:rsid w:val="0096557A"/>
    <w:rsid w:val="00970254"/>
    <w:rsid w:val="00972493"/>
    <w:rsid w:val="00972BDD"/>
    <w:rsid w:val="00975427"/>
    <w:rsid w:val="009758B4"/>
    <w:rsid w:val="00980B91"/>
    <w:rsid w:val="00982849"/>
    <w:rsid w:val="00982BB9"/>
    <w:rsid w:val="00983C11"/>
    <w:rsid w:val="009944BD"/>
    <w:rsid w:val="009958A0"/>
    <w:rsid w:val="009A0630"/>
    <w:rsid w:val="009A4D67"/>
    <w:rsid w:val="009A573F"/>
    <w:rsid w:val="009A5EF2"/>
    <w:rsid w:val="009B150E"/>
    <w:rsid w:val="009D25FC"/>
    <w:rsid w:val="009D595A"/>
    <w:rsid w:val="009E0FC2"/>
    <w:rsid w:val="009E517F"/>
    <w:rsid w:val="009E62E7"/>
    <w:rsid w:val="009F36AF"/>
    <w:rsid w:val="009F5C25"/>
    <w:rsid w:val="009F5DE0"/>
    <w:rsid w:val="00A01269"/>
    <w:rsid w:val="00A02A26"/>
    <w:rsid w:val="00A066CC"/>
    <w:rsid w:val="00A1399F"/>
    <w:rsid w:val="00A20A96"/>
    <w:rsid w:val="00A24106"/>
    <w:rsid w:val="00A369F8"/>
    <w:rsid w:val="00A40921"/>
    <w:rsid w:val="00A41AFF"/>
    <w:rsid w:val="00A44888"/>
    <w:rsid w:val="00A5047D"/>
    <w:rsid w:val="00A52BEC"/>
    <w:rsid w:val="00A65737"/>
    <w:rsid w:val="00A677DF"/>
    <w:rsid w:val="00A70418"/>
    <w:rsid w:val="00A70CA8"/>
    <w:rsid w:val="00A71E05"/>
    <w:rsid w:val="00A72651"/>
    <w:rsid w:val="00A7276A"/>
    <w:rsid w:val="00A817EB"/>
    <w:rsid w:val="00A847DC"/>
    <w:rsid w:val="00A84C18"/>
    <w:rsid w:val="00A87957"/>
    <w:rsid w:val="00A93630"/>
    <w:rsid w:val="00A97EF7"/>
    <w:rsid w:val="00AA15D2"/>
    <w:rsid w:val="00AA6BCA"/>
    <w:rsid w:val="00AC2CF7"/>
    <w:rsid w:val="00AE0B86"/>
    <w:rsid w:val="00AE6327"/>
    <w:rsid w:val="00AE6E17"/>
    <w:rsid w:val="00B03444"/>
    <w:rsid w:val="00B0667B"/>
    <w:rsid w:val="00B06E6A"/>
    <w:rsid w:val="00B1360B"/>
    <w:rsid w:val="00B212C1"/>
    <w:rsid w:val="00B25F90"/>
    <w:rsid w:val="00B32887"/>
    <w:rsid w:val="00B3300B"/>
    <w:rsid w:val="00B339EE"/>
    <w:rsid w:val="00B33C70"/>
    <w:rsid w:val="00B36CA5"/>
    <w:rsid w:val="00B404A6"/>
    <w:rsid w:val="00B4299B"/>
    <w:rsid w:val="00B476F7"/>
    <w:rsid w:val="00B5125E"/>
    <w:rsid w:val="00B608A9"/>
    <w:rsid w:val="00B60A22"/>
    <w:rsid w:val="00B654FE"/>
    <w:rsid w:val="00B67AC7"/>
    <w:rsid w:val="00B72594"/>
    <w:rsid w:val="00B80160"/>
    <w:rsid w:val="00B821CD"/>
    <w:rsid w:val="00B833DF"/>
    <w:rsid w:val="00B92292"/>
    <w:rsid w:val="00B93323"/>
    <w:rsid w:val="00B94AE5"/>
    <w:rsid w:val="00B97DFC"/>
    <w:rsid w:val="00BA0538"/>
    <w:rsid w:val="00BA0778"/>
    <w:rsid w:val="00BA0B9C"/>
    <w:rsid w:val="00BB372C"/>
    <w:rsid w:val="00BC2668"/>
    <w:rsid w:val="00BD408C"/>
    <w:rsid w:val="00BD4504"/>
    <w:rsid w:val="00BD4581"/>
    <w:rsid w:val="00BD60DC"/>
    <w:rsid w:val="00BD6569"/>
    <w:rsid w:val="00BE0F16"/>
    <w:rsid w:val="00BE2595"/>
    <w:rsid w:val="00BE33A6"/>
    <w:rsid w:val="00BF31B0"/>
    <w:rsid w:val="00BF49D1"/>
    <w:rsid w:val="00BF5185"/>
    <w:rsid w:val="00C00D30"/>
    <w:rsid w:val="00C02543"/>
    <w:rsid w:val="00C03637"/>
    <w:rsid w:val="00C03E2B"/>
    <w:rsid w:val="00C20DE7"/>
    <w:rsid w:val="00C23345"/>
    <w:rsid w:val="00C33A34"/>
    <w:rsid w:val="00C375B7"/>
    <w:rsid w:val="00C40BFC"/>
    <w:rsid w:val="00C442AA"/>
    <w:rsid w:val="00C47703"/>
    <w:rsid w:val="00C53F59"/>
    <w:rsid w:val="00C5645F"/>
    <w:rsid w:val="00C605EA"/>
    <w:rsid w:val="00C74D12"/>
    <w:rsid w:val="00C77647"/>
    <w:rsid w:val="00C819F3"/>
    <w:rsid w:val="00C82377"/>
    <w:rsid w:val="00C96F7D"/>
    <w:rsid w:val="00CA2F2B"/>
    <w:rsid w:val="00CA413E"/>
    <w:rsid w:val="00CA6BCE"/>
    <w:rsid w:val="00CB15A3"/>
    <w:rsid w:val="00CC1012"/>
    <w:rsid w:val="00CD43E2"/>
    <w:rsid w:val="00CD652A"/>
    <w:rsid w:val="00CF2DD3"/>
    <w:rsid w:val="00CF3D87"/>
    <w:rsid w:val="00CF458D"/>
    <w:rsid w:val="00D0053C"/>
    <w:rsid w:val="00D03EE6"/>
    <w:rsid w:val="00D07A36"/>
    <w:rsid w:val="00D10C74"/>
    <w:rsid w:val="00D13F7D"/>
    <w:rsid w:val="00D145F2"/>
    <w:rsid w:val="00D20DA5"/>
    <w:rsid w:val="00D256B5"/>
    <w:rsid w:val="00D3082A"/>
    <w:rsid w:val="00D36F43"/>
    <w:rsid w:val="00D426C7"/>
    <w:rsid w:val="00D42C87"/>
    <w:rsid w:val="00D43465"/>
    <w:rsid w:val="00D55A03"/>
    <w:rsid w:val="00D56EF4"/>
    <w:rsid w:val="00D57F61"/>
    <w:rsid w:val="00D705BB"/>
    <w:rsid w:val="00D72CD1"/>
    <w:rsid w:val="00D77177"/>
    <w:rsid w:val="00D808C8"/>
    <w:rsid w:val="00D831E8"/>
    <w:rsid w:val="00D9193D"/>
    <w:rsid w:val="00D922B8"/>
    <w:rsid w:val="00D932DE"/>
    <w:rsid w:val="00D95902"/>
    <w:rsid w:val="00DA3761"/>
    <w:rsid w:val="00DB320B"/>
    <w:rsid w:val="00DB402D"/>
    <w:rsid w:val="00DB64C8"/>
    <w:rsid w:val="00DC1459"/>
    <w:rsid w:val="00DC401F"/>
    <w:rsid w:val="00DE1CD3"/>
    <w:rsid w:val="00DE2917"/>
    <w:rsid w:val="00DE4AA9"/>
    <w:rsid w:val="00DE5F3D"/>
    <w:rsid w:val="00DF0FF9"/>
    <w:rsid w:val="00DF22FD"/>
    <w:rsid w:val="00E058EB"/>
    <w:rsid w:val="00E06340"/>
    <w:rsid w:val="00E10F2E"/>
    <w:rsid w:val="00E20A44"/>
    <w:rsid w:val="00E20EF7"/>
    <w:rsid w:val="00E22E68"/>
    <w:rsid w:val="00E258EC"/>
    <w:rsid w:val="00E25AAB"/>
    <w:rsid w:val="00E277A9"/>
    <w:rsid w:val="00E27820"/>
    <w:rsid w:val="00E309F8"/>
    <w:rsid w:val="00E31C10"/>
    <w:rsid w:val="00E3280D"/>
    <w:rsid w:val="00E36720"/>
    <w:rsid w:val="00E3699C"/>
    <w:rsid w:val="00E405AA"/>
    <w:rsid w:val="00E432C9"/>
    <w:rsid w:val="00E51048"/>
    <w:rsid w:val="00E61759"/>
    <w:rsid w:val="00E61FA6"/>
    <w:rsid w:val="00E631B5"/>
    <w:rsid w:val="00E635B8"/>
    <w:rsid w:val="00E64D8D"/>
    <w:rsid w:val="00E64F9E"/>
    <w:rsid w:val="00E66A43"/>
    <w:rsid w:val="00E72E5A"/>
    <w:rsid w:val="00E7358A"/>
    <w:rsid w:val="00E74082"/>
    <w:rsid w:val="00E75A36"/>
    <w:rsid w:val="00E75CD2"/>
    <w:rsid w:val="00E85099"/>
    <w:rsid w:val="00E91D19"/>
    <w:rsid w:val="00E976A1"/>
    <w:rsid w:val="00E97EB3"/>
    <w:rsid w:val="00EA2161"/>
    <w:rsid w:val="00EA3ABE"/>
    <w:rsid w:val="00EB198F"/>
    <w:rsid w:val="00EB3ED2"/>
    <w:rsid w:val="00EB4AAA"/>
    <w:rsid w:val="00EC26AA"/>
    <w:rsid w:val="00EC274A"/>
    <w:rsid w:val="00ED523F"/>
    <w:rsid w:val="00EE12FB"/>
    <w:rsid w:val="00EE59B5"/>
    <w:rsid w:val="00EE5E3E"/>
    <w:rsid w:val="00EE68C2"/>
    <w:rsid w:val="00EE752F"/>
    <w:rsid w:val="00EF21A0"/>
    <w:rsid w:val="00EF46AA"/>
    <w:rsid w:val="00F07324"/>
    <w:rsid w:val="00F25EA6"/>
    <w:rsid w:val="00F319E5"/>
    <w:rsid w:val="00F31B4F"/>
    <w:rsid w:val="00F3276C"/>
    <w:rsid w:val="00F32E38"/>
    <w:rsid w:val="00F3399F"/>
    <w:rsid w:val="00F351BD"/>
    <w:rsid w:val="00F36091"/>
    <w:rsid w:val="00F4122D"/>
    <w:rsid w:val="00F41FF6"/>
    <w:rsid w:val="00F43050"/>
    <w:rsid w:val="00F43716"/>
    <w:rsid w:val="00F45C78"/>
    <w:rsid w:val="00F57B57"/>
    <w:rsid w:val="00F66210"/>
    <w:rsid w:val="00F72444"/>
    <w:rsid w:val="00F72A17"/>
    <w:rsid w:val="00F74093"/>
    <w:rsid w:val="00F7585F"/>
    <w:rsid w:val="00F75B3E"/>
    <w:rsid w:val="00F84961"/>
    <w:rsid w:val="00F934C5"/>
    <w:rsid w:val="00F93AF3"/>
    <w:rsid w:val="00F9521A"/>
    <w:rsid w:val="00F97766"/>
    <w:rsid w:val="00F97BA9"/>
    <w:rsid w:val="00FB0A12"/>
    <w:rsid w:val="00FB0B20"/>
    <w:rsid w:val="00FB5DBC"/>
    <w:rsid w:val="00FC69FE"/>
    <w:rsid w:val="00FD1E7E"/>
    <w:rsid w:val="00FD5859"/>
    <w:rsid w:val="00FE5EE3"/>
    <w:rsid w:val="00FF2937"/>
    <w:rsid w:val="00FF3256"/>
    <w:rsid w:val="00FF4FE4"/>
    <w:rsid w:val="00FF66E6"/>
    <w:rsid w:val="05C39998"/>
    <w:rsid w:val="075F69F9"/>
    <w:rsid w:val="07B7DCB3"/>
    <w:rsid w:val="08B165F5"/>
    <w:rsid w:val="0DA91D23"/>
    <w:rsid w:val="1130178C"/>
    <w:rsid w:val="1156D678"/>
    <w:rsid w:val="1507BE14"/>
    <w:rsid w:val="188F9DDF"/>
    <w:rsid w:val="19AD9505"/>
    <w:rsid w:val="1A972F15"/>
    <w:rsid w:val="1C32FF76"/>
    <w:rsid w:val="1ED237CF"/>
    <w:rsid w:val="1F32FA16"/>
    <w:rsid w:val="1FB89ABB"/>
    <w:rsid w:val="23DBBC4C"/>
    <w:rsid w:val="2539DE89"/>
    <w:rsid w:val="25860BD2"/>
    <w:rsid w:val="264D54DC"/>
    <w:rsid w:val="26FD4011"/>
    <w:rsid w:val="275BE4F3"/>
    <w:rsid w:val="277D96CA"/>
    <w:rsid w:val="28668B4B"/>
    <w:rsid w:val="2B80551B"/>
    <w:rsid w:val="2C33EB27"/>
    <w:rsid w:val="317D1581"/>
    <w:rsid w:val="3532BFFF"/>
    <w:rsid w:val="35424B2A"/>
    <w:rsid w:val="3A87355B"/>
    <w:rsid w:val="3CE65BAF"/>
    <w:rsid w:val="3E01E833"/>
    <w:rsid w:val="44932B20"/>
    <w:rsid w:val="4501F3CA"/>
    <w:rsid w:val="45339024"/>
    <w:rsid w:val="4853D725"/>
    <w:rsid w:val="48A26426"/>
    <w:rsid w:val="4B7FFA41"/>
    <w:rsid w:val="4D98D12A"/>
    <w:rsid w:val="4F2C066F"/>
    <w:rsid w:val="4FE624DF"/>
    <w:rsid w:val="52F89A75"/>
    <w:rsid w:val="555ED5DB"/>
    <w:rsid w:val="55917E07"/>
    <w:rsid w:val="5599BB94"/>
    <w:rsid w:val="563A767E"/>
    <w:rsid w:val="569CBCBA"/>
    <w:rsid w:val="578EE64A"/>
    <w:rsid w:val="5851A897"/>
    <w:rsid w:val="5A856EFA"/>
    <w:rsid w:val="5D16E752"/>
    <w:rsid w:val="5F05E567"/>
    <w:rsid w:val="642B34DC"/>
    <w:rsid w:val="658ED353"/>
    <w:rsid w:val="66CC63A9"/>
    <w:rsid w:val="66E4A845"/>
    <w:rsid w:val="6746497D"/>
    <w:rsid w:val="67A5AFA4"/>
    <w:rsid w:val="68A5180E"/>
    <w:rsid w:val="68C630EA"/>
    <w:rsid w:val="6A361B0F"/>
    <w:rsid w:val="6DE4FE06"/>
    <w:rsid w:val="6E717A8B"/>
    <w:rsid w:val="71057A7F"/>
    <w:rsid w:val="72EB76A3"/>
    <w:rsid w:val="73A90B9E"/>
    <w:rsid w:val="74B8DE85"/>
    <w:rsid w:val="756CE33E"/>
    <w:rsid w:val="7596F770"/>
    <w:rsid w:val="75D6A8A9"/>
    <w:rsid w:val="7732F017"/>
    <w:rsid w:val="7BC4BE5F"/>
    <w:rsid w:val="7C557F51"/>
    <w:rsid w:val="7D931825"/>
    <w:rsid w:val="7E1DD692"/>
    <w:rsid w:val="7EBFD40F"/>
    <w:rsid w:val="7EF69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788B96FE-EF48-434A-887C-2B2014F7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152"/>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table" w:customStyle="1" w:styleId="TableGrid5">
    <w:name w:val="Table Grid5"/>
    <w:basedOn w:val="TableNormal"/>
    <w:next w:val="TableGrid"/>
    <w:uiPriority w:val="59"/>
    <w:rsid w:val="00AA6BCA"/>
    <w:pPr>
      <w:spacing w:after="0" w:line="240" w:lineRule="auto"/>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3A87355B"/>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F31B4F"/>
    <w:rPr>
      <w:color w:val="919191" w:themeColor="followedHyperlink"/>
      <w:u w:val="single"/>
    </w:rPr>
  </w:style>
  <w:style w:type="character" w:customStyle="1" w:styleId="eop">
    <w:name w:val="eop"/>
    <w:basedOn w:val="DefaultParagraphFont"/>
    <w:rsid w:val="0074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08801">
      <w:bodyDiv w:val="1"/>
      <w:marLeft w:val="0"/>
      <w:marRight w:val="0"/>
      <w:marTop w:val="0"/>
      <w:marBottom w:val="0"/>
      <w:divBdr>
        <w:top w:val="none" w:sz="0" w:space="0" w:color="auto"/>
        <w:left w:val="none" w:sz="0" w:space="0" w:color="auto"/>
        <w:bottom w:val="none" w:sz="0" w:space="0" w:color="auto"/>
        <w:right w:val="none" w:sz="0" w:space="0" w:color="auto"/>
      </w:divBdr>
    </w:div>
    <w:div w:id="408578780">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113402662">
      <w:bodyDiv w:val="1"/>
      <w:marLeft w:val="0"/>
      <w:marRight w:val="0"/>
      <w:marTop w:val="0"/>
      <w:marBottom w:val="0"/>
      <w:divBdr>
        <w:top w:val="none" w:sz="0" w:space="0" w:color="auto"/>
        <w:left w:val="none" w:sz="0" w:space="0" w:color="auto"/>
        <w:bottom w:val="none" w:sz="0" w:space="0" w:color="auto"/>
        <w:right w:val="none" w:sz="0" w:space="0" w:color="auto"/>
      </w:divBdr>
    </w:div>
    <w:div w:id="1477603414">
      <w:bodyDiv w:val="1"/>
      <w:marLeft w:val="0"/>
      <w:marRight w:val="0"/>
      <w:marTop w:val="0"/>
      <w:marBottom w:val="0"/>
      <w:divBdr>
        <w:top w:val="none" w:sz="0" w:space="0" w:color="auto"/>
        <w:left w:val="none" w:sz="0" w:space="0" w:color="auto"/>
        <w:bottom w:val="none" w:sz="0" w:space="0" w:color="auto"/>
        <w:right w:val="none" w:sz="0" w:space="0" w:color="auto"/>
      </w:divBdr>
    </w:div>
    <w:div w:id="1975982758">
      <w:bodyDiv w:val="1"/>
      <w:marLeft w:val="0"/>
      <w:marRight w:val="0"/>
      <w:marTop w:val="0"/>
      <w:marBottom w:val="0"/>
      <w:divBdr>
        <w:top w:val="none" w:sz="0" w:space="0" w:color="auto"/>
        <w:left w:val="none" w:sz="0" w:space="0" w:color="auto"/>
        <w:bottom w:val="none" w:sz="0" w:space="0" w:color="auto"/>
        <w:right w:val="none" w:sz="0" w:space="0" w:color="auto"/>
      </w:divBdr>
    </w:div>
    <w:div w:id="21022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tafesa.edu.au/course/view.php?id=14627" TargetMode="External"/><Relationship Id="rId18" Type="http://schemas.openxmlformats.org/officeDocument/2006/relationships/header" Target="header1.xml"/><Relationship Id="rId26" Type="http://schemas.openxmlformats.org/officeDocument/2006/relationships/hyperlink" Target="mailto:BounceTeam@bouncefitness.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tafesa.edu.au/mod/resource/view.php?id=1196104&amp;redirect=1" TargetMode="External"/><Relationship Id="rId25" Type="http://schemas.openxmlformats.org/officeDocument/2006/relationships/hyperlink" Target="mailto:Chanmonich@bouncefitness.com" TargetMode="External"/><Relationship Id="rId2" Type="http://schemas.openxmlformats.org/officeDocument/2006/relationships/customXml" Target="../customXml/item2.xml"/><Relationship Id="rId16" Type="http://schemas.openxmlformats.org/officeDocument/2006/relationships/hyperlink" Target="https://learn.tafesa.edu.au/mod/resource/view.php?id=1196101&amp;redirect=1"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Simon@bouncefitness.com" TargetMode="External"/><Relationship Id="rId5" Type="http://schemas.openxmlformats.org/officeDocument/2006/relationships/customXml" Target="../customXml/item5.xml"/><Relationship Id="rId15" Type="http://schemas.openxmlformats.org/officeDocument/2006/relationships/hyperlink" Target="https://learn.tafesa.edu.au/pluginfile.php/1928963/mod_folder/content/0/Progressive%20Discipline%20Policy.pdf"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tafesa.edu.au/pluginfile.php/1928963/mod_folder/content/0/Conflict%20Resolution%20Policy%20and%20Procedure.pdf" TargetMode="External"/><Relationship Id="rId22" Type="http://schemas.openxmlformats.org/officeDocument/2006/relationships/header" Target="header3.xml"/><Relationship Id="rId27" Type="http://schemas.openxmlformats.org/officeDocument/2006/relationships/hyperlink" Target="mailto:Andre@bouncefitness.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storedTranscription xmlns="http://schemas.microsoft.com/office/transcription/2022">{"storageType":"DocumentXmlStorage","descriptor":{"transcription":{"transcriptSegments":[{"text":"Hello everyone. Hello Simon and chairman unique.","language":"en","start":2.31,"end":5.57,"speakerId":0},{"text":"Hello Drake.","language":"en","start":5.949999999999999,"end":6.619999999999999},{"text":"Hello. So thank you for coming into this meeting quite a bit of a short notice. And as you both might be, we should be aware there's been two incidents that have occurred recently. The first incident that I wanna talk about.","language":"en","start":7.109999999999999,"end":22.78,"speakerId":0},{"text":"UM, you know, just about keeping, UM, the kind of environment within bounce fitness safe for the customers and you know like making sure that they're comfortable within.","language":"en","start":22.9,"end":34.16,"speakerId":0},{"text":"Our workplace, I guess, like within the business. So the first issue it kind of stemmed from yourself, Simon, uh, when you had to send to a customer that they had taken in a in a bit of a different way they they took offence to essentially.","language":"en","start":35.28,"end":54.18,"speakerId":0},{"text":"They had they made a complaint saying that you.","language":"en","start":54.46,"end":56.84,"speakerId":0},{"text":"Had flirted with them.","language":"en","start":56.849999999999994,"end":57.8,"speakerId":0},{"text":"And as well that you had just ignored the couple and like to kind of just to avoid attending to their concerns.","language":"en","start":59.949999999999996,"end":68.75999999999999,"speakerId":0},{"text":"And as well, uh, you then pass that off to team member two, which this then caused.","language":"en","start":69.14,"end":75.93,"speakerId":0},{"text":"Team member two to kind of like, you know, they they weren't able to attend.","language":"en","start":78.96,"end":82.71,"speakerId":0},{"text":"To their own needs.","language":"en","start":82.72,"end":83.56,"speakerId":0},{"text":"Which also caused them to have a a complaint filed against them. So we would. I just want to start off with UM, you, Simon, to kind of go through what happened and why you did what you did.","language":"en","start":84.52,"end":96.85,"speakerId":0},{"text":"You know, just kind of understand your your.","language":"en","start":97.86,"end":99.96,"speakerId":0},{"text":"Yep, sure. OK.","language":"en","start":101.11,"end":102.58},{"text":"I am, you know, as a pretty sort of relatively new like employee hereabouts fitness.","language":"en","start":103.02,"end":109.39999999999999,"speakerId":1},{"text":"I look, I'm not blaming it on this, but.","language":"en","start":111.25,"end":114.16,"speakerId":1},{"text":"I mean, I'm sort of just.","language":"en","start":114.17,"end":115.64,"speakerId":1},{"text":"Still learning.","language":"en","start":115.64999999999999,"end":116.8,"speakerId":1},{"text":"About sort of. You know, some of the expected like behaviours and the codes of conduct and and things like that. What I I think is more of a misunderstanding, I sort of mentioned something to like one of the couple.","language":"en","start":117.47999999999999,"end":133.56,"speakerId":1},{"text":"Was uh, that was obviously taken as being, you know, flirting and perhaps like a bit inappropriate. I didn't intend for it to be. Yeah. You know, taken that way. But obviously it was. And obviously, you know, my husband was.","language":"en","start":133.67,"end":147.35,"speakerId":1},{"text":"Got a bit.","language":"en","start":147.57999999999998,"end":148.01,"speakerId":1},{"text":"Upset about that? And I just didn't really know quite how to deal with that.","language":"en","start":148.01999999999998,"end":154.45999999999998,"speakerId":1},{"text":"So I just ignored it, which I guess in hindsight I obviously shouldn't have done. I wasn't actually aware.","language":"en","start":154.54999999999998,"end":160.76,"speakerId":1},{"text":"I just didn't know how to handle that situation. Yeah, and yeah, I realised that sort of not dealing with that at all. Sort of changing any in a pretty difficult position to sort of just have to suddenly jump in and, you know, take over and take the take the those responsibilities to look after those clients which.","language":"en","start":161.56,"end":181.27,"speakerId":1},{"text":"Obviously then, yeah, impacted like that, her her ability to deliver to her clients so.","language":"en","start":181.4,"end":188.62,"speakerId":1},{"text":"Yeah. And then kind of just to go off of Salmon's incident with you, chairman, like, you know obviously been working here for quite a while, you've had, you've got a pretty good record in general.","language":"en","start":189.23,"end":199.39999999999998,"speakerId":0},{"text":"I don't know.","language":"en","start":189.45,"end":189.76999999999998},{"text":"With Bounce fitness, but because of what happened with Simon.","language":"en","start":199.41,"end":202.99,"speakerId":0},{"text":"Ignoring the concerns, essentially they came to you to try to fix it.","language":"en","start":204.29,"end":208.95999999999998,"speakerId":0},{"text":"But because of this, you weren't able to attend other customers.","language":"en","start":209.91,"end":212.94,"speakerId":0},{"text":"So you wanna kind of get your points? You know your I guess view on everything that's happened because obviously this has this, has this has impacted you negatively as well?","language":"en","start":214.81,"end":224.88,"speakerId":0},{"text":"Yeah. So.","language":"en","start":227.04,"end":228.29,"speakerId":2},{"text":"Is it?","language":"en","start":227.38,"end":227.73},{"text":"So I'm not trying to make any excuse with the situations that that had already happened and it's I'm too blameful I'm I'm I'm apologised for for leaving the other customers on hold while they they they asked for my help so.","language":"en","start":229.73,"end":248.73999999999998,"speakerId":2},{"text":"The thing was like I would have refused diamond for helping me with for helping him with the UM with the problem but.","language":"en","start":249.60999999999999,"end":259.15999999999997,"speakerId":2},{"text":"And at the moment, there weren't any other staff I would have asked, like other staff to do it. But then there weren't any staff around at the moment. So I I I was just, I was hesitating to like help him as well. But then I ended up doing it because.","language":"en","start":259.26,"end":275.25,"speakerId":2},{"text":"His UM situation seems to be upset our customers and I was just trying to sort it out, but unfortunately I I couldn't which which I thought that I I could have just solved it out ASAP.","language":"en","start":275.97999999999996,"end":292.75999999999993,"speakerId":2},{"text":"But then I ended up leaving a lot of customers on hold, which is really bad for our our organisations.","language":"en","start":293.86,"end":301.88,"speakerId":2},{"text":"So it's it's it's my fault. And so I'm. I'm not gonna blame anyone here, since I should have managed it better because since I have more experience with the with the the company.","language":"en","start":303.3,"end":316.76,"speakerId":2},{"text":"And it yeah, so I'm. I'm pretty sorry with what? What has happened to the other customers?","language":"en","start":318.02,"end":326.65999999999997,"speakerId":2},{"text":"Well, I appreciate you apologising for that. So just kind of go back to with some with your incident. I just want to, you know, kind of.","language":"en","start":326.95,"end":334.71,"speakerId":0},{"text":"Understand what? What do you think? Uh, really should have been done when the customers came up to you with their concerns? Because obviously in uh, you know, with this you kind of just ignored.","language":"en","start":335.38,"end":345.56,"speakerId":0},{"text":"Left them to kind of, you know, deal with it themselves. What is something that you think you could have done differently in this scenario to have not necessarily even fixed the entire issue, but to have at?","language":"en","start":345.65,"end":357.69,"speakerId":0},{"text":"Least reduce the.","language":"en","start":357.7,"end":358.92,"speakerId":0},{"text":"Door point, where they didn't have to disrupt another team members tasks.","language":"en","start":358.93,"end":364.1,"speakerId":0},{"text":"Yeah, I think look in hindsight.","language":"en","start":365.66999999999996,"end":367.96,"speakerId":1},{"text":"Look, I probably should have just been, you know, more open and, like, honest with him and and just sort of, like, apologise, perhaps and just sort of explain that. OK, look, I said something that was, you know, that that's upset you. I didn't mean to, you know, obviously didn't intend for that to happen. But that's what happened. So, you know, I could have said, look, I'm very sorry.","language":"en","start":368.76,"end":389.73,"speakerId":1},{"text":"That that's occurred. I don't know. Perhaps if there was somebody, if you're not comfortable with, you know, me being your trainer you we can organise for somebody.","language":"en","start":389.84,"end":399.96,"speakerId":1},{"text":"Course to take over.","language":"en","start":400.04999999999995,"end":402.30999999999995,"speakerId":1},{"text":"And you know, we could have done that you.","language":"en","start":402.65,"end":405.22999999999996,"speakerId":1},{"text":"Know like with a proper procedure or.","language":"en","start":405.24,"end":408.13,"speakerId":1},{"text":"Something you know. You know what?","language":"en","start":408.14,"end":409.43,"speakerId":1},{"text":"I mean, it could have been like.","language":"en","start":409.44,"end":410.36,"speakerId":1},{"text":"An administrative process or something to go.","language":"en","start":410.37,"end":412.44,"speakerId":1},{"text":"On there to, to.","language":"en","start":412.45,"end":413.72999999999996,"speakerId":1},{"text":"Yes. Yep.","language":"en","start":412.56,"end":413.14},{"text":"Do that properly.","language":"en","start":413.74,"end":414.78000000000003,"speakerId":1},{"text":"So and I think like could have also just been.","language":"en","start":415.32,"end":419.89,"speakerId":1},{"text":"More like communicative with, with Chaney as well. Instead of just sort of like dumping it in her lap, and then, you know, causing all those issues we could.","language":"en","start":420.15,"end":429.78999999999996,"speakerId":1},{"text":"Have done like a direct.","language":"en","start":429.79999999999995,"end":430.59999999999997,"speakerId":1},{"text":"Swap over. Perhaps I could.","language":"en","start":430.60999999999996,"end":432.05999999999995,"speakerId":1},{"text":"Have take it. I I mean, I really.","language":"en","start":432.07,"end":433.56,"speakerId":1},{"text":"In hindsight, again, I really could have just, you know, taken some of her clients and sort of and helped them out instead of just.","language":"en","start":434.26,"end":440.11,"speakerId":1},{"text":"Leaving them.","language":"en","start":440.12,"end":440.91,"speakerId":1},{"text":"Yeah, I try so to speak. So, yeah, I think you know those those are the two things or three things that sort of stand out in my mind that I, you know definitely could have done a lot better.","language":"en","start":442.37,"end":452.3,"speakerId":1},{"text":"Yeah. So what, what do you think is something that you could do? Uh, well, that we should do as bounce fitness.","language":"en","start":452.64,"end":459.96,"speakerId":0},{"text":"To help you improve, you know, something like even having, I guess, like a seminar type of thing where they kind of goes through, uh, the correct.","language":"en","start":460.72999999999996,"end":470.49999999999994,"speakerId":0},{"text":"Procedures like as customer, customer interaction procedures and stuff.","language":"en","start":471.59,"end":475.41999999999996,"speakerId":0},{"text":"Do you think there should be a clearer, uh like, I guess. Uh. What's the word steps when handing over clients? Like, what do you think we should implement to help improve these type of situations?","language":"en","start":476.91999999999996,"end":489.55999999999995,"speakerId":0},{"text":"I can. I can go first if you like. Yeah, I think look for me. Obviously there's there's some issues there about like familiarity with the policies and procedures and obviously you know that's.","language":"en","start":491.41999999999996,"end":502.83,"speakerId":1},{"text":"Something I need?","language":"en","start":502.84,"end":503.39,"speakerId":1},{"text":"To brush up on. So I think for.","language":"en","start":503.4,"end":504.96999999999997,"speakerId":1},{"text":"Me. You know, like you said, maybe a seminar or a workshop or something like that. Or actually.","language":"en","start":504.97999999999996,"end":511.59,"speakerId":1},{"text":"You know, being able to even just have more sort of easier direct access to those policies and procedures would definitely help me. I think that's something that I.","language":"en","start":511.66999999999996,"end":520.4599999999999,"speakerId":1},{"text":"Need to do.","language":"en","start":520.47,"end":521.15,"speakerId":1},{"text":"That's something that stands out for me personally. I'm not.","language":"en","start":523.93,"end":526.0799999999999,"speakerId":1},{"text":"Sure about you chamani.","language":"en","start":526.09,"end":527.34,"speakerId":1},{"text":"Yeah, Jamie, what do you think? What? What should we as best fitness implement to help in these type of situations?","language":"en","start":527.55,"end":533.63,"speakerId":0},{"text":"So I won't. I won't go about the same thing that what Simon just mentioned.","language":"en","start":534.4499999999999,"end":539.81,"speakerId":2},{"text":"We we we can conduct like training sessions for like team members on like appropriate customer interactions and boundaries or maybe we can like include during the conducting the training sessions we can like update the policy a bit to be more specific.","language":"en","start":542.4,"end":561.56,"speakerId":2},{"text":"Think about the interactions and boundaries between staff and client so that everyone understands that.","language":"en","start":561.66,"end":572.4,"speakerId":2},{"text":"The we have had like problem like this and then like, UM, how should they go about it because it it looks like UM, because Vance Fitness has never experienced this kind of like.","language":"en","start":573.64,"end":585.56,"speakerId":2},{"text":"Problem from customers. So that's why like we kind of.","language":"en","start":586.42,"end":590.28,"speakerId":2},{"text":"Hesitate to like solve the problems or like we we didn't know like what to do so it would be.","language":"en","start":591.35,"end":597.45,"speakerId":2},{"text":"A good experience for them to like learn from the the the problem itself and then the second thing is like I recommend that we can.","language":"en","start":597.4599999999999,"end":607.5199999999999,"speakerId":2},{"text":"Establish like a clear procedure for like handling customer complaints.","language":"en","start":607.9599999999999,"end":612.0199999999999,"speakerId":2},{"text":"And concerns probably, and that effectively cause based on I've read the.","language":"en","start":612.1,"end":618.3100000000001,"speakerId":2},{"text":"The the the Code of conduct. I've read the the communication policies. I've read the customer service policies and how we should go about it. Like it didn't really mention of like how how, specifically like we handle the customer complaints and concerns et cetera like that so.","language":"en","start":619.47,"end":638.1700000000001,"speakerId":2},{"text":"OK. Yeah, that's.","language":"en","start":638.51,"end":639.67,"speakerId":0},{"text":"Those are the two points, yeah.","language":"en","start":639.17,"end":640.74,"speakerId":2},{"text":"That sounds good. So you kind of just, uh, I guess to a cap of uh this, umm, specific.","language":"en","start":640.85,"end":646.28,"speakerId":0},{"text":"Scenario. So we kind of identified that the main, I guess inefficiency within this is the fact that you had Simon essentially just dropping off their customers to yourself and that you know that meant that you had to put your own customers onto the sideline for that time.","language":"en","start":646.4499999999999,"end":665.3199999999999,"speakerId":0},{"text":"Uh, you know that caused you to get a performance hit essentially and again with Simon you, you know, you said something that was taken out of uh, not out of context, but you know it was.","language":"en","start":666.24,"end":677.4,"speakerId":0},{"text":"What's the?","language":"en","start":679.61,"end":680.28,"speakerId":0},{"text":"Yes, I think it was a bit.","language":"en","start":679.77,"end":681.03,"speakerId":1},{"text":"Misinterpreted. Yeah, that was. So that's the right word.","language":"en","start":681.81,"end":683.7199999999999,"speakerId":0},{"text":"UM.","language":"en","start":684.7099999999999,"end":685.4399999999999,"speakerId":0},{"text":"And you didn't deal with the issue yourself, you've kind of just ignored it. Uh, and that caused, you know, uh, like, as a cascade or the UM, domino effect essentially to impact, Umm, Chairman League and what both of you have suggested is to have like to update the policy procedures and.","language":"en","start":686.3399999999999,"end":703.1999999999999,"speakerId":0},{"text":"Well, yeah, the policy passages that Bounce Fitness has to kind of guide the trainers with how to deal with these type of situations and as well to maybe introduce a like a workshop to go through these type of scenarios to help.","language":"en","start":705.18,"end":724.18,"speakerId":0},{"text":"Team members deal with these top scenarios. Does that sound about right?","language":"en","start":725.61,"end":729.3000000000001,"speakerId":0},{"text":"Yeah, I think I think.","language":"en","start":730.52,"end":731.77},{"text":"Yes. Yeah.","language":"en","start":731.27,"end":732.52,"speakerId":2},{"text":"For me? Yeah. For me, that sounds like it would actually be pretty helpful, I think, and especially as champion, they mentioned something like, you know doing that proper handover procedure.","language":"en","start":732.3199999999999,"end":742.2399999999999,"speakerId":1},{"text":"Would be really really.","language":"en","start":743.18,"end":744.2299999999999,"speakerId":1},{"text":"Handy I think because you know, obviously hopefully we don't have another situation, you know quite like this. But I can imagine that there'll be other situations where.","language":"en","start":744.24,"end":752.76,"speakerId":1},{"text":"You know, clients or duties, responsibilities, whatever do need to be sort of like reallocated due to, you know, like a sickness or something of that nature. So yeah, but.","language":"en","start":753.8,"end":763.2299999999999,"speakerId":1},{"text":"I think that'd be really helpful.","language":"en","start":763.24,"end":764.58,"speakerId":1},{"text":"Yeah. OK. So on to the second thing that happened.","language":"en","start":765.4399999999999,"end":771.27,"speakerId":0},{"text":"Just once one SEC.","language":"en","start":775.15,"end":776.0799999999999,"speakerId":0},{"text":"Just need to rehash myself to make sure that I save everything correctly. OK, I'll just go through this entire sheet. So team #1 again, you know, as we've said previously, you don't have as much experience as everyone else. So you're not entirely aware, but I guess I assume that you're not entirely where all the.","language":"en","start":783.74,"end":803.76,"speakerId":0},{"text":"Work plus workplace health and safety. So you you currently are in charge of uh doing the safety hazard checking of each.","language":"en","start":804.23,"end":813.5600000000001,"speakerId":0},{"text":"Equipment. But recently a customer had complained that one of the treadmills had been malfunctioning and had some weights that were scattered around the facilities. Since you are assigned to this task, you were responsible for ensuring that these safety hasn't safety hazards around. You know, however, it's kind of been.","language":"en","start":813.65,"end":833.5899999999999,"speakerId":0},{"text":"Uh brought to us that you have neglected to attend to these safety hazards.","language":"en","start":833.87,"end":838.8,"speakerId":0},{"text":"This is due to joining A-Team member on their break despite not having your own despite not being on your own breaks break schedule.","language":"en","start":841.4,"end":849.77,"speakerId":0},{"text":"Yeah. So.","language":"en","start":852.3199999999999,"end":853.41,"speakerId":0},{"text":"You you've said like to someone that uh.","language":"en","start":854.53,"end":858.6,"speakerId":0},{"text":"That is terminates fault for having insisted that you leave the station and Chairman League kind of took over your side briefly of what you've already said to us.","language":"en","start":859.77,"end":870.53,"speakerId":0},{"text":"Is that you're aware of the rule that if one team was on break, the other team member must remain. However, you invited Simon to join yourself on the break.","language":"en","start":872.43,"end":882.18,"speakerId":0},{"text":"Uh, you?","language":"en","start":884.11,"end":885.6800000000001,"speakerId":0},{"text":"I mean, yeah, that's really actually you just you've just insisted that team would team would team member one join you on break and that it's not really your fault because they should have known that they're not allowed to be on break but they weren't on break anyway. So Simon, if you just wanna go over your.","language":"en","start":891.06,"end":906.0899999999999,"speakerId":0},{"text":"Put your view on what's happened and kind of explained why you did what you did.","language":"en","start":906.91,"end":912.67,"speakerId":0},{"text":"Yep, OK.","language":"en","start":913.63,"end":915.16},{"text":"UM again as a sort of, you know, new employee, somewhat like inexperienced. UM wasn't actually aware that, you know, one person. You know we that like we had a requirement that one person be on the floor like at all times I thought that.","language":"en","start":915.66,"end":933.51,"speakerId":1},{"text":"I mean, I will admit like I.","language":"en","start":935.24,"end":936.83,"speakerId":1},{"text":"Sort of thought. Should somebody should somebody pee on?","language":"en","start":936.8399999999999,"end":939.78,"speakerId":1},{"text":"The floor, but I.","language":"en","start":939.79,"end":940.3499999999999,"speakerId":1},{"text":"Thought. Ohh well, you know if they.","language":"en","start":940.36,"end":943.13,"speakerId":1},{"text":"They've been here longer than they know what's going on. You know, if they've invited me, I'm sure it's fine. You, you know, it's like 5 minutes. It's the worst that can happen. And yeah, obviously that is not not the case. So.","language":"en","start":943.4799999999999,"end":962.0099999999999,"speakerId":1},{"text":"And I thought, well, and you know and initially.","language":"en","start":962.87,"end":964.96,"speakerId":1},{"text":"Like I said, I thought ohh.","language":"en","start":965.02,"end":966.09,"speakerId":1},{"text":"Well, you should someone be on there.","language":"en","start":966.0999999999999,"end":968.1299999999999,"speakerId":1},{"text":"But then I thought, well.","language":"en","start":968.14,"end":968.77,"speakerId":1},{"text":"You know, as a new employee, I kind of, you know, want to fit in like the crown and get to know, you know, the other like our employees and like the trainings and stuff. And I thought I'd probably be pretty rude to sort of to clients. So I thought, you know, what's what's the harm?","language":"en","start":969.9799999999999,"end":984.1999999999999,"speakerId":1},{"text":"Yep, OK.","language":"en","start":985.02,"end":985.97,"speakerId":0},{"text":"So uh yeah, so.","language":"en","start":985.49,"end":987.19,"speakerId":1},{"text":"I joined Chemini on her break.","language":"en","start":987.1999999999999,"end":989.64,"speakerId":1},{"text":"And terminate. Do you wanna explain why you had invited Simon onto your break? You know, even though you like, as you've got seniority, you know there's upper rules.","language":"en","start":990.63,"end":1002.09,"speakerId":0},{"text":"Yes. So when I was on my during my break, I was I thought like I and I can just call Simon in to like you know like have a little bit of like a chat and stuff like that cause at the moment like he was available like he, he he wasn't talking to any customers or.","language":"en","start":1004.41,"end":1023.4699999999999,"speakerId":2},{"text":"Or like people asking him for help like he he was available like totally like.","language":"en","start":1023.8399999999999,"end":1028.76,"speakerId":2},{"text":"Free at the moment. So I I was just asking him to come and like, you know, like have a little bit of a chat and stuff like that. And then I didn't know he was there were actually customer asking to like to, to, to like UM to help them with with other stuff. And so I wasn't pretty sure about like.","language":"en","start":1029.6299999999999,"end":1050.36,"speakerId":2},{"text":"Like. Like what? What was going on? So I was just calling him to, like, have a bit of a chat that that was all cause. I saw that he was he was free and then.","language":"en","start":1051.3899999999999,"end":1061.7199999999998,"speakerId":2},{"text":"Yeah, but he he came in and.","language":"en","start":1062.85,"end":1066.06,"speakerId":2},{"text":"I didn't know that it it would affect him that much.","language":"en","start":1066.82,"end":1071,"speakerId":2},{"text":"OK.","language":"en","start":1071.21,"end":1071.82,"speakerId":0},{"text":"So Simon, I guess I would throw this off to you.","language":"en","start":1074,"end":1077.58,"speakerId":0},{"text":"Well, something that.","language":"en","start":1079.06,"end":1079.77,"speakerId":0},{"text":"You think you know that could be done to kind of.","language":"en","start":1079.78,"end":1084.94,"speakerId":0},{"text":"Reduce these type of incidents again I guess would be similar to.","language":"en","start":1085.73,"end":1088.59,"speakerId":0},{"text":"The other issue.","language":"en","start":1088.6,"end":1089.4299999999998,"speakerId":0},{"text":"Like workshops or whatever, like those type of things. Is there anything else that you would?","language":"en","start":1090.83,"end":1094.75,"speakerId":0},{"text":"Like to add.","language":"en","start":1094.76,"end":1095.56,"speakerId":0},{"text":"About how to resolve these type of issues.","language":"en","start":1096.49,"end":1098.52,"speakerId":0},{"text":"I think.","language":"en","start":1100.99,"end":1101.67,"speakerId":0},{"text":"Yeah, look.","language":"en","start":1102.74,"end":1103.83},{"text":"Obviously, like, again in hindsight, it's sort of, it's been made after the event like it's obviously been made far more clear to me like the OR at least a little bit clearer about the importance of the, the work health and safety stuff. And I understand that, you know, in a gym there's, you know the IT can be, it can be.","language":"en","start":1104.3799999999999,"end":1123.03,"speakerId":1},{"text":"Like high risk. And when we do have, you know, sort of malfunctioning equipment like a treadmill, for instance, could could pose a could actually pose a significant risk.","language":"en","start":1123.1,"end":1133.76,"speakerId":1},{"text":"As for, you know, having somebody like just on the floor, like at all times, obviously I think perhaps that could be communicated.","language":"en","start":1135.35,"end":1142.58,"speakerId":1},{"text":"A little bit.","language":"en","start":1142.6399999999999,"end":1143.58,"speakerId":1},{"text":"Clearer. So I'm thinking you know again and I'm and I'm not trying to sort of.","language":"en","start":1143.79,"end":1150.74,"speakerId":1},{"text":"You know, pass off any any blame here. But yeah, I think maybe just being a bit more familiar with, you know, what those policies and procedures are like, especially with the work health and safety.","language":"en","start":1152.44,"end":1163.0700000000002,"speakerId":1},{"text":"Would probably go a long way to sort of making sure this type of thing doesn't happen like in the future. Yeah, because I'm just thinking, you know, you know, thinking ahead that there's obviously at some point there's gonna be another like, new employee who comes in and they're not gonna be very experienced. And I think, you know, I just don't want them to make.","language":"en","start":1163.87,"end":1182.31,"speakerId":1},{"text":"The same mistake that I did.","language":"en","start":1182.32,"end":1183.53,"speakerId":1},{"text":"I guess.","language":"en","start":1183.61,"end":1184.28,"speakerId":1},{"text":"Yeah, I'm sorry. So do you.","language":"en","start":1183.9099999999999,"end":1186.81,"speakerId":0},{"text":"Think that could have helped essentially is to have a clear what are the main rules. Uh, within the work you know. Having like a poster up on in.","language":"en","start":1186.82,"end":1194.1599999999999,"speakerId":0},{"text":"The break room.","language":"en","start":1194.1699999999998,"end":1195.06,"speakerId":0},{"text":"Yeah. Something. Yeah, something like that could be. Could be really handy just to.","language":"en","start":1195.53,"end":1199.16,"speakerId":1},{"text":"And you know, just a shorthand list of something just to constantly, you know, Hammer home or reiterate the point that, you know, this is what we.","language":"en","start":1199.28,"end":1206.83,"speakerId":1},{"text":"Need to do.","language":"en","start":1206.84,"end":1207.59,"speakerId":1},{"text":"And we need to and why we need to do that. And so just to keep.","language":"en","start":1207.7,"end":1211.3300000000002,"speakerId":1},{"text":"That sort of.","language":"en","start":1211.34,"end":1211.9299999999998,"speakerId":1},{"text":"In in the employees mind, I guess being you know conscious of that.","language":"en","start":1211.94,"end":1218.15,"speakerId":1},{"text":"And chairman, what do you think could be done to kind of reduce these type of you know issues and inefficiencies within the workforce well within this specific workforce within Bounce Fitness?","language":"en","start":1219.04,"end":1231.1599999999999,"speakerId":0},{"text":"Yeah. So I could I I can just simply set that we can reinforce like the importance of like adhering to the break schedule and not like inviting team members to join breaks during their working hours. So by saying that it's pretty broad, but like what you mentioned like we can just make a post.","language":"en","start":1233.59,"end":1253.6899999999998,"speakerId":2},{"text":"Like in the break room or like where where staff will like, you know, like where they can can get a spot on the the post it would be a really good way to like.","language":"en","start":1253.77,"end":1266.37,"speakerId":2},{"text":"Like to reinforce the the importance of having them to like understand like how having how like they the way they stick to their schedule is pretty important because anything can happen. Like what? Like what what have happened.","language":"en","start":1266.46,"end":1285.57,"speakerId":2},{"text":"That, like a customer almost hurt herself because of the treadmill, because there weren't any one assisting her with the the the equipment. And then secondly, I recommend that we can implement like a system for.","language":"en","start":1286.48,"end":1303.96,"speakerId":2},{"text":"Regular equipment, cheques and maintenance to prevent light malfunctions, so it's pretty, I would say like we rather than like having us doing it like.","language":"en","start":1304.35,"end":1315.06,"speakerId":2},{"text":"Once once, like, once every month or like once every two or three or three weeks like that, we can just like do it before we start our shift so that we to ensure like all the equipments are working well and safe for the.","language":"en","start":1317.21,"end":1335.91,"speakerId":2},{"text":"Yeah. OK.","language":"en","start":1336.98,"end":1338.13},{"text":"I think yeah. That. Yeah, I.","language":"en","start":1339.75,"end":1340.96},{"text":"Think I'm just charming and say yeah.","language":"en","start":1340.97,"end":1342.58,"speakerId":1},{"text":"I think that's actually a really.","language":"en","start":1342.59,"end":1343.6299999999999,"speakerId":1},{"text":"Good idea. It's just, you know, like.","language":"en","start":1343.6399999999999,"end":1345.9999999999998,"speakerId":1},{"text":"A quick 5 minute.","language":"en","start":1346.01,"end":1347.1,"speakerId":1},{"text":"Check or whatever.","language":"en","start":1347.11,"end":1347.78,"speakerId":1},{"text":"Just to walk the floor and make sure some of that.","language":"en","start":1347.79,"end":1349.6,"speakerId":1},{"text":"Equipment is, you know, still.","language":"en","start":1349.61,"end":1350.9499999999998,"speakerId":1},{"text":"In good condition because you know you.","language":"en","start":1351.6699999999998,"end":1353.3899999999999,"speakerId":1},{"text":"Never know it that stuff.","language":"en","start":1353.3999999999999,"end":1354.7199999999998,"speakerId":1},{"text":"That that equipment gets, you know, used like quite a bit it.","language":"en","start":1354.79,"end":1358.52,"speakerId":1},{"text":"Gets used pretty hard.","language":"en","start":1358.53,"end":1359.75,"speakerId":1},{"text":"So it's always good to yeah, just have.","language":"en","start":1359.98,"end":1363.09,"speakerId":1},{"text":"A quick look on the.","language":"en","start":1363.1,"end":1363.8,"speakerId":1},{"text":"Floor and tie you up some weights and yeah, just make sure that some of that, like that riskier equipment is you know in good working order so.","language":"en","start":1363.81,"end":1373.56,"speakerId":1},{"text":"Yeah, yeah.","language":"en","start":1373.56,"end":1374.99,"speakerId":2},{"text":"Yeah. So again, just to kind of recap this short meeting.","language":"en","start":1376.62,"end":1381.4099999999999,"speakerId":0},{"text":"So this main issue again I kind of was, you know, the opposite of the previous one. It was stemmed from Chimique.","language":"en","start":1383.27,"end":1391.52,"speakerId":0},{"text":"Initiating, you know, asking Simon to join her during her break when Simon wasn't on break at that time as.","language":"en","start":1393.23,"end":1401.1200000000001,"speakerId":0},{"text":"Well, you know, and charming as well knew about the rule that you you can only have one person on break at the time.","language":"en","start":1401.1299999999999,"end":1407.9199999999998,"speakerId":0},{"text":"Maybe she you.","language":"en","start":1407.9299999999998,"end":1408.7999999999997,"speakerId":0},{"text":"Know became less aware of it or, you know, just kind of forgotten in the lapse of judgement type of thing.","language":"en","start":1408.81,"end":1413.52,"speakerId":0},{"text":"And this caused Simon to be away from the floor. And you know, that was one of the treadmills that were malfunctioning and a whole bunch of whites were scattered along the facilities.","language":"en","start":1416.09,"end":1425.48,"speakerId":0},{"text":"In the end, we came up with the, you know, we kind of found the inefficiencies of that thing.","language":"en","start":1427.25,"end":1431.34,"speakerId":0},{"text":"You know.","language":"en","start":1431.35,"end":1431.6399999999999,"speakerId":0},{"text":"Kind of. It's not clear what the rules are, and you know that causes a bit of that.","language":"en","start":1431.6499999999999,"end":1437.6499999999999,"speakerId":0},{"text":"What's the word confusion, I guess, on what needs to be done? What can't be done? What are the rules and everything and that?","language":"en","start":1438.49,"end":1446.31,"speakerId":0},{"text":"You know, caused.","language":"en","start":1447.75,"end":1448.69,"speakerId":0},{"text":"The treadmill bang just over saying I'm not overseeing. I guess there was an oversight.","language":"en","start":1451.3999999999999,"end":1456.29,"speakerId":0},{"text":"UM.","language":"en","start":1457.01,"end":1457.51,"speakerId":0},{"text":"And the kind of action that we've, uh, found for this uh, was to have like a poster in the break room that kind of goes over the rules within the uh with the on the floor that has.","language":"en","start":1458.6399999999999,"end":1468.7499999999998,"speakerId":0},{"text":"To be followed so it's easier, and again having a sort of.","language":"en","start":1468.76,"end":1473.69,"speakerId":0},{"text":"Workshop to kind of reiterate all of these rules that about finance has.","language":"en","start":1477.4299999999998,"end":1483.4199999999998,"speakerId":0},{"text":"While working to make sure everyone is up to date on them.","language":"en","start":1484.57,"end":1487.52,"speakerId":0},{"text":"And as chairman, Nick said, to implement the type of.","language":"en","start":1489.1399999999999,"end":1492.55,"speakerId":0},{"text":"Uh schedule on when specific cheques need to be done. You know, just before your shift or during your shift. At one point during the shift and whatever else, just to make it really clear when everything needs to be done.","language":"en","start":1493.4099999999999,"end":1505.1,"speakerId":0},{"text":"Does that sound about right to everyone? Does anyone have anything else to add on to either one of the two issues that we've covered today?","language":"en","start":1506.8799999999999,"end":1511.9599999999998,"speakerId":0},{"text":"Nope. So far so good. Everything seems to be cleared, I mean.","language":"en","start":1513.26,"end":1518.71,"speakerId":2},{"text":"Yeah, I'd. I'd say pretty much the same, you know.","language":"en","start":1520.01,"end":1523.46,"speakerId":1},{"text":"I'm happy to.","language":"en","start":1523.47,"end":1524.56,"speakerId":1},{"text":"Accept my you know the response my be responsible for my part in this. So yeah, I think.","language":"en","start":1525.37,"end":1531.9599999999998,"speakerId":1},{"text":"Yeah, I think there there's some good solutions, I think I.","language":"en","start":1532.84,"end":1535.47,"speakerId":1},{"text":"Like the idea.","language":"en","start":1535.48,"end":1536.09,"speakerId":1},{"text":"Of the the poster or the post like.","language":"en","start":1536.1,"end":1538.2199999999998,"speakerId":1},{"text":"In the in the break room is is a.","language":"en","start":1538.23,"end":1540.63,"speakerId":1},{"text":"Yeah, me too.","language":"en","start":1539.6999999999998,"end":1540.6399999999999,"speakerId":2},{"text":"Is a really.","language":"en","start":1540.6399999999999,"end":1541.07,"speakerId":1},{"text":"Good idea, because you'll just walk in.","language":"en","start":1541.08,"end":1542.75,"speakerId":1},{"text":"You'll see it, and you'll remember and.","language":"en","start":1542.76,"end":1544.56,"speakerId":1},{"text":"You're like, Yep, I gotta.","language":"en","start":1544.57,"end":1545.57,"speakerId":1},{"text":"Do that. Yeah, I'm gonna.","language":"en","start":1545.58,"end":1546.85,"speakerId":1},{"text":"Do that and it's, you know, do a review later on or something, but it might be better than having to sit through an hour or two.","language":"en","start":1546.86,"end":1554.28,"speakerId":1},{"text":"Long sort of seminar on the the virtues of work, health and safety. You can always do.","language":"en","start":1554.35,"end":1559.4099999999999,"speakerId":1},{"text":"That later, but yeah.","language":"en","start":1559.4199999999998,"end":1560.83,"speakerId":1},{"text":"I think yeah, that sounds pretty reasonable to me.","language":"en","start":1560.84,"end":1563.09,"speakerId":1},{"text":"So I'm I'm happy with that.","language":"en","start":1563.1,"end":1564.4399999999998,"speakerId":1},{"text":"And just to reiterate, no one here is getting in trouble for what's happened, as both of the.","language":"en","start":1564.86,"end":1568.76,"speakerId":0},{"text":"Same kind of as a first incident type of scenario.","language":"en","start":1568.85,"end":1572.07,"speakerId":0},{"text":"Is the the also what?","language":"en","start":1573.98,"end":1578.14,"speakerId":0},{"text":"Your punishment is this meeting. In many ways. I guess so. Yeah. I would just like to thank both yourself, Simon and Chairman Lake, for joining this meeting.","language":"en","start":1580.04,"end":1590.6499999999999,"speakerId":0},{"text":"I appreciate you.","language":"en","start":1592.12,"end":1593.1299999999999,"speakerId":0},{"text":"Helping me come up with some ideas and just clarify the issues that we've.","language":"en","start":1594.21,"end":1597.78,"speakerId":0},{"text":"Talked about. Thank.","language":"en","start":1597.79,"end":1599.04,"speakerId":0},{"text":"Ohh good. Thank you.","language":"en","start":1599.6699999999998,"end":1601.11,"speakerId":2}],"speakerNames":[null,null,null]},"audioOneDriveItem":{"driveId":"b!MTVgnfKnMUOwxaiR9N8yrT1_qrb2dQpGsKWiLkhOkOM02qiKr_3YS64-IaZBwdf7","itemId":"01BHGL34Z4OWK3ECKEAJHK7FZE5HMIS7K3"}}}</storedTranscription>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4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Matt Hills</DisplayName>
        <AccountId>26</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D4E7C90F-2DA8-4CBC-AFE8-13CFD8BB17AD}">
  <ds:schemaRefs>
    <ds:schemaRef ds:uri="http://schemas.microsoft.com/office/transcription/2022"/>
  </ds:schemaRefs>
</ds:datastoreItem>
</file>

<file path=customXml/itemProps4.xml><?xml version="1.0" encoding="utf-8"?>
<ds:datastoreItem xmlns:ds="http://schemas.openxmlformats.org/officeDocument/2006/customXml" ds:itemID="{338DAABB-6281-443B-AB13-337205F7A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6.xml><?xml version="1.0" encoding="utf-8"?>
<ds:datastoreItem xmlns:ds="http://schemas.openxmlformats.org/officeDocument/2006/customXml" ds:itemID="{88FB867B-2E54-4E8D-8148-EB8FA4D3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377</TotalTime>
  <Pages>13</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Links>
    <vt:vector size="72" baseType="variant">
      <vt:variant>
        <vt:i4>393282</vt:i4>
      </vt:variant>
      <vt:variant>
        <vt:i4>138</vt:i4>
      </vt:variant>
      <vt:variant>
        <vt:i4>0</vt:i4>
      </vt:variant>
      <vt:variant>
        <vt:i4>5</vt:i4>
      </vt:variant>
      <vt:variant>
        <vt:lpwstr>https://learn.tafesa.edu.au/course/view.php?id=14627</vt:lpwstr>
      </vt:variant>
      <vt:variant>
        <vt:lpwstr>section-5</vt:lpwstr>
      </vt:variant>
      <vt:variant>
        <vt:i4>393282</vt:i4>
      </vt:variant>
      <vt:variant>
        <vt:i4>135</vt:i4>
      </vt:variant>
      <vt:variant>
        <vt:i4>0</vt:i4>
      </vt:variant>
      <vt:variant>
        <vt:i4>5</vt:i4>
      </vt:variant>
      <vt:variant>
        <vt:lpwstr>https://learn.tafesa.edu.au/course/view.php?id=14627</vt:lpwstr>
      </vt:variant>
      <vt:variant>
        <vt:lpwstr>section-4</vt:lpwstr>
      </vt:variant>
      <vt:variant>
        <vt:i4>2228332</vt:i4>
      </vt:variant>
      <vt:variant>
        <vt:i4>27</vt:i4>
      </vt:variant>
      <vt:variant>
        <vt:i4>0</vt:i4>
      </vt:variant>
      <vt:variant>
        <vt:i4>5</vt:i4>
      </vt:variant>
      <vt:variant>
        <vt:lpwstr>https://learn.tafesa.edu.au/mod/folder/view.php?id=1139347</vt:lpwstr>
      </vt:variant>
      <vt:variant>
        <vt:lpwstr/>
      </vt:variant>
      <vt:variant>
        <vt:i4>1441817</vt:i4>
      </vt:variant>
      <vt:variant>
        <vt:i4>24</vt:i4>
      </vt:variant>
      <vt:variant>
        <vt:i4>0</vt:i4>
      </vt:variant>
      <vt:variant>
        <vt:i4>5</vt:i4>
      </vt:variant>
      <vt:variant>
        <vt:lpwstr>https://portal.tafesa.edu.au/</vt:lpwstr>
      </vt:variant>
      <vt:variant>
        <vt:lpwstr/>
      </vt:variant>
      <vt:variant>
        <vt:i4>1441817</vt:i4>
      </vt:variant>
      <vt:variant>
        <vt:i4>21</vt:i4>
      </vt:variant>
      <vt:variant>
        <vt:i4>0</vt:i4>
      </vt:variant>
      <vt:variant>
        <vt:i4>5</vt:i4>
      </vt:variant>
      <vt:variant>
        <vt:lpwstr>https://portal.tafesa.edu.au/</vt:lpwstr>
      </vt:variant>
      <vt:variant>
        <vt:lpwstr/>
      </vt:variant>
      <vt:variant>
        <vt:i4>7798820</vt:i4>
      </vt:variant>
      <vt:variant>
        <vt:i4>18</vt:i4>
      </vt:variant>
      <vt:variant>
        <vt:i4>0</vt:i4>
      </vt:variant>
      <vt:variant>
        <vt:i4>5</vt:i4>
      </vt:variant>
      <vt:variant>
        <vt:lpwstr>https://learn.tafesa.edu.au/mod/resource/view.php?id=1196104&amp;redirect=1</vt:lpwstr>
      </vt:variant>
      <vt:variant>
        <vt:lpwstr/>
      </vt:variant>
      <vt:variant>
        <vt:i4>7471140</vt:i4>
      </vt:variant>
      <vt:variant>
        <vt:i4>15</vt:i4>
      </vt:variant>
      <vt:variant>
        <vt:i4>0</vt:i4>
      </vt:variant>
      <vt:variant>
        <vt:i4>5</vt:i4>
      </vt:variant>
      <vt:variant>
        <vt:lpwstr>https://learn.tafesa.edu.au/mod/resource/view.php?id=1196101&amp;redirect=1</vt:lpwstr>
      </vt:variant>
      <vt:variant>
        <vt:lpwstr/>
      </vt:variant>
      <vt:variant>
        <vt:i4>7798820</vt:i4>
      </vt:variant>
      <vt:variant>
        <vt:i4>12</vt:i4>
      </vt:variant>
      <vt:variant>
        <vt:i4>0</vt:i4>
      </vt:variant>
      <vt:variant>
        <vt:i4>5</vt:i4>
      </vt:variant>
      <vt:variant>
        <vt:lpwstr>https://learn.tafesa.edu.au/mod/resource/view.php?id=1196104&amp;redirect=1</vt:lpwstr>
      </vt:variant>
      <vt:variant>
        <vt:lpwstr/>
      </vt:variant>
      <vt:variant>
        <vt:i4>7471140</vt:i4>
      </vt:variant>
      <vt:variant>
        <vt:i4>9</vt:i4>
      </vt:variant>
      <vt:variant>
        <vt:i4>0</vt:i4>
      </vt:variant>
      <vt:variant>
        <vt:i4>5</vt:i4>
      </vt:variant>
      <vt:variant>
        <vt:lpwstr>https://learn.tafesa.edu.au/mod/resource/view.php?id=1196101&amp;redirect=1</vt:lpwstr>
      </vt:variant>
      <vt:variant>
        <vt:lpwstr/>
      </vt:variant>
      <vt:variant>
        <vt:i4>5832800</vt:i4>
      </vt:variant>
      <vt:variant>
        <vt:i4>6</vt:i4>
      </vt:variant>
      <vt:variant>
        <vt:i4>0</vt:i4>
      </vt:variant>
      <vt:variant>
        <vt:i4>5</vt:i4>
      </vt:variant>
      <vt:variant>
        <vt:lpwstr>https://learn.tafesa.edu.au/pluginfile.php/1928963/mod_folder/content/0/Progressive Discipline Policy.pdf</vt:lpwstr>
      </vt:variant>
      <vt:variant>
        <vt:lpwstr/>
      </vt:variant>
      <vt:variant>
        <vt:i4>720935</vt:i4>
      </vt:variant>
      <vt:variant>
        <vt:i4>3</vt:i4>
      </vt:variant>
      <vt:variant>
        <vt:i4>0</vt:i4>
      </vt:variant>
      <vt:variant>
        <vt:i4>5</vt:i4>
      </vt:variant>
      <vt:variant>
        <vt:lpwstr>https://learn.tafesa.edu.au/pluginfile.php/1928963/mod_folder/content/0/Conflict Resolution Policy and Procedure.pdf</vt:lpwstr>
      </vt:variant>
      <vt:variant>
        <vt:lpwstr/>
      </vt:variant>
      <vt:variant>
        <vt:i4>5570645</vt:i4>
      </vt:variant>
      <vt:variant>
        <vt:i4>0</vt:i4>
      </vt:variant>
      <vt:variant>
        <vt:i4>0</vt:i4>
      </vt:variant>
      <vt:variant>
        <vt:i4>5</vt:i4>
      </vt:variant>
      <vt:variant>
        <vt:lpwstr>https://learn.tafesa.edu.au/course/view.php?id=14627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16</cp:revision>
  <dcterms:created xsi:type="dcterms:W3CDTF">2023-10-10T05:41:00Z</dcterms:created>
  <dcterms:modified xsi:type="dcterms:W3CDTF">2023-10-20T03:09:00Z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1,2,3</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2023-08-17T07:06:03Z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e90249b5-6ae4-43ca-a738-6d3a3916b878</vt:lpwstr>
  </property>
  <property fmtid="{D5CDD505-2E9C-101B-9397-08002B2CF9AE}" pid="47" name="MSIP_Label_cadccb89-6645-4547-a418-b9839adf4510_ContentBits">
    <vt:lpwstr>1</vt:lpwstr>
  </property>
  <property fmtid="{D5CDD505-2E9C-101B-9397-08002B2CF9AE}" pid="48" name="Get Link">
    <vt:lpwstr>https://tafesaedu.sharepoint.com/:w:/s/qms/Ed5omgnsH8ZMgw2rqN0GI2ABBEifpHS5_IjlS145hL5tHg, https://tafesaedu.sharepoint.com/:w:/s/qms/Ed5omgnsH8ZMgw2rqN0GI2ABBEifpHS5_IjlS145hL5tHg</vt:lpwstr>
  </property>
</Properties>
</file>