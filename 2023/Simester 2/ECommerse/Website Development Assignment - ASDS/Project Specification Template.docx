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D322D" w:themeColor="text2"/>
        </w:rPr>
        <w:id w:val="-37905796"/>
        <w:docPartObj>
          <w:docPartGallery w:val="Cover Pages"/>
          <w:docPartUnique/>
        </w:docPartObj>
      </w:sdtPr>
      <w:sdtEndPr/>
      <w:sdtContent>
        <w:p w14:paraId="577BB1B8" w14:textId="2CC0AD71" w:rsidR="00A60C39" w:rsidRDefault="00A60C39">
          <w:pPr>
            <w:pStyle w:val="NoSpacing"/>
          </w:pPr>
        </w:p>
        <w:p w14:paraId="3F5DC7D8" w14:textId="77777777" w:rsidR="00A60C39" w:rsidRDefault="00A60C39">
          <w:pPr>
            <w:pStyle w:val="NoSpacing"/>
          </w:pPr>
        </w:p>
        <w:p w14:paraId="5EB5FD58" w14:textId="76CA8770" w:rsidR="00A60C39" w:rsidRDefault="00A60C39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BC887CF" wp14:editId="3DA1B00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810250" cy="7506970"/>
                    <wp:effectExtent l="0" t="0" r="0" b="3810"/>
                    <wp:wrapTopAndBottom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0250" cy="750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12497637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14:paraId="1DA57A71" w14:textId="54FAFD09" w:rsidR="00A60C39" w:rsidRDefault="00A60C39">
                                    <w:pPr>
                                      <w:pStyle w:val="Title"/>
                                      <w:spacing w:before="0" w:line="204" w:lineRule="auto"/>
                                      <w:jc w:val="left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>Project Specification</w:t>
                                    </w:r>
                                  </w:p>
                                </w:sdtContent>
                              </w:sdt>
                              <w:p w14:paraId="70571365" w14:textId="6AF2033C" w:rsidR="00A60C39" w:rsidRDefault="00B55CB8">
                                <w:pPr>
                                  <w:pStyle w:val="Subtitle"/>
                                  <w:jc w:val="left"/>
                                  <w:rPr>
                                    <w:color w:val="587A45" w:themeColor="accent2" w:themeShade="BF"/>
                                    <w:sz w:val="56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87A45" w:themeColor="accent2" w:themeShade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768853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C39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>&lt;Insert Site Name here&gt;</w:t>
                                    </w:r>
                                  </w:sdtContent>
                                </w:sdt>
                              </w:p>
                              <w:p w14:paraId="578FFB6E" w14:textId="4684AAA4" w:rsidR="00A60C39" w:rsidRDefault="00B55CB8"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19947967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006">
                                      <w:rPr>
                                        <w:sz w:val="24"/>
                                        <w:szCs w:val="24"/>
                                      </w:rPr>
                                      <w:t>Student Name: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-10046623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054D85" w14:textId="77777777" w:rsidR="00A60C39" w:rsidRDefault="00A60C39">
                                    <w:pPr>
                                      <w:pStyle w:val="ContactInfo"/>
                                      <w:spacing w:after="40"/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90000</wp14:pctHeight>
                    </wp14:sizeRelV>
                  </wp:anchor>
                </w:drawing>
              </mc:Choice>
              <mc:Fallback>
                <w:pict>
                  <v:shapetype w14:anchorId="0BC88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0;margin-top:0;width:457.5pt;height:591.1pt;z-index:251659264;visibility:visible;mso-wrap-style:square;mso-width-percent:0;mso-height-percent:90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9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124976376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14:paraId="1DA57A71" w14:textId="54FAFD09" w:rsidR="00A60C39" w:rsidRDefault="00A60C39">
                              <w:pPr>
                                <w:pStyle w:val="Title"/>
                                <w:spacing w:before="0" w:line="204" w:lineRule="auto"/>
                                <w:jc w:val="left"/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Project Specification</w:t>
                              </w:r>
                            </w:p>
                          </w:sdtContent>
                        </w:sdt>
                        <w:p w14:paraId="70571365" w14:textId="6AF2033C" w:rsidR="00A60C39" w:rsidRDefault="00B55CB8">
                          <w:pPr>
                            <w:pStyle w:val="Subtitle"/>
                            <w:jc w:val="left"/>
                            <w:rPr>
                              <w:color w:val="587A45" w:themeColor="accent2" w:themeShade="BF"/>
                              <w:sz w:val="56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87A45" w:themeColor="accent2" w:themeShade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768853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0C39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>&lt;Insert Site Name here&gt;</w:t>
                              </w:r>
                            </w:sdtContent>
                          </w:sdt>
                        </w:p>
                        <w:p w14:paraId="578FFB6E" w14:textId="4684AAA4" w:rsidR="00A60C39" w:rsidRDefault="00B55CB8"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19947967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7006">
                                <w:rPr>
                                  <w:sz w:val="24"/>
                                  <w:szCs w:val="24"/>
                                </w:rPr>
                                <w:t>Student Name: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Date"/>
                            <w:tag w:val=""/>
                            <w:id w:val="-10046623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054D85" w14:textId="77777777" w:rsidR="00A60C39" w:rsidRDefault="00A60C39">
                              <w:pPr>
                                <w:pStyle w:val="ContactInfo"/>
                                <w:spacing w:after="4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B255D50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lastRenderedPageBreak/>
        <w:t>Description of the site: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379AA8B" w14:textId="780A4D10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Site Name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</w:p>
    <w:p w14:paraId="3E3B4FA8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3D90604D" w14:textId="0580C641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Products to be sold</w:t>
      </w:r>
      <w:r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38424C5C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6CB4096" w14:textId="693731DC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escription of the site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  <w:r>
        <w:rPr>
          <w:rStyle w:val="eop"/>
          <w:rFonts w:ascii="Arial" w:eastAsiaTheme="majorEastAsia" w:hAnsi="Arial" w:cs="Arial"/>
          <w:sz w:val="20"/>
          <w:szCs w:val="20"/>
        </w:rPr>
        <w:t>(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ne-to-two-line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s):</w:t>
      </w:r>
    </w:p>
    <w:p w14:paraId="1E79B9CC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ED991E3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Organisational Requirements (At least two each):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BBE95F2" w14:textId="031B2B7C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Organisational standards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445FD790" w14:textId="77777777" w:rsidR="00972877" w:rsidRDefault="00972877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56473AF4" w14:textId="77777777" w:rsidR="00972877" w:rsidRDefault="00972877" w:rsidP="009728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198B2EA5" w14:textId="2BDD8CE7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Legislative requirements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6D733F60" w14:textId="77777777" w:rsidR="00972877" w:rsidRDefault="00972877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6F9DDD89" w14:textId="77777777" w:rsidR="00972877" w:rsidRDefault="00972877" w:rsidP="009728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0B893F98" w14:textId="1648D4DF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Database data requirements</w:t>
      </w:r>
      <w:r w:rsidR="00972877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B5960EB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303478" w14:textId="77777777" w:rsidR="00B55CB8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Site Functionalities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: </w:t>
      </w:r>
    </w:p>
    <w:p w14:paraId="40CD50EE" w14:textId="07E68098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Client-side functionalities (list at least 2)</w:t>
      </w:r>
      <w:r w:rsidR="00B55CB8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0DFFAEC" w14:textId="1BA9EFF3" w:rsidR="00B55CB8" w:rsidRDefault="00B55CB8" w:rsidP="00B55C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61670A4D" w14:textId="77777777" w:rsidR="00B55CB8" w:rsidRDefault="00B55CB8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1FA698CC" w14:textId="18301E21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Server-side functionalities (list at least 6)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554097E2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A0FA7C6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5A41545" w14:textId="77777777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Technical requirements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 Identify the following upgrades and requirements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8949BA5" w14:textId="77777777" w:rsidR="00B55CB8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Web server</w:t>
      </w:r>
      <w:r w:rsidR="00B55CB8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</w:p>
    <w:p w14:paraId="72D0D6B3" w14:textId="28726B8C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0C97AAD" w14:textId="116DE0C1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Database server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7E39FB62" w14:textId="77777777" w:rsidR="00B55CB8" w:rsidRDefault="00B55CB8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5C741D2E" w14:textId="133414CA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Scripting language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500E46AC" w14:textId="77777777" w:rsidR="00B55CB8" w:rsidRDefault="00B55CB8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D9061D9" w14:textId="561CF149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Two security requirements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5706B080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6AE0348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CC0A065" w14:textId="11D7972B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Database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</w:t>
      </w: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Structure</w:t>
      </w:r>
      <w:r w:rsidR="00B55CB8"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</w:p>
    <w:p w14:paraId="72D8E449" w14:textId="587686BB" w:rsidR="00995501" w:rsidRPr="00A60C39" w:rsidRDefault="00995501" w:rsidP="00A60C39">
      <w:pPr>
        <w:pStyle w:val="Heading1"/>
        <w:rPr>
          <w:color w:val="auto"/>
        </w:rPr>
      </w:pPr>
    </w:p>
    <w:sectPr w:rsidR="00995501" w:rsidRPr="00A60C39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7475" w14:textId="77777777" w:rsidR="0087703D" w:rsidRDefault="0087703D">
      <w:pPr>
        <w:spacing w:before="0" w:after="0" w:line="240" w:lineRule="auto"/>
      </w:pPr>
      <w:r>
        <w:separator/>
      </w:r>
    </w:p>
  </w:endnote>
  <w:endnote w:type="continuationSeparator" w:id="0">
    <w:p w14:paraId="45DCDD77" w14:textId="77777777" w:rsidR="0087703D" w:rsidRDefault="008770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D96" w14:textId="31872E8C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2303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6DD4" w14:textId="77777777" w:rsidR="0087703D" w:rsidRDefault="0087703D">
      <w:pPr>
        <w:spacing w:before="0" w:after="0" w:line="240" w:lineRule="auto"/>
      </w:pPr>
      <w:r>
        <w:separator/>
      </w:r>
    </w:p>
  </w:footnote>
  <w:footnote w:type="continuationSeparator" w:id="0">
    <w:p w14:paraId="1CE3E9C2" w14:textId="77777777" w:rsidR="0087703D" w:rsidRDefault="008770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CA6549"/>
    <w:multiLevelType w:val="multilevel"/>
    <w:tmpl w:val="EF6ED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B47C59"/>
    <w:multiLevelType w:val="multilevel"/>
    <w:tmpl w:val="7AD4A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842D2"/>
    <w:multiLevelType w:val="multilevel"/>
    <w:tmpl w:val="6590D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17CC3"/>
    <w:multiLevelType w:val="hybridMultilevel"/>
    <w:tmpl w:val="3998C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59C1"/>
    <w:multiLevelType w:val="multilevel"/>
    <w:tmpl w:val="136EE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095885"/>
    <w:multiLevelType w:val="hybridMultilevel"/>
    <w:tmpl w:val="6BCCF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5DD9"/>
    <w:multiLevelType w:val="hybridMultilevel"/>
    <w:tmpl w:val="419EDCE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E6B1319"/>
    <w:multiLevelType w:val="multilevel"/>
    <w:tmpl w:val="C4BC1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F82654"/>
    <w:multiLevelType w:val="multilevel"/>
    <w:tmpl w:val="41CC9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C95C21"/>
    <w:multiLevelType w:val="multilevel"/>
    <w:tmpl w:val="5BC29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AC317CC"/>
    <w:multiLevelType w:val="hybridMultilevel"/>
    <w:tmpl w:val="405A4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FE72D2"/>
    <w:multiLevelType w:val="hybridMultilevel"/>
    <w:tmpl w:val="89749854"/>
    <w:lvl w:ilvl="0" w:tplc="0C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8D40873"/>
    <w:multiLevelType w:val="hybridMultilevel"/>
    <w:tmpl w:val="BFEAF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57A"/>
    <w:multiLevelType w:val="multilevel"/>
    <w:tmpl w:val="44D2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11CF7"/>
    <w:multiLevelType w:val="multilevel"/>
    <w:tmpl w:val="BD10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54F94"/>
    <w:multiLevelType w:val="multilevel"/>
    <w:tmpl w:val="31BC5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B63CB"/>
    <w:multiLevelType w:val="hybridMultilevel"/>
    <w:tmpl w:val="691E3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7"/>
  </w:num>
  <w:num w:numId="10">
    <w:abstractNumId w:val="5"/>
  </w:num>
  <w:num w:numId="11">
    <w:abstractNumId w:val="18"/>
  </w:num>
  <w:num w:numId="12">
    <w:abstractNumId w:val="14"/>
  </w:num>
  <w:num w:numId="13">
    <w:abstractNumId w:val="8"/>
  </w:num>
  <w:num w:numId="14">
    <w:abstractNumId w:val="16"/>
  </w:num>
  <w:num w:numId="15">
    <w:abstractNumId w:val="11"/>
  </w:num>
  <w:num w:numId="16">
    <w:abstractNumId w:val="3"/>
  </w:num>
  <w:num w:numId="17">
    <w:abstractNumId w:val="10"/>
  </w:num>
  <w:num w:numId="18">
    <w:abstractNumId w:val="17"/>
  </w:num>
  <w:num w:numId="19">
    <w:abstractNumId w:val="2"/>
  </w:num>
  <w:num w:numId="20">
    <w:abstractNumId w:val="4"/>
  </w:num>
  <w:num w:numId="21">
    <w:abstractNumId w:val="9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F7"/>
    <w:rsid w:val="0000733B"/>
    <w:rsid w:val="000C0C77"/>
    <w:rsid w:val="001B5BF7"/>
    <w:rsid w:val="002A5E67"/>
    <w:rsid w:val="0041280C"/>
    <w:rsid w:val="004F3FA6"/>
    <w:rsid w:val="007C7006"/>
    <w:rsid w:val="0082543A"/>
    <w:rsid w:val="0087703D"/>
    <w:rsid w:val="008C35C9"/>
    <w:rsid w:val="008C5260"/>
    <w:rsid w:val="009061D2"/>
    <w:rsid w:val="00962DDF"/>
    <w:rsid w:val="00972877"/>
    <w:rsid w:val="00995501"/>
    <w:rsid w:val="00A60C39"/>
    <w:rsid w:val="00AC5EF4"/>
    <w:rsid w:val="00AC6CCD"/>
    <w:rsid w:val="00B55CB8"/>
    <w:rsid w:val="00DF5655"/>
    <w:rsid w:val="00F23039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C6D9"/>
  <w15:chartTrackingRefBased/>
  <w15:docId w15:val="{EF870952-ECBC-4942-A5FE-388D5CE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39"/>
    <w:pPr>
      <w:spacing w:before="0"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aragraph">
    <w:name w:val="paragraph"/>
    <w:basedOn w:val="Normal"/>
    <w:rsid w:val="008C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8C35C9"/>
  </w:style>
  <w:style w:type="character" w:customStyle="1" w:styleId="eop">
    <w:name w:val="eop"/>
    <w:basedOn w:val="DefaultParagraphFont"/>
    <w:rsid w:val="008C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l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5A7C4-24E4-4286-A39C-20AC365B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&lt;Insert Site Name here&gt;</dc:subject>
  <dc:creator>Student Name:</dc:creator>
  <cp:keywords>4SPRJ – Software Project</cp:keywords>
  <cp:lastModifiedBy>Nadil Sundarapperuma</cp:lastModifiedBy>
  <cp:revision>13</cp:revision>
  <dcterms:created xsi:type="dcterms:W3CDTF">2018-02-13T03:04:00Z</dcterms:created>
  <dcterms:modified xsi:type="dcterms:W3CDTF">2022-05-17T07:40:00Z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