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347"/>
        <w:gridCol w:w="6399"/>
      </w:tblGrid>
      <w:tr w:rsidR="006C4D2E" w:rsidRPr="00055AAC" w14:paraId="5D9355E3" w14:textId="77777777" w:rsidTr="006C4D2E">
        <w:tc>
          <w:tcPr>
            <w:tcW w:w="3118" w:type="dxa"/>
            <w:shd w:val="clear" w:color="auto" w:fill="F2F2F2" w:themeFill="background1" w:themeFillShade="F2"/>
          </w:tcPr>
          <w:p w14:paraId="08D735D0" w14:textId="1DF8AD46" w:rsidR="006C4D2E" w:rsidRPr="00055AAC" w:rsidRDefault="00F337CF" w:rsidP="006C4D2E">
            <w:pPr>
              <w:pStyle w:val="Heading2"/>
            </w:pPr>
            <w:r>
              <w:t xml:space="preserve"> </w:t>
            </w:r>
            <w:r w:rsidR="006C4D2E" w:rsidRPr="00794857">
              <w:t>Assessment</w:t>
            </w:r>
            <w:r w:rsidR="006C4D2E" w:rsidRPr="003571B1">
              <w:rPr>
                <w:lang w:val="en-AU"/>
              </w:rPr>
              <w:t xml:space="preserve"> Title</w:t>
            </w:r>
          </w:p>
        </w:tc>
        <w:tc>
          <w:tcPr>
            <w:tcW w:w="5962" w:type="dxa"/>
          </w:tcPr>
          <w:p w14:paraId="43382FEC" w14:textId="5EF71E49" w:rsidR="006C4D2E" w:rsidRPr="00055AAC" w:rsidRDefault="00FF2C97" w:rsidP="0042571D">
            <w:pPr>
              <w:rPr>
                <w:lang w:val="en-AU"/>
              </w:rPr>
            </w:pPr>
            <w:r>
              <w:rPr>
                <w:lang w:val="en-AU"/>
              </w:rPr>
              <w:t>Assignment (Southern Airport Maintenance Service)</w:t>
            </w:r>
          </w:p>
        </w:tc>
      </w:tr>
    </w:tbl>
    <w:p w14:paraId="7852C78B" w14:textId="77777777" w:rsidR="006C4D2E" w:rsidRDefault="006C4D2E" w:rsidP="006C4D2E"/>
    <w:p w14:paraId="1ABE16C9"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347"/>
        <w:gridCol w:w="6399"/>
      </w:tblGrid>
      <w:tr w:rsidR="00035B79" w:rsidRPr="00055AAC" w14:paraId="60B769F7" w14:textId="77777777" w:rsidTr="006C4D2E">
        <w:tc>
          <w:tcPr>
            <w:tcW w:w="3118" w:type="dxa"/>
            <w:shd w:val="clear" w:color="auto" w:fill="F2F2F2" w:themeFill="background1" w:themeFillShade="F2"/>
          </w:tcPr>
          <w:p w14:paraId="097CD718" w14:textId="77777777" w:rsidR="00035B79" w:rsidRPr="00055AAC" w:rsidRDefault="00035B79" w:rsidP="0042571D">
            <w:r>
              <w:t xml:space="preserve">Unit code/s </w:t>
            </w:r>
            <w:r w:rsidR="002E31A4">
              <w:t>and</w:t>
            </w:r>
            <w:r>
              <w:t xml:space="preserve"> title/s</w:t>
            </w:r>
          </w:p>
        </w:tc>
        <w:tc>
          <w:tcPr>
            <w:tcW w:w="5962" w:type="dxa"/>
          </w:tcPr>
          <w:p w14:paraId="15545E6E" w14:textId="51CF17C8" w:rsidR="00035B79" w:rsidRPr="00055AAC" w:rsidRDefault="00FF2C97" w:rsidP="0042571D">
            <w:pPr>
              <w:rPr>
                <w:lang w:val="en-AU"/>
              </w:rPr>
            </w:pPr>
            <w:r>
              <w:rPr>
                <w:lang w:val="en-AU"/>
              </w:rPr>
              <w:t>ICTDBS506 – Design Databases</w:t>
            </w:r>
          </w:p>
        </w:tc>
      </w:tr>
      <w:tr w:rsidR="00035B79" w:rsidRPr="00055AAC" w14:paraId="277F3E6C" w14:textId="77777777" w:rsidTr="006C4D2E">
        <w:tc>
          <w:tcPr>
            <w:tcW w:w="3118" w:type="dxa"/>
            <w:shd w:val="clear" w:color="auto" w:fill="F2F2F2" w:themeFill="background1" w:themeFillShade="F2"/>
          </w:tcPr>
          <w:p w14:paraId="776917EC" w14:textId="77777777" w:rsidR="00035B79" w:rsidRPr="00055AAC" w:rsidRDefault="00035B79" w:rsidP="0042571D">
            <w:r>
              <w:t xml:space="preserve">Qualification code/s </w:t>
            </w:r>
            <w:r w:rsidR="002E31A4">
              <w:t>and</w:t>
            </w:r>
            <w:r>
              <w:t xml:space="preserve"> title/s</w:t>
            </w:r>
          </w:p>
        </w:tc>
        <w:tc>
          <w:tcPr>
            <w:tcW w:w="5962" w:type="dxa"/>
          </w:tcPr>
          <w:p w14:paraId="15C7A7DB" w14:textId="559B5548" w:rsidR="00035B79" w:rsidRPr="00055AAC" w:rsidRDefault="005067EB" w:rsidP="0042571D">
            <w:pPr>
              <w:rPr>
                <w:lang w:val="en-AU"/>
              </w:rPr>
            </w:pPr>
            <w:r>
              <w:rPr>
                <w:lang w:val="en-AU"/>
              </w:rPr>
              <w:t>ICT507</w:t>
            </w:r>
            <w:r w:rsidR="00584166">
              <w:rPr>
                <w:lang w:val="en-AU"/>
              </w:rPr>
              <w:t>20</w:t>
            </w:r>
            <w:r>
              <w:rPr>
                <w:lang w:val="en-AU"/>
              </w:rPr>
              <w:t xml:space="preserve"> </w:t>
            </w:r>
            <w:r w:rsidR="00FB43A8">
              <w:rPr>
                <w:lang w:val="en-AU"/>
              </w:rPr>
              <w:t xml:space="preserve">- </w:t>
            </w:r>
            <w:r>
              <w:rPr>
                <w:lang w:val="en-AU"/>
              </w:rPr>
              <w:t>Diploma of Software Development</w:t>
            </w:r>
          </w:p>
        </w:tc>
      </w:tr>
      <w:tr w:rsidR="00035B79" w:rsidRPr="00055AAC" w14:paraId="75D75AB4" w14:textId="77777777" w:rsidTr="006C4D2E">
        <w:tc>
          <w:tcPr>
            <w:tcW w:w="3118" w:type="dxa"/>
            <w:shd w:val="clear" w:color="auto" w:fill="F2F2F2" w:themeFill="background1" w:themeFillShade="F2"/>
          </w:tcPr>
          <w:p w14:paraId="578A821C" w14:textId="77777777" w:rsidR="00035B79" w:rsidRPr="00055AAC" w:rsidRDefault="00035B79" w:rsidP="0042571D">
            <w:r>
              <w:t>Business unit/Work group</w:t>
            </w:r>
          </w:p>
        </w:tc>
        <w:tc>
          <w:tcPr>
            <w:tcW w:w="5962" w:type="dxa"/>
          </w:tcPr>
          <w:p w14:paraId="77AE53F2" w14:textId="2E4ADCCC" w:rsidR="00035B79" w:rsidRPr="00055AAC" w:rsidRDefault="005067EB" w:rsidP="0042571D">
            <w:pPr>
              <w:rPr>
                <w:lang w:val="en-AU"/>
              </w:rPr>
            </w:pPr>
            <w:r>
              <w:rPr>
                <w:lang w:val="en-AU"/>
              </w:rPr>
              <w:t>BARTS/IT Studies</w:t>
            </w:r>
          </w:p>
        </w:tc>
      </w:tr>
    </w:tbl>
    <w:p w14:paraId="61BFABE4" w14:textId="77777777" w:rsidR="00035B79" w:rsidRDefault="00035B79" w:rsidP="00035B79">
      <w:pPr>
        <w:rPr>
          <w:lang w:val="en-AU"/>
        </w:rPr>
      </w:pPr>
    </w:p>
    <w:p w14:paraId="1132377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368"/>
        <w:gridCol w:w="6378"/>
      </w:tblGrid>
      <w:tr w:rsidR="00035B79" w:rsidRPr="00055AAC" w14:paraId="4FF09CDF" w14:textId="77777777" w:rsidTr="0AC494D8">
        <w:tc>
          <w:tcPr>
            <w:tcW w:w="3119" w:type="dxa"/>
            <w:shd w:val="clear" w:color="auto" w:fill="F2F2F2" w:themeFill="background1" w:themeFillShade="F2"/>
          </w:tcPr>
          <w:p w14:paraId="4E8606A6" w14:textId="77777777" w:rsidR="00035B79" w:rsidRPr="00055AAC" w:rsidRDefault="00035B79" w:rsidP="0042571D">
            <w:r>
              <w:t xml:space="preserve">Method/s of assessment </w:t>
            </w:r>
          </w:p>
        </w:tc>
        <w:tc>
          <w:tcPr>
            <w:tcW w:w="5907" w:type="dxa"/>
          </w:tcPr>
          <w:p w14:paraId="06BA0046" w14:textId="53F61038" w:rsidR="00035B79" w:rsidRPr="001E78D4" w:rsidRDefault="005067EB" w:rsidP="0042571D">
            <w:pPr>
              <w:rPr>
                <w:rFonts w:cs="Arial"/>
                <w:szCs w:val="20"/>
                <w:lang w:val="en-AU"/>
              </w:rPr>
            </w:pPr>
            <w:r w:rsidRPr="001E78D4">
              <w:rPr>
                <w:rFonts w:cs="Arial"/>
                <w:szCs w:val="20"/>
                <w:lang w:val="en-AU"/>
              </w:rPr>
              <w:t>Product (Written and Observation)</w:t>
            </w:r>
          </w:p>
          <w:p w14:paraId="28A93B79" w14:textId="77777777" w:rsidR="00035B79" w:rsidRPr="001E78D4" w:rsidRDefault="00035B79" w:rsidP="0042571D">
            <w:pPr>
              <w:rPr>
                <w:rFonts w:cs="Arial"/>
                <w:szCs w:val="20"/>
                <w:lang w:val="en-AU"/>
              </w:rPr>
            </w:pPr>
          </w:p>
          <w:p w14:paraId="6DA78D9C" w14:textId="77777777" w:rsidR="00035B79" w:rsidRPr="001E78D4" w:rsidRDefault="00035B79" w:rsidP="0042571D">
            <w:pPr>
              <w:rPr>
                <w:rFonts w:cs="Arial"/>
                <w:szCs w:val="20"/>
                <w:lang w:val="en-AU"/>
              </w:rPr>
            </w:pPr>
          </w:p>
        </w:tc>
      </w:tr>
      <w:tr w:rsidR="00035B79" w:rsidRPr="00055AAC" w14:paraId="6C5C5834" w14:textId="77777777" w:rsidTr="0AC494D8">
        <w:tc>
          <w:tcPr>
            <w:tcW w:w="3119" w:type="dxa"/>
            <w:shd w:val="clear" w:color="auto" w:fill="F2F2F2" w:themeFill="background1" w:themeFillShade="F2"/>
          </w:tcPr>
          <w:p w14:paraId="5CBEF2F3" w14:textId="77777777" w:rsidR="00035B79" w:rsidRPr="00055AAC" w:rsidRDefault="00035B79" w:rsidP="0042571D">
            <w:r>
              <w:t>Overview of assessment</w:t>
            </w:r>
          </w:p>
        </w:tc>
        <w:tc>
          <w:tcPr>
            <w:tcW w:w="5907" w:type="dxa"/>
          </w:tcPr>
          <w:p w14:paraId="247B293F" w14:textId="1127DA5A" w:rsidR="00035B79" w:rsidRPr="001E78D4" w:rsidRDefault="00FB43A8" w:rsidP="0AC494D8">
            <w:pPr>
              <w:rPr>
                <w:rFonts w:cs="Arial"/>
                <w:lang w:val="en-AU"/>
              </w:rPr>
            </w:pPr>
            <w:r w:rsidRPr="0AC494D8">
              <w:rPr>
                <w:rFonts w:cs="Arial"/>
                <w:lang w:val="en-AU"/>
              </w:rPr>
              <w:t xml:space="preserve">The assessment </w:t>
            </w:r>
            <w:r w:rsidR="0030695A" w:rsidRPr="0AC494D8">
              <w:rPr>
                <w:rFonts w:cs="Arial"/>
                <w:lang w:val="en-AU"/>
              </w:rPr>
              <w:t xml:space="preserve">has </w:t>
            </w:r>
            <w:r w:rsidR="000725FC" w:rsidRPr="0AC494D8">
              <w:rPr>
                <w:rFonts w:cs="Arial"/>
                <w:lang w:val="en-AU"/>
              </w:rPr>
              <w:t>five</w:t>
            </w:r>
            <w:r w:rsidR="0030695A" w:rsidRPr="0AC494D8">
              <w:rPr>
                <w:rFonts w:cs="Arial"/>
                <w:lang w:val="en-AU"/>
              </w:rPr>
              <w:t xml:space="preserve"> parts</w:t>
            </w:r>
            <w:r w:rsidR="0006732B" w:rsidRPr="0AC494D8">
              <w:rPr>
                <w:rFonts w:cs="Arial"/>
                <w:lang w:val="en-AU"/>
              </w:rPr>
              <w:t xml:space="preserve">. </w:t>
            </w:r>
            <w:r w:rsidR="000725FC" w:rsidRPr="0AC494D8">
              <w:rPr>
                <w:rFonts w:cs="Arial"/>
                <w:lang w:val="en-AU"/>
              </w:rPr>
              <w:t>Each part</w:t>
            </w:r>
            <w:r w:rsidR="0006732B" w:rsidRPr="0AC494D8">
              <w:rPr>
                <w:rFonts w:cs="Arial"/>
                <w:lang w:val="en-AU"/>
              </w:rPr>
              <w:t xml:space="preserve"> has multiple </w:t>
            </w:r>
            <w:r w:rsidR="000725FC" w:rsidRPr="0AC494D8">
              <w:rPr>
                <w:rFonts w:cs="Arial"/>
                <w:lang w:val="en-AU"/>
              </w:rPr>
              <w:t>tasks</w:t>
            </w:r>
            <w:r w:rsidR="0006732B" w:rsidRPr="0AC494D8">
              <w:rPr>
                <w:rFonts w:cs="Arial"/>
                <w:lang w:val="en-AU"/>
              </w:rPr>
              <w:t>. The assessment includes determining the database requirements</w:t>
            </w:r>
            <w:r w:rsidR="00454D08" w:rsidRPr="0AC494D8">
              <w:rPr>
                <w:rFonts w:cs="Arial"/>
                <w:lang w:val="en-AU"/>
              </w:rPr>
              <w:t>,</w:t>
            </w:r>
            <w:r w:rsidR="0006732B" w:rsidRPr="0AC494D8">
              <w:rPr>
                <w:rFonts w:cs="Arial"/>
                <w:lang w:val="en-AU"/>
              </w:rPr>
              <w:t xml:space="preserve"> developing the database through the conceptual, </w:t>
            </w:r>
            <w:proofErr w:type="gramStart"/>
            <w:r w:rsidR="0006732B" w:rsidRPr="0AC494D8">
              <w:rPr>
                <w:rFonts w:cs="Arial"/>
                <w:lang w:val="en-AU"/>
              </w:rPr>
              <w:t>logical</w:t>
            </w:r>
            <w:proofErr w:type="gramEnd"/>
            <w:r w:rsidR="0006732B" w:rsidRPr="0AC494D8">
              <w:rPr>
                <w:rFonts w:cs="Arial"/>
                <w:lang w:val="en-AU"/>
              </w:rPr>
              <w:t xml:space="preserve"> and physical design processes. It also involves the design of database security, database backup and recovery. Students need to document the database design</w:t>
            </w:r>
            <w:r w:rsidR="005B391F" w:rsidRPr="0AC494D8">
              <w:rPr>
                <w:rFonts w:cs="Arial"/>
                <w:lang w:val="en-AU"/>
              </w:rPr>
              <w:t xml:space="preserve"> according to organisation document template</w:t>
            </w:r>
            <w:r w:rsidR="00170B3F" w:rsidRPr="0AC494D8">
              <w:rPr>
                <w:rFonts w:cs="Arial"/>
                <w:lang w:val="en-AU"/>
              </w:rPr>
              <w:t xml:space="preserve">. </w:t>
            </w:r>
            <w:r w:rsidR="000725FC" w:rsidRPr="0AC494D8">
              <w:rPr>
                <w:rFonts w:cs="Arial"/>
                <w:lang w:val="en-AU"/>
              </w:rPr>
              <w:t xml:space="preserve">The last part </w:t>
            </w:r>
            <w:r w:rsidR="00170B3F" w:rsidRPr="0AC494D8">
              <w:rPr>
                <w:rFonts w:cs="Arial"/>
                <w:lang w:val="en-AU"/>
              </w:rPr>
              <w:t xml:space="preserve">is to implement the database </w:t>
            </w:r>
            <w:r w:rsidR="00A762BD" w:rsidRPr="0AC494D8">
              <w:rPr>
                <w:rFonts w:cs="Arial"/>
                <w:lang w:val="en-AU"/>
              </w:rPr>
              <w:t>in</w:t>
            </w:r>
            <w:r w:rsidR="00170B3F" w:rsidRPr="0AC494D8">
              <w:rPr>
                <w:rFonts w:cs="Arial"/>
                <w:lang w:val="en-AU"/>
              </w:rPr>
              <w:t xml:space="preserve"> application.</w:t>
            </w:r>
          </w:p>
          <w:p w14:paraId="5CF63501" w14:textId="77777777" w:rsidR="00035B79" w:rsidRPr="001E78D4" w:rsidRDefault="00035B79" w:rsidP="0042571D">
            <w:pPr>
              <w:rPr>
                <w:rFonts w:cs="Arial"/>
                <w:szCs w:val="20"/>
                <w:lang w:val="en-AU"/>
              </w:rPr>
            </w:pPr>
          </w:p>
        </w:tc>
      </w:tr>
      <w:tr w:rsidR="00035B79" w:rsidRPr="005453FB" w14:paraId="378A2653" w14:textId="77777777" w:rsidTr="0AC494D8">
        <w:tc>
          <w:tcPr>
            <w:tcW w:w="3119" w:type="dxa"/>
            <w:shd w:val="clear" w:color="auto" w:fill="F2F2F2" w:themeFill="background1" w:themeFillShade="F2"/>
          </w:tcPr>
          <w:p w14:paraId="2DB0B1DC" w14:textId="77777777" w:rsidR="00035B79" w:rsidRPr="005453FB" w:rsidRDefault="00035B79" w:rsidP="0042571D">
            <w:r w:rsidRPr="005453FB">
              <w:t>Task/s to be assessed</w:t>
            </w:r>
          </w:p>
        </w:tc>
        <w:tc>
          <w:tcPr>
            <w:tcW w:w="5907" w:type="dxa"/>
          </w:tcPr>
          <w:p w14:paraId="6583B691" w14:textId="02D7B439" w:rsidR="0006732B" w:rsidRPr="001E78D4" w:rsidRDefault="0006732B" w:rsidP="0042571D">
            <w:pPr>
              <w:rPr>
                <w:rFonts w:cs="Arial"/>
                <w:szCs w:val="20"/>
              </w:rPr>
            </w:pPr>
            <w:r w:rsidRPr="001E78D4">
              <w:rPr>
                <w:rFonts w:cs="Arial"/>
                <w:szCs w:val="20"/>
              </w:rPr>
              <w:t>The assessments include the following:</w:t>
            </w:r>
          </w:p>
          <w:p w14:paraId="7AF54C21" w14:textId="4DAC7F7C" w:rsidR="0006732B" w:rsidRPr="001E78D4" w:rsidRDefault="0006732B" w:rsidP="00427DDC">
            <w:pPr>
              <w:pStyle w:val="ListParagraph"/>
              <w:numPr>
                <w:ilvl w:val="0"/>
                <w:numId w:val="5"/>
              </w:numPr>
              <w:rPr>
                <w:rFonts w:cs="Arial"/>
                <w:szCs w:val="20"/>
              </w:rPr>
            </w:pPr>
            <w:r w:rsidRPr="001E78D4">
              <w:rPr>
                <w:rFonts w:cs="Arial"/>
                <w:szCs w:val="20"/>
              </w:rPr>
              <w:t xml:space="preserve">Determine </w:t>
            </w:r>
            <w:r w:rsidR="00747AA4">
              <w:rPr>
                <w:rFonts w:cs="Arial"/>
                <w:szCs w:val="20"/>
              </w:rPr>
              <w:t>the database</w:t>
            </w:r>
            <w:r w:rsidRPr="001E78D4">
              <w:rPr>
                <w:rFonts w:cs="Arial"/>
                <w:szCs w:val="20"/>
              </w:rPr>
              <w:t xml:space="preserve"> requirements</w:t>
            </w:r>
            <w:r w:rsidR="0032598D">
              <w:rPr>
                <w:rFonts w:cs="Arial"/>
                <w:szCs w:val="20"/>
              </w:rPr>
              <w:t xml:space="preserve"> (Oral Communication</w:t>
            </w:r>
            <w:r w:rsidR="00747AA4">
              <w:rPr>
                <w:rFonts w:cs="Arial"/>
                <w:szCs w:val="20"/>
              </w:rPr>
              <w:t xml:space="preserve"> &amp; Report</w:t>
            </w:r>
            <w:r w:rsidR="0032598D">
              <w:rPr>
                <w:rFonts w:cs="Arial"/>
                <w:szCs w:val="20"/>
              </w:rPr>
              <w:t>)</w:t>
            </w:r>
          </w:p>
          <w:p w14:paraId="7377EE76" w14:textId="600F2D74" w:rsidR="0006732B" w:rsidRPr="001E78D4" w:rsidRDefault="0006732B" w:rsidP="00427DDC">
            <w:pPr>
              <w:pStyle w:val="ListParagraph"/>
              <w:numPr>
                <w:ilvl w:val="0"/>
                <w:numId w:val="5"/>
              </w:numPr>
              <w:rPr>
                <w:rFonts w:cs="Arial"/>
                <w:szCs w:val="20"/>
              </w:rPr>
            </w:pPr>
            <w:r w:rsidRPr="001E78D4">
              <w:rPr>
                <w:rFonts w:cs="Arial"/>
                <w:szCs w:val="20"/>
              </w:rPr>
              <w:t>Conceptual design</w:t>
            </w:r>
          </w:p>
          <w:p w14:paraId="2AD0632F" w14:textId="274C5940" w:rsidR="0006732B" w:rsidRPr="001E78D4" w:rsidRDefault="0006732B" w:rsidP="00427DDC">
            <w:pPr>
              <w:pStyle w:val="ListParagraph"/>
              <w:numPr>
                <w:ilvl w:val="0"/>
                <w:numId w:val="5"/>
              </w:numPr>
              <w:rPr>
                <w:rFonts w:cs="Arial"/>
                <w:szCs w:val="20"/>
              </w:rPr>
            </w:pPr>
            <w:r w:rsidRPr="001E78D4">
              <w:rPr>
                <w:rFonts w:cs="Arial"/>
                <w:szCs w:val="20"/>
              </w:rPr>
              <w:t>Logical design</w:t>
            </w:r>
          </w:p>
          <w:p w14:paraId="117B4AB0" w14:textId="5A108621" w:rsidR="00D12CB3" w:rsidRPr="001E78D4" w:rsidRDefault="0006732B" w:rsidP="00427DDC">
            <w:pPr>
              <w:pStyle w:val="ListParagraph"/>
              <w:numPr>
                <w:ilvl w:val="0"/>
                <w:numId w:val="5"/>
              </w:numPr>
              <w:rPr>
                <w:rFonts w:cs="Arial"/>
                <w:szCs w:val="20"/>
              </w:rPr>
            </w:pPr>
            <w:r w:rsidRPr="001E78D4">
              <w:rPr>
                <w:rFonts w:cs="Arial"/>
                <w:szCs w:val="20"/>
              </w:rPr>
              <w:t xml:space="preserve">Physical design, </w:t>
            </w:r>
            <w:r w:rsidR="00D12CB3" w:rsidRPr="001E78D4">
              <w:rPr>
                <w:rFonts w:cs="Arial"/>
                <w:szCs w:val="20"/>
              </w:rPr>
              <w:t>security, backup &amp; recovery.</w:t>
            </w:r>
          </w:p>
          <w:p w14:paraId="46F6861E" w14:textId="06ECD508" w:rsidR="00C76502" w:rsidRPr="001E78D4" w:rsidRDefault="00C76502" w:rsidP="00427DDC">
            <w:pPr>
              <w:pStyle w:val="ListParagraph"/>
              <w:numPr>
                <w:ilvl w:val="0"/>
                <w:numId w:val="5"/>
              </w:numPr>
              <w:rPr>
                <w:rFonts w:cs="Arial"/>
                <w:szCs w:val="20"/>
              </w:rPr>
            </w:pPr>
            <w:r w:rsidRPr="001E78D4">
              <w:rPr>
                <w:rFonts w:cs="Arial"/>
                <w:szCs w:val="20"/>
              </w:rPr>
              <w:t>Implementation</w:t>
            </w:r>
            <w:r w:rsidR="005B391F" w:rsidRPr="001E78D4">
              <w:rPr>
                <w:rFonts w:cs="Arial"/>
                <w:szCs w:val="20"/>
              </w:rPr>
              <w:t xml:space="preserve"> of database </w:t>
            </w:r>
            <w:r w:rsidR="00A762BD">
              <w:rPr>
                <w:rFonts w:cs="Arial"/>
                <w:szCs w:val="20"/>
              </w:rPr>
              <w:t>in</w:t>
            </w:r>
            <w:r w:rsidR="005B391F" w:rsidRPr="001E78D4">
              <w:rPr>
                <w:rFonts w:cs="Arial"/>
                <w:szCs w:val="20"/>
              </w:rPr>
              <w:t xml:space="preserve"> </w:t>
            </w:r>
            <w:r w:rsidR="005B391F" w:rsidRPr="004A0FA4">
              <w:rPr>
                <w:rFonts w:cs="Arial"/>
                <w:szCs w:val="20"/>
              </w:rPr>
              <w:t>application</w:t>
            </w:r>
          </w:p>
          <w:p w14:paraId="294E2FBD" w14:textId="3CB59DE2" w:rsidR="00035B79" w:rsidRPr="001E78D4" w:rsidRDefault="00D12CB3" w:rsidP="0042571D">
            <w:pPr>
              <w:rPr>
                <w:rFonts w:cs="Arial"/>
                <w:szCs w:val="20"/>
              </w:rPr>
            </w:pPr>
            <w:r w:rsidRPr="001E78D4">
              <w:rPr>
                <w:rFonts w:cs="Arial"/>
                <w:szCs w:val="20"/>
              </w:rPr>
              <w:t xml:space="preserve"> </w:t>
            </w:r>
          </w:p>
        </w:tc>
      </w:tr>
      <w:tr w:rsidR="00035B79" w:rsidRPr="00055AAC" w14:paraId="5E31E7B8" w14:textId="77777777" w:rsidTr="0AC494D8">
        <w:tc>
          <w:tcPr>
            <w:tcW w:w="3119" w:type="dxa"/>
            <w:shd w:val="clear" w:color="auto" w:fill="F2F2F2" w:themeFill="background1" w:themeFillShade="F2"/>
          </w:tcPr>
          <w:p w14:paraId="49ED0EA0" w14:textId="77777777" w:rsidR="00035B79" w:rsidRPr="00055AAC" w:rsidRDefault="00035B79" w:rsidP="0042571D">
            <w:r>
              <w:t>Time allowed</w:t>
            </w:r>
          </w:p>
        </w:tc>
        <w:tc>
          <w:tcPr>
            <w:tcW w:w="5907" w:type="dxa"/>
          </w:tcPr>
          <w:p w14:paraId="6FD334F8" w14:textId="311E9812" w:rsidR="00035B79" w:rsidRPr="001E78D4" w:rsidRDefault="00CF757D" w:rsidP="00454D08">
            <w:pPr>
              <w:jc w:val="both"/>
              <w:rPr>
                <w:rFonts w:cs="Arial"/>
                <w:szCs w:val="20"/>
              </w:rPr>
            </w:pPr>
            <w:r w:rsidRPr="001E78D4">
              <w:rPr>
                <w:rStyle w:val="normaltextrun"/>
                <w:rFonts w:cs="Arial"/>
                <w:color w:val="000000"/>
                <w:szCs w:val="20"/>
                <w:shd w:val="clear" w:color="auto" w:fill="FFFFFF"/>
              </w:rPr>
              <w:t xml:space="preserve">Refer to your schedule for submission </w:t>
            </w:r>
            <w:proofErr w:type="gramStart"/>
            <w:r w:rsidRPr="001E78D4">
              <w:rPr>
                <w:rStyle w:val="normaltextrun"/>
                <w:rFonts w:cs="Arial"/>
                <w:color w:val="000000"/>
                <w:szCs w:val="20"/>
                <w:shd w:val="clear" w:color="auto" w:fill="FFFFFF"/>
              </w:rPr>
              <w:t>dates</w:t>
            </w:r>
            <w:proofErr w:type="gramEnd"/>
            <w:r w:rsidRPr="001E78D4">
              <w:rPr>
                <w:rStyle w:val="normaltextrun"/>
                <w:rFonts w:cs="Arial"/>
                <w:color w:val="000000"/>
                <w:szCs w:val="20"/>
                <w:shd w:val="clear" w:color="auto" w:fill="FFFFFF"/>
              </w:rPr>
              <w:t> </w:t>
            </w:r>
            <w:r w:rsidRPr="001E78D4">
              <w:rPr>
                <w:rStyle w:val="eop"/>
                <w:rFonts w:cs="Arial"/>
                <w:color w:val="000000"/>
                <w:szCs w:val="20"/>
                <w:shd w:val="clear" w:color="auto" w:fill="FFFFFF"/>
              </w:rPr>
              <w:t> </w:t>
            </w:r>
          </w:p>
          <w:p w14:paraId="71C2EE03" w14:textId="77777777" w:rsidR="00035B79" w:rsidRPr="001E78D4" w:rsidRDefault="00035B79" w:rsidP="0042571D">
            <w:pPr>
              <w:rPr>
                <w:rFonts w:cs="Arial"/>
                <w:szCs w:val="20"/>
              </w:rPr>
            </w:pPr>
          </w:p>
        </w:tc>
      </w:tr>
      <w:tr w:rsidR="00035B79" w:rsidRPr="00055AAC" w14:paraId="5C4F8336" w14:textId="77777777" w:rsidTr="0AC494D8">
        <w:tc>
          <w:tcPr>
            <w:tcW w:w="3119" w:type="dxa"/>
            <w:shd w:val="clear" w:color="auto" w:fill="F2F2F2" w:themeFill="background1" w:themeFillShade="F2"/>
          </w:tcPr>
          <w:p w14:paraId="3B9356C9" w14:textId="77777777" w:rsidR="00035B79" w:rsidRPr="00055AAC" w:rsidRDefault="00035B79" w:rsidP="0042571D">
            <w:r>
              <w:t>Location of assessment</w:t>
            </w:r>
          </w:p>
        </w:tc>
        <w:tc>
          <w:tcPr>
            <w:tcW w:w="5907" w:type="dxa"/>
          </w:tcPr>
          <w:p w14:paraId="09B833B0" w14:textId="13D72E7E" w:rsidR="00B02DDA" w:rsidRPr="006719D7" w:rsidRDefault="00CF757D" w:rsidP="006719D7">
            <w:pPr>
              <w:rPr>
                <w:lang w:val="en-AU"/>
              </w:rPr>
            </w:pPr>
            <w:r w:rsidRPr="006719D7">
              <w:rPr>
                <w:lang w:val="en-AU"/>
              </w:rPr>
              <w:t>Assessment can be completed anywhere with access to the resources required</w:t>
            </w:r>
            <w:r w:rsidR="007A1DC5" w:rsidRPr="006719D7">
              <w:rPr>
                <w:lang w:val="en-AU"/>
              </w:rPr>
              <w:t xml:space="preserve"> and </w:t>
            </w:r>
            <w:r w:rsidR="00B02DDA" w:rsidRPr="006719D7">
              <w:rPr>
                <w:lang w:val="en-AU"/>
              </w:rPr>
              <w:t>where the conditions replicate noise levels and interruptions that people typically experience working in the ICT industry.  </w:t>
            </w:r>
          </w:p>
          <w:p w14:paraId="1E7527CD" w14:textId="7AA39697" w:rsidR="00035B79" w:rsidRPr="001E78D4" w:rsidRDefault="00035B79" w:rsidP="0042571D">
            <w:pPr>
              <w:rPr>
                <w:rFonts w:cs="Arial"/>
                <w:szCs w:val="20"/>
                <w:lang w:val="en-AU"/>
              </w:rPr>
            </w:pPr>
          </w:p>
          <w:p w14:paraId="71BC3523" w14:textId="77777777" w:rsidR="00035B79" w:rsidRPr="001E78D4" w:rsidRDefault="00035B79" w:rsidP="0042571D">
            <w:pPr>
              <w:rPr>
                <w:rFonts w:cs="Arial"/>
                <w:szCs w:val="20"/>
                <w:lang w:val="en-AU"/>
              </w:rPr>
            </w:pPr>
          </w:p>
        </w:tc>
      </w:tr>
      <w:tr w:rsidR="00035B79" w:rsidRPr="00055AAC" w14:paraId="26640078" w14:textId="77777777" w:rsidTr="0AC494D8">
        <w:tc>
          <w:tcPr>
            <w:tcW w:w="3119" w:type="dxa"/>
            <w:shd w:val="clear" w:color="auto" w:fill="F2F2F2" w:themeFill="background1" w:themeFillShade="F2"/>
          </w:tcPr>
          <w:p w14:paraId="7169A66D" w14:textId="77777777" w:rsidR="00035B79" w:rsidRDefault="00035B79" w:rsidP="0042571D">
            <w:r>
              <w:t>Decision making rules</w:t>
            </w:r>
          </w:p>
        </w:tc>
        <w:tc>
          <w:tcPr>
            <w:tcW w:w="5907" w:type="dxa"/>
          </w:tcPr>
          <w:p w14:paraId="7D228E71" w14:textId="1DB894F1" w:rsidR="00035B79" w:rsidRPr="001E78D4" w:rsidRDefault="00CF757D" w:rsidP="0042571D">
            <w:pPr>
              <w:rPr>
                <w:rFonts w:cs="Arial"/>
                <w:szCs w:val="20"/>
                <w:lang w:val="en-AU"/>
              </w:rPr>
            </w:pPr>
            <w:r w:rsidRPr="001E78D4">
              <w:rPr>
                <w:rStyle w:val="normaltextrun"/>
                <w:rFonts w:cs="Arial"/>
                <w:color w:val="000000"/>
                <w:szCs w:val="20"/>
                <w:shd w:val="clear" w:color="auto" w:fill="FFFFFF"/>
              </w:rPr>
              <w:t>To receive a satisfactory outcome for this assessment you must complete all parts correctly.</w:t>
            </w:r>
            <w:r w:rsidRPr="001E78D4">
              <w:rPr>
                <w:rStyle w:val="eop"/>
                <w:rFonts w:cs="Arial"/>
                <w:color w:val="000000"/>
                <w:szCs w:val="20"/>
                <w:shd w:val="clear" w:color="auto" w:fill="FFFFFF"/>
              </w:rPr>
              <w:t> </w:t>
            </w:r>
          </w:p>
          <w:p w14:paraId="1B8A5ED0" w14:textId="77777777" w:rsidR="00035B79" w:rsidRPr="001E78D4" w:rsidRDefault="00035B79" w:rsidP="0042571D">
            <w:pPr>
              <w:rPr>
                <w:rFonts w:cs="Arial"/>
                <w:szCs w:val="20"/>
                <w:lang w:val="en-AU"/>
              </w:rPr>
            </w:pPr>
          </w:p>
        </w:tc>
      </w:tr>
      <w:tr w:rsidR="00035B79" w:rsidRPr="00055AAC" w14:paraId="603646B0" w14:textId="77777777" w:rsidTr="0AC494D8">
        <w:tc>
          <w:tcPr>
            <w:tcW w:w="3119" w:type="dxa"/>
            <w:shd w:val="clear" w:color="auto" w:fill="F2F2F2" w:themeFill="background1" w:themeFillShade="F2"/>
          </w:tcPr>
          <w:p w14:paraId="6572CA31" w14:textId="77777777" w:rsidR="00035B79" w:rsidRDefault="00035B79" w:rsidP="0042571D">
            <w:r>
              <w:t>Assessment conditions</w:t>
            </w:r>
          </w:p>
        </w:tc>
        <w:tc>
          <w:tcPr>
            <w:tcW w:w="5907" w:type="dxa"/>
          </w:tcPr>
          <w:p w14:paraId="32BB7480"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This assessment must be undertaken where the conditions replicate noise levels and interruptions that people typically experience working in the ICT industry. </w:t>
            </w:r>
            <w:r w:rsidRPr="001E78D4">
              <w:rPr>
                <w:rStyle w:val="eop"/>
                <w:rFonts w:ascii="Arial" w:hAnsi="Arial" w:cs="Arial"/>
                <w:sz w:val="20"/>
                <w:szCs w:val="20"/>
              </w:rPr>
              <w:t> </w:t>
            </w:r>
          </w:p>
          <w:p w14:paraId="5C710E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p w14:paraId="7849AA9E"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lang w:val="en-US"/>
              </w:rPr>
              <w:t xml:space="preserve">This is </w:t>
            </w:r>
            <w:proofErr w:type="gramStart"/>
            <w:r w:rsidRPr="001E78D4">
              <w:rPr>
                <w:rStyle w:val="normaltextrun"/>
                <w:rFonts w:ascii="Arial" w:hAnsi="Arial" w:cs="Arial"/>
                <w:sz w:val="20"/>
                <w:szCs w:val="20"/>
                <w:lang w:val="en-US"/>
              </w:rPr>
              <w:t>unsupervised</w:t>
            </w:r>
            <w:proofErr w:type="gramEnd"/>
            <w:r w:rsidRPr="001E78D4">
              <w:rPr>
                <w:rStyle w:val="normaltextrun"/>
                <w:rFonts w:ascii="Arial" w:hAnsi="Arial" w:cs="Arial"/>
                <w:sz w:val="20"/>
                <w:szCs w:val="20"/>
                <w:lang w:val="en-US"/>
              </w:rPr>
              <w:t> assessment, and you may access any required resources.</w:t>
            </w:r>
            <w:r w:rsidRPr="001E78D4">
              <w:rPr>
                <w:rStyle w:val="eop"/>
                <w:rFonts w:ascii="Arial" w:hAnsi="Arial" w:cs="Arial"/>
                <w:sz w:val="20"/>
                <w:szCs w:val="20"/>
              </w:rPr>
              <w:t> </w:t>
            </w:r>
          </w:p>
          <w:p w14:paraId="1218E5D8" w14:textId="47DE7830" w:rsidR="00035B79" w:rsidRPr="001E78D4" w:rsidRDefault="00CF757D" w:rsidP="002051AF">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t> </w:t>
            </w:r>
          </w:p>
        </w:tc>
      </w:tr>
      <w:tr w:rsidR="00035B79" w:rsidRPr="00055AAC" w14:paraId="514BB99A" w14:textId="77777777" w:rsidTr="0AC494D8">
        <w:tc>
          <w:tcPr>
            <w:tcW w:w="3119" w:type="dxa"/>
            <w:shd w:val="clear" w:color="auto" w:fill="F2F2F2" w:themeFill="background1" w:themeFillShade="F2"/>
          </w:tcPr>
          <w:p w14:paraId="1D42C91F" w14:textId="77777777" w:rsidR="00035B79" w:rsidRDefault="00035B79" w:rsidP="0042571D">
            <w:r>
              <w:t>Resources required</w:t>
            </w:r>
          </w:p>
        </w:tc>
        <w:tc>
          <w:tcPr>
            <w:tcW w:w="5907" w:type="dxa"/>
          </w:tcPr>
          <w:p w14:paraId="262A756B" w14:textId="77777777" w:rsidR="00035B79" w:rsidRPr="001E78D4" w:rsidRDefault="00035B79" w:rsidP="0042571D">
            <w:pPr>
              <w:rPr>
                <w:rFonts w:cs="Arial"/>
                <w:szCs w:val="20"/>
                <w:lang w:val="en-AU"/>
              </w:rPr>
            </w:pPr>
          </w:p>
          <w:p w14:paraId="37527572" w14:textId="7EEB1C31"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 xml:space="preserve">To complete this assignment, you will need to use MySQL Server, MySQL Workbench, Oracle </w:t>
            </w:r>
            <w:r w:rsidR="002051AF" w:rsidRPr="001E78D4">
              <w:rPr>
                <w:rStyle w:val="normaltextrun"/>
                <w:rFonts w:ascii="Arial" w:hAnsi="Arial" w:cs="Arial"/>
                <w:sz w:val="20"/>
                <w:szCs w:val="20"/>
              </w:rPr>
              <w:t>D</w:t>
            </w:r>
            <w:r w:rsidRPr="001E78D4">
              <w:rPr>
                <w:rStyle w:val="normaltextrun"/>
                <w:rFonts w:ascii="Arial" w:hAnsi="Arial" w:cs="Arial"/>
                <w:sz w:val="20"/>
                <w:szCs w:val="20"/>
              </w:rPr>
              <w:t xml:space="preserve">atabase </w:t>
            </w:r>
            <w:r w:rsidR="002051AF" w:rsidRPr="001E78D4">
              <w:rPr>
                <w:rStyle w:val="normaltextrun"/>
                <w:rFonts w:ascii="Arial" w:hAnsi="Arial" w:cs="Arial"/>
                <w:sz w:val="20"/>
                <w:szCs w:val="20"/>
              </w:rPr>
              <w:t>S</w:t>
            </w:r>
            <w:r w:rsidRPr="001E78D4">
              <w:rPr>
                <w:rStyle w:val="normaltextrun"/>
                <w:rFonts w:ascii="Arial" w:hAnsi="Arial" w:cs="Arial"/>
                <w:sz w:val="20"/>
                <w:szCs w:val="20"/>
              </w:rPr>
              <w:t xml:space="preserve">erver </w:t>
            </w:r>
            <w:r w:rsidR="002051AF" w:rsidRPr="001E78D4">
              <w:rPr>
                <w:rStyle w:val="normaltextrun"/>
                <w:rFonts w:ascii="Arial" w:hAnsi="Arial" w:cs="Arial"/>
                <w:sz w:val="20"/>
                <w:szCs w:val="20"/>
              </w:rPr>
              <w:t xml:space="preserve">hosted in AWS </w:t>
            </w:r>
            <w:r w:rsidRPr="001E78D4">
              <w:rPr>
                <w:rStyle w:val="normaltextrun"/>
                <w:rFonts w:ascii="Arial" w:hAnsi="Arial" w:cs="Arial"/>
                <w:sz w:val="20"/>
                <w:szCs w:val="20"/>
              </w:rPr>
              <w:t>and Oracle SQL Developer</w:t>
            </w:r>
            <w:r w:rsidR="001A0D3F">
              <w:rPr>
                <w:rStyle w:val="normaltextrun"/>
                <w:rFonts w:ascii="Arial" w:hAnsi="Arial" w:cs="Arial"/>
                <w:sz w:val="20"/>
                <w:szCs w:val="20"/>
              </w:rPr>
              <w:t xml:space="preserve">, </w:t>
            </w:r>
            <w:proofErr w:type="gramStart"/>
            <w:r w:rsidRPr="001E78D4">
              <w:rPr>
                <w:rStyle w:val="normaltextrun"/>
                <w:rFonts w:ascii="Arial" w:hAnsi="Arial" w:cs="Arial"/>
                <w:sz w:val="20"/>
                <w:szCs w:val="20"/>
              </w:rPr>
              <w:t>NetBeans</w:t>
            </w:r>
            <w:proofErr w:type="gramEnd"/>
            <w:r w:rsidR="001A0D3F">
              <w:rPr>
                <w:rStyle w:val="normaltextrun"/>
                <w:rFonts w:ascii="Arial" w:hAnsi="Arial" w:cs="Arial"/>
                <w:sz w:val="20"/>
                <w:szCs w:val="20"/>
              </w:rPr>
              <w:t xml:space="preserve"> and word processor</w:t>
            </w:r>
            <w:r w:rsidRPr="001E78D4">
              <w:rPr>
                <w:rStyle w:val="normaltextrun"/>
                <w:rFonts w:ascii="Arial" w:hAnsi="Arial" w:cs="Arial"/>
                <w:sz w:val="20"/>
                <w:szCs w:val="20"/>
              </w:rPr>
              <w:t>. Windows based machines are provided in your practical classes. You can use a Mac if you prefer but these are not provided in the classrooms.</w:t>
            </w:r>
            <w:r w:rsidRPr="001E78D4">
              <w:rPr>
                <w:rStyle w:val="eop"/>
                <w:rFonts w:ascii="Arial" w:hAnsi="Arial" w:cs="Arial"/>
                <w:sz w:val="20"/>
                <w:szCs w:val="20"/>
              </w:rPr>
              <w:t> </w:t>
            </w:r>
          </w:p>
          <w:p w14:paraId="71707A97"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eop"/>
                <w:rFonts w:ascii="Arial" w:hAnsi="Arial" w:cs="Arial"/>
                <w:sz w:val="20"/>
                <w:szCs w:val="20"/>
              </w:rPr>
              <w:lastRenderedPageBreak/>
              <w:t> </w:t>
            </w:r>
          </w:p>
          <w:p w14:paraId="5F36B85D" w14:textId="77777777" w:rsidR="00035B79" w:rsidRPr="001E78D4" w:rsidRDefault="00035B79" w:rsidP="00E213C1">
            <w:pPr>
              <w:pStyle w:val="paragraph"/>
              <w:spacing w:before="0" w:beforeAutospacing="0" w:after="0" w:afterAutospacing="0"/>
              <w:textAlignment w:val="baseline"/>
              <w:rPr>
                <w:rFonts w:cs="Arial"/>
                <w:szCs w:val="20"/>
              </w:rPr>
            </w:pPr>
          </w:p>
        </w:tc>
      </w:tr>
      <w:tr w:rsidR="00035B79" w:rsidRPr="00055AAC" w14:paraId="6198024C" w14:textId="77777777" w:rsidTr="0AC494D8">
        <w:tc>
          <w:tcPr>
            <w:tcW w:w="3119" w:type="dxa"/>
            <w:shd w:val="clear" w:color="auto" w:fill="F2F2F2" w:themeFill="background1" w:themeFillShade="F2"/>
          </w:tcPr>
          <w:p w14:paraId="611C1F69" w14:textId="77777777" w:rsidR="00035B79" w:rsidRDefault="00035B79" w:rsidP="0042571D">
            <w:r>
              <w:lastRenderedPageBreak/>
              <w:t>Result notification and reassessment information</w:t>
            </w:r>
          </w:p>
        </w:tc>
        <w:tc>
          <w:tcPr>
            <w:tcW w:w="5907" w:type="dxa"/>
          </w:tcPr>
          <w:p w14:paraId="30664B2C"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You will be provided feedback and the result for your assignment on TAFESA Learn. You will be and given the chance to resubmit with required corrections only once.</w:t>
            </w:r>
            <w:r w:rsidRPr="001E78D4">
              <w:rPr>
                <w:rStyle w:val="eop"/>
                <w:rFonts w:ascii="Arial" w:hAnsi="Arial" w:cs="Arial"/>
                <w:sz w:val="20"/>
                <w:szCs w:val="20"/>
              </w:rPr>
              <w:t> </w:t>
            </w:r>
          </w:p>
          <w:p w14:paraId="5F5EA8A8" w14:textId="77777777" w:rsidR="00CF757D" w:rsidRPr="001E78D4" w:rsidRDefault="00CF757D" w:rsidP="00CF757D">
            <w:pPr>
              <w:pStyle w:val="paragraph"/>
              <w:spacing w:before="0" w:beforeAutospacing="0" w:after="0" w:afterAutospacing="0"/>
              <w:textAlignment w:val="baseline"/>
              <w:rPr>
                <w:rFonts w:ascii="Arial" w:hAnsi="Arial" w:cs="Arial"/>
                <w:sz w:val="20"/>
                <w:szCs w:val="20"/>
              </w:rPr>
            </w:pPr>
            <w:r w:rsidRPr="001E78D4">
              <w:rPr>
                <w:rStyle w:val="normaltextrun"/>
                <w:rFonts w:ascii="Arial" w:hAnsi="Arial" w:cs="Arial"/>
                <w:sz w:val="20"/>
                <w:szCs w:val="20"/>
              </w:rPr>
              <w:t>Refer to the TAFE SA assessment policy for more information </w:t>
            </w:r>
            <w:hyperlink r:id="rId12" w:tgtFrame="_blank" w:history="1">
              <w:r w:rsidRPr="001E78D4">
                <w:rPr>
                  <w:rStyle w:val="normaltextrun"/>
                  <w:rFonts w:ascii="Arial" w:hAnsi="Arial" w:cs="Arial"/>
                  <w:color w:val="0563C1"/>
                  <w:sz w:val="20"/>
                  <w:szCs w:val="20"/>
                  <w:u w:val="single"/>
                </w:rPr>
                <w:t>https://www.tafesa.edu.au/apply-enrol/before-starting/student-policies/assessment</w:t>
              </w:r>
            </w:hyperlink>
            <w:r w:rsidRPr="001E78D4">
              <w:rPr>
                <w:rStyle w:val="eop"/>
                <w:rFonts w:ascii="Arial" w:hAnsi="Arial" w:cs="Arial"/>
                <w:sz w:val="20"/>
                <w:szCs w:val="20"/>
              </w:rPr>
              <w:t> </w:t>
            </w:r>
          </w:p>
          <w:p w14:paraId="25A5B831" w14:textId="77777777" w:rsidR="00035B79" w:rsidRPr="001E78D4" w:rsidRDefault="00035B79" w:rsidP="0042571D">
            <w:pPr>
              <w:rPr>
                <w:rFonts w:cs="Arial"/>
                <w:szCs w:val="20"/>
                <w:lang w:val="en-AU"/>
              </w:rPr>
            </w:pPr>
          </w:p>
        </w:tc>
      </w:tr>
    </w:tbl>
    <w:p w14:paraId="1F9CF6ED" w14:textId="77777777" w:rsidR="00035B79" w:rsidRDefault="00035B79"/>
    <w:p w14:paraId="63B9A95A" w14:textId="77777777" w:rsidR="00035B79" w:rsidRDefault="00035B79">
      <w:pPr>
        <w:spacing w:after="160" w:line="259" w:lineRule="auto"/>
      </w:pPr>
      <w:r>
        <w:br w:type="page"/>
      </w:r>
    </w:p>
    <w:p w14:paraId="64A2D7EE" w14:textId="15DFAA97" w:rsidR="00DC401F" w:rsidRPr="001E78D4" w:rsidRDefault="00DC401F">
      <w:pPr>
        <w:rPr>
          <w:sz w:val="28"/>
          <w:szCs w:val="28"/>
        </w:rPr>
      </w:pPr>
    </w:p>
    <w:p w14:paraId="59F85BDE" w14:textId="32799406" w:rsidR="001E78D4" w:rsidRPr="001E78D4" w:rsidRDefault="001E78D4" w:rsidP="001E78D4">
      <w:pPr>
        <w:jc w:val="center"/>
        <w:rPr>
          <w:b/>
          <w:bCs/>
          <w:sz w:val="28"/>
          <w:szCs w:val="28"/>
        </w:rPr>
      </w:pPr>
      <w:r w:rsidRPr="001E78D4">
        <w:rPr>
          <w:b/>
          <w:bCs/>
          <w:sz w:val="28"/>
          <w:szCs w:val="28"/>
        </w:rPr>
        <w:t>Assignment (Southern Airport Maintenance Service)</w:t>
      </w:r>
    </w:p>
    <w:p w14:paraId="46E700C7" w14:textId="77777777" w:rsidR="001E78D4" w:rsidRDefault="001E78D4" w:rsidP="001E78D4">
      <w:pPr>
        <w:pStyle w:val="BodyTextItalic"/>
      </w:pPr>
    </w:p>
    <w:p w14:paraId="27E93282" w14:textId="7D307435" w:rsidR="001E78D4" w:rsidRPr="00184CF7" w:rsidRDefault="001E78D4" w:rsidP="001E78D4">
      <w:pPr>
        <w:pStyle w:val="BodyTextItalic"/>
        <w:rPr>
          <w:rFonts w:cs="Arial"/>
          <w:b/>
          <w:bCs/>
          <w:sz w:val="22"/>
          <w:szCs w:val="22"/>
        </w:rPr>
      </w:pPr>
      <w:r w:rsidRPr="00184CF7">
        <w:rPr>
          <w:rFonts w:cs="Arial"/>
          <w:b/>
          <w:bCs/>
          <w:sz w:val="22"/>
          <w:szCs w:val="22"/>
        </w:rPr>
        <w:t>Scenario:</w:t>
      </w:r>
    </w:p>
    <w:p w14:paraId="3EE32EF6" w14:textId="191ABF31" w:rsidR="00F946F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Southern Airport </w:t>
      </w:r>
      <w:r w:rsidR="0032598D">
        <w:rPr>
          <w:rFonts w:cs="Arial"/>
          <w:color w:val="000000" w:themeColor="text1"/>
          <w:szCs w:val="20"/>
        </w:rPr>
        <w:t>M</w:t>
      </w:r>
      <w:r w:rsidRPr="001E78D4">
        <w:rPr>
          <w:rFonts w:cs="Arial"/>
          <w:color w:val="000000" w:themeColor="text1"/>
          <w:szCs w:val="20"/>
        </w:rPr>
        <w:t xml:space="preserve">aintenance </w:t>
      </w:r>
      <w:r w:rsidR="0032598D">
        <w:rPr>
          <w:rFonts w:cs="Arial"/>
          <w:color w:val="000000" w:themeColor="text1"/>
          <w:szCs w:val="20"/>
        </w:rPr>
        <w:t>Service (later named as SAMS)</w:t>
      </w:r>
      <w:r w:rsidR="0024212B">
        <w:rPr>
          <w:rFonts w:cs="Arial"/>
          <w:color w:val="000000" w:themeColor="text1"/>
          <w:szCs w:val="20"/>
        </w:rPr>
        <w:t xml:space="preserve"> </w:t>
      </w:r>
      <w:r w:rsidRPr="001E78D4">
        <w:rPr>
          <w:rFonts w:cs="Arial"/>
          <w:color w:val="000000" w:themeColor="text1"/>
          <w:szCs w:val="20"/>
        </w:rPr>
        <w:t xml:space="preserve">officials decided that they need a new database to manage the </w:t>
      </w:r>
      <w:r w:rsidR="009A56AD">
        <w:rPr>
          <w:rFonts w:cs="Arial"/>
          <w:color w:val="000000" w:themeColor="text1"/>
          <w:szCs w:val="20"/>
        </w:rPr>
        <w:t xml:space="preserve">information of </w:t>
      </w:r>
      <w:r w:rsidR="00300168">
        <w:rPr>
          <w:rFonts w:cs="Arial"/>
          <w:color w:val="000000" w:themeColor="text1"/>
          <w:szCs w:val="20"/>
        </w:rPr>
        <w:t>aircraft</w:t>
      </w:r>
      <w:r w:rsidR="009A56AD">
        <w:rPr>
          <w:rFonts w:cs="Arial"/>
          <w:color w:val="000000" w:themeColor="text1"/>
          <w:szCs w:val="20"/>
        </w:rPr>
        <w:t xml:space="preserve">s, </w:t>
      </w:r>
      <w:proofErr w:type="gramStart"/>
      <w:r w:rsidR="009A56AD">
        <w:rPr>
          <w:rFonts w:cs="Arial"/>
          <w:color w:val="000000" w:themeColor="text1"/>
          <w:szCs w:val="20"/>
        </w:rPr>
        <w:t>technicians</w:t>
      </w:r>
      <w:proofErr w:type="gramEnd"/>
      <w:r w:rsidR="009A56AD">
        <w:rPr>
          <w:rFonts w:cs="Arial"/>
          <w:color w:val="000000" w:themeColor="text1"/>
          <w:szCs w:val="20"/>
        </w:rPr>
        <w:t xml:space="preserve"> and the aircraft </w:t>
      </w:r>
      <w:r w:rsidR="009A56AD" w:rsidRPr="001E78D4">
        <w:rPr>
          <w:rFonts w:cs="Arial"/>
          <w:color w:val="000000" w:themeColor="text1"/>
          <w:szCs w:val="20"/>
        </w:rPr>
        <w:t xml:space="preserve">maintenance </w:t>
      </w:r>
      <w:r w:rsidR="009A56AD">
        <w:rPr>
          <w:rFonts w:cs="Arial"/>
          <w:color w:val="000000" w:themeColor="text1"/>
          <w:szCs w:val="20"/>
        </w:rPr>
        <w:t>services</w:t>
      </w:r>
      <w:r w:rsidRPr="001E78D4">
        <w:rPr>
          <w:rFonts w:cs="Arial"/>
          <w:color w:val="000000" w:themeColor="text1"/>
          <w:szCs w:val="20"/>
        </w:rPr>
        <w:t>.</w:t>
      </w:r>
      <w:r w:rsidR="00235BDA">
        <w:rPr>
          <w:rFonts w:cs="Arial"/>
          <w:color w:val="000000" w:themeColor="text1"/>
          <w:szCs w:val="20"/>
        </w:rPr>
        <w:t xml:space="preserve"> The maintenance unit carries out airworthy tests for aircrafts which landed on the airport.</w:t>
      </w:r>
      <w:r w:rsidRPr="001E78D4">
        <w:rPr>
          <w:rFonts w:cs="Arial"/>
          <w:color w:val="000000" w:themeColor="text1"/>
          <w:szCs w:val="20"/>
        </w:rPr>
        <w:t xml:space="preserve"> </w:t>
      </w:r>
      <w:r w:rsidR="00F55E90" w:rsidRPr="001E78D4">
        <w:rPr>
          <w:rFonts w:cs="Arial"/>
          <w:color w:val="000000" w:themeColor="text1"/>
          <w:szCs w:val="20"/>
        </w:rPr>
        <w:t>The existi</w:t>
      </w:r>
      <w:r w:rsidR="00F55E90">
        <w:rPr>
          <w:rFonts w:cs="Arial"/>
          <w:color w:val="000000" w:themeColor="text1"/>
          <w:szCs w:val="20"/>
        </w:rPr>
        <w:t>n</w:t>
      </w:r>
      <w:r w:rsidR="00F55E90" w:rsidRPr="001E78D4">
        <w:rPr>
          <w:rFonts w:cs="Arial"/>
          <w:color w:val="000000" w:themeColor="text1"/>
          <w:szCs w:val="20"/>
        </w:rPr>
        <w:t xml:space="preserve">g </w:t>
      </w:r>
      <w:r w:rsidR="00F55E90">
        <w:rPr>
          <w:rFonts w:cs="Arial"/>
          <w:color w:val="000000" w:themeColor="text1"/>
          <w:szCs w:val="20"/>
        </w:rPr>
        <w:t xml:space="preserve">database </w:t>
      </w:r>
      <w:r w:rsidR="00F55E90" w:rsidRPr="001E78D4">
        <w:rPr>
          <w:rFonts w:cs="Arial"/>
          <w:color w:val="000000" w:themeColor="text1"/>
          <w:szCs w:val="20"/>
        </w:rPr>
        <w:t>do</w:t>
      </w:r>
      <w:r w:rsidR="00F55E90">
        <w:rPr>
          <w:rFonts w:cs="Arial"/>
          <w:color w:val="000000" w:themeColor="text1"/>
          <w:szCs w:val="20"/>
        </w:rPr>
        <w:t>es</w:t>
      </w:r>
      <w:r w:rsidR="00F55E90" w:rsidRPr="001E78D4">
        <w:rPr>
          <w:rFonts w:cs="Arial"/>
          <w:color w:val="000000" w:themeColor="text1"/>
          <w:szCs w:val="20"/>
        </w:rPr>
        <w:t xml:space="preserve"> not meet the requirements of the aircraft maintenance </w:t>
      </w:r>
      <w:r w:rsidR="00F55E90">
        <w:rPr>
          <w:rFonts w:cs="Arial"/>
          <w:color w:val="000000" w:themeColor="text1"/>
          <w:szCs w:val="20"/>
        </w:rPr>
        <w:t>services</w:t>
      </w:r>
      <w:r w:rsidR="00F55E90" w:rsidRPr="001E78D4">
        <w:rPr>
          <w:rFonts w:cs="Arial"/>
          <w:color w:val="000000" w:themeColor="text1"/>
          <w:szCs w:val="20"/>
        </w:rPr>
        <w:t xml:space="preserve">. </w:t>
      </w:r>
      <w:r w:rsidRPr="001E78D4">
        <w:rPr>
          <w:rFonts w:cs="Arial"/>
          <w:color w:val="000000" w:themeColor="text1"/>
          <w:szCs w:val="20"/>
        </w:rPr>
        <w:t xml:space="preserve">You are working with IT Works as the database </w:t>
      </w:r>
      <w:r w:rsidR="00F55E90">
        <w:rPr>
          <w:rFonts w:cs="Arial"/>
          <w:color w:val="000000" w:themeColor="text1"/>
          <w:szCs w:val="20"/>
        </w:rPr>
        <w:t>administrator</w:t>
      </w:r>
      <w:r w:rsidRPr="001E78D4">
        <w:rPr>
          <w:rFonts w:cs="Arial"/>
          <w:color w:val="000000" w:themeColor="text1"/>
          <w:szCs w:val="20"/>
        </w:rPr>
        <w:t xml:space="preserve">. </w:t>
      </w:r>
      <w:r w:rsidR="00F55E90">
        <w:rPr>
          <w:rFonts w:cs="Arial"/>
          <w:color w:val="000000" w:themeColor="text1"/>
          <w:szCs w:val="20"/>
        </w:rPr>
        <w:t xml:space="preserve">IT Works got the contract to help SAMS to develop the new database. </w:t>
      </w:r>
    </w:p>
    <w:p w14:paraId="38437D6B" w14:textId="15058E77" w:rsidR="001E78D4" w:rsidRPr="001E78D4" w:rsidRDefault="00F946F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w:t>
      </w:r>
      <w:r w:rsidR="006344DD">
        <w:rPr>
          <w:rFonts w:cs="Arial"/>
          <w:color w:val="000000" w:themeColor="text1"/>
          <w:szCs w:val="20"/>
        </w:rPr>
        <w:t xml:space="preserve">SAMS database </w:t>
      </w:r>
      <w:r w:rsidR="001A1BEF">
        <w:rPr>
          <w:rFonts w:cs="Arial"/>
          <w:color w:val="000000" w:themeColor="text1"/>
          <w:szCs w:val="20"/>
        </w:rPr>
        <w:t>administrat</w:t>
      </w:r>
      <w:r w:rsidR="009019D0">
        <w:rPr>
          <w:rFonts w:cs="Arial"/>
          <w:color w:val="000000" w:themeColor="text1"/>
          <w:szCs w:val="20"/>
        </w:rPr>
        <w:t>or (J</w:t>
      </w:r>
      <w:r w:rsidR="00A90E52">
        <w:rPr>
          <w:rFonts w:cs="Arial"/>
          <w:color w:val="000000" w:themeColor="text1"/>
          <w:szCs w:val="20"/>
        </w:rPr>
        <w:t xml:space="preserve">oe Brown) </w:t>
      </w:r>
      <w:r w:rsidR="006F30A0">
        <w:rPr>
          <w:rFonts w:cs="Arial"/>
          <w:color w:val="000000" w:themeColor="text1"/>
          <w:szCs w:val="20"/>
        </w:rPr>
        <w:t>confirmed</w:t>
      </w:r>
      <w:r w:rsidR="00A90E52">
        <w:rPr>
          <w:rFonts w:cs="Arial"/>
          <w:color w:val="000000" w:themeColor="text1"/>
          <w:szCs w:val="20"/>
        </w:rPr>
        <w:t xml:space="preserve"> the</w:t>
      </w:r>
      <w:r w:rsidRPr="001E78D4">
        <w:rPr>
          <w:rFonts w:cs="Arial"/>
          <w:color w:val="000000" w:themeColor="text1"/>
          <w:szCs w:val="20"/>
        </w:rPr>
        <w:t xml:space="preserve"> scope of the database </w:t>
      </w:r>
      <w:r w:rsidR="003F71A6">
        <w:rPr>
          <w:rFonts w:cs="Arial"/>
          <w:color w:val="000000" w:themeColor="text1"/>
          <w:szCs w:val="20"/>
        </w:rPr>
        <w:t>project will store</w:t>
      </w:r>
      <w:r w:rsidRPr="001E78D4">
        <w:rPr>
          <w:rFonts w:cs="Arial"/>
          <w:color w:val="000000" w:themeColor="text1"/>
          <w:szCs w:val="20"/>
        </w:rPr>
        <w:t xml:space="preserve"> the </w:t>
      </w:r>
      <w:r>
        <w:rPr>
          <w:rFonts w:cs="Arial"/>
          <w:color w:val="000000" w:themeColor="text1"/>
          <w:szCs w:val="20"/>
        </w:rPr>
        <w:t xml:space="preserve">aircraft </w:t>
      </w:r>
      <w:r w:rsidRPr="001E78D4">
        <w:rPr>
          <w:rFonts w:cs="Arial"/>
          <w:color w:val="000000" w:themeColor="text1"/>
          <w:szCs w:val="20"/>
        </w:rPr>
        <w:t>information</w:t>
      </w:r>
      <w:r>
        <w:rPr>
          <w:rFonts w:cs="Arial"/>
          <w:color w:val="000000" w:themeColor="text1"/>
          <w:szCs w:val="20"/>
        </w:rPr>
        <w:t xml:space="preserve"> which are </w:t>
      </w:r>
      <w:r w:rsidRPr="001E78D4">
        <w:rPr>
          <w:rFonts w:cs="Arial"/>
          <w:color w:val="000000" w:themeColor="text1"/>
          <w:szCs w:val="20"/>
        </w:rPr>
        <w:t xml:space="preserve">stationed and </w:t>
      </w:r>
      <w:r w:rsidR="00235BDA">
        <w:rPr>
          <w:rFonts w:cs="Arial"/>
          <w:color w:val="000000" w:themeColor="text1"/>
          <w:szCs w:val="20"/>
        </w:rPr>
        <w:t>test</w:t>
      </w:r>
      <w:r w:rsidRPr="001E78D4">
        <w:rPr>
          <w:rFonts w:cs="Arial"/>
          <w:color w:val="000000" w:themeColor="text1"/>
          <w:szCs w:val="20"/>
        </w:rPr>
        <w:t xml:space="preserve">ed at the </w:t>
      </w:r>
      <w:r>
        <w:rPr>
          <w:rFonts w:cs="Arial"/>
          <w:color w:val="000000" w:themeColor="text1"/>
          <w:szCs w:val="20"/>
        </w:rPr>
        <w:t xml:space="preserve">Southern </w:t>
      </w:r>
      <w:r w:rsidRPr="001E78D4">
        <w:rPr>
          <w:rFonts w:cs="Arial"/>
          <w:color w:val="000000" w:themeColor="text1"/>
          <w:szCs w:val="20"/>
        </w:rPr>
        <w:t>airport</w:t>
      </w:r>
      <w:r w:rsidR="003F71A6">
        <w:rPr>
          <w:rFonts w:cs="Arial"/>
          <w:color w:val="000000" w:themeColor="text1"/>
          <w:szCs w:val="20"/>
        </w:rPr>
        <w:t>.</w:t>
      </w:r>
      <w:r w:rsidRPr="001E78D4">
        <w:rPr>
          <w:rFonts w:cs="Arial"/>
          <w:color w:val="000000" w:themeColor="text1"/>
          <w:szCs w:val="20"/>
        </w:rPr>
        <w:t xml:space="preserve"> </w:t>
      </w:r>
      <w:r w:rsidR="003F71A6">
        <w:rPr>
          <w:rFonts w:cs="Arial"/>
          <w:color w:val="000000" w:themeColor="text1"/>
          <w:szCs w:val="20"/>
        </w:rPr>
        <w:t xml:space="preserve">It also stores the </w:t>
      </w:r>
      <w:r w:rsidRPr="001E78D4">
        <w:rPr>
          <w:rFonts w:cs="Arial"/>
          <w:color w:val="000000" w:themeColor="text1"/>
          <w:szCs w:val="20"/>
        </w:rPr>
        <w:t xml:space="preserve">human resources </w:t>
      </w:r>
      <w:r w:rsidR="003F71A6">
        <w:rPr>
          <w:rFonts w:cs="Arial"/>
          <w:color w:val="000000" w:themeColor="text1"/>
          <w:szCs w:val="20"/>
        </w:rPr>
        <w:t>information</w:t>
      </w:r>
      <w:r w:rsidRPr="001E78D4">
        <w:rPr>
          <w:rFonts w:cs="Arial"/>
          <w:color w:val="000000" w:themeColor="text1"/>
          <w:szCs w:val="20"/>
        </w:rPr>
        <w:t xml:space="preserve"> </w:t>
      </w:r>
      <w:r w:rsidR="003F71A6">
        <w:rPr>
          <w:rFonts w:cs="Arial"/>
          <w:color w:val="000000" w:themeColor="text1"/>
          <w:szCs w:val="20"/>
        </w:rPr>
        <w:t xml:space="preserve">such as the technician information, </w:t>
      </w:r>
      <w:proofErr w:type="gramStart"/>
      <w:r w:rsidRPr="001E78D4">
        <w:rPr>
          <w:rFonts w:cs="Arial"/>
          <w:color w:val="000000" w:themeColor="text1"/>
          <w:szCs w:val="20"/>
        </w:rPr>
        <w:t>training</w:t>
      </w:r>
      <w:r w:rsidR="003F71A6">
        <w:rPr>
          <w:rFonts w:cs="Arial"/>
          <w:color w:val="000000" w:themeColor="text1"/>
          <w:szCs w:val="20"/>
        </w:rPr>
        <w:t>s</w:t>
      </w:r>
      <w:proofErr w:type="gramEnd"/>
      <w:r w:rsidRPr="001E78D4">
        <w:rPr>
          <w:rFonts w:cs="Arial"/>
          <w:color w:val="000000" w:themeColor="text1"/>
          <w:szCs w:val="20"/>
        </w:rPr>
        <w:t xml:space="preserve"> and </w:t>
      </w:r>
      <w:r w:rsidR="003F71A6">
        <w:rPr>
          <w:rFonts w:cs="Arial"/>
          <w:color w:val="000000" w:themeColor="text1"/>
          <w:szCs w:val="20"/>
        </w:rPr>
        <w:t xml:space="preserve">the aircraft </w:t>
      </w:r>
      <w:r w:rsidR="00FA232B">
        <w:rPr>
          <w:rFonts w:cs="Arial"/>
          <w:color w:val="000000" w:themeColor="text1"/>
          <w:szCs w:val="20"/>
        </w:rPr>
        <w:t>test</w:t>
      </w:r>
      <w:r w:rsidR="003F71A6">
        <w:rPr>
          <w:rFonts w:cs="Arial"/>
          <w:color w:val="000000" w:themeColor="text1"/>
          <w:szCs w:val="20"/>
        </w:rPr>
        <w:t xml:space="preserve"> details</w:t>
      </w:r>
      <w:r>
        <w:rPr>
          <w:rFonts w:cs="Arial"/>
          <w:color w:val="000000" w:themeColor="text1"/>
          <w:szCs w:val="20"/>
        </w:rPr>
        <w:t xml:space="preserve">. </w:t>
      </w:r>
      <w:r w:rsidRPr="001E78D4">
        <w:rPr>
          <w:rFonts w:cs="Arial"/>
          <w:color w:val="000000" w:themeColor="text1"/>
          <w:szCs w:val="20"/>
        </w:rPr>
        <w:t>Th</w:t>
      </w:r>
      <w:r>
        <w:rPr>
          <w:rFonts w:cs="Arial"/>
          <w:color w:val="000000" w:themeColor="text1"/>
          <w:szCs w:val="20"/>
        </w:rPr>
        <w:t>is</w:t>
      </w:r>
      <w:r w:rsidRPr="001E78D4">
        <w:rPr>
          <w:rFonts w:cs="Arial"/>
          <w:color w:val="000000" w:themeColor="text1"/>
          <w:szCs w:val="20"/>
        </w:rPr>
        <w:t xml:space="preserve"> </w:t>
      </w:r>
      <w:r>
        <w:rPr>
          <w:rFonts w:cs="Arial"/>
          <w:color w:val="000000" w:themeColor="text1"/>
          <w:szCs w:val="20"/>
        </w:rPr>
        <w:t xml:space="preserve">database project </w:t>
      </w:r>
      <w:r w:rsidRPr="001E78D4">
        <w:rPr>
          <w:rFonts w:cs="Arial"/>
          <w:color w:val="000000" w:themeColor="text1"/>
          <w:szCs w:val="20"/>
        </w:rPr>
        <w:t xml:space="preserve">will not implement the </w:t>
      </w:r>
      <w:r>
        <w:rPr>
          <w:rFonts w:cs="Arial"/>
          <w:color w:val="000000" w:themeColor="text1"/>
          <w:szCs w:val="20"/>
        </w:rPr>
        <w:t xml:space="preserve">database </w:t>
      </w:r>
      <w:r w:rsidRPr="001E78D4">
        <w:rPr>
          <w:rFonts w:cs="Arial"/>
          <w:color w:val="000000" w:themeColor="text1"/>
          <w:szCs w:val="20"/>
        </w:rPr>
        <w:t xml:space="preserve">tasks such as data conversion, operation </w:t>
      </w:r>
      <w:r w:rsidR="003F71A6">
        <w:rPr>
          <w:rFonts w:cs="Arial"/>
          <w:color w:val="000000" w:themeColor="text1"/>
          <w:szCs w:val="20"/>
        </w:rPr>
        <w:t>nor</w:t>
      </w:r>
      <w:r w:rsidRPr="001E78D4">
        <w:rPr>
          <w:rFonts w:cs="Arial"/>
          <w:color w:val="000000" w:themeColor="text1"/>
          <w:szCs w:val="20"/>
        </w:rPr>
        <w:t xml:space="preserve"> intensive performance</w:t>
      </w:r>
      <w:r>
        <w:rPr>
          <w:rFonts w:cs="Arial"/>
          <w:color w:val="000000" w:themeColor="text1"/>
          <w:szCs w:val="20"/>
        </w:rPr>
        <w:t xml:space="preserve"> tuning. They </w:t>
      </w:r>
      <w:r w:rsidRPr="001E78D4">
        <w:rPr>
          <w:rFonts w:cs="Arial"/>
          <w:color w:val="000000" w:themeColor="text1"/>
          <w:szCs w:val="20"/>
        </w:rPr>
        <w:t>will be regarded as out of the scope at this stage</w:t>
      </w:r>
      <w:r>
        <w:rPr>
          <w:rFonts w:cs="Arial"/>
          <w:color w:val="000000" w:themeColor="text1"/>
          <w:szCs w:val="20"/>
        </w:rPr>
        <w:t>.</w:t>
      </w:r>
    </w:p>
    <w:p w14:paraId="14BD1301" w14:textId="26FF14C0" w:rsidR="00300168"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w:t>
      </w:r>
      <w:r w:rsidR="00300168">
        <w:rPr>
          <w:rFonts w:cs="Arial"/>
          <w:color w:val="000000" w:themeColor="text1"/>
          <w:szCs w:val="20"/>
        </w:rPr>
        <w:t>e</w:t>
      </w:r>
      <w:r w:rsidRPr="001E78D4">
        <w:rPr>
          <w:rFonts w:cs="Arial"/>
          <w:color w:val="000000" w:themeColor="text1"/>
          <w:szCs w:val="20"/>
        </w:rPr>
        <w:t xml:space="preserve"> development</w:t>
      </w:r>
      <w:r w:rsidR="00300168">
        <w:rPr>
          <w:rFonts w:cs="Arial"/>
          <w:color w:val="000000" w:themeColor="text1"/>
          <w:szCs w:val="20"/>
        </w:rPr>
        <w:t xml:space="preserve"> of the </w:t>
      </w:r>
      <w:r w:rsidR="00005F1B">
        <w:rPr>
          <w:rFonts w:cs="Arial"/>
          <w:color w:val="000000" w:themeColor="text1"/>
          <w:szCs w:val="20"/>
        </w:rPr>
        <w:t xml:space="preserve">new </w:t>
      </w:r>
      <w:r w:rsidR="00300168">
        <w:rPr>
          <w:rFonts w:cs="Arial"/>
          <w:color w:val="000000" w:themeColor="text1"/>
          <w:szCs w:val="20"/>
        </w:rPr>
        <w:t xml:space="preserve">database is split into </w:t>
      </w:r>
      <w:r w:rsidR="009A56AD">
        <w:rPr>
          <w:rFonts w:cs="Arial"/>
          <w:color w:val="000000" w:themeColor="text1"/>
          <w:szCs w:val="20"/>
        </w:rPr>
        <w:t>multiple parts</w:t>
      </w:r>
      <w:r w:rsidR="00300168">
        <w:rPr>
          <w:rFonts w:cs="Arial"/>
          <w:color w:val="000000" w:themeColor="text1"/>
          <w:szCs w:val="20"/>
        </w:rPr>
        <w:t>:</w:t>
      </w:r>
    </w:p>
    <w:p w14:paraId="08CFA468" w14:textId="3F1F357D" w:rsidR="005F687B"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Determine database requirements from user </w:t>
      </w:r>
      <w:proofErr w:type="gramStart"/>
      <w:r>
        <w:rPr>
          <w:rFonts w:cs="Arial"/>
          <w:color w:val="000000" w:themeColor="text1"/>
          <w:szCs w:val="20"/>
        </w:rPr>
        <w:t>needs</w:t>
      </w:r>
      <w:proofErr w:type="gramEnd"/>
    </w:p>
    <w:p w14:paraId="6B162792" w14:textId="26BDC886"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c</w:t>
      </w:r>
      <w:r w:rsidR="001E78D4" w:rsidRPr="00300168">
        <w:rPr>
          <w:rFonts w:cs="Arial"/>
          <w:color w:val="000000" w:themeColor="text1"/>
          <w:szCs w:val="20"/>
        </w:rPr>
        <w:t xml:space="preserve">onceptual </w:t>
      </w:r>
      <w:proofErr w:type="gramStart"/>
      <w:r>
        <w:rPr>
          <w:rFonts w:cs="Arial"/>
          <w:color w:val="000000" w:themeColor="text1"/>
          <w:szCs w:val="20"/>
        </w:rPr>
        <w:t>model</w:t>
      </w:r>
      <w:proofErr w:type="gramEnd"/>
    </w:p>
    <w:p w14:paraId="2885EAB3" w14:textId="2FF3371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l</w:t>
      </w:r>
      <w:r w:rsidR="001E78D4" w:rsidRPr="00300168">
        <w:rPr>
          <w:rFonts w:cs="Arial"/>
          <w:color w:val="000000" w:themeColor="text1"/>
          <w:szCs w:val="20"/>
        </w:rPr>
        <w:t xml:space="preserve">ogical </w:t>
      </w:r>
      <w:proofErr w:type="gramStart"/>
      <w:r>
        <w:rPr>
          <w:rFonts w:cs="Arial"/>
          <w:color w:val="000000" w:themeColor="text1"/>
          <w:szCs w:val="20"/>
        </w:rPr>
        <w:t>model</w:t>
      </w:r>
      <w:proofErr w:type="gramEnd"/>
    </w:p>
    <w:p w14:paraId="1C6321BC" w14:textId="4E1CC622" w:rsidR="00300168" w:rsidRPr="00300168" w:rsidRDefault="005F687B"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Develop p</w:t>
      </w:r>
      <w:r w:rsidR="00300168" w:rsidRPr="00300168">
        <w:rPr>
          <w:rFonts w:cs="Arial"/>
          <w:color w:val="000000" w:themeColor="text1"/>
          <w:szCs w:val="20"/>
        </w:rPr>
        <w:t xml:space="preserve">hysical design, security design and backup &amp; </w:t>
      </w:r>
      <w:proofErr w:type="gramStart"/>
      <w:r w:rsidR="00300168" w:rsidRPr="00300168">
        <w:rPr>
          <w:rFonts w:cs="Arial"/>
          <w:color w:val="000000" w:themeColor="text1"/>
          <w:szCs w:val="20"/>
        </w:rPr>
        <w:t>recovery</w:t>
      </w:r>
      <w:proofErr w:type="gramEnd"/>
    </w:p>
    <w:p w14:paraId="5233A810" w14:textId="10B43DD3" w:rsidR="00300168" w:rsidRPr="00300168" w:rsidRDefault="00300168" w:rsidP="00AB68E2">
      <w:pPr>
        <w:pStyle w:val="ListParagraph"/>
        <w:numPr>
          <w:ilvl w:val="0"/>
          <w:numId w:val="6"/>
        </w:numPr>
        <w:autoSpaceDE w:val="0"/>
        <w:autoSpaceDN w:val="0"/>
        <w:adjustRightInd w:val="0"/>
        <w:spacing w:before="100" w:beforeAutospacing="1" w:after="100" w:afterAutospacing="1"/>
        <w:rPr>
          <w:rFonts w:cs="Arial"/>
          <w:color w:val="000000" w:themeColor="text1"/>
          <w:szCs w:val="20"/>
        </w:rPr>
      </w:pPr>
      <w:r w:rsidRPr="00300168">
        <w:rPr>
          <w:rFonts w:cs="Arial"/>
          <w:color w:val="000000" w:themeColor="text1"/>
          <w:szCs w:val="20"/>
        </w:rPr>
        <w:t xml:space="preserve">Implement </w:t>
      </w:r>
      <w:r w:rsidR="00005F1B">
        <w:rPr>
          <w:rFonts w:cs="Arial"/>
          <w:color w:val="000000" w:themeColor="text1"/>
          <w:szCs w:val="20"/>
        </w:rPr>
        <w:t xml:space="preserve">the database with </w:t>
      </w:r>
      <w:r w:rsidRPr="00300168">
        <w:rPr>
          <w:rFonts w:cs="Arial"/>
          <w:color w:val="000000" w:themeColor="text1"/>
          <w:szCs w:val="20"/>
        </w:rPr>
        <w:t xml:space="preserve">a </w:t>
      </w:r>
      <w:proofErr w:type="gramStart"/>
      <w:r w:rsidRPr="00300168">
        <w:rPr>
          <w:rFonts w:cs="Arial"/>
          <w:color w:val="000000" w:themeColor="text1"/>
          <w:szCs w:val="20"/>
        </w:rPr>
        <w:t>prototype</w:t>
      </w:r>
      <w:proofErr w:type="gramEnd"/>
    </w:p>
    <w:p w14:paraId="05F86216" w14:textId="646D8128" w:rsidR="00184CF7" w:rsidRDefault="003F71A6"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Initially, the management aims at using MySQL as the database. </w:t>
      </w:r>
      <w:r w:rsidR="00F946FB">
        <w:rPr>
          <w:rFonts w:cs="Arial"/>
          <w:color w:val="000000" w:themeColor="text1"/>
          <w:szCs w:val="20"/>
        </w:rPr>
        <w:t xml:space="preserve">This project requires you </w:t>
      </w:r>
      <w:r w:rsidR="001E78D4" w:rsidRPr="001E78D4">
        <w:rPr>
          <w:rFonts w:cs="Arial"/>
          <w:color w:val="000000" w:themeColor="text1"/>
          <w:szCs w:val="20"/>
        </w:rPr>
        <w:t xml:space="preserve">to </w:t>
      </w:r>
      <w:r w:rsidR="00065430">
        <w:rPr>
          <w:rFonts w:cs="Arial"/>
          <w:color w:val="000000" w:themeColor="text1"/>
          <w:szCs w:val="20"/>
        </w:rPr>
        <w:t>go through the database development life cycle such as collecting user-needs, deciding</w:t>
      </w:r>
      <w:r w:rsidR="001E78D4" w:rsidRPr="001E78D4">
        <w:rPr>
          <w:rFonts w:cs="Arial"/>
          <w:color w:val="000000" w:themeColor="text1"/>
          <w:szCs w:val="20"/>
        </w:rPr>
        <w:t xml:space="preserve"> the </w:t>
      </w:r>
      <w:r w:rsidR="00065430">
        <w:rPr>
          <w:rFonts w:cs="Arial"/>
          <w:color w:val="000000" w:themeColor="text1"/>
          <w:szCs w:val="20"/>
        </w:rPr>
        <w:t xml:space="preserve">functional </w:t>
      </w:r>
      <w:r w:rsidR="001E78D4" w:rsidRPr="001E78D4">
        <w:rPr>
          <w:rFonts w:cs="Arial"/>
          <w:color w:val="000000" w:themeColor="text1"/>
          <w:szCs w:val="20"/>
        </w:rPr>
        <w:t>requirements</w:t>
      </w:r>
      <w:r w:rsidR="00065430">
        <w:rPr>
          <w:rFonts w:cs="Arial"/>
          <w:color w:val="000000" w:themeColor="text1"/>
          <w:szCs w:val="20"/>
        </w:rPr>
        <w:t xml:space="preserve"> of</w:t>
      </w:r>
      <w:r w:rsidR="001E78D4" w:rsidRPr="001E78D4">
        <w:rPr>
          <w:rFonts w:cs="Arial"/>
          <w:color w:val="000000" w:themeColor="text1"/>
          <w:szCs w:val="20"/>
        </w:rPr>
        <w:t xml:space="preserve"> the databas</w:t>
      </w:r>
      <w:r w:rsidR="00F946FB">
        <w:rPr>
          <w:rFonts w:cs="Arial"/>
          <w:color w:val="000000" w:themeColor="text1"/>
          <w:szCs w:val="20"/>
        </w:rPr>
        <w:t>e. D</w:t>
      </w:r>
      <w:r w:rsidR="001E78D4" w:rsidRPr="001E78D4">
        <w:rPr>
          <w:rFonts w:cs="Arial"/>
          <w:color w:val="000000" w:themeColor="text1"/>
          <w:szCs w:val="20"/>
        </w:rPr>
        <w:t>efin</w:t>
      </w:r>
      <w:r w:rsidR="00F946FB">
        <w:rPr>
          <w:rFonts w:cs="Arial"/>
          <w:color w:val="000000" w:themeColor="text1"/>
          <w:szCs w:val="20"/>
        </w:rPr>
        <w:t>e</w:t>
      </w:r>
      <w:r w:rsidR="001E78D4" w:rsidRPr="001E78D4">
        <w:rPr>
          <w:rFonts w:cs="Arial"/>
          <w:color w:val="000000" w:themeColor="text1"/>
          <w:szCs w:val="20"/>
        </w:rPr>
        <w:t xml:space="preserve"> the </w:t>
      </w:r>
      <w:r w:rsidR="00065430">
        <w:rPr>
          <w:rFonts w:cs="Arial"/>
          <w:color w:val="000000" w:themeColor="text1"/>
          <w:szCs w:val="20"/>
        </w:rPr>
        <w:t xml:space="preserve">database </w:t>
      </w:r>
      <w:r w:rsidR="00F946FB">
        <w:rPr>
          <w:rFonts w:cs="Arial"/>
          <w:color w:val="000000" w:themeColor="text1"/>
          <w:szCs w:val="20"/>
        </w:rPr>
        <w:t xml:space="preserve">conceptual model, logical </w:t>
      </w:r>
      <w:proofErr w:type="gramStart"/>
      <w:r w:rsidR="00F946FB">
        <w:rPr>
          <w:rFonts w:cs="Arial"/>
          <w:color w:val="000000" w:themeColor="text1"/>
          <w:szCs w:val="20"/>
        </w:rPr>
        <w:t>model</w:t>
      </w:r>
      <w:proofErr w:type="gramEnd"/>
      <w:r w:rsidR="00F946FB">
        <w:rPr>
          <w:rFonts w:cs="Arial"/>
          <w:color w:val="000000" w:themeColor="text1"/>
          <w:szCs w:val="20"/>
        </w:rPr>
        <w:t xml:space="preserve"> and physical model. </w:t>
      </w:r>
      <w:r w:rsidR="001E78D4" w:rsidRPr="001E78D4">
        <w:rPr>
          <w:rFonts w:cs="Arial"/>
          <w:color w:val="000000" w:themeColor="text1"/>
          <w:szCs w:val="20"/>
        </w:rPr>
        <w:t xml:space="preserve">Create the database schema </w:t>
      </w:r>
      <w:r w:rsidR="00F946FB">
        <w:rPr>
          <w:rFonts w:cs="Arial"/>
          <w:color w:val="000000" w:themeColor="text1"/>
          <w:szCs w:val="20"/>
        </w:rPr>
        <w:t xml:space="preserve">to show the table structures </w:t>
      </w:r>
      <w:r w:rsidR="001E78D4" w:rsidRPr="001E78D4">
        <w:rPr>
          <w:rFonts w:cs="Arial"/>
          <w:color w:val="000000" w:themeColor="text1"/>
          <w:szCs w:val="20"/>
        </w:rPr>
        <w:t>required. Estimate the size of the database. Design the user security and the backup recovery procedures.</w:t>
      </w:r>
      <w:r w:rsidR="00F946FB">
        <w:rPr>
          <w:rFonts w:cs="Arial"/>
          <w:color w:val="000000" w:themeColor="text1"/>
          <w:szCs w:val="20"/>
        </w:rPr>
        <w:t xml:space="preserve"> At end implement</w:t>
      </w:r>
      <w:r w:rsidR="004F2B79">
        <w:rPr>
          <w:rFonts w:cs="Arial"/>
          <w:color w:val="000000" w:themeColor="text1"/>
          <w:szCs w:val="20"/>
        </w:rPr>
        <w:t xml:space="preserve"> the database with a prototype for signing off the database design.</w:t>
      </w:r>
    </w:p>
    <w:p w14:paraId="53499A4C" w14:textId="71AA6623" w:rsidR="004F2B79" w:rsidRPr="004F2B79" w:rsidRDefault="004F2B79" w:rsidP="001E78D4">
      <w:pPr>
        <w:autoSpaceDE w:val="0"/>
        <w:autoSpaceDN w:val="0"/>
        <w:adjustRightInd w:val="0"/>
        <w:spacing w:before="100" w:beforeAutospacing="1" w:after="100" w:afterAutospacing="1"/>
        <w:rPr>
          <w:rFonts w:cs="Arial"/>
          <w:b/>
          <w:bCs/>
          <w:color w:val="000000" w:themeColor="text1"/>
          <w:szCs w:val="20"/>
        </w:rPr>
      </w:pPr>
      <w:r w:rsidRPr="004F2B79">
        <w:rPr>
          <w:rFonts w:cs="Arial"/>
          <w:b/>
          <w:bCs/>
          <w:color w:val="000000" w:themeColor="text1"/>
          <w:szCs w:val="20"/>
        </w:rPr>
        <w:t>Background information:</w:t>
      </w:r>
    </w:p>
    <w:p w14:paraId="69381A78" w14:textId="0575A806"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initial analysis </w:t>
      </w:r>
      <w:r w:rsidR="00184CF7">
        <w:rPr>
          <w:rFonts w:cs="Arial"/>
          <w:color w:val="000000" w:themeColor="text1"/>
          <w:szCs w:val="20"/>
        </w:rPr>
        <w:t xml:space="preserve">already </w:t>
      </w:r>
      <w:r w:rsidRPr="001E78D4">
        <w:rPr>
          <w:rFonts w:cs="Arial"/>
          <w:color w:val="000000" w:themeColor="text1"/>
          <w:szCs w:val="20"/>
        </w:rPr>
        <w:t>conducted 3 months ago has captured the following information</w:t>
      </w:r>
      <w:r w:rsidR="006D3215">
        <w:rPr>
          <w:rFonts w:cs="Arial"/>
          <w:color w:val="000000" w:themeColor="text1"/>
          <w:szCs w:val="20"/>
        </w:rPr>
        <w:t>:</w:t>
      </w:r>
    </w:p>
    <w:p w14:paraId="74F2A54A" w14:textId="2910618B" w:rsidR="006D3215" w:rsidRDefault="006D3215"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Southern airport</w:t>
      </w:r>
      <w:r w:rsidR="0042571D" w:rsidRPr="2AEE9EF8">
        <w:rPr>
          <w:rFonts w:cs="Arial"/>
          <w:color w:val="000000" w:themeColor="text1"/>
        </w:rPr>
        <w:t xml:space="preserve"> </w:t>
      </w:r>
      <w:r w:rsidR="003A7943" w:rsidRPr="2AEE9EF8">
        <w:rPr>
          <w:rFonts w:cs="Arial"/>
          <w:color w:val="000000" w:themeColor="text1"/>
        </w:rPr>
        <w:t>offer</w:t>
      </w:r>
      <w:r w:rsidR="0042571D" w:rsidRPr="2AEE9EF8">
        <w:rPr>
          <w:rFonts w:cs="Arial"/>
          <w:color w:val="000000" w:themeColor="text1"/>
        </w:rPr>
        <w:t>s</w:t>
      </w:r>
      <w:r w:rsidRPr="2AEE9EF8">
        <w:rPr>
          <w:rFonts w:cs="Arial"/>
          <w:color w:val="000000" w:themeColor="text1"/>
        </w:rPr>
        <w:t xml:space="preserve"> </w:t>
      </w:r>
      <w:r w:rsidR="0042571D" w:rsidRPr="2AEE9EF8">
        <w:rPr>
          <w:rFonts w:cs="Arial"/>
          <w:color w:val="000000" w:themeColor="text1"/>
        </w:rPr>
        <w:t xml:space="preserve">qualified technicians </w:t>
      </w:r>
      <w:r w:rsidR="003A7943" w:rsidRPr="2AEE9EF8">
        <w:rPr>
          <w:rFonts w:cs="Arial"/>
          <w:color w:val="000000" w:themeColor="text1"/>
        </w:rPr>
        <w:t xml:space="preserve">for </w:t>
      </w:r>
      <w:r w:rsidR="003C2B0A" w:rsidRPr="2AEE9EF8">
        <w:rPr>
          <w:rFonts w:cs="Arial"/>
          <w:color w:val="000000" w:themeColor="text1"/>
        </w:rPr>
        <w:t>carrying out airworthiness tests</w:t>
      </w:r>
      <w:r w:rsidRPr="2AEE9EF8">
        <w:rPr>
          <w:rFonts w:cs="Arial"/>
          <w:color w:val="000000" w:themeColor="text1"/>
        </w:rPr>
        <w:t xml:space="preserve"> to aircraft</w:t>
      </w:r>
      <w:r w:rsidR="0042571D" w:rsidRPr="2AEE9EF8">
        <w:rPr>
          <w:rFonts w:cs="Arial"/>
          <w:color w:val="000000" w:themeColor="text1"/>
        </w:rPr>
        <w:t>s</w:t>
      </w:r>
      <w:r w:rsidRPr="2AEE9EF8">
        <w:rPr>
          <w:rFonts w:cs="Arial"/>
          <w:color w:val="000000" w:themeColor="text1"/>
        </w:rPr>
        <w:t xml:space="preserve"> which landed in the airport. </w:t>
      </w:r>
      <w:r w:rsidR="0042571D" w:rsidRPr="2AEE9EF8">
        <w:rPr>
          <w:rFonts w:cs="Arial"/>
          <w:color w:val="000000" w:themeColor="text1"/>
        </w:rPr>
        <w:t xml:space="preserve">Therefore, the </w:t>
      </w:r>
      <w:r w:rsidR="003A7943" w:rsidRPr="2AEE9EF8">
        <w:rPr>
          <w:rFonts w:cs="Arial"/>
          <w:color w:val="000000" w:themeColor="text1"/>
        </w:rPr>
        <w:t>a</w:t>
      </w:r>
      <w:r w:rsidR="0042571D" w:rsidRPr="2AEE9EF8">
        <w:rPr>
          <w:rFonts w:cs="Arial"/>
          <w:color w:val="000000" w:themeColor="text1"/>
        </w:rPr>
        <w:t xml:space="preserve">irport maintenance </w:t>
      </w:r>
      <w:r w:rsidR="00F0786F" w:rsidRPr="2AEE9EF8">
        <w:rPr>
          <w:rFonts w:cs="Arial"/>
          <w:color w:val="000000" w:themeColor="text1"/>
        </w:rPr>
        <w:t>s</w:t>
      </w:r>
      <w:r w:rsidR="0042571D" w:rsidRPr="2AEE9EF8">
        <w:rPr>
          <w:rFonts w:cs="Arial"/>
          <w:color w:val="000000" w:themeColor="text1"/>
        </w:rPr>
        <w:t xml:space="preserve">ervice </w:t>
      </w:r>
      <w:r w:rsidR="00047BAC" w:rsidRPr="2AEE9EF8">
        <w:rPr>
          <w:rFonts w:cs="Arial"/>
          <w:color w:val="000000" w:themeColor="text1"/>
        </w:rPr>
        <w:t xml:space="preserve">unit </w:t>
      </w:r>
      <w:r w:rsidR="0042571D" w:rsidRPr="2AEE9EF8">
        <w:rPr>
          <w:rFonts w:cs="Arial"/>
          <w:color w:val="000000" w:themeColor="text1"/>
        </w:rPr>
        <w:t xml:space="preserve">needs </w:t>
      </w:r>
      <w:r w:rsidR="00F0786F" w:rsidRPr="2AEE9EF8">
        <w:rPr>
          <w:rFonts w:cs="Arial"/>
          <w:color w:val="000000" w:themeColor="text1"/>
        </w:rPr>
        <w:t xml:space="preserve">the </w:t>
      </w:r>
      <w:r w:rsidR="0042571D" w:rsidRPr="2AEE9EF8">
        <w:rPr>
          <w:rFonts w:cs="Arial"/>
          <w:color w:val="000000" w:themeColor="text1"/>
        </w:rPr>
        <w:t xml:space="preserve">database to </w:t>
      </w:r>
      <w:r w:rsidR="00EE5B64" w:rsidRPr="2AEE9EF8">
        <w:rPr>
          <w:rFonts w:cs="Arial"/>
          <w:color w:val="000000" w:themeColor="text1"/>
        </w:rPr>
        <w:t>store</w:t>
      </w:r>
      <w:r w:rsidR="0042571D" w:rsidRPr="2AEE9EF8">
        <w:rPr>
          <w:rFonts w:cs="Arial"/>
          <w:color w:val="000000" w:themeColor="text1"/>
        </w:rPr>
        <w:t xml:space="preserve"> information such as:</w:t>
      </w:r>
    </w:p>
    <w:p w14:paraId="5CF00FB7" w14:textId="450C5AF5" w:rsidR="003A7943"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technicians and the</w:t>
      </w:r>
      <w:r>
        <w:rPr>
          <w:rFonts w:cs="Arial"/>
          <w:color w:val="000000" w:themeColor="text1"/>
          <w:szCs w:val="20"/>
        </w:rPr>
        <w:t>ir</w:t>
      </w:r>
      <w:r w:rsidRPr="0042571D">
        <w:rPr>
          <w:rFonts w:cs="Arial"/>
          <w:color w:val="000000" w:themeColor="text1"/>
          <w:szCs w:val="20"/>
        </w:rPr>
        <w:t xml:space="preserve"> </w:t>
      </w:r>
      <w:r w:rsidR="004F2B79">
        <w:rPr>
          <w:rFonts w:cs="Arial"/>
          <w:color w:val="000000" w:themeColor="text1"/>
          <w:szCs w:val="20"/>
        </w:rPr>
        <w:t xml:space="preserve">qualified </w:t>
      </w:r>
      <w:r w:rsidRPr="0042571D">
        <w:rPr>
          <w:rFonts w:cs="Arial"/>
          <w:color w:val="000000" w:themeColor="text1"/>
          <w:szCs w:val="20"/>
        </w:rPr>
        <w:t>training</w:t>
      </w:r>
      <w:r w:rsidR="003A7943">
        <w:rPr>
          <w:rFonts w:cs="Arial"/>
          <w:color w:val="000000" w:themeColor="text1"/>
          <w:szCs w:val="20"/>
        </w:rPr>
        <w:t>s</w:t>
      </w:r>
    </w:p>
    <w:p w14:paraId="39051A0A" w14:textId="11EF338D"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airline information</w:t>
      </w:r>
    </w:p>
    <w:p w14:paraId="209975ED" w14:textId="060A4685" w:rsidR="003A7943" w:rsidRPr="003A7943"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Pr="0042571D">
        <w:rPr>
          <w:rFonts w:cs="Arial"/>
          <w:color w:val="000000" w:themeColor="text1"/>
          <w:szCs w:val="20"/>
        </w:rPr>
        <w:t xml:space="preserve">ircraft </w:t>
      </w:r>
      <w:r>
        <w:rPr>
          <w:rFonts w:cs="Arial"/>
          <w:color w:val="000000" w:themeColor="text1"/>
          <w:szCs w:val="20"/>
        </w:rPr>
        <w:t>manufacturer</w:t>
      </w:r>
      <w:r w:rsidR="004F2B79">
        <w:rPr>
          <w:rFonts w:cs="Arial"/>
          <w:color w:val="000000" w:themeColor="text1"/>
          <w:szCs w:val="20"/>
        </w:rPr>
        <w:t>s</w:t>
      </w:r>
      <w:r>
        <w:rPr>
          <w:rFonts w:cs="Arial"/>
          <w:color w:val="000000" w:themeColor="text1"/>
          <w:szCs w:val="20"/>
        </w:rPr>
        <w:t xml:space="preserve"> </w:t>
      </w:r>
    </w:p>
    <w:p w14:paraId="56AF26A3" w14:textId="523CA3C1" w:rsidR="0042571D"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sidRPr="0042571D">
        <w:rPr>
          <w:rFonts w:cs="Arial"/>
          <w:color w:val="000000" w:themeColor="text1"/>
          <w:szCs w:val="20"/>
        </w:rPr>
        <w:t>The aircraft model</w:t>
      </w:r>
      <w:r w:rsidR="004F2B79">
        <w:rPr>
          <w:rFonts w:cs="Arial"/>
          <w:color w:val="000000" w:themeColor="text1"/>
          <w:szCs w:val="20"/>
        </w:rPr>
        <w:t>s</w:t>
      </w:r>
      <w:r w:rsidR="003A7943">
        <w:rPr>
          <w:rFonts w:cs="Arial"/>
          <w:color w:val="000000" w:themeColor="text1"/>
          <w:szCs w:val="20"/>
        </w:rPr>
        <w:t xml:space="preserve"> and their technical information</w:t>
      </w:r>
    </w:p>
    <w:p w14:paraId="5F45E239" w14:textId="401F47AC" w:rsidR="0042571D" w:rsidRDefault="003A7943"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 a</w:t>
      </w:r>
      <w:r w:rsidR="0042571D">
        <w:rPr>
          <w:rFonts w:cs="Arial"/>
          <w:color w:val="000000" w:themeColor="text1"/>
          <w:szCs w:val="20"/>
        </w:rPr>
        <w:t>ircraft</w:t>
      </w:r>
      <w:r>
        <w:rPr>
          <w:rFonts w:cs="Arial"/>
          <w:color w:val="000000" w:themeColor="text1"/>
          <w:szCs w:val="20"/>
        </w:rPr>
        <w:t xml:space="preserve"> specific </w:t>
      </w:r>
      <w:r w:rsidR="0042571D" w:rsidRPr="0042571D">
        <w:rPr>
          <w:rFonts w:cs="Arial"/>
          <w:color w:val="000000" w:themeColor="text1"/>
          <w:szCs w:val="20"/>
        </w:rPr>
        <w:t>information</w:t>
      </w:r>
    </w:p>
    <w:p w14:paraId="3B1DFEE6" w14:textId="718F1720" w:rsidR="0042571D" w:rsidRPr="003A7943" w:rsidRDefault="0042571D" w:rsidP="00AB68E2">
      <w:pPr>
        <w:pStyle w:val="ListParagraph"/>
        <w:numPr>
          <w:ilvl w:val="0"/>
          <w:numId w:val="7"/>
        </w:num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The aircraft </w:t>
      </w:r>
      <w:r w:rsidR="003C2B0A">
        <w:rPr>
          <w:rFonts w:cs="Arial"/>
          <w:color w:val="000000" w:themeColor="text1"/>
          <w:szCs w:val="20"/>
        </w:rPr>
        <w:t>test</w:t>
      </w:r>
      <w:r>
        <w:rPr>
          <w:rFonts w:cs="Arial"/>
          <w:color w:val="000000" w:themeColor="text1"/>
          <w:szCs w:val="20"/>
        </w:rPr>
        <w:t xml:space="preserve"> </w:t>
      </w:r>
      <w:proofErr w:type="gramStart"/>
      <w:r>
        <w:rPr>
          <w:rFonts w:cs="Arial"/>
          <w:color w:val="000000" w:themeColor="text1"/>
          <w:szCs w:val="20"/>
        </w:rPr>
        <w:t>details</w:t>
      </w:r>
      <w:proofErr w:type="gramEnd"/>
    </w:p>
    <w:p w14:paraId="029B6709" w14:textId="0E006F58" w:rsidR="004B005C"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country has many airlines.  Each country is identified by a country id and has country name. Each airline has a certain home country where it is flying from.</w:t>
      </w:r>
    </w:p>
    <w:p w14:paraId="7FDCA4AC" w14:textId="0E5377BA"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airline is identified by an airline ID (2 characters)</w:t>
      </w:r>
      <w:r w:rsidR="00421EBD">
        <w:rPr>
          <w:rFonts w:cs="Arial"/>
          <w:color w:val="000000" w:themeColor="text1"/>
          <w:szCs w:val="20"/>
        </w:rPr>
        <w:t xml:space="preserve"> </w:t>
      </w:r>
      <w:r w:rsidR="00421EBD" w:rsidRPr="001E78D4">
        <w:rPr>
          <w:rFonts w:cs="Arial"/>
          <w:color w:val="000000" w:themeColor="text1"/>
          <w:szCs w:val="20"/>
        </w:rPr>
        <w:t>which is the IATA-Code</w:t>
      </w:r>
      <w:r w:rsidRPr="001E78D4">
        <w:rPr>
          <w:rFonts w:cs="Arial"/>
          <w:color w:val="000000" w:themeColor="text1"/>
          <w:szCs w:val="20"/>
        </w:rPr>
        <w:t xml:space="preserve">. It </w:t>
      </w:r>
      <w:r w:rsidR="00700FA9">
        <w:rPr>
          <w:rFonts w:cs="Arial"/>
          <w:color w:val="000000" w:themeColor="text1"/>
          <w:szCs w:val="20"/>
        </w:rPr>
        <w:t xml:space="preserve">is </w:t>
      </w:r>
      <w:r w:rsidRPr="001E78D4">
        <w:rPr>
          <w:rFonts w:cs="Arial"/>
          <w:color w:val="000000" w:themeColor="text1"/>
          <w:szCs w:val="20"/>
        </w:rPr>
        <w:t xml:space="preserve">a unique </w:t>
      </w:r>
      <w:r w:rsidR="00700FA9">
        <w:rPr>
          <w:rFonts w:cs="Arial"/>
          <w:color w:val="000000" w:themeColor="text1"/>
          <w:szCs w:val="20"/>
        </w:rPr>
        <w:t>code</w:t>
      </w:r>
      <w:r w:rsidRPr="001E78D4">
        <w:rPr>
          <w:rFonts w:cs="Arial"/>
          <w:color w:val="000000" w:themeColor="text1"/>
          <w:szCs w:val="20"/>
        </w:rPr>
        <w:t>.</w:t>
      </w:r>
      <w:r w:rsidR="00700FA9">
        <w:rPr>
          <w:rFonts w:cs="Arial"/>
          <w:color w:val="000000" w:themeColor="text1"/>
          <w:szCs w:val="20"/>
        </w:rPr>
        <w:t xml:space="preserve"> The airline has </w:t>
      </w:r>
      <w:r w:rsidR="00FC3EEC">
        <w:rPr>
          <w:rFonts w:cs="Arial"/>
          <w:color w:val="000000" w:themeColor="text1"/>
          <w:szCs w:val="20"/>
        </w:rPr>
        <w:t>an</w:t>
      </w:r>
      <w:r w:rsidR="00700FA9">
        <w:rPr>
          <w:rFonts w:cs="Arial"/>
          <w:color w:val="000000" w:themeColor="text1"/>
          <w:szCs w:val="20"/>
        </w:rPr>
        <w:t xml:space="preserve"> airline name.</w:t>
      </w:r>
      <w:r w:rsidRPr="001E78D4">
        <w:rPr>
          <w:rFonts w:cs="Arial"/>
          <w:color w:val="000000" w:themeColor="text1"/>
          <w:szCs w:val="20"/>
        </w:rPr>
        <w:t xml:space="preserve"> The system </w:t>
      </w:r>
      <w:r w:rsidR="00AC6AA9" w:rsidRPr="001E78D4">
        <w:rPr>
          <w:rFonts w:cs="Arial"/>
          <w:color w:val="000000" w:themeColor="text1"/>
          <w:szCs w:val="20"/>
        </w:rPr>
        <w:t>needs</w:t>
      </w:r>
      <w:r w:rsidRPr="001E78D4">
        <w:rPr>
          <w:rFonts w:cs="Arial"/>
          <w:color w:val="000000" w:themeColor="text1"/>
          <w:szCs w:val="20"/>
        </w:rPr>
        <w:t xml:space="preserve"> to keep track of the airline information with their address (</w:t>
      </w:r>
      <w:r w:rsidR="003A7943">
        <w:rPr>
          <w:rFonts w:cs="Arial"/>
          <w:color w:val="000000" w:themeColor="text1"/>
          <w:szCs w:val="20"/>
        </w:rPr>
        <w:t>such as</w:t>
      </w:r>
      <w:r w:rsidRPr="001E78D4">
        <w:rPr>
          <w:rFonts w:cs="Arial"/>
          <w:color w:val="000000" w:themeColor="text1"/>
          <w:szCs w:val="20"/>
        </w:rPr>
        <w:t xml:space="preserve"> street, suburb, postcode, </w:t>
      </w:r>
      <w:proofErr w:type="gramStart"/>
      <w:r w:rsidRPr="001E78D4">
        <w:rPr>
          <w:rFonts w:cs="Arial"/>
          <w:color w:val="000000" w:themeColor="text1"/>
          <w:szCs w:val="20"/>
        </w:rPr>
        <w:t>state</w:t>
      </w:r>
      <w:proofErr w:type="gramEnd"/>
      <w:r w:rsidRPr="001E78D4">
        <w:rPr>
          <w:rFonts w:cs="Arial"/>
          <w:color w:val="000000" w:themeColor="text1"/>
          <w:szCs w:val="20"/>
        </w:rPr>
        <w:t xml:space="preserve"> and count</w:t>
      </w:r>
      <w:r w:rsidR="00707E9E">
        <w:rPr>
          <w:rFonts w:cs="Arial"/>
          <w:color w:val="000000" w:themeColor="text1"/>
          <w:szCs w:val="20"/>
        </w:rPr>
        <w:t>ry</w:t>
      </w:r>
      <w:r w:rsidRPr="001E78D4">
        <w:rPr>
          <w:rFonts w:cs="Arial"/>
          <w:color w:val="000000" w:themeColor="text1"/>
          <w:szCs w:val="20"/>
        </w:rPr>
        <w:t>), contact phone and website</w:t>
      </w:r>
      <w:r w:rsidR="004F2B79">
        <w:rPr>
          <w:rFonts w:cs="Arial"/>
          <w:color w:val="000000" w:themeColor="text1"/>
          <w:szCs w:val="20"/>
        </w:rPr>
        <w:t xml:space="preserve"> address</w:t>
      </w:r>
      <w:r w:rsidRPr="001E78D4">
        <w:rPr>
          <w:rFonts w:cs="Arial"/>
          <w:color w:val="000000" w:themeColor="text1"/>
          <w:szCs w:val="20"/>
        </w:rPr>
        <w:t xml:space="preserve">. </w:t>
      </w:r>
    </w:p>
    <w:p w14:paraId="69189CD3" w14:textId="21B00FF8" w:rsidR="002451D3" w:rsidRDefault="002451D3" w:rsidP="001E78D4">
      <w:pPr>
        <w:autoSpaceDE w:val="0"/>
        <w:autoSpaceDN w:val="0"/>
        <w:adjustRightInd w:val="0"/>
        <w:spacing w:before="100" w:beforeAutospacing="1" w:after="100" w:afterAutospacing="1"/>
        <w:rPr>
          <w:rFonts w:cs="Arial"/>
          <w:color w:val="000000" w:themeColor="text1"/>
          <w:szCs w:val="20"/>
        </w:rPr>
      </w:pPr>
    </w:p>
    <w:p w14:paraId="0705AD0B" w14:textId="77777777" w:rsidR="002451D3" w:rsidRPr="001E78D4" w:rsidRDefault="002451D3" w:rsidP="002451D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lastRenderedPageBreak/>
        <w:t>Each airline may own many aircrafts.</w:t>
      </w:r>
      <w:r>
        <w:rPr>
          <w:rFonts w:cs="Arial"/>
          <w:color w:val="000000" w:themeColor="text1"/>
          <w:szCs w:val="20"/>
        </w:rPr>
        <w:t xml:space="preserve"> </w:t>
      </w:r>
      <w:r w:rsidRPr="001E78D4">
        <w:rPr>
          <w:rFonts w:cs="Arial"/>
          <w:color w:val="000000" w:themeColor="text1"/>
          <w:szCs w:val="20"/>
        </w:rPr>
        <w:t xml:space="preserve">Each aircraft must be owned by one and only one airline. </w:t>
      </w:r>
    </w:p>
    <w:p w14:paraId="5B79E7FD" w14:textId="7C28C490" w:rsidR="00C65B96" w:rsidRDefault="00C65B96" w:rsidP="00C65B96">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 xml:space="preserve">An aircraft manufacturer </w:t>
      </w:r>
      <w:r w:rsidR="00401441">
        <w:rPr>
          <w:rFonts w:cs="Arial"/>
          <w:color w:val="000000" w:themeColor="text1"/>
          <w:szCs w:val="20"/>
        </w:rPr>
        <w:t xml:space="preserve">is identified by a manufacturer </w:t>
      </w:r>
      <w:proofErr w:type="gramStart"/>
      <w:r w:rsidR="00401441">
        <w:rPr>
          <w:rFonts w:cs="Arial"/>
          <w:color w:val="000000" w:themeColor="text1"/>
          <w:szCs w:val="20"/>
        </w:rPr>
        <w:t>id, and</w:t>
      </w:r>
      <w:proofErr w:type="gramEnd"/>
      <w:r w:rsidR="00401441">
        <w:rPr>
          <w:rFonts w:cs="Arial"/>
          <w:color w:val="000000" w:themeColor="text1"/>
          <w:szCs w:val="20"/>
        </w:rPr>
        <w:t xml:space="preserve"> has information of manufacture name. An aircraft </w:t>
      </w:r>
      <w:r>
        <w:rPr>
          <w:rFonts w:cs="Arial"/>
          <w:color w:val="000000" w:themeColor="text1"/>
          <w:szCs w:val="20"/>
        </w:rPr>
        <w:t>may manufacture many aircraft models. Each model must be made by one manufacturer.</w:t>
      </w:r>
    </w:p>
    <w:p w14:paraId="75044C21" w14:textId="67A87B61" w:rsidR="00C65B96" w:rsidRPr="001E78D4" w:rsidRDefault="00C65B96" w:rsidP="00C65B96">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Pr="007E730F">
        <w:rPr>
          <w:rFonts w:cs="Arial"/>
          <w:color w:val="000000" w:themeColor="text1"/>
          <w:szCs w:val="20"/>
        </w:rPr>
        <w:t>aircraft model</w:t>
      </w:r>
      <w:r w:rsidRPr="001E78D4">
        <w:rPr>
          <w:rFonts w:cs="Arial"/>
          <w:color w:val="000000" w:themeColor="text1"/>
          <w:szCs w:val="20"/>
        </w:rPr>
        <w:t xml:space="preserve"> has a unique model </w:t>
      </w:r>
      <w:r w:rsidR="009D6A69">
        <w:rPr>
          <w:rFonts w:cs="Arial"/>
          <w:color w:val="000000" w:themeColor="text1"/>
          <w:szCs w:val="20"/>
        </w:rPr>
        <w:t>id</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’A380’ or ’B7</w:t>
      </w:r>
      <w:r>
        <w:rPr>
          <w:rFonts w:cs="Arial"/>
          <w:color w:val="000000" w:themeColor="text1"/>
          <w:szCs w:val="20"/>
        </w:rPr>
        <w:t>3</w:t>
      </w:r>
      <w:r w:rsidRPr="001E78D4">
        <w:rPr>
          <w:rFonts w:cs="Arial"/>
          <w:color w:val="000000" w:themeColor="text1"/>
          <w:szCs w:val="20"/>
        </w:rPr>
        <w:t>7’) and is produced by a specific m</w:t>
      </w:r>
      <w:r>
        <w:rPr>
          <w:rFonts w:cs="Arial"/>
          <w:color w:val="000000" w:themeColor="text1"/>
          <w:szCs w:val="20"/>
        </w:rPr>
        <w:t>anufacturer</w:t>
      </w:r>
      <w:r w:rsidRPr="001E78D4">
        <w:rPr>
          <w:rFonts w:cs="Arial"/>
          <w:color w:val="000000" w:themeColor="text1"/>
          <w:szCs w:val="20"/>
        </w:rPr>
        <w:t xml:space="preserve"> (e.g., ’Airbus’, ’Boeing’ or ‘Gulfstream’). The aircraft model </w:t>
      </w:r>
      <w:r w:rsidR="00A7194E">
        <w:rPr>
          <w:rFonts w:cs="Arial"/>
          <w:color w:val="000000" w:themeColor="text1"/>
          <w:szCs w:val="20"/>
        </w:rPr>
        <w:t>id</w:t>
      </w:r>
      <w:r w:rsidRPr="001E78D4">
        <w:rPr>
          <w:rFonts w:cs="Arial"/>
          <w:color w:val="000000" w:themeColor="text1"/>
          <w:szCs w:val="20"/>
        </w:rPr>
        <w:t xml:space="preserve"> normally contains some indication of the </w:t>
      </w:r>
      <w:r>
        <w:rPr>
          <w:rFonts w:cs="Arial"/>
          <w:color w:val="000000" w:themeColor="text1"/>
          <w:szCs w:val="20"/>
        </w:rPr>
        <w:t>manufacturer.</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model name start</w:t>
      </w:r>
      <w:r>
        <w:rPr>
          <w:rFonts w:cs="Arial"/>
          <w:color w:val="000000" w:themeColor="text1"/>
          <w:szCs w:val="20"/>
        </w:rPr>
        <w:t>s</w:t>
      </w:r>
      <w:r w:rsidRPr="001E78D4">
        <w:rPr>
          <w:rFonts w:cs="Arial"/>
          <w:color w:val="000000" w:themeColor="text1"/>
          <w:szCs w:val="20"/>
        </w:rPr>
        <w:t xml:space="preserve"> with a ’B’</w:t>
      </w:r>
      <w:r>
        <w:rPr>
          <w:rFonts w:cs="Arial"/>
          <w:color w:val="000000" w:themeColor="text1"/>
          <w:szCs w:val="20"/>
        </w:rPr>
        <w:t xml:space="preserve"> is used by the manufacturer called Boeing. Model name starts with a ‘A’ is used by the manufacturer called Airbus.</w:t>
      </w:r>
    </w:p>
    <w:p w14:paraId="0DDA6315" w14:textId="71C7C8CE" w:rsidR="00C65B96" w:rsidRDefault="00AB0366"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A sub-model </w:t>
      </w:r>
      <w:r>
        <w:rPr>
          <w:rFonts w:cs="Arial"/>
          <w:color w:val="000000" w:themeColor="text1"/>
          <w:szCs w:val="20"/>
        </w:rPr>
        <w:t xml:space="preserve">is a variant of an aircraft </w:t>
      </w:r>
      <w:r w:rsidRPr="001E78D4">
        <w:rPr>
          <w:rFonts w:cs="Arial"/>
          <w:color w:val="000000" w:themeColor="text1"/>
          <w:szCs w:val="20"/>
        </w:rPr>
        <w:t xml:space="preserve">model. </w:t>
      </w:r>
      <w:r w:rsidR="00C65B96" w:rsidRPr="001E78D4">
        <w:rPr>
          <w:rFonts w:cs="Arial"/>
          <w:color w:val="000000" w:themeColor="text1"/>
          <w:szCs w:val="20"/>
        </w:rPr>
        <w:t xml:space="preserve">Each aircraft model </w:t>
      </w:r>
      <w:r w:rsidR="00C65B96">
        <w:rPr>
          <w:rFonts w:cs="Arial"/>
          <w:color w:val="000000" w:themeColor="text1"/>
          <w:szCs w:val="20"/>
        </w:rPr>
        <w:t>must</w:t>
      </w:r>
      <w:r w:rsidR="00C65B96" w:rsidRPr="001E78D4">
        <w:rPr>
          <w:rFonts w:cs="Arial"/>
          <w:color w:val="000000" w:themeColor="text1"/>
          <w:szCs w:val="20"/>
        </w:rPr>
        <w:t xml:space="preserve"> have one or many sub-models. Each sub-model </w:t>
      </w:r>
      <w:r w:rsidR="00C65B96">
        <w:rPr>
          <w:rFonts w:cs="Arial"/>
          <w:color w:val="000000" w:themeColor="text1"/>
          <w:szCs w:val="20"/>
        </w:rPr>
        <w:t>must belong to</w:t>
      </w:r>
      <w:r w:rsidR="00C65B96" w:rsidRPr="001E78D4">
        <w:rPr>
          <w:rFonts w:cs="Arial"/>
          <w:color w:val="000000" w:themeColor="text1"/>
          <w:szCs w:val="20"/>
        </w:rPr>
        <w:t xml:space="preserve"> </w:t>
      </w:r>
      <w:r w:rsidR="00C65B96">
        <w:rPr>
          <w:rFonts w:cs="Arial"/>
          <w:color w:val="000000" w:themeColor="text1"/>
          <w:szCs w:val="20"/>
        </w:rPr>
        <w:t xml:space="preserve">one </w:t>
      </w:r>
      <w:r w:rsidR="00C65B96" w:rsidRPr="001E78D4">
        <w:rPr>
          <w:rFonts w:cs="Arial"/>
          <w:color w:val="000000" w:themeColor="text1"/>
          <w:szCs w:val="20"/>
        </w:rPr>
        <w:t>unique model (</w:t>
      </w:r>
      <w:proofErr w:type="gramStart"/>
      <w:r w:rsidR="00C65B96" w:rsidRPr="001E78D4">
        <w:rPr>
          <w:rFonts w:cs="Arial"/>
          <w:color w:val="000000" w:themeColor="text1"/>
          <w:szCs w:val="20"/>
        </w:rPr>
        <w:t>e.g.</w:t>
      </w:r>
      <w:proofErr w:type="gramEnd"/>
      <w:r w:rsidR="00C65B96" w:rsidRPr="001E78D4">
        <w:rPr>
          <w:rFonts w:cs="Arial"/>
          <w:color w:val="000000" w:themeColor="text1"/>
          <w:szCs w:val="20"/>
        </w:rPr>
        <w:t xml:space="preserve"> ’A380-800’ or ’B747-</w:t>
      </w:r>
      <w:r w:rsidR="00C65B96">
        <w:rPr>
          <w:rFonts w:cs="Arial"/>
          <w:color w:val="000000" w:themeColor="text1"/>
          <w:szCs w:val="20"/>
        </w:rPr>
        <w:t>1</w:t>
      </w:r>
      <w:r w:rsidR="00C65B96" w:rsidRPr="001E78D4">
        <w:rPr>
          <w:rFonts w:cs="Arial"/>
          <w:color w:val="000000" w:themeColor="text1"/>
          <w:szCs w:val="20"/>
        </w:rPr>
        <w:t>00’). For example, a ’B7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900ER or B737 MAX - 10</w:t>
      </w:r>
      <w:r w:rsidR="00C65B96" w:rsidRPr="001E78D4">
        <w:rPr>
          <w:rFonts w:cs="Arial"/>
          <w:color w:val="000000" w:themeColor="text1"/>
          <w:szCs w:val="20"/>
        </w:rPr>
        <w:t>’ is the extended range version of the latest version of the Boeing 7</w:t>
      </w:r>
      <w:r w:rsidR="00C65B96">
        <w:rPr>
          <w:rFonts w:cs="Arial"/>
          <w:color w:val="000000" w:themeColor="text1"/>
          <w:szCs w:val="20"/>
        </w:rPr>
        <w:t>3</w:t>
      </w:r>
      <w:r w:rsidR="00C65B96" w:rsidRPr="001E78D4">
        <w:rPr>
          <w:rFonts w:cs="Arial"/>
          <w:color w:val="000000" w:themeColor="text1"/>
          <w:szCs w:val="20"/>
        </w:rPr>
        <w:t>7</w:t>
      </w:r>
      <w:r w:rsidR="00C65B96">
        <w:rPr>
          <w:rFonts w:cs="Arial"/>
          <w:color w:val="000000" w:themeColor="text1"/>
          <w:szCs w:val="20"/>
        </w:rPr>
        <w:t>.</w:t>
      </w:r>
      <w:r w:rsidR="00C65B96" w:rsidRPr="001E78D4">
        <w:rPr>
          <w:rFonts w:cs="Arial"/>
          <w:color w:val="000000" w:themeColor="text1"/>
          <w:szCs w:val="20"/>
        </w:rPr>
        <w:t xml:space="preserve"> </w:t>
      </w:r>
      <w:r w:rsidR="00C65B96">
        <w:rPr>
          <w:rFonts w:cs="Arial"/>
          <w:color w:val="000000" w:themeColor="text1"/>
          <w:szCs w:val="20"/>
        </w:rPr>
        <w:t xml:space="preserve">Another example, a </w:t>
      </w:r>
      <w:r w:rsidR="00C65B96" w:rsidRPr="001E78D4">
        <w:rPr>
          <w:rFonts w:cs="Arial"/>
          <w:color w:val="000000" w:themeColor="text1"/>
          <w:szCs w:val="20"/>
        </w:rPr>
        <w:t>’A380-900’ a specific variant of an Airbus A380.</w:t>
      </w:r>
      <w:r w:rsidR="007E730F">
        <w:rPr>
          <w:rFonts w:cs="Arial"/>
          <w:color w:val="000000" w:themeColor="text1"/>
          <w:szCs w:val="20"/>
        </w:rPr>
        <w:t xml:space="preserve"> It has 650 seats in a standard configuration </w:t>
      </w:r>
      <w:r w:rsidR="00EE5B64">
        <w:rPr>
          <w:rFonts w:cs="Arial"/>
          <w:color w:val="000000" w:themeColor="text1"/>
          <w:szCs w:val="20"/>
        </w:rPr>
        <w:t>compared</w:t>
      </w:r>
      <w:r w:rsidR="007E730F">
        <w:rPr>
          <w:rFonts w:cs="Arial"/>
          <w:color w:val="000000" w:themeColor="text1"/>
          <w:szCs w:val="20"/>
        </w:rPr>
        <w:t xml:space="preserve"> to 555 seats on the A380-800.</w:t>
      </w:r>
      <w:r>
        <w:rPr>
          <w:rFonts w:cs="Arial"/>
          <w:color w:val="000000" w:themeColor="text1"/>
          <w:szCs w:val="20"/>
        </w:rPr>
        <w:t xml:space="preserve"> Aircraft </w:t>
      </w:r>
      <w:proofErr w:type="spellStart"/>
      <w:r>
        <w:rPr>
          <w:rFonts w:cs="Arial"/>
          <w:color w:val="000000" w:themeColor="text1"/>
          <w:szCs w:val="20"/>
        </w:rPr>
        <w:t>submodel</w:t>
      </w:r>
      <w:proofErr w:type="spellEnd"/>
      <w:r>
        <w:rPr>
          <w:rFonts w:cs="Arial"/>
          <w:color w:val="000000" w:themeColor="text1"/>
          <w:szCs w:val="20"/>
        </w:rPr>
        <w:t xml:space="preserve"> is identified by the aircraft </w:t>
      </w:r>
      <w:proofErr w:type="spellStart"/>
      <w:r>
        <w:rPr>
          <w:rFonts w:cs="Arial"/>
          <w:color w:val="000000" w:themeColor="text1"/>
          <w:szCs w:val="20"/>
        </w:rPr>
        <w:t>submodel</w:t>
      </w:r>
      <w:proofErr w:type="spellEnd"/>
      <w:r>
        <w:rPr>
          <w:rFonts w:cs="Arial"/>
          <w:color w:val="000000" w:themeColor="text1"/>
          <w:szCs w:val="20"/>
        </w:rPr>
        <w:t xml:space="preserve"> id and has information of </w:t>
      </w:r>
      <w:proofErr w:type="spellStart"/>
      <w:r>
        <w:rPr>
          <w:rFonts w:cs="Arial"/>
          <w:color w:val="000000" w:themeColor="text1"/>
          <w:szCs w:val="20"/>
        </w:rPr>
        <w:t>submodel</w:t>
      </w:r>
      <w:proofErr w:type="spellEnd"/>
      <w:r>
        <w:rPr>
          <w:rFonts w:cs="Arial"/>
          <w:color w:val="000000" w:themeColor="text1"/>
          <w:szCs w:val="20"/>
        </w:rPr>
        <w:t xml:space="preserve"> description.</w:t>
      </w:r>
    </w:p>
    <w:p w14:paraId="4EA66793" w14:textId="5BB21D17" w:rsidR="001E78D4" w:rsidRPr="001E78D4" w:rsidRDefault="00FC5E34"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Each aircraft is</w:t>
      </w:r>
      <w:r w:rsidR="001E78D4" w:rsidRPr="2AEE9EF8">
        <w:rPr>
          <w:rFonts w:cs="Arial"/>
          <w:color w:val="000000" w:themeColor="text1"/>
        </w:rPr>
        <w:t xml:space="preserve"> identifie</w:t>
      </w:r>
      <w:r w:rsidRPr="2AEE9EF8">
        <w:rPr>
          <w:rFonts w:cs="Arial"/>
          <w:color w:val="000000" w:themeColor="text1"/>
        </w:rPr>
        <w:t>d</w:t>
      </w:r>
      <w:r w:rsidR="001E78D4" w:rsidRPr="2AEE9EF8">
        <w:rPr>
          <w:rFonts w:cs="Arial"/>
          <w:color w:val="000000" w:themeColor="text1"/>
        </w:rPr>
        <w:t xml:space="preserve"> </w:t>
      </w:r>
      <w:r w:rsidRPr="2AEE9EF8">
        <w:rPr>
          <w:rFonts w:cs="Arial"/>
          <w:color w:val="000000" w:themeColor="text1"/>
        </w:rPr>
        <w:t xml:space="preserve">by an </w:t>
      </w:r>
      <w:r w:rsidR="001E78D4" w:rsidRPr="2AEE9EF8">
        <w:rPr>
          <w:rFonts w:cs="Arial"/>
          <w:color w:val="000000" w:themeColor="text1"/>
        </w:rPr>
        <w:t>aircraft id</w:t>
      </w:r>
      <w:r w:rsidR="003A7943" w:rsidRPr="2AEE9EF8">
        <w:rPr>
          <w:rFonts w:cs="Arial"/>
          <w:color w:val="000000" w:themeColor="text1"/>
        </w:rPr>
        <w:t xml:space="preserve"> which is</w:t>
      </w:r>
      <w:r w:rsidR="001E78D4" w:rsidRPr="2AEE9EF8">
        <w:rPr>
          <w:rFonts w:cs="Arial"/>
          <w:color w:val="000000" w:themeColor="text1"/>
        </w:rPr>
        <w:t xml:space="preserve"> a serial numbe</w:t>
      </w:r>
      <w:r w:rsidRPr="2AEE9EF8">
        <w:rPr>
          <w:rFonts w:cs="Arial"/>
          <w:color w:val="000000" w:themeColor="text1"/>
        </w:rPr>
        <w:t xml:space="preserve">r </w:t>
      </w:r>
      <w:r w:rsidR="007E730F" w:rsidRPr="2AEE9EF8">
        <w:rPr>
          <w:rFonts w:cs="Arial"/>
          <w:color w:val="000000" w:themeColor="text1"/>
        </w:rPr>
        <w:t xml:space="preserve">(6 digits) </w:t>
      </w:r>
      <w:r w:rsidR="004B005C" w:rsidRPr="2AEE9EF8">
        <w:rPr>
          <w:rFonts w:cs="Arial"/>
          <w:color w:val="000000" w:themeColor="text1"/>
        </w:rPr>
        <w:t xml:space="preserve">given by Southern Airport inhouse. </w:t>
      </w:r>
      <w:r w:rsidR="001E78D4" w:rsidRPr="2AEE9EF8">
        <w:rPr>
          <w:rFonts w:cs="Arial"/>
          <w:color w:val="000000" w:themeColor="text1"/>
        </w:rPr>
        <w:t xml:space="preserve">All aircraft fly in Australia must </w:t>
      </w:r>
      <w:r w:rsidR="007E730F" w:rsidRPr="2AEE9EF8">
        <w:rPr>
          <w:rFonts w:cs="Arial"/>
          <w:color w:val="000000" w:themeColor="text1"/>
        </w:rPr>
        <w:t xml:space="preserve">also </w:t>
      </w:r>
      <w:r w:rsidR="001E78D4" w:rsidRPr="2AEE9EF8">
        <w:rPr>
          <w:rFonts w:cs="Arial"/>
          <w:color w:val="000000" w:themeColor="text1"/>
        </w:rPr>
        <w:t>have an aviation registration number (ARN)</w:t>
      </w:r>
      <w:r w:rsidR="004B005C" w:rsidRPr="2AEE9EF8">
        <w:rPr>
          <w:rFonts w:cs="Arial"/>
          <w:color w:val="000000" w:themeColor="text1"/>
        </w:rPr>
        <w:t xml:space="preserve"> given by the Civil Aviation Safety Authority</w:t>
      </w:r>
      <w:r w:rsidR="001E78D4" w:rsidRPr="2AEE9EF8">
        <w:rPr>
          <w:rFonts w:cs="Arial"/>
          <w:color w:val="000000" w:themeColor="text1"/>
        </w:rPr>
        <w:t>. These registration number is commonly known and consist</w:t>
      </w:r>
      <w:r w:rsidR="008E36BB" w:rsidRPr="2AEE9EF8">
        <w:rPr>
          <w:rFonts w:cs="Arial"/>
          <w:color w:val="000000" w:themeColor="text1"/>
        </w:rPr>
        <w:t>s</w:t>
      </w:r>
      <w:r w:rsidR="001E78D4" w:rsidRPr="2AEE9EF8">
        <w:rPr>
          <w:rFonts w:cs="Arial"/>
          <w:color w:val="000000" w:themeColor="text1"/>
        </w:rPr>
        <w:t xml:space="preserve"> of a two-letter code identifying the owning airline and a three-letter unique id within the airline fleet. Both parts are separated by a hyphen. For example, ’VH-</w:t>
      </w:r>
      <w:r w:rsidR="004B005C" w:rsidRPr="2AEE9EF8">
        <w:rPr>
          <w:rFonts w:cs="Arial"/>
          <w:color w:val="000000" w:themeColor="text1"/>
        </w:rPr>
        <w:t>EAF</w:t>
      </w:r>
      <w:r w:rsidR="001E78D4" w:rsidRPr="2AEE9EF8">
        <w:rPr>
          <w:rFonts w:cs="Arial"/>
          <w:color w:val="000000" w:themeColor="text1"/>
        </w:rPr>
        <w:t xml:space="preserve">’ would be a valid aircraft registration number. ’VH’ is the code for the Qantas fleet of aircrafts and ’EAF’ identifies one </w:t>
      </w:r>
      <w:proofErr w:type="gramStart"/>
      <w:r w:rsidR="001E78D4" w:rsidRPr="2AEE9EF8">
        <w:rPr>
          <w:rFonts w:cs="Arial"/>
          <w:color w:val="000000" w:themeColor="text1"/>
        </w:rPr>
        <w:t>particular aircraft</w:t>
      </w:r>
      <w:proofErr w:type="gramEnd"/>
      <w:r w:rsidR="001E78D4" w:rsidRPr="2AEE9EF8">
        <w:rPr>
          <w:rFonts w:cs="Arial"/>
          <w:color w:val="000000" w:themeColor="text1"/>
        </w:rPr>
        <w:t xml:space="preserve"> of the Qantas fleet. Most airlines give their aircraft a name. For example, as mentioned ’VH-EAF’ is named ’City of Adelaide’ by Qantas.</w:t>
      </w:r>
    </w:p>
    <w:p w14:paraId="231AD544" w14:textId="1A98E90C" w:rsidR="007C59EE" w:rsidRDefault="00192690"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Every a</w:t>
      </w:r>
      <w:r w:rsidR="001E78D4" w:rsidRPr="001E78D4">
        <w:rPr>
          <w:rFonts w:cs="Arial"/>
          <w:color w:val="000000" w:themeColor="text1"/>
          <w:szCs w:val="20"/>
        </w:rPr>
        <w:t xml:space="preserve">ircraft must </w:t>
      </w:r>
      <w:r w:rsidR="007C59EE">
        <w:rPr>
          <w:rFonts w:cs="Arial"/>
          <w:color w:val="000000" w:themeColor="text1"/>
          <w:szCs w:val="20"/>
        </w:rPr>
        <w:t xml:space="preserve">be built </w:t>
      </w:r>
      <w:r w:rsidR="002F60F3">
        <w:rPr>
          <w:rFonts w:cs="Arial"/>
          <w:color w:val="000000" w:themeColor="text1"/>
          <w:szCs w:val="20"/>
        </w:rPr>
        <w:t>according to one</w:t>
      </w:r>
      <w:r w:rsidR="001E78D4" w:rsidRPr="001E78D4">
        <w:rPr>
          <w:rFonts w:cs="Arial"/>
          <w:color w:val="000000" w:themeColor="text1"/>
          <w:szCs w:val="20"/>
        </w:rPr>
        <w:t xml:space="preserve"> aircraft sub-model</w:t>
      </w:r>
      <w:r w:rsidR="002F60F3">
        <w:rPr>
          <w:rFonts w:cs="Arial"/>
          <w:color w:val="000000" w:themeColor="text1"/>
          <w:szCs w:val="20"/>
        </w:rPr>
        <w:t xml:space="preserve"> specification. </w:t>
      </w:r>
      <w:r>
        <w:rPr>
          <w:rFonts w:cs="Arial"/>
          <w:color w:val="000000" w:themeColor="text1"/>
          <w:szCs w:val="20"/>
        </w:rPr>
        <w:t>Every</w:t>
      </w:r>
      <w:r w:rsidR="002F60F3">
        <w:rPr>
          <w:rFonts w:cs="Arial"/>
          <w:color w:val="000000" w:themeColor="text1"/>
          <w:szCs w:val="20"/>
        </w:rPr>
        <w:t xml:space="preserve"> aircraft sub-model</w:t>
      </w:r>
      <w:r w:rsidR="00A9229A">
        <w:rPr>
          <w:rFonts w:cs="Arial"/>
          <w:color w:val="000000" w:themeColor="text1"/>
          <w:szCs w:val="20"/>
        </w:rPr>
        <w:t xml:space="preserve"> has</w:t>
      </w:r>
      <w:r w:rsidR="002F60F3">
        <w:rPr>
          <w:rFonts w:cs="Arial"/>
          <w:color w:val="000000" w:themeColor="text1"/>
          <w:szCs w:val="20"/>
        </w:rPr>
        <w:t xml:space="preserve"> many aircrafts.</w:t>
      </w:r>
    </w:p>
    <w:p w14:paraId="7AE2CDCD" w14:textId="4ED5DCDE" w:rsidR="001E78D4" w:rsidRPr="001E78D4" w:rsidRDefault="007C59EE" w:rsidP="2AEE9EF8">
      <w:pPr>
        <w:autoSpaceDE w:val="0"/>
        <w:autoSpaceDN w:val="0"/>
        <w:adjustRightInd w:val="0"/>
        <w:spacing w:before="100" w:beforeAutospacing="1" w:after="100" w:afterAutospacing="1"/>
        <w:rPr>
          <w:rFonts w:cs="Arial"/>
          <w:color w:val="000000" w:themeColor="text1"/>
        </w:rPr>
      </w:pPr>
      <w:r w:rsidRPr="2AEE9EF8">
        <w:rPr>
          <w:rFonts w:cs="Arial"/>
          <w:color w:val="000000" w:themeColor="text1"/>
        </w:rPr>
        <w:t xml:space="preserve">Due to </w:t>
      </w:r>
      <w:r w:rsidR="001E78D4" w:rsidRPr="2AEE9EF8">
        <w:rPr>
          <w:rFonts w:cs="Arial"/>
          <w:color w:val="000000" w:themeColor="text1"/>
        </w:rPr>
        <w:t xml:space="preserve">runway </w:t>
      </w:r>
      <w:r w:rsidR="002D76EA" w:rsidRPr="2AEE9EF8">
        <w:rPr>
          <w:rFonts w:cs="Arial"/>
          <w:color w:val="000000" w:themeColor="text1"/>
        </w:rPr>
        <w:t>safety issues</w:t>
      </w:r>
      <w:r w:rsidRPr="2AEE9EF8">
        <w:rPr>
          <w:rFonts w:cs="Arial"/>
          <w:color w:val="000000" w:themeColor="text1"/>
        </w:rPr>
        <w:t xml:space="preserve">, </w:t>
      </w:r>
      <w:r w:rsidR="002D76EA" w:rsidRPr="2AEE9EF8">
        <w:rPr>
          <w:rFonts w:cs="Arial"/>
          <w:color w:val="000000" w:themeColor="text1"/>
        </w:rPr>
        <w:t>t</w:t>
      </w:r>
      <w:r w:rsidR="001E78D4" w:rsidRPr="2AEE9EF8">
        <w:rPr>
          <w:rFonts w:cs="Arial"/>
          <w:color w:val="000000" w:themeColor="text1"/>
        </w:rPr>
        <w:t xml:space="preserve">he airport maintenance unit needs to keep track of </w:t>
      </w:r>
      <w:r w:rsidRPr="2AEE9EF8">
        <w:rPr>
          <w:rFonts w:cs="Arial"/>
          <w:color w:val="000000" w:themeColor="text1"/>
        </w:rPr>
        <w:t>the</w:t>
      </w:r>
      <w:r w:rsidR="001E78D4" w:rsidRPr="2AEE9EF8">
        <w:rPr>
          <w:rFonts w:cs="Arial"/>
          <w:color w:val="000000" w:themeColor="text1"/>
        </w:rPr>
        <w:t xml:space="preserve"> technical details of each aircraft </w:t>
      </w:r>
      <w:r w:rsidR="008A346A" w:rsidRPr="2AEE9EF8">
        <w:rPr>
          <w:rFonts w:cs="Arial"/>
          <w:color w:val="000000" w:themeColor="text1"/>
        </w:rPr>
        <w:t>sub-</w:t>
      </w:r>
      <w:r w:rsidR="001E78D4" w:rsidRPr="2AEE9EF8">
        <w:rPr>
          <w:rFonts w:cs="Arial"/>
          <w:color w:val="000000" w:themeColor="text1"/>
        </w:rPr>
        <w:t xml:space="preserve">model such as length, height, wingspan area, </w:t>
      </w:r>
      <w:r w:rsidR="00CB1242" w:rsidRPr="2AEE9EF8">
        <w:rPr>
          <w:rFonts w:cs="Arial"/>
          <w:color w:val="000000" w:themeColor="text1"/>
        </w:rPr>
        <w:t xml:space="preserve">max payload weight, </w:t>
      </w:r>
      <w:r w:rsidR="001E78D4" w:rsidRPr="2AEE9EF8">
        <w:rPr>
          <w:rFonts w:cs="Arial"/>
          <w:color w:val="000000" w:themeColor="text1"/>
        </w:rPr>
        <w:t>ma</w:t>
      </w:r>
      <w:r w:rsidR="00CB1242" w:rsidRPr="2AEE9EF8">
        <w:rPr>
          <w:rFonts w:cs="Arial"/>
          <w:color w:val="000000" w:themeColor="text1"/>
        </w:rPr>
        <w:t>x</w:t>
      </w:r>
      <w:r w:rsidR="001E78D4" w:rsidRPr="2AEE9EF8">
        <w:rPr>
          <w:rFonts w:cs="Arial"/>
          <w:color w:val="000000" w:themeColor="text1"/>
        </w:rPr>
        <w:t xml:space="preserve"> cruising speed</w:t>
      </w:r>
      <w:r w:rsidR="00CB1242" w:rsidRPr="2AEE9EF8">
        <w:rPr>
          <w:rFonts w:cs="Arial"/>
          <w:color w:val="000000" w:themeColor="text1"/>
        </w:rPr>
        <w:t xml:space="preserve"> &amp;</w:t>
      </w:r>
      <w:r w:rsidR="001E78D4" w:rsidRPr="2AEE9EF8">
        <w:rPr>
          <w:rFonts w:cs="Arial"/>
          <w:color w:val="000000" w:themeColor="text1"/>
        </w:rPr>
        <w:t xml:space="preserve"> maximum range</w:t>
      </w:r>
      <w:r w:rsidR="00CB1242" w:rsidRPr="2AEE9EF8">
        <w:rPr>
          <w:rFonts w:cs="Arial"/>
          <w:color w:val="000000" w:themeColor="text1"/>
        </w:rPr>
        <w:t xml:space="preserve">. </w:t>
      </w:r>
      <w:r w:rsidR="00F0786F" w:rsidRPr="2AEE9EF8">
        <w:rPr>
          <w:rFonts w:cs="Arial"/>
          <w:color w:val="000000" w:themeColor="text1"/>
        </w:rPr>
        <w:t>Note: the technical details for B737-</w:t>
      </w:r>
      <w:r w:rsidR="00282768" w:rsidRPr="2AEE9EF8">
        <w:rPr>
          <w:rFonts w:cs="Arial"/>
          <w:color w:val="000000" w:themeColor="text1"/>
        </w:rPr>
        <w:t>8</w:t>
      </w:r>
      <w:r w:rsidR="00F0786F" w:rsidRPr="2AEE9EF8">
        <w:rPr>
          <w:rFonts w:cs="Arial"/>
          <w:color w:val="000000" w:themeColor="text1"/>
        </w:rPr>
        <w:t>00 are different with B737-MAX in the length.</w:t>
      </w:r>
    </w:p>
    <w:p w14:paraId="5B8840E8" w14:textId="797075FC" w:rsidR="001E78D4" w:rsidRPr="006409FF" w:rsidRDefault="006409FF" w:rsidP="001E78D4">
      <w:pPr>
        <w:autoSpaceDE w:val="0"/>
        <w:autoSpaceDN w:val="0"/>
        <w:adjustRightInd w:val="0"/>
        <w:spacing w:before="100" w:beforeAutospacing="1" w:after="100" w:afterAutospacing="1"/>
        <w:rPr>
          <w:rFonts w:cs="Arial"/>
          <w:b/>
          <w:bCs/>
          <w:color w:val="000000" w:themeColor="text1"/>
          <w:szCs w:val="20"/>
        </w:rPr>
      </w:pPr>
      <w:r w:rsidRPr="006409FF">
        <w:rPr>
          <w:rFonts w:cs="Arial"/>
          <w:b/>
          <w:bCs/>
          <w:color w:val="000000" w:themeColor="text1"/>
          <w:szCs w:val="20"/>
        </w:rPr>
        <w:t>E</w:t>
      </w:r>
      <w:r w:rsidR="001E78D4" w:rsidRPr="006409FF">
        <w:rPr>
          <w:rFonts w:cs="Arial"/>
          <w:b/>
          <w:bCs/>
          <w:color w:val="000000" w:themeColor="text1"/>
          <w:szCs w:val="20"/>
        </w:rPr>
        <w:t>xample</w:t>
      </w:r>
      <w:r w:rsidRPr="006409FF">
        <w:rPr>
          <w:rFonts w:cs="Arial"/>
          <w:b/>
          <w:bCs/>
          <w:color w:val="000000" w:themeColor="text1"/>
          <w:szCs w:val="20"/>
        </w:rPr>
        <w:t xml:space="preserve"> of a</w:t>
      </w:r>
      <w:r>
        <w:rPr>
          <w:rFonts w:cs="Arial"/>
          <w:b/>
          <w:bCs/>
          <w:color w:val="000000" w:themeColor="text1"/>
          <w:szCs w:val="20"/>
        </w:rPr>
        <w:t xml:space="preserve"> </w:t>
      </w:r>
      <w:r w:rsidRPr="006409FF">
        <w:rPr>
          <w:rFonts w:cs="Arial"/>
          <w:b/>
          <w:bCs/>
          <w:color w:val="000000" w:themeColor="text1"/>
          <w:szCs w:val="20"/>
        </w:rPr>
        <w:t>sub-model</w:t>
      </w:r>
      <w:r w:rsidR="001E78D4" w:rsidRPr="006409FF">
        <w:rPr>
          <w:rFonts w:cs="Arial"/>
          <w:b/>
          <w:bCs/>
          <w:color w:val="000000" w:themeColor="text1"/>
          <w:szCs w:val="20"/>
        </w:rPr>
        <w:t>:</w:t>
      </w:r>
    </w:p>
    <w:tbl>
      <w:tblPr>
        <w:tblW w:w="336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970"/>
        <w:gridCol w:w="3576"/>
      </w:tblGrid>
      <w:tr w:rsidR="001E78D4" w:rsidRPr="001E78D4" w14:paraId="24CB642F" w14:textId="77777777" w:rsidTr="00CB1242">
        <w:trPr>
          <w:tblCellSpacing w:w="5" w:type="dxa"/>
        </w:trPr>
        <w:tc>
          <w:tcPr>
            <w:tcW w:w="2734" w:type="dxa"/>
            <w:shd w:val="clear" w:color="auto" w:fill="FFFFFF" w:themeFill="background1"/>
            <w:noWrap/>
            <w:hideMark/>
          </w:tcPr>
          <w:p w14:paraId="152EDCC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298" w:type="dxa"/>
            <w:shd w:val="clear" w:color="auto" w:fill="FFFFFF" w:themeFill="background1"/>
            <w:noWrap/>
            <w:hideMark/>
          </w:tcPr>
          <w:p w14:paraId="41D85F43" w14:textId="48AEC351"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C00746">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8</w:t>
            </w:r>
            <w:r w:rsidRPr="001E78D4">
              <w:rPr>
                <w:rFonts w:eastAsia="Times New Roman" w:cs="Arial"/>
                <w:szCs w:val="20"/>
                <w:lang w:eastAsia="en-AU"/>
              </w:rPr>
              <w:t>00</w:t>
            </w:r>
          </w:p>
        </w:tc>
      </w:tr>
      <w:tr w:rsidR="001E78D4" w:rsidRPr="001E78D4" w14:paraId="25BFA764" w14:textId="77777777" w:rsidTr="00CB1242">
        <w:trPr>
          <w:tblCellSpacing w:w="5" w:type="dxa"/>
        </w:trPr>
        <w:tc>
          <w:tcPr>
            <w:tcW w:w="2734" w:type="dxa"/>
            <w:shd w:val="clear" w:color="auto" w:fill="FFFFFF" w:themeFill="background1"/>
            <w:noWrap/>
            <w:hideMark/>
          </w:tcPr>
          <w:p w14:paraId="29CF268F" w14:textId="2A790CF9"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w:t>
            </w:r>
            <w:r w:rsidR="006409FF">
              <w:rPr>
                <w:rFonts w:eastAsia="Times New Roman" w:cs="Arial"/>
                <w:b/>
                <w:bCs/>
                <w:szCs w:val="20"/>
                <w:lang w:eastAsia="en-AU"/>
              </w:rPr>
              <w:t>s</w:t>
            </w:r>
            <w:r w:rsidRPr="001E78D4">
              <w:rPr>
                <w:rFonts w:eastAsia="Times New Roman" w:cs="Arial"/>
                <w:b/>
                <w:bCs/>
                <w:szCs w:val="20"/>
                <w:lang w:eastAsia="en-AU"/>
              </w:rPr>
              <w:t>:</w:t>
            </w:r>
          </w:p>
        </w:tc>
        <w:tc>
          <w:tcPr>
            <w:tcW w:w="3298" w:type="dxa"/>
            <w:shd w:val="clear" w:color="auto" w:fill="FFFFFF" w:themeFill="background1"/>
            <w:noWrap/>
            <w:hideMark/>
          </w:tcPr>
          <w:p w14:paraId="0B06FA5E" w14:textId="21C043BD" w:rsidR="001E78D4" w:rsidRPr="001E78D4" w:rsidRDefault="009C7859" w:rsidP="0042571D">
            <w:pPr>
              <w:rPr>
                <w:rFonts w:eastAsia="Times New Roman" w:cs="Arial"/>
                <w:szCs w:val="20"/>
                <w:lang w:eastAsia="en-AU"/>
              </w:rPr>
            </w:pPr>
            <w:r>
              <w:rPr>
                <w:rFonts w:eastAsia="Times New Roman" w:cs="Arial"/>
                <w:szCs w:val="20"/>
                <w:lang w:eastAsia="en-AU"/>
              </w:rPr>
              <w:t>CFM56-7</w:t>
            </w:r>
            <w:r w:rsidR="006B71BE">
              <w:rPr>
                <w:rFonts w:eastAsia="Times New Roman" w:cs="Arial"/>
                <w:szCs w:val="20"/>
                <w:lang w:eastAsia="en-AU"/>
              </w:rPr>
              <w:t>B</w:t>
            </w:r>
          </w:p>
        </w:tc>
      </w:tr>
      <w:tr w:rsidR="001E78D4" w:rsidRPr="001E78D4" w14:paraId="5FD5131E" w14:textId="77777777" w:rsidTr="00CB1242">
        <w:trPr>
          <w:tblCellSpacing w:w="5" w:type="dxa"/>
        </w:trPr>
        <w:tc>
          <w:tcPr>
            <w:tcW w:w="2734" w:type="dxa"/>
            <w:shd w:val="clear" w:color="auto" w:fill="FFFFFF" w:themeFill="background1"/>
            <w:noWrap/>
            <w:hideMark/>
          </w:tcPr>
          <w:p w14:paraId="5E03D14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298" w:type="dxa"/>
            <w:shd w:val="clear" w:color="auto" w:fill="FFFFFF" w:themeFill="background1"/>
            <w:noWrap/>
            <w:hideMark/>
          </w:tcPr>
          <w:p w14:paraId="537F9071" w14:textId="3BE966FB" w:rsidR="001E78D4" w:rsidRPr="001E78D4" w:rsidRDefault="009C7859" w:rsidP="0042571D">
            <w:pPr>
              <w:rPr>
                <w:rFonts w:eastAsia="Times New Roman" w:cs="Arial"/>
                <w:szCs w:val="20"/>
                <w:lang w:eastAsia="en-AU"/>
              </w:rPr>
            </w:pPr>
            <w:r>
              <w:rPr>
                <w:rFonts w:eastAsia="Times New Roman" w:cs="Arial"/>
                <w:szCs w:val="20"/>
                <w:lang w:eastAsia="en-AU"/>
              </w:rPr>
              <w:t>39.5m</w:t>
            </w:r>
          </w:p>
        </w:tc>
      </w:tr>
      <w:tr w:rsidR="001E78D4" w:rsidRPr="001E78D4" w14:paraId="66C0B870" w14:textId="77777777" w:rsidTr="00CB1242">
        <w:trPr>
          <w:tblCellSpacing w:w="5" w:type="dxa"/>
        </w:trPr>
        <w:tc>
          <w:tcPr>
            <w:tcW w:w="2734" w:type="dxa"/>
            <w:shd w:val="clear" w:color="auto" w:fill="FFFFFF" w:themeFill="background1"/>
            <w:noWrap/>
            <w:hideMark/>
          </w:tcPr>
          <w:p w14:paraId="0C4B5E76"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298" w:type="dxa"/>
            <w:shd w:val="clear" w:color="auto" w:fill="FFFFFF" w:themeFill="background1"/>
            <w:noWrap/>
            <w:hideMark/>
          </w:tcPr>
          <w:p w14:paraId="4273924F" w14:textId="6C8E7A13" w:rsidR="001E78D4" w:rsidRPr="001E78D4" w:rsidRDefault="009C7859" w:rsidP="0042571D">
            <w:pPr>
              <w:rPr>
                <w:rFonts w:eastAsia="Times New Roman" w:cs="Arial"/>
                <w:szCs w:val="20"/>
                <w:lang w:eastAsia="en-AU"/>
              </w:rPr>
            </w:pPr>
            <w:r>
              <w:rPr>
                <w:rFonts w:eastAsia="Times New Roman" w:cs="Arial"/>
                <w:szCs w:val="20"/>
                <w:lang w:eastAsia="en-AU"/>
              </w:rPr>
              <w:t>12.5m</w:t>
            </w:r>
          </w:p>
        </w:tc>
      </w:tr>
      <w:tr w:rsidR="001E78D4" w:rsidRPr="001E78D4" w14:paraId="4511EA9E" w14:textId="77777777" w:rsidTr="00CB1242">
        <w:trPr>
          <w:tblCellSpacing w:w="5" w:type="dxa"/>
        </w:trPr>
        <w:tc>
          <w:tcPr>
            <w:tcW w:w="2734" w:type="dxa"/>
            <w:shd w:val="clear" w:color="auto" w:fill="FFFFFF" w:themeFill="background1"/>
            <w:noWrap/>
            <w:hideMark/>
          </w:tcPr>
          <w:p w14:paraId="0A70956E" w14:textId="2A06521D"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C00746">
              <w:rPr>
                <w:rFonts w:eastAsia="Times New Roman" w:cs="Arial"/>
                <w:b/>
                <w:bCs/>
                <w:szCs w:val="20"/>
                <w:lang w:eastAsia="en-AU"/>
              </w:rPr>
              <w:t>s</w:t>
            </w:r>
            <w:r w:rsidRPr="001E78D4">
              <w:rPr>
                <w:rFonts w:eastAsia="Times New Roman" w:cs="Arial"/>
                <w:b/>
                <w:bCs/>
                <w:szCs w:val="20"/>
                <w:lang w:eastAsia="en-AU"/>
              </w:rPr>
              <w:t>pan Area:</w:t>
            </w:r>
          </w:p>
        </w:tc>
        <w:tc>
          <w:tcPr>
            <w:tcW w:w="3298" w:type="dxa"/>
            <w:shd w:val="clear" w:color="auto" w:fill="FFFFFF" w:themeFill="background1"/>
            <w:noWrap/>
            <w:hideMark/>
          </w:tcPr>
          <w:p w14:paraId="1C21504A" w14:textId="56638F30" w:rsidR="001E78D4" w:rsidRPr="001E78D4" w:rsidRDefault="009C7859" w:rsidP="0042571D">
            <w:pPr>
              <w:rPr>
                <w:rFonts w:eastAsia="Times New Roman" w:cs="Arial"/>
                <w:szCs w:val="20"/>
                <w:lang w:eastAsia="en-AU"/>
              </w:rPr>
            </w:pPr>
            <w:r>
              <w:rPr>
                <w:rFonts w:eastAsia="Times New Roman" w:cs="Arial"/>
                <w:szCs w:val="20"/>
                <w:lang w:eastAsia="en-AU"/>
              </w:rPr>
              <w:t>35.8m</w:t>
            </w:r>
          </w:p>
        </w:tc>
      </w:tr>
      <w:tr w:rsidR="003938D5" w:rsidRPr="001E78D4" w14:paraId="632110E6" w14:textId="77777777" w:rsidTr="00CB1242">
        <w:trPr>
          <w:tblCellSpacing w:w="5" w:type="dxa"/>
        </w:trPr>
        <w:tc>
          <w:tcPr>
            <w:tcW w:w="2734" w:type="dxa"/>
            <w:shd w:val="clear" w:color="auto" w:fill="FFFFFF" w:themeFill="background1"/>
            <w:noWrap/>
          </w:tcPr>
          <w:p w14:paraId="07173446" w14:textId="651E84E5" w:rsidR="003938D5" w:rsidRDefault="003938D5" w:rsidP="0042571D">
            <w:pPr>
              <w:rPr>
                <w:rFonts w:eastAsia="Times New Roman" w:cs="Arial"/>
                <w:b/>
                <w:bCs/>
                <w:szCs w:val="20"/>
                <w:lang w:eastAsia="en-AU"/>
              </w:rPr>
            </w:pPr>
            <w:r>
              <w:rPr>
                <w:rFonts w:eastAsia="Times New Roman" w:cs="Arial"/>
                <w:b/>
                <w:bCs/>
                <w:szCs w:val="20"/>
                <w:lang w:eastAsia="en-AU"/>
              </w:rPr>
              <w:t>Maximum Payload Weight:</w:t>
            </w:r>
          </w:p>
        </w:tc>
        <w:tc>
          <w:tcPr>
            <w:tcW w:w="3298" w:type="dxa"/>
            <w:shd w:val="clear" w:color="auto" w:fill="FFFFFF" w:themeFill="background1"/>
            <w:noWrap/>
          </w:tcPr>
          <w:p w14:paraId="203D1A27" w14:textId="04C71913" w:rsidR="003938D5" w:rsidRDefault="003938D5" w:rsidP="0042571D">
            <w:pPr>
              <w:rPr>
                <w:rFonts w:eastAsia="Times New Roman" w:cs="Arial"/>
                <w:szCs w:val="20"/>
                <w:lang w:eastAsia="en-AU"/>
              </w:rPr>
            </w:pPr>
            <w:r>
              <w:rPr>
                <w:rFonts w:eastAsia="Times New Roman" w:cs="Arial"/>
                <w:szCs w:val="20"/>
                <w:lang w:eastAsia="en-AU"/>
              </w:rPr>
              <w:t>20,540 kg</w:t>
            </w:r>
          </w:p>
        </w:tc>
      </w:tr>
      <w:tr w:rsidR="001E78D4" w:rsidRPr="001E78D4" w14:paraId="522CE969" w14:textId="77777777" w:rsidTr="00CB1242">
        <w:trPr>
          <w:tblCellSpacing w:w="5" w:type="dxa"/>
        </w:trPr>
        <w:tc>
          <w:tcPr>
            <w:tcW w:w="2734" w:type="dxa"/>
            <w:shd w:val="clear" w:color="auto" w:fill="FFFFFF" w:themeFill="background1"/>
            <w:noWrap/>
            <w:hideMark/>
          </w:tcPr>
          <w:p w14:paraId="145F5F79"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Cruising Speed:</w:t>
            </w:r>
          </w:p>
        </w:tc>
        <w:tc>
          <w:tcPr>
            <w:tcW w:w="3298" w:type="dxa"/>
            <w:shd w:val="clear" w:color="auto" w:fill="FFFFFF" w:themeFill="background1"/>
            <w:noWrap/>
            <w:hideMark/>
          </w:tcPr>
          <w:p w14:paraId="29DE59EF" w14:textId="446A8E65" w:rsidR="001E78D4" w:rsidRPr="001E78D4" w:rsidRDefault="00282768" w:rsidP="0042571D">
            <w:pPr>
              <w:rPr>
                <w:rFonts w:eastAsia="Times New Roman" w:cs="Arial"/>
                <w:szCs w:val="20"/>
                <w:lang w:eastAsia="en-AU"/>
              </w:rPr>
            </w:pPr>
            <w:r>
              <w:rPr>
                <w:rFonts w:eastAsia="Times New Roman" w:cs="Arial"/>
                <w:szCs w:val="20"/>
                <w:lang w:eastAsia="en-AU"/>
              </w:rPr>
              <w:t>838</w:t>
            </w:r>
            <w:r w:rsidR="009C7859">
              <w:rPr>
                <w:rFonts w:eastAsia="Times New Roman" w:cs="Arial"/>
                <w:szCs w:val="20"/>
                <w:lang w:eastAsia="en-AU"/>
              </w:rPr>
              <w:t xml:space="preserve"> km/h</w:t>
            </w:r>
          </w:p>
        </w:tc>
      </w:tr>
      <w:tr w:rsidR="001E78D4" w:rsidRPr="001E78D4" w14:paraId="765FFDB2" w14:textId="77777777" w:rsidTr="00CB1242">
        <w:trPr>
          <w:tblCellSpacing w:w="5" w:type="dxa"/>
        </w:trPr>
        <w:tc>
          <w:tcPr>
            <w:tcW w:w="2734" w:type="dxa"/>
            <w:shd w:val="clear" w:color="auto" w:fill="FFFFFF" w:themeFill="background1"/>
            <w:noWrap/>
            <w:hideMark/>
          </w:tcPr>
          <w:p w14:paraId="200334D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298" w:type="dxa"/>
            <w:shd w:val="clear" w:color="auto" w:fill="FFFFFF" w:themeFill="background1"/>
            <w:noWrap/>
            <w:hideMark/>
          </w:tcPr>
          <w:p w14:paraId="360EF1D3" w14:textId="12E39915" w:rsidR="001E78D4" w:rsidRPr="001E78D4" w:rsidRDefault="00282768" w:rsidP="0042571D">
            <w:pPr>
              <w:rPr>
                <w:rFonts w:eastAsia="Times New Roman" w:cs="Arial"/>
                <w:szCs w:val="20"/>
                <w:lang w:eastAsia="en-AU"/>
              </w:rPr>
            </w:pPr>
            <w:r>
              <w:rPr>
                <w:rFonts w:eastAsia="Times New Roman" w:cs="Arial"/>
                <w:szCs w:val="20"/>
                <w:lang w:eastAsia="en-AU"/>
              </w:rPr>
              <w:t>5, 436</w:t>
            </w:r>
            <w:r w:rsidR="009C7859">
              <w:rPr>
                <w:rFonts w:eastAsia="Times New Roman" w:cs="Arial"/>
                <w:szCs w:val="20"/>
                <w:lang w:eastAsia="en-AU"/>
              </w:rPr>
              <w:t xml:space="preserve"> </w:t>
            </w:r>
            <w:r w:rsidR="001E78D4" w:rsidRPr="001E78D4">
              <w:rPr>
                <w:rFonts w:eastAsia="Times New Roman" w:cs="Arial"/>
                <w:szCs w:val="20"/>
                <w:lang w:eastAsia="en-AU"/>
              </w:rPr>
              <w:t>km</w:t>
            </w:r>
          </w:p>
        </w:tc>
      </w:tr>
    </w:tbl>
    <w:p w14:paraId="378968F5" w14:textId="77777777" w:rsidR="001E78D4" w:rsidRPr="001E78D4" w:rsidRDefault="001E78D4" w:rsidP="001E78D4">
      <w:pPr>
        <w:autoSpaceDE w:val="0"/>
        <w:autoSpaceDN w:val="0"/>
        <w:adjustRightInd w:val="0"/>
        <w:spacing w:before="100" w:beforeAutospacing="1" w:after="100" w:afterAutospacing="1"/>
        <w:rPr>
          <w:rFonts w:cs="Arial"/>
          <w:color w:val="000000"/>
          <w:szCs w:val="20"/>
        </w:rPr>
      </w:pPr>
    </w:p>
    <w:tbl>
      <w:tblPr>
        <w:tblW w:w="334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883"/>
        <w:gridCol w:w="3621"/>
      </w:tblGrid>
      <w:tr w:rsidR="001E78D4" w:rsidRPr="001E78D4" w14:paraId="1E1348C9" w14:textId="77777777" w:rsidTr="00CB1242">
        <w:trPr>
          <w:tblCellSpacing w:w="5" w:type="dxa"/>
        </w:trPr>
        <w:tc>
          <w:tcPr>
            <w:tcW w:w="2652" w:type="dxa"/>
            <w:shd w:val="clear" w:color="auto" w:fill="FFFFFF" w:themeFill="background1"/>
            <w:noWrap/>
            <w:hideMark/>
          </w:tcPr>
          <w:p w14:paraId="2D8C5CBE"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Sub-model:</w:t>
            </w:r>
          </w:p>
        </w:tc>
        <w:tc>
          <w:tcPr>
            <w:tcW w:w="3340" w:type="dxa"/>
            <w:shd w:val="clear" w:color="auto" w:fill="FFFFFF" w:themeFill="background1"/>
            <w:noWrap/>
            <w:hideMark/>
          </w:tcPr>
          <w:p w14:paraId="7CCEA16A" w14:textId="26580B4E" w:rsidR="001E78D4" w:rsidRPr="001E78D4" w:rsidRDefault="001E78D4" w:rsidP="0042571D">
            <w:pPr>
              <w:rPr>
                <w:rFonts w:eastAsia="Times New Roman" w:cs="Arial"/>
                <w:szCs w:val="20"/>
                <w:lang w:eastAsia="en-AU"/>
              </w:rPr>
            </w:pPr>
            <w:r w:rsidRPr="001E78D4">
              <w:rPr>
                <w:rFonts w:eastAsia="Times New Roman" w:cs="Arial"/>
                <w:szCs w:val="20"/>
                <w:lang w:eastAsia="en-AU"/>
              </w:rPr>
              <w:t>B7</w:t>
            </w:r>
            <w:r w:rsidR="00FC1F2B">
              <w:rPr>
                <w:rFonts w:eastAsia="Times New Roman" w:cs="Arial"/>
                <w:szCs w:val="20"/>
                <w:lang w:eastAsia="en-AU"/>
              </w:rPr>
              <w:t>3</w:t>
            </w:r>
            <w:r w:rsidRPr="001E78D4">
              <w:rPr>
                <w:rFonts w:eastAsia="Times New Roman" w:cs="Arial"/>
                <w:szCs w:val="20"/>
                <w:lang w:eastAsia="en-AU"/>
              </w:rPr>
              <w:t>7</w:t>
            </w:r>
            <w:r w:rsidR="00282768">
              <w:rPr>
                <w:rFonts w:eastAsia="Times New Roman" w:cs="Arial"/>
                <w:szCs w:val="20"/>
                <w:lang w:eastAsia="en-AU"/>
              </w:rPr>
              <w:t xml:space="preserve"> </w:t>
            </w:r>
            <w:r w:rsidR="00FC1F2B">
              <w:rPr>
                <w:rFonts w:eastAsia="Times New Roman" w:cs="Arial"/>
                <w:szCs w:val="20"/>
                <w:lang w:eastAsia="en-AU"/>
              </w:rPr>
              <w:t>MAX</w:t>
            </w:r>
            <w:r w:rsidR="00282768">
              <w:rPr>
                <w:rFonts w:eastAsia="Times New Roman" w:cs="Arial"/>
                <w:szCs w:val="20"/>
                <w:lang w:eastAsia="en-AU"/>
              </w:rPr>
              <w:t xml:space="preserve"> -10</w:t>
            </w:r>
          </w:p>
        </w:tc>
      </w:tr>
      <w:tr w:rsidR="001E78D4" w:rsidRPr="001E78D4" w14:paraId="7764D5FF" w14:textId="77777777" w:rsidTr="00CB1242">
        <w:trPr>
          <w:tblCellSpacing w:w="5" w:type="dxa"/>
        </w:trPr>
        <w:tc>
          <w:tcPr>
            <w:tcW w:w="2652" w:type="dxa"/>
            <w:shd w:val="clear" w:color="auto" w:fill="FFFFFF" w:themeFill="background1"/>
            <w:noWrap/>
            <w:hideMark/>
          </w:tcPr>
          <w:p w14:paraId="64DC0270" w14:textId="117F6850"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Engine Models:</w:t>
            </w:r>
          </w:p>
        </w:tc>
        <w:tc>
          <w:tcPr>
            <w:tcW w:w="3340" w:type="dxa"/>
            <w:shd w:val="clear" w:color="auto" w:fill="FFFFFF" w:themeFill="background1"/>
            <w:noWrap/>
            <w:hideMark/>
          </w:tcPr>
          <w:p w14:paraId="67565E19" w14:textId="0390D7AD" w:rsidR="001E78D4" w:rsidRPr="001E78D4" w:rsidRDefault="00FC1F2B" w:rsidP="0042571D">
            <w:pPr>
              <w:rPr>
                <w:rFonts w:eastAsia="Times New Roman" w:cs="Arial"/>
                <w:szCs w:val="20"/>
                <w:lang w:eastAsia="en-AU"/>
              </w:rPr>
            </w:pPr>
            <w:r>
              <w:rPr>
                <w:rFonts w:eastAsia="Times New Roman" w:cs="Arial"/>
                <w:szCs w:val="20"/>
                <w:lang w:eastAsia="en-AU"/>
              </w:rPr>
              <w:t>CFM-</w:t>
            </w:r>
            <w:r w:rsidR="00282768">
              <w:rPr>
                <w:rFonts w:eastAsia="Times New Roman" w:cs="Arial"/>
                <w:szCs w:val="20"/>
                <w:lang w:eastAsia="en-AU"/>
              </w:rPr>
              <w:t>LEAP-1B</w:t>
            </w:r>
          </w:p>
        </w:tc>
      </w:tr>
      <w:tr w:rsidR="001E78D4" w:rsidRPr="001E78D4" w14:paraId="15EA9BE2" w14:textId="77777777" w:rsidTr="00CB1242">
        <w:trPr>
          <w:tblCellSpacing w:w="5" w:type="dxa"/>
        </w:trPr>
        <w:tc>
          <w:tcPr>
            <w:tcW w:w="2652" w:type="dxa"/>
            <w:shd w:val="clear" w:color="auto" w:fill="FFFFFF" w:themeFill="background1"/>
            <w:noWrap/>
            <w:hideMark/>
          </w:tcPr>
          <w:p w14:paraId="6BF7F2AC"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Length:</w:t>
            </w:r>
          </w:p>
        </w:tc>
        <w:tc>
          <w:tcPr>
            <w:tcW w:w="3340" w:type="dxa"/>
            <w:shd w:val="clear" w:color="auto" w:fill="FFFFFF" w:themeFill="background1"/>
            <w:noWrap/>
            <w:hideMark/>
          </w:tcPr>
          <w:p w14:paraId="22258EF9" w14:textId="11C2B21D" w:rsidR="001E78D4" w:rsidRPr="001E78D4" w:rsidRDefault="00282768" w:rsidP="0042571D">
            <w:pPr>
              <w:rPr>
                <w:rFonts w:eastAsia="Times New Roman" w:cs="Arial"/>
                <w:szCs w:val="20"/>
                <w:lang w:eastAsia="en-AU"/>
              </w:rPr>
            </w:pPr>
            <w:r>
              <w:rPr>
                <w:rFonts w:eastAsia="Times New Roman" w:cs="Arial"/>
                <w:szCs w:val="20"/>
                <w:lang w:eastAsia="en-AU"/>
              </w:rPr>
              <w:t>43.8 m</w:t>
            </w:r>
          </w:p>
        </w:tc>
      </w:tr>
      <w:tr w:rsidR="001E78D4" w:rsidRPr="001E78D4" w14:paraId="75C21A89" w14:textId="77777777" w:rsidTr="00CB1242">
        <w:trPr>
          <w:tblCellSpacing w:w="5" w:type="dxa"/>
        </w:trPr>
        <w:tc>
          <w:tcPr>
            <w:tcW w:w="2652" w:type="dxa"/>
            <w:shd w:val="clear" w:color="auto" w:fill="FFFFFF" w:themeFill="background1"/>
            <w:noWrap/>
            <w:hideMark/>
          </w:tcPr>
          <w:p w14:paraId="646AF422"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height:</w:t>
            </w:r>
          </w:p>
        </w:tc>
        <w:tc>
          <w:tcPr>
            <w:tcW w:w="3340" w:type="dxa"/>
            <w:shd w:val="clear" w:color="auto" w:fill="FFFFFF" w:themeFill="background1"/>
            <w:noWrap/>
            <w:hideMark/>
          </w:tcPr>
          <w:p w14:paraId="76249DAE" w14:textId="48923EA5" w:rsidR="001E78D4" w:rsidRPr="001E78D4" w:rsidRDefault="00282768" w:rsidP="0042571D">
            <w:pPr>
              <w:rPr>
                <w:rFonts w:eastAsia="Times New Roman" w:cs="Arial"/>
                <w:szCs w:val="20"/>
                <w:lang w:eastAsia="en-AU"/>
              </w:rPr>
            </w:pPr>
            <w:r>
              <w:rPr>
                <w:rFonts w:eastAsia="Times New Roman" w:cs="Arial"/>
                <w:szCs w:val="20"/>
                <w:lang w:eastAsia="en-AU"/>
              </w:rPr>
              <w:t xml:space="preserve">12.3 </w:t>
            </w:r>
            <w:r w:rsidR="001E78D4" w:rsidRPr="001E78D4">
              <w:rPr>
                <w:rFonts w:eastAsia="Times New Roman" w:cs="Arial"/>
                <w:szCs w:val="20"/>
                <w:lang w:eastAsia="en-AU"/>
              </w:rPr>
              <w:t>m</w:t>
            </w:r>
          </w:p>
        </w:tc>
      </w:tr>
      <w:tr w:rsidR="001E78D4" w:rsidRPr="001E78D4" w14:paraId="36A47841" w14:textId="77777777" w:rsidTr="00CB1242">
        <w:trPr>
          <w:tblCellSpacing w:w="5" w:type="dxa"/>
        </w:trPr>
        <w:tc>
          <w:tcPr>
            <w:tcW w:w="2652" w:type="dxa"/>
            <w:shd w:val="clear" w:color="auto" w:fill="FFFFFF" w:themeFill="background1"/>
            <w:noWrap/>
            <w:hideMark/>
          </w:tcPr>
          <w:p w14:paraId="32810390" w14:textId="7785BC3A"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Wing</w:t>
            </w:r>
            <w:r w:rsidR="00282768">
              <w:rPr>
                <w:rFonts w:eastAsia="Times New Roman" w:cs="Arial"/>
                <w:b/>
                <w:bCs/>
                <w:szCs w:val="20"/>
                <w:lang w:eastAsia="en-AU"/>
              </w:rPr>
              <w:t>s</w:t>
            </w:r>
            <w:r w:rsidRPr="001E78D4">
              <w:rPr>
                <w:rFonts w:eastAsia="Times New Roman" w:cs="Arial"/>
                <w:b/>
                <w:bCs/>
                <w:szCs w:val="20"/>
                <w:lang w:eastAsia="en-AU"/>
              </w:rPr>
              <w:t>pan Area:</w:t>
            </w:r>
          </w:p>
        </w:tc>
        <w:tc>
          <w:tcPr>
            <w:tcW w:w="3340" w:type="dxa"/>
            <w:shd w:val="clear" w:color="auto" w:fill="FFFFFF" w:themeFill="background1"/>
            <w:noWrap/>
            <w:hideMark/>
          </w:tcPr>
          <w:p w14:paraId="1A7286A7" w14:textId="45683A08" w:rsidR="001E78D4" w:rsidRPr="001E78D4" w:rsidRDefault="00282768" w:rsidP="0042571D">
            <w:pPr>
              <w:rPr>
                <w:rFonts w:eastAsia="Times New Roman" w:cs="Arial"/>
                <w:szCs w:val="20"/>
                <w:lang w:eastAsia="en-AU"/>
              </w:rPr>
            </w:pPr>
            <w:r>
              <w:rPr>
                <w:rFonts w:eastAsia="Times New Roman" w:cs="Arial"/>
                <w:szCs w:val="20"/>
                <w:lang w:eastAsia="en-AU"/>
              </w:rPr>
              <w:t>35.9 m</w:t>
            </w:r>
          </w:p>
        </w:tc>
      </w:tr>
      <w:tr w:rsidR="00852800" w:rsidRPr="001E78D4" w14:paraId="0295E3E0" w14:textId="77777777" w:rsidTr="00CB1242">
        <w:trPr>
          <w:tblCellSpacing w:w="5" w:type="dxa"/>
        </w:trPr>
        <w:tc>
          <w:tcPr>
            <w:tcW w:w="2652" w:type="dxa"/>
            <w:shd w:val="clear" w:color="auto" w:fill="FFFFFF" w:themeFill="background1"/>
            <w:noWrap/>
          </w:tcPr>
          <w:p w14:paraId="3CFAB081" w14:textId="6ADD3616" w:rsidR="00852800" w:rsidRDefault="00852800" w:rsidP="0042571D">
            <w:pPr>
              <w:rPr>
                <w:rFonts w:eastAsia="Times New Roman" w:cs="Arial"/>
                <w:b/>
                <w:bCs/>
                <w:szCs w:val="20"/>
                <w:lang w:eastAsia="en-AU"/>
              </w:rPr>
            </w:pPr>
            <w:r>
              <w:rPr>
                <w:rFonts w:eastAsia="Times New Roman" w:cs="Arial"/>
                <w:b/>
                <w:bCs/>
                <w:szCs w:val="20"/>
                <w:lang w:eastAsia="en-AU"/>
              </w:rPr>
              <w:t>Maximum Payload Weight:</w:t>
            </w:r>
          </w:p>
        </w:tc>
        <w:tc>
          <w:tcPr>
            <w:tcW w:w="3340" w:type="dxa"/>
            <w:shd w:val="clear" w:color="auto" w:fill="FFFFFF" w:themeFill="background1"/>
            <w:noWrap/>
          </w:tcPr>
          <w:p w14:paraId="78522658" w14:textId="34EEEC21" w:rsidR="00852800" w:rsidRDefault="00852800" w:rsidP="0042571D">
            <w:pPr>
              <w:rPr>
                <w:rFonts w:eastAsia="Times New Roman" w:cs="Arial"/>
                <w:szCs w:val="20"/>
                <w:lang w:eastAsia="en-AU"/>
              </w:rPr>
            </w:pPr>
            <w:r>
              <w:rPr>
                <w:rFonts w:eastAsia="Times New Roman" w:cs="Arial"/>
                <w:szCs w:val="20"/>
                <w:lang w:eastAsia="en-AU"/>
              </w:rPr>
              <w:t>18,778 kg</w:t>
            </w:r>
          </w:p>
        </w:tc>
      </w:tr>
      <w:tr w:rsidR="001E78D4" w:rsidRPr="001E78D4" w14:paraId="7E890F94" w14:textId="77777777" w:rsidTr="00CB1242">
        <w:trPr>
          <w:tblCellSpacing w:w="5" w:type="dxa"/>
        </w:trPr>
        <w:tc>
          <w:tcPr>
            <w:tcW w:w="2652" w:type="dxa"/>
            <w:shd w:val="clear" w:color="auto" w:fill="FFFFFF" w:themeFill="background1"/>
            <w:noWrap/>
            <w:hideMark/>
          </w:tcPr>
          <w:p w14:paraId="2CA3F287"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lastRenderedPageBreak/>
              <w:t>Maximum Cruising Speed:</w:t>
            </w:r>
          </w:p>
        </w:tc>
        <w:tc>
          <w:tcPr>
            <w:tcW w:w="3340" w:type="dxa"/>
            <w:shd w:val="clear" w:color="auto" w:fill="FFFFFF" w:themeFill="background1"/>
            <w:noWrap/>
            <w:hideMark/>
          </w:tcPr>
          <w:p w14:paraId="289BDD64" w14:textId="7699A6A7" w:rsidR="001E78D4" w:rsidRPr="001E78D4" w:rsidRDefault="00282768" w:rsidP="0042571D">
            <w:pPr>
              <w:rPr>
                <w:rFonts w:eastAsia="Times New Roman" w:cs="Arial"/>
                <w:szCs w:val="20"/>
                <w:lang w:eastAsia="en-AU"/>
              </w:rPr>
            </w:pPr>
            <w:r>
              <w:rPr>
                <w:rFonts w:eastAsia="Times New Roman" w:cs="Arial"/>
                <w:szCs w:val="20"/>
                <w:lang w:eastAsia="en-AU"/>
              </w:rPr>
              <w:t>839 km/h</w:t>
            </w:r>
          </w:p>
        </w:tc>
      </w:tr>
      <w:tr w:rsidR="001E78D4" w:rsidRPr="001E78D4" w14:paraId="75AA0514" w14:textId="77777777" w:rsidTr="00CB1242">
        <w:trPr>
          <w:tblCellSpacing w:w="5" w:type="dxa"/>
        </w:trPr>
        <w:tc>
          <w:tcPr>
            <w:tcW w:w="2652" w:type="dxa"/>
            <w:shd w:val="clear" w:color="auto" w:fill="FFFFFF" w:themeFill="background1"/>
            <w:noWrap/>
            <w:hideMark/>
          </w:tcPr>
          <w:p w14:paraId="6B27A131" w14:textId="77777777" w:rsidR="001E78D4" w:rsidRPr="001E78D4" w:rsidRDefault="001E78D4" w:rsidP="0042571D">
            <w:pPr>
              <w:rPr>
                <w:rFonts w:eastAsia="Times New Roman" w:cs="Arial"/>
                <w:szCs w:val="20"/>
                <w:lang w:eastAsia="en-AU"/>
              </w:rPr>
            </w:pPr>
            <w:r w:rsidRPr="001E78D4">
              <w:rPr>
                <w:rFonts w:eastAsia="Times New Roman" w:cs="Arial"/>
                <w:b/>
                <w:bCs/>
                <w:szCs w:val="20"/>
                <w:lang w:eastAsia="en-AU"/>
              </w:rPr>
              <w:t>Maximum Range:</w:t>
            </w:r>
          </w:p>
        </w:tc>
        <w:tc>
          <w:tcPr>
            <w:tcW w:w="3340" w:type="dxa"/>
            <w:shd w:val="clear" w:color="auto" w:fill="FFFFFF" w:themeFill="background1"/>
            <w:noWrap/>
            <w:hideMark/>
          </w:tcPr>
          <w:p w14:paraId="6A5FBB86" w14:textId="04BE0D61" w:rsidR="001E78D4" w:rsidRPr="001E78D4" w:rsidRDefault="00282768" w:rsidP="0042571D">
            <w:pPr>
              <w:rPr>
                <w:rFonts w:eastAsia="Times New Roman" w:cs="Arial"/>
                <w:szCs w:val="20"/>
                <w:lang w:eastAsia="en-AU"/>
              </w:rPr>
            </w:pPr>
            <w:r>
              <w:rPr>
                <w:rFonts w:eastAsia="Times New Roman" w:cs="Arial"/>
                <w:szCs w:val="20"/>
                <w:lang w:eastAsia="en-AU"/>
              </w:rPr>
              <w:t xml:space="preserve">6,110 </w:t>
            </w:r>
            <w:r w:rsidR="001E78D4" w:rsidRPr="001E78D4">
              <w:rPr>
                <w:rFonts w:eastAsia="Times New Roman" w:cs="Arial"/>
                <w:szCs w:val="20"/>
                <w:lang w:eastAsia="en-AU"/>
              </w:rPr>
              <w:t>km</w:t>
            </w:r>
          </w:p>
        </w:tc>
      </w:tr>
    </w:tbl>
    <w:p w14:paraId="61E45C6C" w14:textId="37A07A45" w:rsidR="003F0315" w:rsidRPr="006409FF" w:rsidRDefault="006409FF" w:rsidP="001E78D4">
      <w:pPr>
        <w:autoSpaceDE w:val="0"/>
        <w:autoSpaceDN w:val="0"/>
        <w:adjustRightInd w:val="0"/>
        <w:spacing w:before="100" w:beforeAutospacing="1" w:after="100" w:afterAutospacing="1"/>
        <w:rPr>
          <w:rFonts w:cs="Arial"/>
          <w:b/>
          <w:bCs/>
          <w:color w:val="000000"/>
          <w:szCs w:val="20"/>
        </w:rPr>
      </w:pPr>
      <w:r w:rsidRPr="006409FF">
        <w:rPr>
          <w:rFonts w:cs="Arial"/>
          <w:b/>
          <w:bCs/>
          <w:color w:val="000000"/>
          <w:szCs w:val="20"/>
        </w:rPr>
        <w:t xml:space="preserve">Example of </w:t>
      </w:r>
      <w:r w:rsidR="00EE5B64" w:rsidRPr="006409FF">
        <w:rPr>
          <w:rFonts w:cs="Arial"/>
          <w:b/>
          <w:bCs/>
          <w:color w:val="000000"/>
          <w:szCs w:val="20"/>
        </w:rPr>
        <w:t>an</w:t>
      </w:r>
      <w:r w:rsidRPr="006409FF">
        <w:rPr>
          <w:rFonts w:cs="Arial"/>
          <w:b/>
          <w:bCs/>
          <w:color w:val="000000"/>
          <w:szCs w:val="20"/>
        </w:rPr>
        <w:t xml:space="preserve"> e</w:t>
      </w:r>
      <w:r w:rsidR="003F0315" w:rsidRPr="006409FF">
        <w:rPr>
          <w:rFonts w:cs="Arial"/>
          <w:b/>
          <w:bCs/>
          <w:color w:val="000000"/>
          <w:szCs w:val="20"/>
        </w:rPr>
        <w:t>ngine model</w:t>
      </w:r>
      <w:r w:rsidR="00232C2F" w:rsidRPr="006409FF">
        <w:rPr>
          <w:rFonts w:cs="Arial"/>
          <w:b/>
          <w:bCs/>
          <w:color w:val="000000"/>
          <w:szCs w:val="20"/>
        </w:rPr>
        <w:t>:</w:t>
      </w:r>
    </w:p>
    <w:tbl>
      <w:tblPr>
        <w:tblStyle w:val="TableGrid"/>
        <w:tblW w:w="0" w:type="auto"/>
        <w:tblLook w:val="04A0" w:firstRow="1" w:lastRow="0" w:firstColumn="1" w:lastColumn="0" w:noHBand="0" w:noVBand="1"/>
      </w:tblPr>
      <w:tblGrid>
        <w:gridCol w:w="2547"/>
        <w:gridCol w:w="3402"/>
      </w:tblGrid>
      <w:tr w:rsidR="003F0315" w14:paraId="2FD94C04" w14:textId="77777777" w:rsidTr="003F0315">
        <w:tc>
          <w:tcPr>
            <w:tcW w:w="2547" w:type="dxa"/>
          </w:tcPr>
          <w:p w14:paraId="01E302C0" w14:textId="3438378B" w:rsidR="003F0315" w:rsidRPr="008912D4" w:rsidRDefault="003F0315"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 xml:space="preserve">Engine </w:t>
            </w:r>
            <w:r w:rsidR="008912D4" w:rsidRPr="008912D4">
              <w:rPr>
                <w:rFonts w:cs="Arial"/>
                <w:b/>
                <w:bCs/>
                <w:color w:val="000000"/>
                <w:szCs w:val="20"/>
              </w:rPr>
              <w:t>Model</w:t>
            </w:r>
            <w:r w:rsidR="006409FF">
              <w:rPr>
                <w:rFonts w:cs="Arial"/>
                <w:b/>
                <w:bCs/>
                <w:color w:val="000000"/>
                <w:szCs w:val="20"/>
              </w:rPr>
              <w:t xml:space="preserve"> Name</w:t>
            </w:r>
            <w:r w:rsidR="008912D4" w:rsidRPr="008912D4">
              <w:rPr>
                <w:rFonts w:cs="Arial"/>
                <w:b/>
                <w:bCs/>
                <w:color w:val="000000"/>
                <w:szCs w:val="20"/>
              </w:rPr>
              <w:t>:</w:t>
            </w:r>
          </w:p>
        </w:tc>
        <w:tc>
          <w:tcPr>
            <w:tcW w:w="3402" w:type="dxa"/>
          </w:tcPr>
          <w:p w14:paraId="7CED1F5E" w14:textId="76EDFFB5" w:rsidR="003F0315" w:rsidRDefault="003F0315" w:rsidP="001E78D4">
            <w:pPr>
              <w:autoSpaceDE w:val="0"/>
              <w:autoSpaceDN w:val="0"/>
              <w:adjustRightInd w:val="0"/>
              <w:spacing w:before="100" w:beforeAutospacing="1" w:after="100" w:afterAutospacing="1"/>
              <w:rPr>
                <w:rFonts w:cs="Arial"/>
                <w:color w:val="000000"/>
                <w:szCs w:val="20"/>
              </w:rPr>
            </w:pPr>
            <w:r>
              <w:rPr>
                <w:rFonts w:cs="Arial"/>
                <w:color w:val="000000"/>
                <w:szCs w:val="20"/>
              </w:rPr>
              <w:t>CFM56-7B</w:t>
            </w:r>
          </w:p>
        </w:tc>
      </w:tr>
      <w:tr w:rsidR="003F0315" w14:paraId="63C982B2" w14:textId="77777777" w:rsidTr="003F0315">
        <w:tc>
          <w:tcPr>
            <w:tcW w:w="2547" w:type="dxa"/>
          </w:tcPr>
          <w:p w14:paraId="3E461164" w14:textId="26F0A14E"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Made by:</w:t>
            </w:r>
          </w:p>
        </w:tc>
        <w:tc>
          <w:tcPr>
            <w:tcW w:w="3402" w:type="dxa"/>
          </w:tcPr>
          <w:p w14:paraId="2115FE4D" w14:textId="5C3016AD" w:rsidR="003F0315" w:rsidRDefault="008912D4" w:rsidP="001E78D4">
            <w:pPr>
              <w:autoSpaceDE w:val="0"/>
              <w:autoSpaceDN w:val="0"/>
              <w:adjustRightInd w:val="0"/>
              <w:spacing w:before="100" w:beforeAutospacing="1" w:after="100" w:afterAutospacing="1"/>
              <w:rPr>
                <w:rFonts w:cs="Arial"/>
                <w:color w:val="000000"/>
                <w:szCs w:val="20"/>
              </w:rPr>
            </w:pPr>
            <w:r>
              <w:rPr>
                <w:rFonts w:cs="Arial"/>
                <w:color w:val="000000"/>
                <w:szCs w:val="20"/>
              </w:rPr>
              <w:t>CFM International</w:t>
            </w:r>
          </w:p>
        </w:tc>
      </w:tr>
      <w:tr w:rsidR="003F0315" w14:paraId="529C82D1" w14:textId="77777777" w:rsidTr="003F0315">
        <w:tc>
          <w:tcPr>
            <w:tcW w:w="2547" w:type="dxa"/>
          </w:tcPr>
          <w:p w14:paraId="44A7E5BE" w14:textId="6E8240E0" w:rsidR="003F0315" w:rsidRPr="008912D4" w:rsidRDefault="008912D4" w:rsidP="001E78D4">
            <w:pPr>
              <w:autoSpaceDE w:val="0"/>
              <w:autoSpaceDN w:val="0"/>
              <w:adjustRightInd w:val="0"/>
              <w:spacing w:before="100" w:beforeAutospacing="1" w:after="100" w:afterAutospacing="1"/>
              <w:rPr>
                <w:rFonts w:cs="Arial"/>
                <w:b/>
                <w:bCs/>
                <w:color w:val="000000"/>
                <w:szCs w:val="20"/>
              </w:rPr>
            </w:pPr>
            <w:r w:rsidRPr="008912D4">
              <w:rPr>
                <w:rFonts w:cs="Arial"/>
                <w:b/>
                <w:bCs/>
                <w:color w:val="000000"/>
                <w:szCs w:val="20"/>
              </w:rPr>
              <w:t>Thrust range:</w:t>
            </w:r>
          </w:p>
        </w:tc>
        <w:tc>
          <w:tcPr>
            <w:tcW w:w="3402" w:type="dxa"/>
          </w:tcPr>
          <w:p w14:paraId="78258642" w14:textId="0F32B8C8" w:rsidR="003F0315"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121</w:t>
            </w:r>
            <w:r w:rsidR="008912D4">
              <w:rPr>
                <w:rFonts w:cs="Arial"/>
                <w:color w:val="000000"/>
                <w:szCs w:val="20"/>
              </w:rPr>
              <w:t xml:space="preserve"> </w:t>
            </w:r>
            <w:proofErr w:type="spellStart"/>
            <w:r w:rsidR="001D7E84">
              <w:rPr>
                <w:rFonts w:cs="Arial"/>
                <w:color w:val="000000"/>
                <w:szCs w:val="20"/>
              </w:rPr>
              <w:t>kn</w:t>
            </w:r>
            <w:proofErr w:type="spellEnd"/>
          </w:p>
        </w:tc>
      </w:tr>
      <w:tr w:rsidR="00232C2F" w14:paraId="7CD2169E" w14:textId="77777777" w:rsidTr="003F0315">
        <w:tc>
          <w:tcPr>
            <w:tcW w:w="2547" w:type="dxa"/>
          </w:tcPr>
          <w:p w14:paraId="56382197" w14:textId="47B2FD30" w:rsidR="00232C2F" w:rsidRPr="008912D4" w:rsidRDefault="00232C2F" w:rsidP="001E78D4">
            <w:pPr>
              <w:autoSpaceDE w:val="0"/>
              <w:autoSpaceDN w:val="0"/>
              <w:adjustRightInd w:val="0"/>
              <w:spacing w:before="100" w:beforeAutospacing="1" w:after="100" w:afterAutospacing="1"/>
              <w:rPr>
                <w:rFonts w:cs="Arial"/>
                <w:b/>
                <w:bCs/>
                <w:color w:val="000000"/>
                <w:szCs w:val="20"/>
              </w:rPr>
            </w:pPr>
            <w:r>
              <w:rPr>
                <w:rFonts w:cs="Arial"/>
                <w:b/>
                <w:bCs/>
                <w:color w:val="000000"/>
                <w:szCs w:val="20"/>
              </w:rPr>
              <w:t>Dry Weight:</w:t>
            </w:r>
          </w:p>
        </w:tc>
        <w:tc>
          <w:tcPr>
            <w:tcW w:w="3402" w:type="dxa"/>
          </w:tcPr>
          <w:p w14:paraId="426D7945" w14:textId="72AA7D14" w:rsidR="00232C2F" w:rsidRDefault="00232C2F"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2,370 </w:t>
            </w:r>
            <w:r w:rsidR="001D7E84">
              <w:rPr>
                <w:rFonts w:cs="Arial"/>
                <w:color w:val="000000"/>
                <w:szCs w:val="20"/>
              </w:rPr>
              <w:t>k</w:t>
            </w:r>
            <w:r>
              <w:rPr>
                <w:rFonts w:cs="Arial"/>
                <w:color w:val="000000"/>
                <w:szCs w:val="20"/>
              </w:rPr>
              <w:t>g</w:t>
            </w:r>
          </w:p>
        </w:tc>
      </w:tr>
    </w:tbl>
    <w:p w14:paraId="7425B0B4" w14:textId="48C91AF8" w:rsidR="0081047B" w:rsidRPr="0081047B"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sidR="00FB7E0B">
        <w:rPr>
          <w:rFonts w:cs="Arial"/>
          <w:color w:val="000000" w:themeColor="text1"/>
          <w:szCs w:val="20"/>
        </w:rPr>
        <w:t xml:space="preserve">aircraft </w:t>
      </w:r>
      <w:r w:rsidRPr="001E78D4">
        <w:rPr>
          <w:rFonts w:cs="Arial"/>
          <w:color w:val="000000" w:themeColor="text1"/>
          <w:szCs w:val="20"/>
        </w:rPr>
        <w:t xml:space="preserve">sub-model is designed to use </w:t>
      </w:r>
      <w:r w:rsidR="00FB7E0B">
        <w:rPr>
          <w:rFonts w:cs="Arial"/>
          <w:color w:val="000000" w:themeColor="text1"/>
          <w:szCs w:val="20"/>
        </w:rPr>
        <w:t xml:space="preserve">one </w:t>
      </w:r>
      <w:r w:rsidRPr="001E78D4">
        <w:rPr>
          <w:rFonts w:cs="Arial"/>
          <w:color w:val="000000" w:themeColor="text1"/>
          <w:szCs w:val="20"/>
        </w:rPr>
        <w:t>engine model. Each engine model may be used by many aircraft sub-model</w:t>
      </w:r>
      <w:r w:rsidR="00235BDA">
        <w:rPr>
          <w:rFonts w:cs="Arial"/>
          <w:color w:val="000000" w:themeColor="text1"/>
          <w:szCs w:val="20"/>
        </w:rPr>
        <w:t>s</w:t>
      </w:r>
      <w:r w:rsidRPr="001E78D4">
        <w:rPr>
          <w:rFonts w:cs="Arial"/>
          <w:color w:val="000000" w:themeColor="text1"/>
          <w:szCs w:val="20"/>
        </w:rPr>
        <w:t xml:space="preserve">. </w:t>
      </w:r>
    </w:p>
    <w:p w14:paraId="38CEFE86" w14:textId="2C544FB5" w:rsidR="003F0315" w:rsidRDefault="006409FF" w:rsidP="001E78D4">
      <w:pPr>
        <w:autoSpaceDE w:val="0"/>
        <w:autoSpaceDN w:val="0"/>
        <w:adjustRightInd w:val="0"/>
        <w:spacing w:before="100" w:beforeAutospacing="1" w:after="100" w:afterAutospacing="1"/>
        <w:rPr>
          <w:rFonts w:cs="Arial"/>
          <w:color w:val="000000"/>
          <w:szCs w:val="20"/>
        </w:rPr>
      </w:pPr>
      <w:r>
        <w:rPr>
          <w:rFonts w:cs="Arial"/>
          <w:color w:val="000000"/>
          <w:szCs w:val="20"/>
        </w:rPr>
        <w:t>Therefore, each engine model is identified by the engine model name and has information such as made by thrust range and dry weight.</w:t>
      </w:r>
      <w:r w:rsidR="0039670D">
        <w:rPr>
          <w:rFonts w:cs="Arial"/>
          <w:color w:val="000000"/>
          <w:szCs w:val="20"/>
        </w:rPr>
        <w:t xml:space="preserve"> </w:t>
      </w:r>
    </w:p>
    <w:p w14:paraId="04712478" w14:textId="569FD623" w:rsidR="0039670D" w:rsidRDefault="0081047B" w:rsidP="0081047B">
      <w:pPr>
        <w:autoSpaceDE w:val="0"/>
        <w:autoSpaceDN w:val="0"/>
        <w:adjustRightInd w:val="0"/>
        <w:spacing w:before="100" w:beforeAutospacing="1" w:after="100" w:afterAutospacing="1"/>
        <w:rPr>
          <w:rFonts w:cs="Arial"/>
          <w:color w:val="000000"/>
          <w:szCs w:val="20"/>
        </w:rPr>
      </w:pPr>
      <w:r w:rsidRPr="001E78D4">
        <w:rPr>
          <w:rFonts w:cs="Arial"/>
          <w:color w:val="000000" w:themeColor="text1"/>
          <w:szCs w:val="20"/>
        </w:rPr>
        <w:t xml:space="preserve">Each aircraft may be mounted with zero, one or more engines. Each engine must belong to an engine model. </w:t>
      </w:r>
      <w:r w:rsidR="0039670D">
        <w:rPr>
          <w:rFonts w:cs="Arial"/>
          <w:color w:val="000000"/>
          <w:szCs w:val="20"/>
        </w:rPr>
        <w:t xml:space="preserve">Each engine model may build </w:t>
      </w:r>
      <w:r w:rsidR="00DB43C3">
        <w:rPr>
          <w:rFonts w:cs="Arial"/>
          <w:color w:val="000000"/>
          <w:szCs w:val="20"/>
        </w:rPr>
        <w:t xml:space="preserve">0, 1 or </w:t>
      </w:r>
      <w:r w:rsidR="0039670D">
        <w:rPr>
          <w:rFonts w:cs="Arial"/>
          <w:color w:val="000000"/>
          <w:szCs w:val="20"/>
        </w:rPr>
        <w:t xml:space="preserve">many engines. </w:t>
      </w:r>
    </w:p>
    <w:p w14:paraId="266E9E59" w14:textId="5461E64A" w:rsidR="006B71BE" w:rsidRPr="0039670D" w:rsidRDefault="0081047B"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engine may or may not be mounted </w:t>
      </w:r>
      <w:r>
        <w:rPr>
          <w:rFonts w:cs="Arial"/>
          <w:color w:val="000000" w:themeColor="text1"/>
          <w:szCs w:val="20"/>
        </w:rPr>
        <w:t>on</w:t>
      </w:r>
      <w:r w:rsidRPr="001E78D4">
        <w:rPr>
          <w:rFonts w:cs="Arial"/>
          <w:color w:val="000000" w:themeColor="text1"/>
          <w:szCs w:val="20"/>
        </w:rPr>
        <w:t xml:space="preserve"> an aircraft while the aircraft is </w:t>
      </w:r>
      <w:r>
        <w:rPr>
          <w:rFonts w:cs="Arial"/>
          <w:color w:val="000000" w:themeColor="text1"/>
          <w:szCs w:val="20"/>
        </w:rPr>
        <w:t>at service</w:t>
      </w:r>
      <w:r w:rsidR="0039670D">
        <w:rPr>
          <w:rFonts w:cs="Arial"/>
          <w:color w:val="000000" w:themeColor="text1"/>
          <w:szCs w:val="20"/>
        </w:rPr>
        <w:t xml:space="preserve">. </w:t>
      </w:r>
      <w:r w:rsidR="006B71BE">
        <w:rPr>
          <w:rFonts w:cs="Arial"/>
          <w:color w:val="000000"/>
          <w:szCs w:val="20"/>
        </w:rPr>
        <w:t xml:space="preserve">Each engine that mounts on an aircraft is identified by </w:t>
      </w:r>
      <w:r w:rsidR="00EE5B64">
        <w:rPr>
          <w:rFonts w:cs="Arial"/>
          <w:color w:val="000000"/>
          <w:szCs w:val="20"/>
        </w:rPr>
        <w:t>an</w:t>
      </w:r>
      <w:r w:rsidR="006B71BE">
        <w:rPr>
          <w:rFonts w:cs="Arial"/>
          <w:color w:val="000000"/>
          <w:szCs w:val="20"/>
        </w:rPr>
        <w:t xml:space="preserve"> engine no. </w:t>
      </w:r>
    </w:p>
    <w:p w14:paraId="47547CE4" w14:textId="54E1B849" w:rsidR="006B71BE" w:rsidRPr="001E78D4" w:rsidRDefault="006B71BE" w:rsidP="001E78D4">
      <w:pPr>
        <w:autoSpaceDE w:val="0"/>
        <w:autoSpaceDN w:val="0"/>
        <w:adjustRightInd w:val="0"/>
        <w:spacing w:before="100" w:beforeAutospacing="1" w:after="100" w:afterAutospacing="1"/>
        <w:rPr>
          <w:rFonts w:cs="Arial"/>
          <w:color w:val="000000"/>
          <w:szCs w:val="20"/>
        </w:rPr>
      </w:pPr>
      <w:r>
        <w:rPr>
          <w:rFonts w:cs="Arial"/>
          <w:color w:val="000000"/>
          <w:szCs w:val="20"/>
        </w:rPr>
        <w:t xml:space="preserve">An aircraft may be mounted with zero, one or many engines. </w:t>
      </w:r>
      <w:r w:rsidR="002D3AEF">
        <w:rPr>
          <w:rFonts w:cs="Arial"/>
          <w:color w:val="000000"/>
          <w:szCs w:val="20"/>
        </w:rPr>
        <w:t xml:space="preserve">For </w:t>
      </w:r>
      <w:proofErr w:type="gramStart"/>
      <w:r w:rsidR="002D3AEF">
        <w:rPr>
          <w:rFonts w:cs="Arial"/>
          <w:color w:val="000000"/>
          <w:szCs w:val="20"/>
        </w:rPr>
        <w:t>example</w:t>
      </w:r>
      <w:proofErr w:type="gramEnd"/>
      <w:r w:rsidR="002D3AEF">
        <w:rPr>
          <w:rFonts w:cs="Arial"/>
          <w:color w:val="000000"/>
          <w:szCs w:val="20"/>
        </w:rPr>
        <w:t xml:space="preserve"> </w:t>
      </w:r>
      <w:r w:rsidR="00CE6B70">
        <w:rPr>
          <w:rFonts w:cs="Arial"/>
          <w:color w:val="000000"/>
          <w:szCs w:val="20"/>
        </w:rPr>
        <w:t>a</w:t>
      </w:r>
      <w:r w:rsidR="00FA521F">
        <w:rPr>
          <w:rFonts w:cs="Arial"/>
          <w:color w:val="000000"/>
          <w:szCs w:val="20"/>
        </w:rPr>
        <w:t>n aircraft</w:t>
      </w:r>
      <w:r w:rsidR="00CE6B70">
        <w:rPr>
          <w:rFonts w:cs="Arial"/>
          <w:color w:val="000000"/>
          <w:szCs w:val="20"/>
        </w:rPr>
        <w:t xml:space="preserve"> </w:t>
      </w:r>
      <w:r w:rsidR="00FA521F">
        <w:rPr>
          <w:rFonts w:cs="Arial"/>
          <w:color w:val="000000"/>
          <w:szCs w:val="20"/>
        </w:rPr>
        <w:t xml:space="preserve">of </w:t>
      </w:r>
      <w:r w:rsidR="002D3AEF">
        <w:rPr>
          <w:rFonts w:cs="Arial"/>
          <w:color w:val="000000"/>
          <w:szCs w:val="20"/>
        </w:rPr>
        <w:t>B737-800 has mounted with two engines. Each engine has an identification number such as: CFM56-7B20-340-131-712-0</w:t>
      </w:r>
      <w:r w:rsidR="003F0315">
        <w:rPr>
          <w:rFonts w:cs="Arial"/>
          <w:color w:val="000000"/>
          <w:szCs w:val="20"/>
        </w:rPr>
        <w:t>-17846</w:t>
      </w:r>
      <w:r w:rsidR="002D3AEF">
        <w:rPr>
          <w:rFonts w:cs="Arial"/>
          <w:color w:val="000000"/>
          <w:szCs w:val="20"/>
        </w:rPr>
        <w:t xml:space="preserve">. Some manufacturers may have 30 characters </w:t>
      </w:r>
      <w:r w:rsidR="004B6799">
        <w:rPr>
          <w:rFonts w:cs="Arial"/>
          <w:color w:val="000000"/>
          <w:szCs w:val="20"/>
        </w:rPr>
        <w:t>engine identif</w:t>
      </w:r>
      <w:r w:rsidR="003F0315">
        <w:rPr>
          <w:rFonts w:cs="Arial"/>
          <w:color w:val="000000"/>
          <w:szCs w:val="20"/>
        </w:rPr>
        <w:t>ication number</w:t>
      </w:r>
      <w:r w:rsidR="002D3AEF">
        <w:rPr>
          <w:rFonts w:cs="Arial"/>
          <w:color w:val="000000"/>
          <w:szCs w:val="20"/>
        </w:rPr>
        <w:t xml:space="preserve">. </w:t>
      </w:r>
      <w:r w:rsidR="006409FF">
        <w:rPr>
          <w:rFonts w:cs="Arial"/>
          <w:color w:val="000000"/>
          <w:szCs w:val="20"/>
        </w:rPr>
        <w:t>Each engine must have a manufacturing date.</w:t>
      </w:r>
    </w:p>
    <w:p w14:paraId="2910FB72" w14:textId="2E0561F2" w:rsidR="000F779A"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aircraft </w:t>
      </w:r>
      <w:r w:rsidR="00F12968">
        <w:rPr>
          <w:rFonts w:cs="Arial"/>
          <w:color w:val="000000" w:themeColor="text1"/>
          <w:szCs w:val="20"/>
        </w:rPr>
        <w:t xml:space="preserve">sub-model </w:t>
      </w:r>
      <w:r w:rsidRPr="001E78D4">
        <w:rPr>
          <w:rFonts w:cs="Arial"/>
          <w:color w:val="000000" w:themeColor="text1"/>
          <w:szCs w:val="20"/>
        </w:rPr>
        <w:t xml:space="preserve">must be operated </w:t>
      </w:r>
      <w:r w:rsidR="00F12968">
        <w:rPr>
          <w:rFonts w:cs="Arial"/>
          <w:color w:val="000000" w:themeColor="text1"/>
          <w:szCs w:val="20"/>
        </w:rPr>
        <w:t>under</w:t>
      </w:r>
      <w:r w:rsidRPr="001E78D4">
        <w:rPr>
          <w:rFonts w:cs="Arial"/>
          <w:color w:val="000000" w:themeColor="text1"/>
          <w:szCs w:val="20"/>
        </w:rPr>
        <w:t xml:space="preserve"> an aircraft </w:t>
      </w:r>
      <w:r w:rsidR="00281C98">
        <w:rPr>
          <w:rFonts w:cs="Arial"/>
          <w:color w:val="000000" w:themeColor="text1"/>
          <w:szCs w:val="20"/>
        </w:rPr>
        <w:t>category</w:t>
      </w:r>
      <w:r w:rsidRPr="001E78D4">
        <w:rPr>
          <w:rFonts w:cs="Arial"/>
          <w:color w:val="000000" w:themeColor="text1"/>
          <w:szCs w:val="20"/>
        </w:rPr>
        <w:t xml:space="preserve"> </w:t>
      </w:r>
      <w:proofErr w:type="gramStart"/>
      <w:r w:rsidRPr="001E78D4">
        <w:rPr>
          <w:rFonts w:cs="Arial"/>
          <w:color w:val="000000" w:themeColor="text1"/>
          <w:szCs w:val="20"/>
        </w:rPr>
        <w:t>e.g.</w:t>
      </w:r>
      <w:proofErr w:type="gramEnd"/>
      <w:r w:rsidRPr="001E78D4">
        <w:rPr>
          <w:rFonts w:cs="Arial"/>
          <w:color w:val="000000" w:themeColor="text1"/>
          <w:szCs w:val="20"/>
        </w:rPr>
        <w:t xml:space="preserve"> either as a passenger category</w:t>
      </w:r>
      <w:r w:rsidR="006B71BE">
        <w:rPr>
          <w:rFonts w:cs="Arial"/>
          <w:color w:val="000000" w:themeColor="text1"/>
          <w:szCs w:val="20"/>
        </w:rPr>
        <w:t xml:space="preserve"> </w:t>
      </w:r>
      <w:r w:rsidRPr="001E78D4">
        <w:rPr>
          <w:rFonts w:cs="Arial"/>
          <w:color w:val="000000" w:themeColor="text1"/>
          <w:szCs w:val="20"/>
        </w:rPr>
        <w:t xml:space="preserve">or a cargo category. Most technical details are in common for both of those categories. A passenger category or cargo category is a kind of sub-model. A passenger category has a maximum number of passengers. </w:t>
      </w:r>
    </w:p>
    <w:p w14:paraId="693C38DD" w14:textId="781BEEA2" w:rsid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For example:  Airbus </w:t>
      </w:r>
      <w:r w:rsidR="00281C98">
        <w:rPr>
          <w:rFonts w:cs="Arial"/>
          <w:color w:val="000000" w:themeColor="text1"/>
          <w:szCs w:val="20"/>
        </w:rPr>
        <w:t>B737</w:t>
      </w:r>
      <w:r w:rsidRPr="001E78D4">
        <w:rPr>
          <w:rFonts w:cs="Arial"/>
          <w:color w:val="000000" w:themeColor="text1"/>
          <w:szCs w:val="20"/>
        </w:rPr>
        <w:t>-800</w:t>
      </w:r>
      <w:r w:rsidR="00281C98">
        <w:rPr>
          <w:rFonts w:cs="Arial"/>
          <w:color w:val="000000" w:themeColor="text1"/>
          <w:szCs w:val="20"/>
        </w:rPr>
        <w:t xml:space="preserve"> </w:t>
      </w:r>
      <w:r w:rsidRPr="001E78D4">
        <w:rPr>
          <w:rFonts w:cs="Arial"/>
          <w:color w:val="000000" w:themeColor="text1"/>
          <w:szCs w:val="20"/>
        </w:rPr>
        <w:t xml:space="preserve">passenger category with two classes is </w:t>
      </w:r>
      <w:r w:rsidR="00EE5B64" w:rsidRPr="001E78D4">
        <w:rPr>
          <w:rFonts w:cs="Arial"/>
          <w:color w:val="000000" w:themeColor="text1"/>
          <w:szCs w:val="20"/>
        </w:rPr>
        <w:t>configured</w:t>
      </w:r>
      <w:r w:rsidRPr="001E78D4">
        <w:rPr>
          <w:rFonts w:cs="Arial"/>
          <w:color w:val="000000" w:themeColor="text1"/>
          <w:szCs w:val="20"/>
        </w:rPr>
        <w:t xml:space="preserve"> to have </w:t>
      </w:r>
      <w:r w:rsidR="00281C98">
        <w:rPr>
          <w:rFonts w:cs="Arial"/>
          <w:color w:val="000000" w:themeColor="text1"/>
          <w:szCs w:val="20"/>
        </w:rPr>
        <w:t>1</w:t>
      </w:r>
      <w:r w:rsidR="000F779A">
        <w:rPr>
          <w:rFonts w:cs="Arial"/>
          <w:color w:val="000000" w:themeColor="text1"/>
          <w:szCs w:val="20"/>
        </w:rPr>
        <w:t>44</w:t>
      </w:r>
      <w:r w:rsidRPr="001E78D4">
        <w:rPr>
          <w:rFonts w:cs="Arial"/>
          <w:color w:val="000000" w:themeColor="text1"/>
          <w:szCs w:val="20"/>
        </w:rPr>
        <w:t xml:space="preserve"> seats</w:t>
      </w:r>
      <w:r w:rsidR="00342BB9">
        <w:rPr>
          <w:rFonts w:cs="Arial"/>
          <w:color w:val="000000" w:themeColor="text1"/>
          <w:szCs w:val="20"/>
        </w:rPr>
        <w:t xml:space="preserve"> in economy class and 16 seats in 1</w:t>
      </w:r>
      <w:r w:rsidR="00342BB9" w:rsidRPr="00342BB9">
        <w:rPr>
          <w:rFonts w:cs="Arial"/>
          <w:color w:val="000000" w:themeColor="text1"/>
          <w:szCs w:val="20"/>
          <w:vertAlign w:val="superscript"/>
        </w:rPr>
        <w:t>st</w:t>
      </w:r>
      <w:r w:rsidR="00342BB9">
        <w:rPr>
          <w:rFonts w:cs="Arial"/>
          <w:color w:val="000000" w:themeColor="text1"/>
          <w:szCs w:val="20"/>
        </w:rPr>
        <w:t xml:space="preserve"> class.</w:t>
      </w:r>
    </w:p>
    <w:p w14:paraId="1CF94910" w14:textId="082124BA" w:rsidR="000F779A" w:rsidRDefault="000F779A"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A cargo category (</w:t>
      </w:r>
      <w:proofErr w:type="gramStart"/>
      <w:r w:rsidRPr="001E78D4">
        <w:rPr>
          <w:rFonts w:cs="Arial"/>
          <w:color w:val="000000" w:themeColor="text1"/>
          <w:szCs w:val="20"/>
        </w:rPr>
        <w:t>e.g.</w:t>
      </w:r>
      <w:proofErr w:type="gramEnd"/>
      <w:r w:rsidRPr="001E78D4">
        <w:rPr>
          <w:rFonts w:cs="Arial"/>
          <w:color w:val="000000" w:themeColor="text1"/>
          <w:szCs w:val="20"/>
        </w:rPr>
        <w:t xml:space="preserve"> the ’</w:t>
      </w:r>
      <w:r>
        <w:rPr>
          <w:rFonts w:cs="Arial"/>
          <w:color w:val="000000" w:themeColor="text1"/>
          <w:szCs w:val="20"/>
        </w:rPr>
        <w:t xml:space="preserve">B737-800 </w:t>
      </w:r>
      <w:r w:rsidRPr="001E78D4">
        <w:rPr>
          <w:rFonts w:cs="Arial"/>
          <w:color w:val="000000" w:themeColor="text1"/>
          <w:szCs w:val="20"/>
        </w:rPr>
        <w:t>’) is designed to carry only cargo and has a maximum cargo weight</w:t>
      </w:r>
      <w:r>
        <w:rPr>
          <w:rFonts w:cs="Arial"/>
          <w:color w:val="000000" w:themeColor="text1"/>
          <w:szCs w:val="20"/>
        </w:rPr>
        <w:t xml:space="preserve"> 23,587 kg</w:t>
      </w:r>
      <w:r w:rsidRPr="001E78D4">
        <w:rPr>
          <w:rFonts w:cs="Arial"/>
          <w:color w:val="000000" w:themeColor="text1"/>
          <w:szCs w:val="20"/>
        </w:rPr>
        <w:t xml:space="preserve">. </w:t>
      </w:r>
      <w:r>
        <w:rPr>
          <w:rFonts w:cs="Arial"/>
          <w:color w:val="000000" w:themeColor="text1"/>
          <w:szCs w:val="20"/>
        </w:rPr>
        <w:t>Main deck offers 141.5m</w:t>
      </w:r>
      <w:r w:rsidRPr="000F779A">
        <w:rPr>
          <w:rFonts w:cs="Arial"/>
          <w:color w:val="000000" w:themeColor="text1"/>
          <w:szCs w:val="20"/>
          <w:vertAlign w:val="superscript"/>
        </w:rPr>
        <w:t>3</w:t>
      </w:r>
      <w:r>
        <w:rPr>
          <w:rFonts w:cs="Arial"/>
          <w:color w:val="000000" w:themeColor="text1"/>
          <w:szCs w:val="20"/>
        </w:rPr>
        <w:t xml:space="preserve"> and the lower deck has 43.7m</w:t>
      </w:r>
      <w:r w:rsidRPr="000F779A">
        <w:rPr>
          <w:rFonts w:cs="Arial"/>
          <w:color w:val="000000" w:themeColor="text1"/>
          <w:szCs w:val="20"/>
          <w:vertAlign w:val="superscript"/>
        </w:rPr>
        <w:t>3</w:t>
      </w:r>
      <w:r>
        <w:rPr>
          <w:rFonts w:cs="Arial"/>
          <w:color w:val="000000" w:themeColor="text1"/>
          <w:szCs w:val="20"/>
        </w:rPr>
        <w:t xml:space="preserve"> of space.</w:t>
      </w:r>
    </w:p>
    <w:p w14:paraId="7DA848C5" w14:textId="391B2350"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t>B737-800 Passenger plane:</w:t>
      </w:r>
    </w:p>
    <w:tbl>
      <w:tblPr>
        <w:tblStyle w:val="TableGrid"/>
        <w:tblW w:w="0" w:type="auto"/>
        <w:tblLook w:val="04A0" w:firstRow="1" w:lastRow="0" w:firstColumn="1" w:lastColumn="0" w:noHBand="0" w:noVBand="1"/>
      </w:tblPr>
      <w:tblGrid>
        <w:gridCol w:w="1838"/>
        <w:gridCol w:w="2126"/>
      </w:tblGrid>
      <w:tr w:rsidR="00342BB9" w14:paraId="57016CC4" w14:textId="77777777" w:rsidTr="00342BB9">
        <w:tc>
          <w:tcPr>
            <w:tcW w:w="1838" w:type="dxa"/>
          </w:tcPr>
          <w:p w14:paraId="10235DC6" w14:textId="73741CB0"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1</w:t>
            </w:r>
            <w:r w:rsidRPr="00342BB9">
              <w:rPr>
                <w:rFonts w:cs="Arial"/>
                <w:color w:val="000000" w:themeColor="text1"/>
                <w:szCs w:val="20"/>
                <w:vertAlign w:val="superscript"/>
              </w:rPr>
              <w:t>st</w:t>
            </w:r>
            <w:r>
              <w:rPr>
                <w:rFonts w:cs="Arial"/>
                <w:color w:val="000000" w:themeColor="text1"/>
                <w:szCs w:val="20"/>
              </w:rPr>
              <w:t xml:space="preserve"> class passengers:</w:t>
            </w:r>
          </w:p>
        </w:tc>
        <w:tc>
          <w:tcPr>
            <w:tcW w:w="2126" w:type="dxa"/>
          </w:tcPr>
          <w:p w14:paraId="37D12DBA" w14:textId="288B3B1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16</w:t>
            </w:r>
          </w:p>
        </w:tc>
      </w:tr>
      <w:tr w:rsidR="00342BB9" w14:paraId="6BE7D59B" w14:textId="77777777" w:rsidTr="00342BB9">
        <w:tc>
          <w:tcPr>
            <w:tcW w:w="1838" w:type="dxa"/>
          </w:tcPr>
          <w:p w14:paraId="5DFA37F9" w14:textId="487D828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No of economy class passengers:</w:t>
            </w:r>
          </w:p>
        </w:tc>
        <w:tc>
          <w:tcPr>
            <w:tcW w:w="2126" w:type="dxa"/>
          </w:tcPr>
          <w:p w14:paraId="634227FE" w14:textId="0E6E22BF"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144</w:t>
            </w:r>
          </w:p>
        </w:tc>
      </w:tr>
    </w:tbl>
    <w:p w14:paraId="2A1E3D0B" w14:textId="094416A7" w:rsidR="00342BB9" w:rsidRPr="00342BB9" w:rsidRDefault="00342BB9" w:rsidP="001E78D4">
      <w:pPr>
        <w:autoSpaceDE w:val="0"/>
        <w:autoSpaceDN w:val="0"/>
        <w:adjustRightInd w:val="0"/>
        <w:spacing w:before="100" w:beforeAutospacing="1" w:after="100" w:afterAutospacing="1"/>
        <w:rPr>
          <w:rFonts w:cs="Arial"/>
          <w:b/>
          <w:bCs/>
          <w:color w:val="000000" w:themeColor="text1"/>
          <w:szCs w:val="20"/>
        </w:rPr>
      </w:pPr>
      <w:r w:rsidRPr="00342BB9">
        <w:rPr>
          <w:rFonts w:cs="Arial"/>
          <w:b/>
          <w:bCs/>
          <w:color w:val="000000" w:themeColor="text1"/>
          <w:szCs w:val="20"/>
        </w:rPr>
        <w:t>B737-80</w:t>
      </w:r>
      <w:r>
        <w:rPr>
          <w:rFonts w:cs="Arial"/>
          <w:b/>
          <w:bCs/>
          <w:color w:val="000000" w:themeColor="text1"/>
          <w:szCs w:val="20"/>
        </w:rPr>
        <w:t>0</w:t>
      </w:r>
      <w:r w:rsidRPr="00342BB9">
        <w:rPr>
          <w:rFonts w:cs="Arial"/>
          <w:b/>
          <w:bCs/>
          <w:color w:val="000000" w:themeColor="text1"/>
          <w:szCs w:val="20"/>
        </w:rPr>
        <w:t xml:space="preserve"> Cargo plane:</w:t>
      </w:r>
    </w:p>
    <w:tbl>
      <w:tblPr>
        <w:tblStyle w:val="TableGrid"/>
        <w:tblW w:w="0" w:type="auto"/>
        <w:tblLook w:val="04A0" w:firstRow="1" w:lastRow="0" w:firstColumn="1" w:lastColumn="0" w:noHBand="0" w:noVBand="1"/>
      </w:tblPr>
      <w:tblGrid>
        <w:gridCol w:w="1838"/>
        <w:gridCol w:w="2126"/>
      </w:tblGrid>
      <w:tr w:rsidR="00342BB9" w14:paraId="0FD67D58" w14:textId="77777777" w:rsidTr="00342BB9">
        <w:tc>
          <w:tcPr>
            <w:tcW w:w="1838" w:type="dxa"/>
          </w:tcPr>
          <w:p w14:paraId="28BC3922" w14:textId="622211AD"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Main deck capacity</w:t>
            </w:r>
          </w:p>
        </w:tc>
        <w:tc>
          <w:tcPr>
            <w:tcW w:w="2126" w:type="dxa"/>
          </w:tcPr>
          <w:p w14:paraId="57E88F83" w14:textId="0EB122DC"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141 M</w:t>
            </w:r>
            <w:r w:rsidRPr="00342BB9">
              <w:rPr>
                <w:rFonts w:cs="Arial"/>
                <w:color w:val="000000" w:themeColor="text1"/>
                <w:sz w:val="24"/>
                <w:vertAlign w:val="superscript"/>
              </w:rPr>
              <w:t>3</w:t>
            </w:r>
          </w:p>
        </w:tc>
      </w:tr>
      <w:tr w:rsidR="00342BB9" w14:paraId="689FAC19" w14:textId="77777777" w:rsidTr="00342BB9">
        <w:tc>
          <w:tcPr>
            <w:tcW w:w="1838" w:type="dxa"/>
          </w:tcPr>
          <w:p w14:paraId="329349E6" w14:textId="13064AE6"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Lower deck capacity:</w:t>
            </w:r>
          </w:p>
        </w:tc>
        <w:tc>
          <w:tcPr>
            <w:tcW w:w="2126" w:type="dxa"/>
          </w:tcPr>
          <w:p w14:paraId="5786C77B" w14:textId="0734607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43.7 M</w:t>
            </w:r>
            <w:r w:rsidRPr="00342BB9">
              <w:rPr>
                <w:rFonts w:cs="Arial"/>
                <w:color w:val="000000" w:themeColor="text1"/>
                <w:szCs w:val="20"/>
                <w:vertAlign w:val="superscript"/>
              </w:rPr>
              <w:t>3</w:t>
            </w:r>
          </w:p>
        </w:tc>
      </w:tr>
      <w:tr w:rsidR="00342BB9" w14:paraId="647885AD" w14:textId="77777777" w:rsidTr="00342BB9">
        <w:tc>
          <w:tcPr>
            <w:tcW w:w="1838" w:type="dxa"/>
          </w:tcPr>
          <w:p w14:paraId="4FE7683D" w14:textId="1FBDAD08"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Maximum cargo weight:</w:t>
            </w:r>
          </w:p>
        </w:tc>
        <w:tc>
          <w:tcPr>
            <w:tcW w:w="2126" w:type="dxa"/>
          </w:tcPr>
          <w:p w14:paraId="7B96D50E" w14:textId="4B760253" w:rsidR="00342BB9" w:rsidRDefault="00342BB9"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23,587 kg</w:t>
            </w:r>
          </w:p>
        </w:tc>
      </w:tr>
    </w:tbl>
    <w:p w14:paraId="465E5ECF" w14:textId="7DE3181B" w:rsidR="001E78D4" w:rsidRPr="001E78D4" w:rsidRDefault="001E78D4" w:rsidP="00342BB9">
      <w:pPr>
        <w:autoSpaceDE w:val="0"/>
        <w:autoSpaceDN w:val="0"/>
        <w:adjustRightInd w:val="0"/>
        <w:spacing w:before="100" w:beforeAutospacing="1" w:after="100" w:afterAutospacing="1"/>
        <w:jc w:val="center"/>
        <w:rPr>
          <w:rFonts w:cs="Arial"/>
          <w:color w:val="000000"/>
          <w:szCs w:val="20"/>
        </w:rPr>
      </w:pPr>
    </w:p>
    <w:p w14:paraId="4FA83DF2" w14:textId="6170B33F" w:rsidR="00342BB9" w:rsidRDefault="001D7E84" w:rsidP="001D7E84">
      <w:pPr>
        <w:autoSpaceDE w:val="0"/>
        <w:autoSpaceDN w:val="0"/>
        <w:adjustRightInd w:val="0"/>
        <w:spacing w:before="100" w:beforeAutospacing="1" w:after="100" w:afterAutospacing="1"/>
        <w:jc w:val="center"/>
        <w:rPr>
          <w:rFonts w:cs="Arial"/>
          <w:color w:val="000000" w:themeColor="text1"/>
          <w:szCs w:val="20"/>
        </w:rPr>
      </w:pPr>
      <w:r>
        <w:rPr>
          <w:noProof/>
        </w:rPr>
        <w:lastRenderedPageBreak/>
        <w:drawing>
          <wp:inline distT="0" distB="0" distL="0" distR="0" wp14:anchorId="19298A42" wp14:editId="7B4F0C77">
            <wp:extent cx="4462463"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463" cy="1847850"/>
                    </a:xfrm>
                    <a:prstGeom prst="rect">
                      <a:avLst/>
                    </a:prstGeom>
                  </pic:spPr>
                </pic:pic>
              </a:graphicData>
            </a:graphic>
          </wp:inline>
        </w:drawing>
      </w:r>
    </w:p>
    <w:p w14:paraId="3B996E46" w14:textId="09C5A1F6" w:rsidR="001D7E84" w:rsidRPr="001D7E84" w:rsidRDefault="001D7E84" w:rsidP="001D7E84">
      <w:pPr>
        <w:autoSpaceDE w:val="0"/>
        <w:autoSpaceDN w:val="0"/>
        <w:adjustRightInd w:val="0"/>
        <w:spacing w:before="100" w:beforeAutospacing="1" w:after="100" w:afterAutospacing="1"/>
        <w:jc w:val="center"/>
        <w:rPr>
          <w:rFonts w:cs="Arial"/>
          <w:color w:val="000000" w:themeColor="text1"/>
          <w:sz w:val="16"/>
          <w:szCs w:val="16"/>
          <w:u w:val="single"/>
        </w:rPr>
      </w:pPr>
      <w:r w:rsidRPr="001D7E84">
        <w:rPr>
          <w:rFonts w:cs="Arial"/>
          <w:color w:val="000000" w:themeColor="text1"/>
          <w:sz w:val="16"/>
          <w:szCs w:val="16"/>
          <w:u w:val="single"/>
        </w:rPr>
        <w:t>https://onemileatatime.com/singapore-airlines-737/</w:t>
      </w:r>
    </w:p>
    <w:p w14:paraId="424241B4" w14:textId="637C07F1" w:rsidR="007E625B" w:rsidRDefault="00282E2F"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For</w:t>
      </w:r>
      <w:r w:rsidR="001E78D4" w:rsidRPr="001E78D4">
        <w:rPr>
          <w:rFonts w:cs="Arial"/>
          <w:color w:val="000000" w:themeColor="text1"/>
          <w:szCs w:val="20"/>
        </w:rPr>
        <w:t xml:space="preserve"> technician information</w:t>
      </w:r>
      <w:r w:rsidR="008E36BB">
        <w:rPr>
          <w:rFonts w:cs="Arial"/>
          <w:color w:val="000000" w:themeColor="text1"/>
          <w:szCs w:val="20"/>
        </w:rPr>
        <w:t>, e</w:t>
      </w:r>
      <w:r w:rsidR="001E78D4" w:rsidRPr="001E78D4">
        <w:rPr>
          <w:rFonts w:cs="Arial"/>
          <w:color w:val="000000" w:themeColor="text1"/>
          <w:szCs w:val="20"/>
        </w:rPr>
        <w:t>ach technician is uniquely identified by their employee id</w:t>
      </w:r>
      <w:r w:rsidR="008B23FC">
        <w:rPr>
          <w:rFonts w:cs="Arial"/>
          <w:color w:val="000000" w:themeColor="text1"/>
          <w:szCs w:val="20"/>
        </w:rPr>
        <w:t xml:space="preserve"> which is </w:t>
      </w:r>
      <w:r w:rsidR="00FC3EEC">
        <w:rPr>
          <w:rFonts w:cs="Arial"/>
          <w:color w:val="000000" w:themeColor="text1"/>
          <w:szCs w:val="20"/>
        </w:rPr>
        <w:t>an</w:t>
      </w:r>
      <w:r w:rsidR="008B23FC">
        <w:rPr>
          <w:rFonts w:cs="Arial"/>
          <w:color w:val="000000" w:themeColor="text1"/>
          <w:szCs w:val="20"/>
        </w:rPr>
        <w:t xml:space="preserve"> automatically increased serial number</w:t>
      </w:r>
      <w:r w:rsidR="001E78D4" w:rsidRPr="001E78D4">
        <w:rPr>
          <w:rFonts w:cs="Arial"/>
          <w:color w:val="000000" w:themeColor="text1"/>
          <w:szCs w:val="20"/>
        </w:rPr>
        <w:t xml:space="preserve">. The system is also required to store the name (both </w:t>
      </w:r>
      <w:r w:rsidR="008B23FC">
        <w:rPr>
          <w:rFonts w:cs="Arial"/>
          <w:color w:val="000000" w:themeColor="text1"/>
          <w:szCs w:val="20"/>
        </w:rPr>
        <w:t>first</w:t>
      </w:r>
      <w:r w:rsidR="001E78D4" w:rsidRPr="001E78D4">
        <w:rPr>
          <w:rFonts w:cs="Arial"/>
          <w:color w:val="000000" w:themeColor="text1"/>
          <w:szCs w:val="20"/>
        </w:rPr>
        <w:t xml:space="preserve"> and </w:t>
      </w:r>
      <w:r w:rsidR="008B23FC">
        <w:rPr>
          <w:rFonts w:cs="Arial"/>
          <w:color w:val="000000" w:themeColor="text1"/>
          <w:szCs w:val="20"/>
        </w:rPr>
        <w:t>last name</w:t>
      </w:r>
      <w:r w:rsidR="001E78D4" w:rsidRPr="001E78D4">
        <w:rPr>
          <w:rFonts w:cs="Arial"/>
          <w:color w:val="000000" w:themeColor="text1"/>
          <w:szCs w:val="20"/>
        </w:rPr>
        <w:t xml:space="preserve">), address (street, suburb, postcode), phone, </w:t>
      </w:r>
      <w:proofErr w:type="gramStart"/>
      <w:r w:rsidR="001E78D4" w:rsidRPr="001E78D4">
        <w:rPr>
          <w:rFonts w:cs="Arial"/>
          <w:color w:val="000000" w:themeColor="text1"/>
          <w:szCs w:val="20"/>
        </w:rPr>
        <w:t>salary</w:t>
      </w:r>
      <w:proofErr w:type="gramEnd"/>
      <w:r w:rsidR="001E78D4" w:rsidRPr="001E78D4">
        <w:rPr>
          <w:rFonts w:cs="Arial"/>
          <w:color w:val="000000" w:themeColor="text1"/>
          <w:szCs w:val="20"/>
        </w:rPr>
        <w:t xml:space="preserve"> and their login name. </w:t>
      </w:r>
      <w:r w:rsidR="007E625B">
        <w:rPr>
          <w:rFonts w:cs="Arial"/>
          <w:color w:val="000000" w:themeColor="text1"/>
          <w:szCs w:val="20"/>
        </w:rPr>
        <w:t>All technician’s salary must be either zero or a positive value. All technician first name and last name must have a value (</w:t>
      </w:r>
      <w:proofErr w:type="gramStart"/>
      <w:r w:rsidR="007E625B">
        <w:rPr>
          <w:rFonts w:cs="Arial"/>
          <w:color w:val="000000" w:themeColor="text1"/>
          <w:szCs w:val="20"/>
        </w:rPr>
        <w:t>i.e.</w:t>
      </w:r>
      <w:proofErr w:type="gramEnd"/>
      <w:r w:rsidR="007E625B">
        <w:rPr>
          <w:rFonts w:cs="Arial"/>
          <w:color w:val="000000" w:themeColor="text1"/>
          <w:szCs w:val="20"/>
        </w:rPr>
        <w:t xml:space="preserve"> they cannot be a null value).</w:t>
      </w:r>
    </w:p>
    <w:p w14:paraId="1AD02FC5" w14:textId="0F27C40F" w:rsidR="00800243" w:rsidRDefault="00800243" w:rsidP="00800243">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Each technician is</w:t>
      </w:r>
      <w:r>
        <w:rPr>
          <w:rFonts w:cs="Arial"/>
          <w:color w:val="000000" w:themeColor="text1"/>
          <w:szCs w:val="20"/>
        </w:rPr>
        <w:t xml:space="preserve"> may have trained for zero, </w:t>
      </w:r>
      <w:r w:rsidRPr="001E78D4">
        <w:rPr>
          <w:rFonts w:cs="Arial"/>
          <w:color w:val="000000" w:themeColor="text1"/>
          <w:szCs w:val="20"/>
        </w:rPr>
        <w:t xml:space="preserve">one or more </w:t>
      </w:r>
      <w:r>
        <w:rPr>
          <w:rFonts w:cs="Arial"/>
          <w:color w:val="000000" w:themeColor="text1"/>
          <w:szCs w:val="20"/>
        </w:rPr>
        <w:t xml:space="preserve">aircraft </w:t>
      </w:r>
      <w:r w:rsidRPr="001E78D4">
        <w:rPr>
          <w:rFonts w:cs="Arial"/>
          <w:color w:val="000000" w:themeColor="text1"/>
          <w:szCs w:val="20"/>
        </w:rPr>
        <w:t>model</w:t>
      </w:r>
      <w:r>
        <w:rPr>
          <w:rFonts w:cs="Arial"/>
          <w:color w:val="000000" w:themeColor="text1"/>
          <w:szCs w:val="20"/>
        </w:rPr>
        <w:t>s</w:t>
      </w:r>
      <w:r w:rsidRPr="001E78D4">
        <w:rPr>
          <w:rFonts w:cs="Arial"/>
          <w:color w:val="000000" w:themeColor="text1"/>
          <w:szCs w:val="20"/>
        </w:rPr>
        <w:t xml:space="preserve"> (but not more than three models). </w:t>
      </w:r>
      <w:r>
        <w:rPr>
          <w:rFonts w:cs="Arial"/>
          <w:color w:val="000000" w:themeColor="text1"/>
          <w:szCs w:val="20"/>
        </w:rPr>
        <w:t>Each training is identified by a training id and has information of training name, and training  date. Each training may train many technicians. The system is required to record which technician has completed which training</w:t>
      </w:r>
      <w:r w:rsidR="00C17537">
        <w:rPr>
          <w:rFonts w:cs="Arial"/>
          <w:color w:val="000000" w:themeColor="text1"/>
          <w:szCs w:val="20"/>
        </w:rPr>
        <w:t>s</w:t>
      </w:r>
      <w:r>
        <w:rPr>
          <w:rFonts w:cs="Arial"/>
          <w:color w:val="000000" w:themeColor="text1"/>
          <w:szCs w:val="20"/>
        </w:rPr>
        <w:t xml:space="preserve"> (</w:t>
      </w:r>
      <w:proofErr w:type="gramStart"/>
      <w:r>
        <w:rPr>
          <w:rFonts w:cs="Arial"/>
          <w:color w:val="000000" w:themeColor="text1"/>
          <w:szCs w:val="20"/>
        </w:rPr>
        <w:t>i.e.</w:t>
      </w:r>
      <w:proofErr w:type="gramEnd"/>
      <w:r>
        <w:rPr>
          <w:rFonts w:cs="Arial"/>
          <w:color w:val="000000" w:themeColor="text1"/>
          <w:szCs w:val="20"/>
        </w:rPr>
        <w:t xml:space="preserve"> complete or incomplete).</w:t>
      </w:r>
    </w:p>
    <w:p w14:paraId="1D976725" w14:textId="77777777" w:rsidR="005270CA" w:rsidRDefault="005270CA" w:rsidP="005270CA">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w:t>
      </w:r>
      <w:r>
        <w:rPr>
          <w:rFonts w:cs="Arial"/>
          <w:color w:val="000000" w:themeColor="text1"/>
          <w:szCs w:val="20"/>
        </w:rPr>
        <w:t xml:space="preserve">aircraft </w:t>
      </w:r>
      <w:r w:rsidRPr="001E78D4">
        <w:rPr>
          <w:rFonts w:cs="Arial"/>
          <w:color w:val="000000" w:themeColor="text1"/>
          <w:szCs w:val="20"/>
        </w:rPr>
        <w:t xml:space="preserve">model has 0, 1 or many qualified technicians. </w:t>
      </w:r>
    </w:p>
    <w:p w14:paraId="0EE23A91" w14:textId="3A34257C" w:rsidR="008E36BB"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This information about technicians must also be recorded. </w:t>
      </w:r>
    </w:p>
    <w:p w14:paraId="1D57E454" w14:textId="77777777" w:rsidR="005F5A87" w:rsidRDefault="005F5A87" w:rsidP="005F5A87">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technician </w:t>
      </w:r>
      <w:r>
        <w:rPr>
          <w:rFonts w:cs="Arial"/>
          <w:color w:val="000000" w:themeColor="text1"/>
          <w:szCs w:val="20"/>
        </w:rPr>
        <w:t>may be</w:t>
      </w:r>
      <w:r w:rsidRPr="001E78D4">
        <w:rPr>
          <w:rFonts w:cs="Arial"/>
          <w:color w:val="000000" w:themeColor="text1"/>
          <w:szCs w:val="20"/>
        </w:rPr>
        <w:t xml:space="preserve"> </w:t>
      </w:r>
      <w:r>
        <w:rPr>
          <w:rFonts w:cs="Arial"/>
          <w:color w:val="000000" w:themeColor="text1"/>
          <w:szCs w:val="20"/>
        </w:rPr>
        <w:t>supervised</w:t>
      </w:r>
      <w:r w:rsidRPr="001E78D4">
        <w:rPr>
          <w:rFonts w:cs="Arial"/>
          <w:color w:val="000000" w:themeColor="text1"/>
          <w:szCs w:val="20"/>
        </w:rPr>
        <w:t xml:space="preserve"> by </w:t>
      </w:r>
      <w:r>
        <w:rPr>
          <w:rFonts w:cs="Arial"/>
          <w:color w:val="000000" w:themeColor="text1"/>
          <w:szCs w:val="20"/>
        </w:rPr>
        <w:t>0, or one</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w:t>
      </w:r>
      <w:r>
        <w:rPr>
          <w:rFonts w:cs="Arial"/>
          <w:color w:val="000000" w:themeColor="text1"/>
          <w:szCs w:val="20"/>
        </w:rPr>
        <w:t>A</w:t>
      </w:r>
      <w:r w:rsidRPr="001E78D4">
        <w:rPr>
          <w:rFonts w:cs="Arial"/>
          <w:color w:val="000000" w:themeColor="text1"/>
          <w:szCs w:val="20"/>
        </w:rPr>
        <w:t xml:space="preserve"> </w:t>
      </w:r>
      <w:r>
        <w:rPr>
          <w:rFonts w:cs="Arial"/>
          <w:color w:val="000000" w:themeColor="text1"/>
          <w:szCs w:val="20"/>
        </w:rPr>
        <w:t>supervisor</w:t>
      </w:r>
      <w:r w:rsidRPr="001E78D4">
        <w:rPr>
          <w:rFonts w:cs="Arial"/>
          <w:color w:val="000000" w:themeColor="text1"/>
          <w:szCs w:val="20"/>
        </w:rPr>
        <w:t xml:space="preserve"> may </w:t>
      </w:r>
      <w:r>
        <w:rPr>
          <w:rFonts w:cs="Arial"/>
          <w:color w:val="000000" w:themeColor="text1"/>
          <w:szCs w:val="20"/>
        </w:rPr>
        <w:t>supervise</w:t>
      </w:r>
      <w:r w:rsidRPr="001E78D4">
        <w:rPr>
          <w:rFonts w:cs="Arial"/>
          <w:color w:val="000000" w:themeColor="text1"/>
          <w:szCs w:val="20"/>
        </w:rPr>
        <w:t xml:space="preserve"> 0, one or many technicians. </w:t>
      </w:r>
    </w:p>
    <w:p w14:paraId="2D6813F3" w14:textId="5B922822"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The manager </w:t>
      </w:r>
      <w:r w:rsidR="008E36BB">
        <w:rPr>
          <w:rFonts w:cs="Arial"/>
          <w:color w:val="000000" w:themeColor="text1"/>
          <w:szCs w:val="20"/>
        </w:rPr>
        <w:t xml:space="preserve">is a kind of </w:t>
      </w:r>
      <w:r w:rsidRPr="001E78D4">
        <w:rPr>
          <w:rFonts w:cs="Arial"/>
          <w:color w:val="000000" w:themeColor="text1"/>
          <w:szCs w:val="20"/>
        </w:rPr>
        <w:t>technician</w:t>
      </w:r>
      <w:r w:rsidR="008E36BB">
        <w:rPr>
          <w:rFonts w:cs="Arial"/>
          <w:color w:val="000000" w:themeColor="text1"/>
          <w:szCs w:val="20"/>
        </w:rPr>
        <w:t>. The manager has all the information of the technician</w:t>
      </w:r>
      <w:r w:rsidRPr="001E78D4">
        <w:rPr>
          <w:rFonts w:cs="Arial"/>
          <w:color w:val="000000" w:themeColor="text1"/>
          <w:szCs w:val="20"/>
        </w:rPr>
        <w:t xml:space="preserve"> plus the extra information such as the date that he</w:t>
      </w:r>
      <w:r w:rsidR="00282E2F">
        <w:rPr>
          <w:rFonts w:cs="Arial"/>
          <w:color w:val="000000" w:themeColor="text1"/>
          <w:szCs w:val="20"/>
        </w:rPr>
        <w:t>/she</w:t>
      </w:r>
      <w:r w:rsidRPr="001E78D4">
        <w:rPr>
          <w:rFonts w:cs="Arial"/>
          <w:color w:val="000000" w:themeColor="text1"/>
          <w:szCs w:val="20"/>
        </w:rPr>
        <w:t xml:space="preserve"> becomes a manager. An ordinary technician does not </w:t>
      </w:r>
      <w:r w:rsidR="00EE5B64" w:rsidRPr="001E78D4">
        <w:rPr>
          <w:rFonts w:cs="Arial"/>
          <w:color w:val="000000" w:themeColor="text1"/>
          <w:szCs w:val="20"/>
        </w:rPr>
        <w:t>have</w:t>
      </w:r>
      <w:r w:rsidRPr="001E78D4">
        <w:rPr>
          <w:rFonts w:cs="Arial"/>
          <w:color w:val="000000" w:themeColor="text1"/>
          <w:szCs w:val="20"/>
        </w:rPr>
        <w:t xml:space="preserve"> </w:t>
      </w:r>
      <w:r w:rsidR="00EE5B64" w:rsidRPr="001E78D4">
        <w:rPr>
          <w:rFonts w:cs="Arial"/>
          <w:color w:val="000000" w:themeColor="text1"/>
          <w:szCs w:val="20"/>
        </w:rPr>
        <w:t>this extra information</w:t>
      </w:r>
      <w:r w:rsidRPr="001E78D4">
        <w:rPr>
          <w:rFonts w:cs="Arial"/>
          <w:color w:val="000000" w:themeColor="text1"/>
          <w:szCs w:val="20"/>
        </w:rPr>
        <w:t xml:space="preserve">. </w:t>
      </w:r>
      <w:r w:rsidR="00AE01B1">
        <w:rPr>
          <w:rFonts w:cs="Arial"/>
          <w:color w:val="000000" w:themeColor="text1"/>
          <w:szCs w:val="20"/>
        </w:rPr>
        <w:t>Note: the job nature of a manager is not the same as the supervisor.</w:t>
      </w:r>
    </w:p>
    <w:p w14:paraId="0CD22892" w14:textId="6B285468" w:rsidR="001E78D4" w:rsidRPr="001E78D4"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The</w:t>
      </w:r>
      <w:r w:rsidR="00CE2B2D">
        <w:rPr>
          <w:rFonts w:cs="Arial"/>
          <w:color w:val="000000" w:themeColor="text1"/>
          <w:szCs w:val="20"/>
        </w:rPr>
        <w:t xml:space="preserve">re are </w:t>
      </w:r>
      <w:r w:rsidRPr="001E78D4">
        <w:rPr>
          <w:rFonts w:cs="Arial"/>
          <w:color w:val="000000" w:themeColor="text1"/>
          <w:szCs w:val="20"/>
        </w:rPr>
        <w:t xml:space="preserve">many kinds of tests </w:t>
      </w:r>
      <w:r w:rsidR="00F649BF">
        <w:rPr>
          <w:rFonts w:cs="Arial"/>
          <w:color w:val="000000" w:themeColor="text1"/>
          <w:szCs w:val="20"/>
        </w:rPr>
        <w:t xml:space="preserve">that the </w:t>
      </w:r>
      <w:r w:rsidR="00F649BF" w:rsidRPr="001E78D4">
        <w:rPr>
          <w:rFonts w:cs="Arial"/>
          <w:color w:val="000000" w:themeColor="text1"/>
          <w:szCs w:val="20"/>
        </w:rPr>
        <w:t>Civil Aviation Safety Authority (CASA)</w:t>
      </w:r>
      <w:r w:rsidR="00F649BF">
        <w:rPr>
          <w:rFonts w:cs="Arial"/>
          <w:color w:val="000000" w:themeColor="text1"/>
          <w:szCs w:val="20"/>
        </w:rPr>
        <w:t xml:space="preserve"> </w:t>
      </w:r>
      <w:r w:rsidRPr="001E78D4">
        <w:rPr>
          <w:rFonts w:cs="Arial"/>
          <w:color w:val="000000" w:themeColor="text1"/>
          <w:szCs w:val="20"/>
        </w:rPr>
        <w:t xml:space="preserve">to ensure that aircrafts are airworthy. Each kind of test </w:t>
      </w:r>
      <w:r w:rsidR="00391DDC">
        <w:rPr>
          <w:rFonts w:cs="Arial"/>
          <w:color w:val="000000" w:themeColor="text1"/>
          <w:szCs w:val="20"/>
        </w:rPr>
        <w:t>is identified by</w:t>
      </w:r>
      <w:r w:rsidRPr="001E78D4">
        <w:rPr>
          <w:rFonts w:cs="Arial"/>
          <w:color w:val="000000" w:themeColor="text1"/>
          <w:szCs w:val="20"/>
        </w:rPr>
        <w:t xml:space="preserve"> a </w:t>
      </w:r>
      <w:r w:rsidR="00CE2B2D">
        <w:rPr>
          <w:rFonts w:cs="Arial"/>
          <w:color w:val="000000" w:themeColor="text1"/>
          <w:szCs w:val="20"/>
        </w:rPr>
        <w:t xml:space="preserve">unique </w:t>
      </w:r>
      <w:r w:rsidRPr="001E78D4">
        <w:rPr>
          <w:rFonts w:cs="Arial"/>
          <w:color w:val="000000" w:themeColor="text1"/>
          <w:szCs w:val="20"/>
        </w:rPr>
        <w:t xml:space="preserve">test </w:t>
      </w:r>
      <w:r w:rsidR="00CE2B2D">
        <w:rPr>
          <w:rFonts w:cs="Arial"/>
          <w:color w:val="000000" w:themeColor="text1"/>
          <w:szCs w:val="20"/>
        </w:rPr>
        <w:t>id</w:t>
      </w:r>
      <w:r w:rsidR="00391DDC">
        <w:rPr>
          <w:rFonts w:cs="Arial"/>
          <w:color w:val="000000" w:themeColor="text1"/>
          <w:szCs w:val="20"/>
        </w:rPr>
        <w:t xml:space="preserve"> and has information of</w:t>
      </w:r>
      <w:r w:rsidRPr="001E78D4">
        <w:rPr>
          <w:rFonts w:cs="Arial"/>
          <w:color w:val="000000" w:themeColor="text1"/>
          <w:szCs w:val="20"/>
        </w:rPr>
        <w:t xml:space="preserve"> a </w:t>
      </w:r>
      <w:r w:rsidR="00391DDC">
        <w:rPr>
          <w:rFonts w:cs="Arial"/>
          <w:color w:val="000000" w:themeColor="text1"/>
          <w:szCs w:val="20"/>
        </w:rPr>
        <w:t xml:space="preserve">test </w:t>
      </w:r>
      <w:r w:rsidRPr="001E78D4">
        <w:rPr>
          <w:rFonts w:cs="Arial"/>
          <w:color w:val="000000" w:themeColor="text1"/>
          <w:szCs w:val="20"/>
        </w:rPr>
        <w:t xml:space="preserve">name. Each kind of test </w:t>
      </w:r>
      <w:r w:rsidR="00CE2B2D">
        <w:rPr>
          <w:rFonts w:cs="Arial"/>
          <w:color w:val="000000" w:themeColor="text1"/>
          <w:szCs w:val="20"/>
        </w:rPr>
        <w:t xml:space="preserve">consists of 1 or many </w:t>
      </w:r>
      <w:proofErr w:type="gramStart"/>
      <w:r w:rsidRPr="001E78D4">
        <w:rPr>
          <w:rFonts w:cs="Arial"/>
          <w:color w:val="000000" w:themeColor="text1"/>
          <w:szCs w:val="20"/>
        </w:rPr>
        <w:t>test</w:t>
      </w:r>
      <w:proofErr w:type="gramEnd"/>
      <w:r w:rsidRPr="001E78D4">
        <w:rPr>
          <w:rFonts w:cs="Arial"/>
          <w:color w:val="000000" w:themeColor="text1"/>
          <w:szCs w:val="20"/>
        </w:rPr>
        <w:t xml:space="preserve"> items</w:t>
      </w:r>
      <w:r w:rsidR="00CE2B2D">
        <w:rPr>
          <w:rFonts w:cs="Arial"/>
          <w:color w:val="000000" w:themeColor="text1"/>
          <w:szCs w:val="20"/>
        </w:rPr>
        <w:t>.</w:t>
      </w:r>
      <w:r w:rsidRPr="001E78D4">
        <w:rPr>
          <w:rFonts w:cs="Arial"/>
          <w:color w:val="000000" w:themeColor="text1"/>
          <w:szCs w:val="20"/>
        </w:rPr>
        <w:t xml:space="preserve"> </w:t>
      </w:r>
      <w:r w:rsidR="006B16AD">
        <w:rPr>
          <w:rFonts w:cs="Arial"/>
          <w:color w:val="000000" w:themeColor="text1"/>
          <w:szCs w:val="20"/>
        </w:rPr>
        <w:t>E</w:t>
      </w:r>
      <w:r w:rsidR="00CE2B2D">
        <w:rPr>
          <w:rFonts w:cs="Arial"/>
          <w:color w:val="000000" w:themeColor="text1"/>
          <w:szCs w:val="20"/>
        </w:rPr>
        <w:t>ach test item</w:t>
      </w:r>
      <w:r w:rsidRPr="001E78D4">
        <w:rPr>
          <w:rFonts w:cs="Arial"/>
          <w:color w:val="000000" w:themeColor="text1"/>
          <w:szCs w:val="20"/>
        </w:rPr>
        <w:t xml:space="preserve"> is identified by an item code and has the information of the name of the test item.</w:t>
      </w:r>
      <w:r w:rsidR="00B57DFD">
        <w:rPr>
          <w:rFonts w:cs="Arial"/>
          <w:color w:val="000000" w:themeColor="text1"/>
          <w:szCs w:val="20"/>
        </w:rPr>
        <w:t xml:space="preserve"> Each test item </w:t>
      </w:r>
      <w:r w:rsidR="00391DDC">
        <w:rPr>
          <w:rFonts w:cs="Arial"/>
          <w:color w:val="000000" w:themeColor="text1"/>
          <w:szCs w:val="20"/>
        </w:rPr>
        <w:t xml:space="preserve">must </w:t>
      </w:r>
      <w:r w:rsidR="00B57DFD">
        <w:rPr>
          <w:rFonts w:cs="Arial"/>
          <w:color w:val="000000" w:themeColor="text1"/>
          <w:szCs w:val="20"/>
        </w:rPr>
        <w:t>belong to one kind of test.</w:t>
      </w:r>
    </w:p>
    <w:p w14:paraId="02F0FDFD" w14:textId="3CE32A2A" w:rsidR="006B16AD" w:rsidRDefault="00CE02E8"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aircraft may book for many test events. </w:t>
      </w:r>
      <w:r>
        <w:rPr>
          <w:rFonts w:cs="Arial"/>
          <w:color w:val="000000" w:themeColor="text1"/>
          <w:szCs w:val="20"/>
        </w:rPr>
        <w:t xml:space="preserve">Each test event must be booked by one aircraft. </w:t>
      </w:r>
      <w:r w:rsidR="001E78D4" w:rsidRPr="001E78D4">
        <w:rPr>
          <w:rFonts w:cs="Arial"/>
          <w:color w:val="000000" w:themeColor="text1"/>
          <w:szCs w:val="20"/>
        </w:rPr>
        <w:t xml:space="preserve">Each test event is identified by the test event id, the date/time start the test, the date/time end the test, the number of hours the technician spent test, </w:t>
      </w:r>
      <w:r w:rsidR="00D4762B">
        <w:rPr>
          <w:rFonts w:cs="Arial"/>
          <w:color w:val="000000" w:themeColor="text1"/>
          <w:szCs w:val="20"/>
        </w:rPr>
        <w:t xml:space="preserve">result of </w:t>
      </w:r>
      <w:r w:rsidR="001E78D4" w:rsidRPr="001E78D4">
        <w:rPr>
          <w:rFonts w:cs="Arial"/>
          <w:color w:val="000000" w:themeColor="text1"/>
          <w:szCs w:val="20"/>
        </w:rPr>
        <w:t xml:space="preserve">the test, and the result comments. </w:t>
      </w:r>
      <w:r w:rsidR="00D4762B">
        <w:rPr>
          <w:rFonts w:cs="Arial"/>
          <w:color w:val="000000" w:themeColor="text1"/>
          <w:szCs w:val="20"/>
        </w:rPr>
        <w:t>The result of the test event must be either be null, “Pass” or “Fail” in value.</w:t>
      </w:r>
    </w:p>
    <w:p w14:paraId="57FBABC6" w14:textId="5D81FC2D" w:rsidR="00B57DFD" w:rsidRDefault="001E78D4" w:rsidP="001E78D4">
      <w:pPr>
        <w:autoSpaceDE w:val="0"/>
        <w:autoSpaceDN w:val="0"/>
        <w:adjustRightInd w:val="0"/>
        <w:spacing w:before="100" w:beforeAutospacing="1" w:after="100" w:afterAutospacing="1"/>
        <w:rPr>
          <w:rFonts w:cs="Arial"/>
          <w:color w:val="000000" w:themeColor="text1"/>
          <w:szCs w:val="20"/>
        </w:rPr>
      </w:pPr>
      <w:r w:rsidRPr="001E78D4">
        <w:rPr>
          <w:rFonts w:cs="Arial"/>
          <w:color w:val="000000" w:themeColor="text1"/>
          <w:szCs w:val="20"/>
        </w:rPr>
        <w:t xml:space="preserve">Each test event carries out only one specific kind of test. </w:t>
      </w:r>
      <w:r w:rsidR="006B16AD">
        <w:rPr>
          <w:rFonts w:cs="Arial"/>
          <w:color w:val="000000" w:themeColor="text1"/>
          <w:szCs w:val="20"/>
        </w:rPr>
        <w:t xml:space="preserve">Each kind of test may be conducted by 0, 1 or many test events. </w:t>
      </w:r>
      <w:r w:rsidRPr="001E78D4">
        <w:rPr>
          <w:rFonts w:cs="Arial"/>
          <w:color w:val="000000" w:themeColor="text1"/>
          <w:szCs w:val="20"/>
        </w:rPr>
        <w:t xml:space="preserve">The CASA requires the airport to keep track of each aircraft being tested under a certain test event </w:t>
      </w:r>
      <w:r w:rsidR="00D4762B">
        <w:rPr>
          <w:rFonts w:cs="Arial"/>
          <w:color w:val="000000" w:themeColor="text1"/>
          <w:szCs w:val="20"/>
        </w:rPr>
        <w:t>supervised by a manager.</w:t>
      </w:r>
      <w:r w:rsidRPr="001E78D4">
        <w:rPr>
          <w:rFonts w:cs="Arial"/>
          <w:color w:val="000000" w:themeColor="text1"/>
          <w:szCs w:val="20"/>
        </w:rPr>
        <w:t xml:space="preserve"> </w:t>
      </w:r>
    </w:p>
    <w:p w14:paraId="756B33F7" w14:textId="1342379B" w:rsidR="001E78D4" w:rsidRDefault="006B16AD"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Each test item in a test event must be recorded with which technician is responsible for the test item</w:t>
      </w:r>
      <w:r w:rsidR="00B57DFD">
        <w:rPr>
          <w:rFonts w:cs="Arial"/>
          <w:color w:val="000000" w:themeColor="text1"/>
          <w:szCs w:val="20"/>
        </w:rPr>
        <w:t xml:space="preserve"> and also </w:t>
      </w:r>
      <w:r w:rsidR="00F740CF">
        <w:rPr>
          <w:rFonts w:cs="Arial"/>
          <w:color w:val="000000" w:themeColor="text1"/>
          <w:szCs w:val="20"/>
        </w:rPr>
        <w:t xml:space="preserve">test </w:t>
      </w:r>
      <w:r w:rsidR="00B57DFD">
        <w:rPr>
          <w:rFonts w:cs="Arial"/>
          <w:color w:val="000000" w:themeColor="text1"/>
          <w:szCs w:val="20"/>
        </w:rPr>
        <w:t>result</w:t>
      </w:r>
      <w:r w:rsidR="00F740CF">
        <w:rPr>
          <w:rFonts w:cs="Arial"/>
          <w:color w:val="000000" w:themeColor="text1"/>
          <w:szCs w:val="20"/>
        </w:rPr>
        <w:t xml:space="preserve"> (</w:t>
      </w:r>
      <w:proofErr w:type="gramStart"/>
      <w:r w:rsidR="00F740CF">
        <w:rPr>
          <w:rFonts w:cs="Arial"/>
          <w:color w:val="000000" w:themeColor="text1"/>
          <w:szCs w:val="20"/>
        </w:rPr>
        <w:t>i.e.</w:t>
      </w:r>
      <w:proofErr w:type="gramEnd"/>
      <w:r w:rsidR="00F740CF">
        <w:rPr>
          <w:rFonts w:cs="Arial"/>
          <w:color w:val="000000" w:themeColor="text1"/>
          <w:szCs w:val="20"/>
        </w:rPr>
        <w:t xml:space="preserve"> Pass or Fail)</w:t>
      </w:r>
      <w:r w:rsidR="00B57DFD">
        <w:rPr>
          <w:rFonts w:cs="Arial"/>
          <w:color w:val="000000" w:themeColor="text1"/>
          <w:szCs w:val="20"/>
        </w:rPr>
        <w:t xml:space="preserve">. </w:t>
      </w:r>
      <w:r w:rsidR="001E78D4" w:rsidRPr="001E78D4">
        <w:rPr>
          <w:rFonts w:cs="Arial"/>
          <w:color w:val="000000" w:themeColor="text1"/>
          <w:szCs w:val="20"/>
        </w:rPr>
        <w:t xml:space="preserve">Note, a test </w:t>
      </w:r>
      <w:r>
        <w:rPr>
          <w:rFonts w:cs="Arial"/>
          <w:color w:val="000000" w:themeColor="text1"/>
          <w:szCs w:val="20"/>
        </w:rPr>
        <w:t xml:space="preserve">event </w:t>
      </w:r>
      <w:r w:rsidR="001E78D4" w:rsidRPr="001E78D4">
        <w:rPr>
          <w:rFonts w:cs="Arial"/>
          <w:color w:val="000000" w:themeColor="text1"/>
          <w:szCs w:val="20"/>
        </w:rPr>
        <w:t>may need several technicians to carry out.</w:t>
      </w:r>
    </w:p>
    <w:p w14:paraId="293864E9" w14:textId="7C5BE4E6" w:rsidR="00EF6E79" w:rsidRDefault="007E52E5" w:rsidP="001E78D4">
      <w:pPr>
        <w:autoSpaceDE w:val="0"/>
        <w:autoSpaceDN w:val="0"/>
        <w:adjustRightInd w:val="0"/>
        <w:spacing w:before="100" w:beforeAutospacing="1" w:after="100" w:afterAutospacing="1"/>
        <w:rPr>
          <w:rFonts w:cs="Arial"/>
          <w:color w:val="000000" w:themeColor="text1"/>
          <w:szCs w:val="20"/>
        </w:rPr>
      </w:pPr>
      <w:r>
        <w:rPr>
          <w:rFonts w:cs="Arial"/>
          <w:color w:val="000000" w:themeColor="text1"/>
          <w:szCs w:val="20"/>
        </w:rPr>
        <w:t>The</w:t>
      </w:r>
      <w:r w:rsidR="00EF6E79">
        <w:rPr>
          <w:rFonts w:cs="Arial"/>
          <w:color w:val="000000" w:themeColor="text1"/>
          <w:szCs w:val="20"/>
        </w:rPr>
        <w:t xml:space="preserve"> </w:t>
      </w:r>
      <w:r w:rsidR="00615CD1">
        <w:rPr>
          <w:rFonts w:cs="Arial"/>
          <w:color w:val="000000" w:themeColor="text1"/>
          <w:szCs w:val="20"/>
        </w:rPr>
        <w:t xml:space="preserve">manager </w:t>
      </w:r>
      <w:r w:rsidR="00E50579">
        <w:rPr>
          <w:rFonts w:cs="Arial"/>
          <w:color w:val="000000" w:themeColor="text1"/>
          <w:szCs w:val="20"/>
        </w:rPr>
        <w:t xml:space="preserve">has concerns in the </w:t>
      </w:r>
      <w:r w:rsidR="009E5580">
        <w:rPr>
          <w:rFonts w:cs="Arial"/>
          <w:color w:val="000000" w:themeColor="text1"/>
          <w:szCs w:val="20"/>
        </w:rPr>
        <w:t>availability of the database</w:t>
      </w:r>
      <w:r w:rsidR="007F3164">
        <w:rPr>
          <w:rFonts w:cs="Arial"/>
          <w:color w:val="000000" w:themeColor="text1"/>
          <w:szCs w:val="20"/>
        </w:rPr>
        <w:t xml:space="preserve"> system</w:t>
      </w:r>
      <w:r w:rsidR="004051C5">
        <w:rPr>
          <w:rFonts w:cs="Arial"/>
          <w:color w:val="000000" w:themeColor="text1"/>
          <w:szCs w:val="20"/>
        </w:rPr>
        <w:t xml:space="preserve"> particularly </w:t>
      </w:r>
      <w:r w:rsidR="000557E5">
        <w:rPr>
          <w:rFonts w:cs="Arial"/>
          <w:color w:val="000000" w:themeColor="text1"/>
          <w:szCs w:val="20"/>
        </w:rPr>
        <w:t xml:space="preserve">on the backup and recovery </w:t>
      </w:r>
      <w:r w:rsidR="004666D0">
        <w:rPr>
          <w:rFonts w:cs="Arial"/>
          <w:color w:val="000000" w:themeColor="text1"/>
          <w:szCs w:val="20"/>
        </w:rPr>
        <w:t>procedures</w:t>
      </w:r>
      <w:r w:rsidR="007F3164">
        <w:rPr>
          <w:rFonts w:cs="Arial"/>
          <w:color w:val="000000" w:themeColor="text1"/>
          <w:szCs w:val="20"/>
        </w:rPr>
        <w:t xml:space="preserve">. </w:t>
      </w:r>
      <w:r w:rsidR="003E6735">
        <w:rPr>
          <w:rFonts w:cs="Arial"/>
          <w:color w:val="000000" w:themeColor="text1"/>
          <w:szCs w:val="20"/>
        </w:rPr>
        <w:t>The new database must ensure th</w:t>
      </w:r>
      <w:r w:rsidR="00061E14">
        <w:rPr>
          <w:rFonts w:cs="Arial"/>
          <w:color w:val="000000" w:themeColor="text1"/>
          <w:szCs w:val="20"/>
        </w:rPr>
        <w:t>at</w:t>
      </w:r>
      <w:r w:rsidR="003E6735">
        <w:rPr>
          <w:rFonts w:cs="Arial"/>
          <w:color w:val="000000" w:themeColor="text1"/>
          <w:szCs w:val="20"/>
        </w:rPr>
        <w:t xml:space="preserve"> all data </w:t>
      </w:r>
      <w:r w:rsidR="006B1746">
        <w:rPr>
          <w:rFonts w:cs="Arial"/>
          <w:color w:val="000000" w:themeColor="text1"/>
          <w:szCs w:val="20"/>
        </w:rPr>
        <w:t xml:space="preserve">are </w:t>
      </w:r>
      <w:r w:rsidR="0003380D">
        <w:rPr>
          <w:rFonts w:cs="Arial"/>
          <w:color w:val="000000" w:themeColor="text1"/>
          <w:szCs w:val="20"/>
        </w:rPr>
        <w:t>back</w:t>
      </w:r>
      <w:r w:rsidR="006A4AD0">
        <w:rPr>
          <w:rFonts w:cs="Arial"/>
          <w:color w:val="000000" w:themeColor="text1"/>
          <w:szCs w:val="20"/>
        </w:rPr>
        <w:t xml:space="preserve">ed </w:t>
      </w:r>
      <w:r w:rsidR="006B1746">
        <w:rPr>
          <w:rFonts w:cs="Arial"/>
          <w:color w:val="000000" w:themeColor="text1"/>
          <w:szCs w:val="20"/>
        </w:rPr>
        <w:t xml:space="preserve">up </w:t>
      </w:r>
      <w:r w:rsidR="0003380D">
        <w:rPr>
          <w:rFonts w:cs="Arial"/>
          <w:color w:val="000000" w:themeColor="text1"/>
          <w:szCs w:val="20"/>
        </w:rPr>
        <w:t>regularly</w:t>
      </w:r>
      <w:r w:rsidR="00CB3948">
        <w:rPr>
          <w:rFonts w:cs="Arial"/>
          <w:color w:val="000000" w:themeColor="text1"/>
          <w:szCs w:val="20"/>
        </w:rPr>
        <w:t xml:space="preserve">. </w:t>
      </w:r>
      <w:r w:rsidR="00266902">
        <w:rPr>
          <w:rFonts w:cs="Arial"/>
          <w:color w:val="000000" w:themeColor="text1"/>
          <w:szCs w:val="20"/>
        </w:rPr>
        <w:t>D</w:t>
      </w:r>
      <w:r w:rsidR="00CB3948">
        <w:rPr>
          <w:rFonts w:cs="Arial"/>
          <w:color w:val="000000" w:themeColor="text1"/>
          <w:szCs w:val="20"/>
        </w:rPr>
        <w:t xml:space="preserve">ata must be </w:t>
      </w:r>
      <w:r w:rsidR="00C64345">
        <w:rPr>
          <w:rFonts w:cs="Arial"/>
          <w:color w:val="000000" w:themeColor="text1"/>
          <w:szCs w:val="20"/>
        </w:rPr>
        <w:t xml:space="preserve">available </w:t>
      </w:r>
      <w:r w:rsidR="002112CB">
        <w:rPr>
          <w:rFonts w:cs="Arial"/>
          <w:color w:val="000000" w:themeColor="text1"/>
          <w:szCs w:val="20"/>
        </w:rPr>
        <w:t xml:space="preserve">7 * </w:t>
      </w:r>
      <w:r w:rsidR="002112CB">
        <w:rPr>
          <w:rFonts w:cs="Arial"/>
          <w:color w:val="000000" w:themeColor="text1"/>
          <w:szCs w:val="20"/>
        </w:rPr>
        <w:lastRenderedPageBreak/>
        <w:t>24</w:t>
      </w:r>
      <w:r w:rsidR="00087B35">
        <w:rPr>
          <w:rFonts w:cs="Arial"/>
          <w:color w:val="000000" w:themeColor="text1"/>
          <w:szCs w:val="20"/>
        </w:rPr>
        <w:t>.</w:t>
      </w:r>
      <w:r w:rsidR="005531C8">
        <w:rPr>
          <w:rFonts w:cs="Arial"/>
          <w:color w:val="000000" w:themeColor="text1"/>
          <w:szCs w:val="20"/>
        </w:rPr>
        <w:t xml:space="preserve"> </w:t>
      </w:r>
      <w:r w:rsidR="00685CA9">
        <w:rPr>
          <w:rFonts w:cs="Arial"/>
          <w:color w:val="000000" w:themeColor="text1"/>
          <w:szCs w:val="20"/>
        </w:rPr>
        <w:t xml:space="preserve">Most </w:t>
      </w:r>
      <w:r w:rsidR="00216BD2">
        <w:rPr>
          <w:rFonts w:cs="Arial"/>
          <w:color w:val="000000" w:themeColor="text1"/>
          <w:szCs w:val="20"/>
        </w:rPr>
        <w:t>data</w:t>
      </w:r>
      <w:r w:rsidR="00266902">
        <w:rPr>
          <w:rFonts w:cs="Arial"/>
          <w:color w:val="000000" w:themeColor="text1"/>
          <w:szCs w:val="20"/>
        </w:rPr>
        <w:t>base</w:t>
      </w:r>
      <w:r w:rsidR="00216BD2">
        <w:rPr>
          <w:rFonts w:cs="Arial"/>
          <w:color w:val="000000" w:themeColor="text1"/>
          <w:szCs w:val="20"/>
        </w:rPr>
        <w:t xml:space="preserve"> </w:t>
      </w:r>
      <w:r w:rsidR="00685CA9">
        <w:rPr>
          <w:rFonts w:cs="Arial"/>
          <w:color w:val="000000" w:themeColor="text1"/>
          <w:szCs w:val="20"/>
        </w:rPr>
        <w:t>transaction</w:t>
      </w:r>
      <w:r w:rsidR="005C4240">
        <w:rPr>
          <w:rFonts w:cs="Arial"/>
          <w:color w:val="000000" w:themeColor="text1"/>
          <w:szCs w:val="20"/>
        </w:rPr>
        <w:t>s</w:t>
      </w:r>
      <w:r w:rsidR="00216BD2">
        <w:rPr>
          <w:rFonts w:cs="Arial"/>
          <w:color w:val="000000" w:themeColor="text1"/>
          <w:szCs w:val="20"/>
        </w:rPr>
        <w:t xml:space="preserve"> are</w:t>
      </w:r>
      <w:r w:rsidR="005C4240">
        <w:rPr>
          <w:rFonts w:cs="Arial"/>
          <w:color w:val="000000" w:themeColor="text1"/>
          <w:szCs w:val="20"/>
        </w:rPr>
        <w:t xml:space="preserve"> generated </w:t>
      </w:r>
      <w:r w:rsidR="00863662">
        <w:rPr>
          <w:rFonts w:cs="Arial"/>
          <w:color w:val="000000" w:themeColor="text1"/>
          <w:szCs w:val="20"/>
        </w:rPr>
        <w:t xml:space="preserve">evenly </w:t>
      </w:r>
      <w:proofErr w:type="spellStart"/>
      <w:r w:rsidR="00863662">
        <w:rPr>
          <w:rFonts w:cs="Arial"/>
          <w:color w:val="000000" w:themeColor="text1"/>
          <w:szCs w:val="20"/>
        </w:rPr>
        <w:t>everyday</w:t>
      </w:r>
      <w:proofErr w:type="spellEnd"/>
      <w:r w:rsidR="00863662">
        <w:rPr>
          <w:rFonts w:cs="Arial"/>
          <w:color w:val="000000" w:themeColor="text1"/>
          <w:szCs w:val="20"/>
        </w:rPr>
        <w:t xml:space="preserve"> during the week</w:t>
      </w:r>
      <w:r w:rsidR="00266902">
        <w:rPr>
          <w:rFonts w:cs="Arial"/>
          <w:color w:val="000000" w:themeColor="text1"/>
          <w:szCs w:val="20"/>
        </w:rPr>
        <w:t xml:space="preserve"> even during the weekend</w:t>
      </w:r>
      <w:r w:rsidR="00863662">
        <w:rPr>
          <w:rFonts w:cs="Arial"/>
          <w:color w:val="000000" w:themeColor="text1"/>
          <w:szCs w:val="20"/>
        </w:rPr>
        <w:t xml:space="preserve">. </w:t>
      </w:r>
      <w:r w:rsidR="00B16B59">
        <w:rPr>
          <w:rFonts w:cs="Arial"/>
          <w:color w:val="000000" w:themeColor="text1"/>
          <w:szCs w:val="20"/>
        </w:rPr>
        <w:t>Two third of the tran</w:t>
      </w:r>
      <w:r w:rsidR="000D4C9D">
        <w:rPr>
          <w:rFonts w:cs="Arial"/>
          <w:color w:val="000000" w:themeColor="text1"/>
          <w:szCs w:val="20"/>
        </w:rPr>
        <w:t xml:space="preserve">sactions happen </w:t>
      </w:r>
      <w:r w:rsidR="003248ED">
        <w:rPr>
          <w:rFonts w:cs="Arial"/>
          <w:color w:val="000000" w:themeColor="text1"/>
          <w:szCs w:val="20"/>
        </w:rPr>
        <w:t xml:space="preserve">between </w:t>
      </w:r>
      <w:r w:rsidR="00985152">
        <w:rPr>
          <w:rFonts w:cs="Arial"/>
          <w:color w:val="000000" w:themeColor="text1"/>
          <w:szCs w:val="20"/>
        </w:rPr>
        <w:t xml:space="preserve">6:00am ~ </w:t>
      </w:r>
      <w:r w:rsidR="003153EC">
        <w:rPr>
          <w:rFonts w:cs="Arial"/>
          <w:color w:val="000000" w:themeColor="text1"/>
          <w:szCs w:val="20"/>
        </w:rPr>
        <w:t>8:00pm</w:t>
      </w:r>
      <w:r w:rsidR="002842F4">
        <w:rPr>
          <w:rFonts w:cs="Arial"/>
          <w:color w:val="000000" w:themeColor="text1"/>
          <w:szCs w:val="20"/>
        </w:rPr>
        <w:t>.</w:t>
      </w:r>
      <w:r w:rsidR="008647F5">
        <w:rPr>
          <w:rFonts w:cs="Arial"/>
          <w:color w:val="000000" w:themeColor="text1"/>
          <w:szCs w:val="20"/>
        </w:rPr>
        <w:t xml:space="preserve"> </w:t>
      </w:r>
      <w:r w:rsidR="00D513ED">
        <w:rPr>
          <w:rFonts w:cs="Arial"/>
          <w:color w:val="000000" w:themeColor="text1"/>
          <w:szCs w:val="20"/>
        </w:rPr>
        <w:t xml:space="preserve">SAMS has already got the </w:t>
      </w:r>
      <w:r w:rsidR="004F5677">
        <w:rPr>
          <w:rFonts w:cs="Arial"/>
          <w:color w:val="000000" w:themeColor="text1"/>
          <w:szCs w:val="20"/>
        </w:rPr>
        <w:t xml:space="preserve">database </w:t>
      </w:r>
      <w:r w:rsidR="003C7B8E">
        <w:rPr>
          <w:rFonts w:cs="Arial"/>
          <w:color w:val="000000" w:themeColor="text1"/>
          <w:szCs w:val="20"/>
        </w:rPr>
        <w:t xml:space="preserve">backup </w:t>
      </w:r>
      <w:r w:rsidR="00D513ED">
        <w:rPr>
          <w:rFonts w:cs="Arial"/>
          <w:color w:val="000000" w:themeColor="text1"/>
          <w:szCs w:val="20"/>
        </w:rPr>
        <w:t xml:space="preserve">infrastructures </w:t>
      </w:r>
      <w:r w:rsidR="00883E30">
        <w:rPr>
          <w:rFonts w:cs="Arial"/>
          <w:color w:val="000000" w:themeColor="text1"/>
          <w:szCs w:val="20"/>
        </w:rPr>
        <w:t xml:space="preserve">(such as the </w:t>
      </w:r>
      <w:r w:rsidR="006C5C19">
        <w:rPr>
          <w:rFonts w:cs="Arial"/>
          <w:color w:val="000000" w:themeColor="text1"/>
          <w:szCs w:val="20"/>
        </w:rPr>
        <w:t xml:space="preserve">backup </w:t>
      </w:r>
      <w:r w:rsidR="0059105E">
        <w:rPr>
          <w:rFonts w:cs="Arial"/>
          <w:color w:val="000000" w:themeColor="text1"/>
          <w:szCs w:val="20"/>
        </w:rPr>
        <w:t>storage and the netw</w:t>
      </w:r>
      <w:r w:rsidR="00105CFE">
        <w:rPr>
          <w:rFonts w:cs="Arial"/>
          <w:color w:val="000000" w:themeColor="text1"/>
          <w:szCs w:val="20"/>
        </w:rPr>
        <w:t>ork</w:t>
      </w:r>
      <w:r w:rsidR="006123BA">
        <w:rPr>
          <w:rFonts w:cs="Arial"/>
          <w:color w:val="000000" w:themeColor="text1"/>
          <w:szCs w:val="20"/>
        </w:rPr>
        <w:t>)</w:t>
      </w:r>
      <w:r w:rsidR="005054B5">
        <w:rPr>
          <w:rFonts w:cs="Arial"/>
          <w:color w:val="000000" w:themeColor="text1"/>
          <w:szCs w:val="20"/>
        </w:rPr>
        <w:t xml:space="preserve"> </w:t>
      </w:r>
      <w:r w:rsidR="003C7B8E">
        <w:rPr>
          <w:rFonts w:cs="Arial"/>
          <w:color w:val="000000" w:themeColor="text1"/>
          <w:szCs w:val="20"/>
        </w:rPr>
        <w:t xml:space="preserve">for the existing system that </w:t>
      </w:r>
      <w:r w:rsidR="005D5F83">
        <w:rPr>
          <w:rFonts w:cs="Arial"/>
          <w:color w:val="000000" w:themeColor="text1"/>
          <w:szCs w:val="20"/>
        </w:rPr>
        <w:t xml:space="preserve">can also be used </w:t>
      </w:r>
      <w:r w:rsidR="00824F3E">
        <w:rPr>
          <w:rFonts w:cs="Arial"/>
          <w:color w:val="000000" w:themeColor="text1"/>
          <w:szCs w:val="20"/>
        </w:rPr>
        <w:t>for</w:t>
      </w:r>
      <w:r w:rsidR="005D5F83">
        <w:rPr>
          <w:rFonts w:cs="Arial"/>
          <w:color w:val="000000" w:themeColor="text1"/>
          <w:szCs w:val="20"/>
        </w:rPr>
        <w:t xml:space="preserve"> the new database</w:t>
      </w:r>
      <w:r w:rsidR="00AB6899">
        <w:rPr>
          <w:rFonts w:cs="Arial"/>
          <w:color w:val="000000" w:themeColor="text1"/>
          <w:szCs w:val="20"/>
        </w:rPr>
        <w:t xml:space="preserve">. </w:t>
      </w:r>
      <w:r w:rsidR="00102928">
        <w:rPr>
          <w:rFonts w:cs="Arial"/>
          <w:color w:val="000000" w:themeColor="text1"/>
          <w:szCs w:val="20"/>
        </w:rPr>
        <w:t xml:space="preserve">The manager needs </w:t>
      </w:r>
      <w:r w:rsidR="00715034">
        <w:rPr>
          <w:rFonts w:cs="Arial"/>
          <w:color w:val="000000" w:themeColor="text1"/>
          <w:szCs w:val="20"/>
        </w:rPr>
        <w:t>IT</w:t>
      </w:r>
      <w:r w:rsidR="000957D5">
        <w:rPr>
          <w:rFonts w:cs="Arial"/>
          <w:color w:val="000000" w:themeColor="text1"/>
          <w:szCs w:val="20"/>
        </w:rPr>
        <w:t xml:space="preserve"> Works to </w:t>
      </w:r>
      <w:r w:rsidR="00124D42">
        <w:rPr>
          <w:rFonts w:cs="Arial"/>
          <w:color w:val="000000" w:themeColor="text1"/>
          <w:szCs w:val="20"/>
        </w:rPr>
        <w:t xml:space="preserve">determine the </w:t>
      </w:r>
      <w:r w:rsidR="00B3577D">
        <w:rPr>
          <w:rFonts w:cs="Arial"/>
          <w:color w:val="000000" w:themeColor="text1"/>
          <w:szCs w:val="20"/>
        </w:rPr>
        <w:t>requirement</w:t>
      </w:r>
      <w:r w:rsidR="008226E3">
        <w:rPr>
          <w:rFonts w:cs="Arial"/>
          <w:color w:val="000000" w:themeColor="text1"/>
          <w:szCs w:val="20"/>
        </w:rPr>
        <w:t>s of</w:t>
      </w:r>
      <w:r w:rsidR="00B3577D">
        <w:rPr>
          <w:rFonts w:cs="Arial"/>
          <w:color w:val="000000" w:themeColor="text1"/>
          <w:szCs w:val="20"/>
        </w:rPr>
        <w:t xml:space="preserve"> </w:t>
      </w:r>
      <w:r w:rsidR="00FC5C25">
        <w:rPr>
          <w:rFonts w:cs="Arial"/>
          <w:color w:val="000000" w:themeColor="text1"/>
          <w:szCs w:val="20"/>
        </w:rPr>
        <w:t>backup and recovery</w:t>
      </w:r>
      <w:r w:rsidR="0078332C">
        <w:rPr>
          <w:rFonts w:cs="Arial"/>
          <w:color w:val="000000" w:themeColor="text1"/>
          <w:szCs w:val="20"/>
        </w:rPr>
        <w:t xml:space="preserve"> for the new database.</w:t>
      </w:r>
      <w:r w:rsidR="002A0D31">
        <w:rPr>
          <w:rFonts w:cs="Arial"/>
          <w:color w:val="000000" w:themeColor="text1"/>
          <w:szCs w:val="20"/>
        </w:rPr>
        <w:t xml:space="preserve"> The </w:t>
      </w:r>
      <w:r w:rsidR="00051CC3">
        <w:rPr>
          <w:rFonts w:cs="Arial"/>
          <w:color w:val="000000" w:themeColor="text1"/>
          <w:szCs w:val="20"/>
        </w:rPr>
        <w:t>manager has indicated that</w:t>
      </w:r>
      <w:r w:rsidR="00C2036C">
        <w:rPr>
          <w:rFonts w:cs="Arial"/>
          <w:color w:val="000000" w:themeColor="text1"/>
          <w:szCs w:val="20"/>
        </w:rPr>
        <w:t xml:space="preserve"> if </w:t>
      </w:r>
      <w:r w:rsidR="001D1F9A">
        <w:rPr>
          <w:rFonts w:cs="Arial"/>
          <w:color w:val="000000" w:themeColor="text1"/>
          <w:szCs w:val="20"/>
        </w:rPr>
        <w:t>any data are corrupted</w:t>
      </w:r>
      <w:r w:rsidR="00E62C77">
        <w:rPr>
          <w:rFonts w:cs="Arial"/>
          <w:color w:val="000000" w:themeColor="text1"/>
          <w:szCs w:val="20"/>
        </w:rPr>
        <w:t>, the data</w:t>
      </w:r>
      <w:r w:rsidR="001D1F9A">
        <w:rPr>
          <w:rFonts w:cs="Arial"/>
          <w:color w:val="000000" w:themeColor="text1"/>
          <w:szCs w:val="20"/>
        </w:rPr>
        <w:t>base</w:t>
      </w:r>
      <w:r w:rsidR="00B32550">
        <w:rPr>
          <w:rFonts w:cs="Arial"/>
          <w:color w:val="000000" w:themeColor="text1"/>
          <w:szCs w:val="20"/>
        </w:rPr>
        <w:t xml:space="preserve"> </w:t>
      </w:r>
      <w:r w:rsidR="00E62C77">
        <w:rPr>
          <w:rFonts w:cs="Arial"/>
          <w:color w:val="000000" w:themeColor="text1"/>
          <w:szCs w:val="20"/>
        </w:rPr>
        <w:t>must be able to recover</w:t>
      </w:r>
      <w:r w:rsidR="00E90382">
        <w:rPr>
          <w:rFonts w:cs="Arial"/>
          <w:color w:val="000000" w:themeColor="text1"/>
          <w:szCs w:val="20"/>
        </w:rPr>
        <w:t xml:space="preserve"> </w:t>
      </w:r>
      <w:r w:rsidR="00B32550">
        <w:rPr>
          <w:rFonts w:cs="Arial"/>
          <w:color w:val="000000" w:themeColor="text1"/>
          <w:szCs w:val="20"/>
        </w:rPr>
        <w:t xml:space="preserve">the data </w:t>
      </w:r>
      <w:r w:rsidR="00E90382">
        <w:rPr>
          <w:rFonts w:cs="Arial"/>
          <w:color w:val="000000" w:themeColor="text1"/>
          <w:szCs w:val="20"/>
        </w:rPr>
        <w:t>to t</w:t>
      </w:r>
      <w:r w:rsidR="009855AA">
        <w:rPr>
          <w:rFonts w:cs="Arial"/>
          <w:color w:val="000000" w:themeColor="text1"/>
          <w:szCs w:val="20"/>
        </w:rPr>
        <w:t xml:space="preserve">he </w:t>
      </w:r>
      <w:r w:rsidR="00BC526F">
        <w:rPr>
          <w:rFonts w:cs="Arial"/>
          <w:color w:val="000000" w:themeColor="text1"/>
          <w:szCs w:val="20"/>
        </w:rPr>
        <w:t xml:space="preserve">time </w:t>
      </w:r>
      <w:r w:rsidR="00C8529D">
        <w:rPr>
          <w:rFonts w:cs="Arial"/>
          <w:color w:val="000000" w:themeColor="text1"/>
          <w:szCs w:val="20"/>
        </w:rPr>
        <w:t>before the corrupt</w:t>
      </w:r>
      <w:r w:rsidR="00F22A1E">
        <w:rPr>
          <w:rFonts w:cs="Arial"/>
          <w:color w:val="000000" w:themeColor="text1"/>
          <w:szCs w:val="20"/>
        </w:rPr>
        <w:t>ion.</w:t>
      </w:r>
    </w:p>
    <w:p w14:paraId="2850FC69" w14:textId="77777777" w:rsidR="00EF6E79" w:rsidRPr="001E78D4" w:rsidRDefault="00EF6E79" w:rsidP="001E78D4">
      <w:pPr>
        <w:autoSpaceDE w:val="0"/>
        <w:autoSpaceDN w:val="0"/>
        <w:adjustRightInd w:val="0"/>
        <w:spacing w:before="100" w:beforeAutospacing="1" w:after="100" w:afterAutospacing="1"/>
        <w:rPr>
          <w:rFonts w:cs="Arial"/>
          <w:color w:val="000000" w:themeColor="text1"/>
          <w:szCs w:val="20"/>
        </w:rPr>
      </w:pPr>
    </w:p>
    <w:p w14:paraId="498EDC5E" w14:textId="77777777" w:rsidR="001E78D4" w:rsidRPr="001E78D4" w:rsidRDefault="001E78D4" w:rsidP="001E78D4">
      <w:pPr>
        <w:rPr>
          <w:rFonts w:cs="Arial"/>
          <w:szCs w:val="20"/>
        </w:rPr>
      </w:pPr>
    </w:p>
    <w:p w14:paraId="08A8D985" w14:textId="77777777" w:rsidR="001E78D4" w:rsidRPr="001E78D4" w:rsidRDefault="001E78D4" w:rsidP="001E78D4">
      <w:pPr>
        <w:rPr>
          <w:rFonts w:cs="Arial"/>
          <w:b/>
          <w:bCs/>
          <w:szCs w:val="20"/>
        </w:rPr>
      </w:pPr>
    </w:p>
    <w:p w14:paraId="50AD6ED9" w14:textId="77777777" w:rsidR="001E78D4" w:rsidRPr="004912B9" w:rsidRDefault="001E78D4" w:rsidP="001E78D4">
      <w:pPr>
        <w:rPr>
          <w:b/>
          <w:bCs/>
          <w:sz w:val="32"/>
          <w:szCs w:val="32"/>
        </w:rPr>
      </w:pPr>
      <w:r w:rsidRPr="5EF5D0CA">
        <w:rPr>
          <w:b/>
          <w:bCs/>
          <w:sz w:val="32"/>
          <w:szCs w:val="32"/>
        </w:rPr>
        <w:t xml:space="preserve">Requirements </w:t>
      </w:r>
    </w:p>
    <w:p w14:paraId="28826921" w14:textId="2B89F55B" w:rsidR="001E78D4" w:rsidRDefault="001E78D4" w:rsidP="001E78D4">
      <w:r>
        <w:t xml:space="preserve">Given the </w:t>
      </w:r>
      <w:r w:rsidR="0032598D">
        <w:t xml:space="preserve">Southern </w:t>
      </w:r>
      <w:r>
        <w:t xml:space="preserve">Airport Maintenance </w:t>
      </w:r>
      <w:r w:rsidR="005F687B">
        <w:t xml:space="preserve">Service </w:t>
      </w:r>
      <w:r w:rsidR="00C135A2">
        <w:t>(SAMS)</w:t>
      </w:r>
      <w:r w:rsidR="00AB3C26">
        <w:t xml:space="preserve"> database project, </w:t>
      </w:r>
      <w:r>
        <w:t>you are required to carry out the following tasks:</w:t>
      </w:r>
    </w:p>
    <w:p w14:paraId="379B9E0E" w14:textId="77777777" w:rsidR="005F687B" w:rsidRDefault="005F687B" w:rsidP="001E78D4">
      <w:pPr>
        <w:rPr>
          <w:b/>
          <w:bCs/>
          <w:sz w:val="24"/>
        </w:rPr>
      </w:pPr>
    </w:p>
    <w:p w14:paraId="41247091" w14:textId="0329E9E5" w:rsidR="00E213C1" w:rsidRDefault="00E213C1" w:rsidP="001E78D4">
      <w:pPr>
        <w:rPr>
          <w:b/>
          <w:bCs/>
          <w:sz w:val="24"/>
        </w:rPr>
      </w:pPr>
      <w:r>
        <w:rPr>
          <w:b/>
          <w:bCs/>
          <w:sz w:val="24"/>
        </w:rPr>
        <w:t>Part 1</w:t>
      </w:r>
      <w:r w:rsidR="001E78D4" w:rsidRPr="3C0F2F9C">
        <w:rPr>
          <w:b/>
          <w:bCs/>
          <w:sz w:val="24"/>
        </w:rPr>
        <w:t xml:space="preserve"> (Determine the database Requirements</w:t>
      </w:r>
      <w:r w:rsidR="0032598D">
        <w:rPr>
          <w:b/>
          <w:bCs/>
          <w:sz w:val="24"/>
        </w:rPr>
        <w:t xml:space="preserve"> – Oral Communication</w:t>
      </w:r>
      <w:r w:rsidR="00E743DD">
        <w:rPr>
          <w:b/>
          <w:bCs/>
          <w:sz w:val="24"/>
        </w:rPr>
        <w:t xml:space="preserve"> &amp; Report</w:t>
      </w:r>
      <w:r w:rsidR="0032598D">
        <w:rPr>
          <w:b/>
          <w:bCs/>
          <w:sz w:val="24"/>
        </w:rPr>
        <w:t>)</w:t>
      </w:r>
      <w:r w:rsidR="001E78D4">
        <w:rPr>
          <w:b/>
          <w:bCs/>
          <w:sz w:val="24"/>
        </w:rPr>
        <w:t xml:space="preserve"> </w:t>
      </w:r>
    </w:p>
    <w:p w14:paraId="32032F82" w14:textId="77777777" w:rsidR="00E213C1" w:rsidRDefault="00E213C1" w:rsidP="001E78D4">
      <w:pPr>
        <w:rPr>
          <w:b/>
          <w:bCs/>
          <w:sz w:val="24"/>
        </w:rPr>
      </w:pPr>
    </w:p>
    <w:p w14:paraId="057EC2C5" w14:textId="40722238" w:rsidR="008B01D9" w:rsidRDefault="00BD25BC" w:rsidP="00E213C1">
      <w:pPr>
        <w:pStyle w:val="ListParagraph"/>
        <w:spacing w:after="160" w:line="259" w:lineRule="auto"/>
        <w:ind w:left="0"/>
      </w:pPr>
      <w:r>
        <w:t xml:space="preserve">Conduct a meeting with the client </w:t>
      </w:r>
      <w:r w:rsidR="004C4360">
        <w:t>SAMS</w:t>
      </w:r>
      <w:r w:rsidR="00D31255">
        <w:t xml:space="preserve"> Database Administrator Joe Brown</w:t>
      </w:r>
      <w:r>
        <w:t xml:space="preserve"> (your lecturer will impersonate the </w:t>
      </w:r>
      <w:r w:rsidR="00DB1196">
        <w:t xml:space="preserve">Joe Brown which </w:t>
      </w:r>
      <w:r w:rsidR="00E157C7">
        <w:t>is the u</w:t>
      </w:r>
      <w:r w:rsidR="00A6733C">
        <w:t>s</w:t>
      </w:r>
      <w:r w:rsidR="00E157C7">
        <w:t xml:space="preserve">er representative for the </w:t>
      </w:r>
      <w:r>
        <w:t xml:space="preserve">manager, human resource personnel and the technicians) to analyse the database functionality. You </w:t>
      </w:r>
      <w:r w:rsidRPr="003E5817">
        <w:rPr>
          <w:b/>
          <w:bCs/>
        </w:rPr>
        <w:t>must</w:t>
      </w:r>
      <w:r>
        <w:t xml:space="preserve"> participate in the requirement workshop which is carried out in Session 3.  Before the workshop, you need to read the background information of the SAMS scenario and watch the requirements video which is available in the assessment section of LEARN. In the workshop, you will meet the client to confirm the user needs and the database requirements. During the meeting, you need to use the oral communication techniques such as listening and responding to the client request. </w:t>
      </w:r>
      <w:r w:rsidR="00A4032D">
        <w:t xml:space="preserve"> </w:t>
      </w:r>
    </w:p>
    <w:p w14:paraId="2C6B50A8" w14:textId="77777777" w:rsidR="003E5817" w:rsidRDefault="003E5817" w:rsidP="00E213C1">
      <w:pPr>
        <w:pStyle w:val="ListParagraph"/>
      </w:pPr>
    </w:p>
    <w:p w14:paraId="0A270216" w14:textId="6B811B31" w:rsidR="002203CF" w:rsidRPr="00BD25BC" w:rsidRDefault="002203CF" w:rsidP="003E5817">
      <w:pPr>
        <w:pStyle w:val="ListParagraph"/>
        <w:ind w:hanging="720"/>
        <w:rPr>
          <w:b/>
          <w:bCs/>
          <w:color w:val="000000" w:themeColor="text1"/>
        </w:rPr>
      </w:pPr>
      <w:r w:rsidRPr="00BD25BC">
        <w:rPr>
          <w:b/>
          <w:bCs/>
          <w:color w:val="000000" w:themeColor="text1"/>
        </w:rPr>
        <w:t>During the meeting</w:t>
      </w:r>
      <w:r w:rsidR="00BD25BC">
        <w:rPr>
          <w:b/>
          <w:bCs/>
          <w:color w:val="000000" w:themeColor="text1"/>
        </w:rPr>
        <w:t>.</w:t>
      </w:r>
    </w:p>
    <w:p w14:paraId="54C310ED" w14:textId="60DEBFE3" w:rsidR="00242CC3" w:rsidRDefault="00242CC3" w:rsidP="00A96E14">
      <w:pPr>
        <w:pStyle w:val="ListParagraph"/>
        <w:numPr>
          <w:ilvl w:val="0"/>
          <w:numId w:val="9"/>
        </w:numPr>
        <w:spacing w:after="160" w:line="259" w:lineRule="auto"/>
        <w:ind w:left="1134" w:hanging="283"/>
      </w:pPr>
      <w:r>
        <w:t>R</w:t>
      </w:r>
      <w:r w:rsidR="008B01D9">
        <w:t xml:space="preserve">aised </w:t>
      </w:r>
      <w:r w:rsidR="00A4032D">
        <w:t xml:space="preserve">at least two </w:t>
      </w:r>
      <w:r w:rsidR="008B01D9">
        <w:t xml:space="preserve">questions to seek for clarification in the context of the </w:t>
      </w:r>
      <w:r>
        <w:t>user needs and database requirements.</w:t>
      </w:r>
    </w:p>
    <w:p w14:paraId="44D4461D" w14:textId="31B3FEA7" w:rsidR="002203CF" w:rsidRDefault="00A4032D" w:rsidP="00A96E14">
      <w:pPr>
        <w:pStyle w:val="ListParagraph"/>
        <w:numPr>
          <w:ilvl w:val="0"/>
          <w:numId w:val="9"/>
        </w:numPr>
        <w:spacing w:after="160" w:line="259" w:lineRule="auto"/>
        <w:ind w:left="1134" w:hanging="283"/>
      </w:pPr>
      <w:r>
        <w:t xml:space="preserve">Give at least two responses when the client </w:t>
      </w:r>
      <w:r w:rsidR="00E743DD">
        <w:t>elaborates/</w:t>
      </w:r>
      <w:r>
        <w:t>addresses the database requirements.</w:t>
      </w:r>
    </w:p>
    <w:p w14:paraId="070FE106" w14:textId="77777777" w:rsidR="00856BD4" w:rsidRDefault="005831C9" w:rsidP="003E5817">
      <w:pPr>
        <w:spacing w:after="160" w:line="259" w:lineRule="auto"/>
      </w:pPr>
      <w:r w:rsidRPr="00BD25BC">
        <w:rPr>
          <w:b/>
          <w:bCs/>
        </w:rPr>
        <w:t>After the meeting</w:t>
      </w:r>
      <w:r>
        <w:t xml:space="preserve">, </w:t>
      </w:r>
    </w:p>
    <w:p w14:paraId="5B4DE122" w14:textId="77777777" w:rsidR="00856BD4" w:rsidRDefault="00856BD4" w:rsidP="00856BD4">
      <w:pPr>
        <w:spacing w:after="160" w:line="259" w:lineRule="auto"/>
        <w:ind w:left="426"/>
      </w:pPr>
      <w:r>
        <w:t>Submit a word document to confirm &amp; report the user needs and the database requirements:</w:t>
      </w:r>
    </w:p>
    <w:p w14:paraId="2B434DD3" w14:textId="33920620" w:rsidR="005831C9" w:rsidRDefault="005831C9" w:rsidP="00A96E14">
      <w:pPr>
        <w:pStyle w:val="ListParagraph"/>
        <w:numPr>
          <w:ilvl w:val="0"/>
          <w:numId w:val="9"/>
        </w:numPr>
        <w:spacing w:after="160" w:line="259" w:lineRule="auto"/>
        <w:ind w:left="1134" w:hanging="284"/>
      </w:pPr>
      <w:r>
        <w:t xml:space="preserve">List </w:t>
      </w:r>
      <w:r w:rsidR="00E743DD">
        <w:t xml:space="preserve">at least </w:t>
      </w:r>
      <w:r>
        <w:t>2 user needs from the SAMS manager.</w:t>
      </w:r>
    </w:p>
    <w:p w14:paraId="500D57CA" w14:textId="7B3AB6DB" w:rsidR="005831C9" w:rsidRDefault="005831C9" w:rsidP="00A96E14">
      <w:pPr>
        <w:pStyle w:val="ListParagraph"/>
        <w:numPr>
          <w:ilvl w:val="0"/>
          <w:numId w:val="9"/>
        </w:numPr>
        <w:spacing w:after="160" w:line="259" w:lineRule="auto"/>
        <w:ind w:left="1134" w:hanging="284"/>
      </w:pPr>
      <w:r>
        <w:t xml:space="preserve">List </w:t>
      </w:r>
      <w:r w:rsidR="00E743DD">
        <w:t xml:space="preserve">at least </w:t>
      </w:r>
      <w:r>
        <w:t>2 user needs from the technician</w:t>
      </w:r>
      <w:r w:rsidR="003E5817">
        <w:t>s</w:t>
      </w:r>
      <w:r>
        <w:t>.</w:t>
      </w:r>
    </w:p>
    <w:p w14:paraId="2AEDCCCE" w14:textId="77777777" w:rsidR="005831C9" w:rsidRDefault="005831C9" w:rsidP="00A96E14">
      <w:pPr>
        <w:pStyle w:val="ListParagraph"/>
        <w:numPr>
          <w:ilvl w:val="0"/>
          <w:numId w:val="9"/>
        </w:numPr>
        <w:spacing w:after="160" w:line="259" w:lineRule="auto"/>
        <w:ind w:left="1134" w:hanging="284"/>
      </w:pPr>
      <w:r>
        <w:t>List at least five functional requirements of the database which is concluded from the needs of the user.</w:t>
      </w:r>
    </w:p>
    <w:p w14:paraId="7FD6CE4D" w14:textId="052C8087" w:rsidR="005831C9" w:rsidRDefault="005831C9" w:rsidP="00A96E14">
      <w:pPr>
        <w:pStyle w:val="ListParagraph"/>
        <w:numPr>
          <w:ilvl w:val="0"/>
          <w:numId w:val="9"/>
        </w:numPr>
        <w:spacing w:after="160" w:line="259" w:lineRule="auto"/>
        <w:ind w:left="1134" w:hanging="284"/>
      </w:pPr>
      <w:r>
        <w:t>List the phases of the database life cycle involved in th</w:t>
      </w:r>
      <w:r w:rsidR="00E876D8">
        <w:t>e SMS</w:t>
      </w:r>
      <w:r>
        <w:t xml:space="preserve"> database project.</w:t>
      </w:r>
    </w:p>
    <w:p w14:paraId="79F55B7A" w14:textId="19FCE066" w:rsidR="00E213C1" w:rsidRDefault="005831C9" w:rsidP="00A96E14">
      <w:pPr>
        <w:pStyle w:val="ListParagraph"/>
        <w:numPr>
          <w:ilvl w:val="0"/>
          <w:numId w:val="9"/>
        </w:numPr>
        <w:spacing w:after="160" w:line="259" w:lineRule="auto"/>
        <w:ind w:left="1134" w:hanging="284"/>
      </w:pPr>
      <w:r>
        <w:t xml:space="preserve">List </w:t>
      </w:r>
      <w:r w:rsidR="00BD25BC">
        <w:t>at least two</w:t>
      </w:r>
      <w:r>
        <w:t xml:space="preserve"> design documents that you will produce </w:t>
      </w:r>
      <w:r w:rsidR="00BD25BC">
        <w:t>at</w:t>
      </w:r>
      <w:r>
        <w:t xml:space="preserve"> each phase of these database life cycle involved.</w:t>
      </w:r>
    </w:p>
    <w:p w14:paraId="660ED9CB" w14:textId="5DF22582" w:rsidR="00E213C1" w:rsidRDefault="006B3329" w:rsidP="001E78D4">
      <w:pPr>
        <w:rPr>
          <w:b/>
          <w:bCs/>
          <w:sz w:val="24"/>
        </w:rPr>
      </w:pPr>
      <w:r>
        <w:rPr>
          <w:b/>
          <w:bCs/>
          <w:sz w:val="24"/>
        </w:rPr>
        <w:t>Part 1 submission:</w:t>
      </w:r>
    </w:p>
    <w:p w14:paraId="1D5EBE81" w14:textId="77777777" w:rsidR="00BD25BC" w:rsidRPr="009D1541" w:rsidRDefault="00BD25BC" w:rsidP="00BD25BC">
      <w:pPr>
        <w:rPr>
          <w:b/>
          <w:bCs/>
          <w:szCs w:val="20"/>
        </w:rPr>
      </w:pPr>
      <w:r w:rsidRPr="009D1541">
        <w:rPr>
          <w:b/>
          <w:bCs/>
          <w:szCs w:val="20"/>
        </w:rPr>
        <w:t>During the meeting:</w:t>
      </w:r>
    </w:p>
    <w:p w14:paraId="56BF2950" w14:textId="77777777" w:rsidR="00BD25BC" w:rsidRDefault="00BD25BC" w:rsidP="00BD25BC">
      <w:pPr>
        <w:rPr>
          <w:szCs w:val="20"/>
        </w:rPr>
      </w:pPr>
      <w:r w:rsidRPr="006B3329">
        <w:rPr>
          <w:szCs w:val="20"/>
        </w:rPr>
        <w:t xml:space="preserve">Student must attend the </w:t>
      </w:r>
      <w:r>
        <w:rPr>
          <w:szCs w:val="20"/>
        </w:rPr>
        <w:t xml:space="preserve">requirement workshop to have the oral communication assessed. For student who enrolled in the external delivery mode, they must arrange with the lecturer for an online collaborate session or attend the </w:t>
      </w:r>
      <w:proofErr w:type="spellStart"/>
      <w:r>
        <w:rPr>
          <w:szCs w:val="20"/>
        </w:rPr>
        <w:t>IT_Prac</w:t>
      </w:r>
      <w:proofErr w:type="spellEnd"/>
      <w:r>
        <w:rPr>
          <w:szCs w:val="20"/>
        </w:rPr>
        <w:t xml:space="preserve"> session online with the lecturer.</w:t>
      </w:r>
    </w:p>
    <w:p w14:paraId="7EA0C2B7" w14:textId="77777777" w:rsidR="00BD25BC" w:rsidRDefault="00BD25BC" w:rsidP="00BD25BC">
      <w:pPr>
        <w:rPr>
          <w:szCs w:val="20"/>
        </w:rPr>
      </w:pPr>
    </w:p>
    <w:p w14:paraId="32B36BC2" w14:textId="77777777" w:rsidR="00FA2B7D" w:rsidRDefault="00BD25BC" w:rsidP="00BD25BC">
      <w:r w:rsidRPr="009D1541">
        <w:rPr>
          <w:b/>
          <w:bCs/>
          <w:szCs w:val="20"/>
        </w:rPr>
        <w:t>After the meeting,</w:t>
      </w:r>
      <w:r>
        <w:rPr>
          <w:szCs w:val="20"/>
        </w:rPr>
        <w:t xml:space="preserve"> submit a word document (Task c to g) through </w:t>
      </w:r>
      <w:r w:rsidRPr="009D1541">
        <w:rPr>
          <w:b/>
          <w:bCs/>
          <w:szCs w:val="20"/>
        </w:rPr>
        <w:t>LEARN</w:t>
      </w:r>
      <w:r>
        <w:rPr>
          <w:szCs w:val="20"/>
        </w:rPr>
        <w:t xml:space="preserve"> </w:t>
      </w:r>
      <w:r>
        <w:t>to confirm &amp; report the user needs and the database requirements.</w:t>
      </w:r>
      <w:r w:rsidR="00602B9D">
        <w:t xml:space="preserve"> The do</w:t>
      </w:r>
      <w:r w:rsidR="00403BF8">
        <w:t>cument must include</w:t>
      </w:r>
      <w:r w:rsidR="00FA2B7D">
        <w:t>:</w:t>
      </w:r>
      <w:r w:rsidR="00403BF8">
        <w:t xml:space="preserve"> </w:t>
      </w:r>
    </w:p>
    <w:p w14:paraId="322CB46D" w14:textId="50819144" w:rsidR="00FA2B7D" w:rsidRDefault="00403BF8" w:rsidP="00A96E14">
      <w:pPr>
        <w:pStyle w:val="ListParagraph"/>
        <w:numPr>
          <w:ilvl w:val="0"/>
          <w:numId w:val="51"/>
        </w:numPr>
      </w:pPr>
      <w:r>
        <w:t>the name of the client representative</w:t>
      </w:r>
      <w:r w:rsidR="00EC2640">
        <w:t xml:space="preserve"> </w:t>
      </w:r>
      <w:proofErr w:type="gramStart"/>
      <w:r w:rsidR="00EC2640">
        <w:t>i.e.</w:t>
      </w:r>
      <w:proofErr w:type="gramEnd"/>
      <w:r w:rsidR="00EC2640">
        <w:t xml:space="preserve"> </w:t>
      </w:r>
      <w:r w:rsidR="004B40B2">
        <w:t>SAMS database administrator</w:t>
      </w:r>
    </w:p>
    <w:p w14:paraId="4DE2EF46" w14:textId="0AE0F4F0" w:rsidR="008B7CC6" w:rsidRDefault="008B7CC6" w:rsidP="00A96E14">
      <w:pPr>
        <w:pStyle w:val="ListParagraph"/>
        <w:numPr>
          <w:ilvl w:val="0"/>
          <w:numId w:val="51"/>
        </w:numPr>
      </w:pPr>
      <w:r>
        <w:t>the requirements</w:t>
      </w:r>
      <w:r w:rsidR="004F3F44">
        <w:t xml:space="preserve"> </w:t>
      </w:r>
      <w:r w:rsidR="00DC51C1">
        <w:t>listed for Part c to g.</w:t>
      </w:r>
    </w:p>
    <w:p w14:paraId="06584A53" w14:textId="77777777" w:rsidR="00AC6735" w:rsidRPr="00AC6735" w:rsidRDefault="00FA2B7D" w:rsidP="00A96E14">
      <w:pPr>
        <w:pStyle w:val="ListParagraph"/>
        <w:numPr>
          <w:ilvl w:val="0"/>
          <w:numId w:val="51"/>
        </w:numPr>
        <w:rPr>
          <w:b/>
          <w:bCs/>
          <w:sz w:val="24"/>
        </w:rPr>
      </w:pPr>
      <w:r>
        <w:t xml:space="preserve">the statement </w:t>
      </w:r>
      <w:r w:rsidR="00CD2986">
        <w:t>requesting</w:t>
      </w:r>
      <w:r>
        <w:t xml:space="preserve"> for </w:t>
      </w:r>
      <w:r w:rsidR="00CD2986">
        <w:t>the client feedback</w:t>
      </w:r>
      <w:r w:rsidR="008B7CC6">
        <w:t>.</w:t>
      </w:r>
    </w:p>
    <w:p w14:paraId="1BE44AB9" w14:textId="3E72DE12" w:rsidR="006B3329" w:rsidRDefault="00AC6735" w:rsidP="00A96E14">
      <w:pPr>
        <w:pStyle w:val="ListParagraph"/>
        <w:numPr>
          <w:ilvl w:val="0"/>
          <w:numId w:val="51"/>
        </w:numPr>
        <w:rPr>
          <w:b/>
          <w:bCs/>
          <w:sz w:val="24"/>
        </w:rPr>
      </w:pPr>
      <w:r>
        <w:t>Your name and title at the signature</w:t>
      </w:r>
      <w:r w:rsidR="00403BF8">
        <w:t xml:space="preserve"> </w:t>
      </w:r>
    </w:p>
    <w:p w14:paraId="130855E0" w14:textId="77777777" w:rsidR="006B3329" w:rsidRDefault="006B3329" w:rsidP="001E78D4">
      <w:pPr>
        <w:rPr>
          <w:b/>
          <w:bCs/>
          <w:sz w:val="24"/>
        </w:rPr>
      </w:pPr>
    </w:p>
    <w:p w14:paraId="7FCC4685" w14:textId="77777777" w:rsidR="0045081C" w:rsidRDefault="00E213C1" w:rsidP="0045081C">
      <w:pPr>
        <w:rPr>
          <w:b/>
          <w:bCs/>
          <w:sz w:val="24"/>
        </w:rPr>
      </w:pPr>
      <w:r>
        <w:rPr>
          <w:b/>
          <w:bCs/>
          <w:sz w:val="24"/>
        </w:rPr>
        <w:t>Part 2 (Conceptual Design)</w:t>
      </w:r>
    </w:p>
    <w:p w14:paraId="24455286" w14:textId="77777777" w:rsidR="00BD25BC" w:rsidRPr="004D000D" w:rsidRDefault="00BD25BC" w:rsidP="00BD25BC">
      <w:pPr>
        <w:pStyle w:val="ListParagraph"/>
        <w:spacing w:after="160" w:line="259" w:lineRule="auto"/>
        <w:ind w:left="0"/>
      </w:pPr>
      <w:r w:rsidRPr="004D000D">
        <w:t xml:space="preserve">Use MySQL Workbench to produce a </w:t>
      </w:r>
      <w:r w:rsidRPr="004D000D">
        <w:rPr>
          <w:b/>
          <w:bCs/>
        </w:rPr>
        <w:t>conceptual data model</w:t>
      </w:r>
      <w:r w:rsidRPr="004D000D">
        <w:t xml:space="preserve"> (</w:t>
      </w:r>
      <w:proofErr w:type="gramStart"/>
      <w:r w:rsidRPr="004D000D">
        <w:t>i.e.</w:t>
      </w:r>
      <w:proofErr w:type="gramEnd"/>
      <w:r w:rsidRPr="004D000D">
        <w:t xml:space="preserve"> conceptual ERD) for the database. The conceptual ERD must incorporate the following requirements:</w:t>
      </w:r>
    </w:p>
    <w:p w14:paraId="0EFAAB8C" w14:textId="127BB107" w:rsidR="001163B9" w:rsidRPr="004D000D" w:rsidRDefault="00BD25BC" w:rsidP="00BD25BC">
      <w:pPr>
        <w:pStyle w:val="ListParagraph"/>
        <w:spacing w:after="160" w:line="259" w:lineRule="auto"/>
        <w:ind w:left="0"/>
        <w:rPr>
          <w:color w:val="000000" w:themeColor="text1"/>
        </w:rPr>
      </w:pPr>
      <w:r w:rsidRPr="004D000D">
        <w:t xml:space="preserve">Note: </w:t>
      </w:r>
      <w:r w:rsidRPr="004D000D">
        <w:rPr>
          <w:color w:val="000000" w:themeColor="text1"/>
        </w:rPr>
        <w:t>The conceptual ERD must not include the non-key attributes</w:t>
      </w:r>
      <w:r w:rsidR="00233EA4" w:rsidRPr="004D000D">
        <w:rPr>
          <w:color w:val="000000" w:themeColor="text1"/>
        </w:rPr>
        <w:t xml:space="preserve"> </w:t>
      </w:r>
    </w:p>
    <w:p w14:paraId="611ECC8C" w14:textId="77777777" w:rsidR="001163B9" w:rsidRPr="004D000D" w:rsidRDefault="001163B9" w:rsidP="001163B9">
      <w:pPr>
        <w:pStyle w:val="ListParagraph"/>
        <w:spacing w:after="160" w:line="259" w:lineRule="auto"/>
        <w:ind w:left="1080"/>
      </w:pPr>
    </w:p>
    <w:p w14:paraId="42158C23" w14:textId="32F63206" w:rsidR="004A033F" w:rsidRPr="004D000D" w:rsidRDefault="001163B9" w:rsidP="00A96E14">
      <w:pPr>
        <w:pStyle w:val="ListParagraph"/>
        <w:numPr>
          <w:ilvl w:val="0"/>
          <w:numId w:val="10"/>
        </w:numPr>
        <w:spacing w:after="160" w:line="259" w:lineRule="auto"/>
        <w:ind w:left="1134" w:hanging="283"/>
        <w:rPr>
          <w:color w:val="000000" w:themeColor="text1"/>
        </w:rPr>
      </w:pPr>
      <w:r w:rsidRPr="004D000D">
        <w:t xml:space="preserve">The </w:t>
      </w:r>
      <w:r w:rsidR="004A033F" w:rsidRPr="004D000D">
        <w:t>database must be named</w:t>
      </w:r>
      <w:r w:rsidR="00215DD2" w:rsidRPr="004D000D">
        <w:t xml:space="preserve"> as</w:t>
      </w:r>
      <w:r w:rsidR="004A033F" w:rsidRPr="004D000D">
        <w:t xml:space="preserve"> “</w:t>
      </w:r>
      <w:proofErr w:type="spellStart"/>
      <w:r w:rsidR="00F05B5D" w:rsidRPr="004D000D">
        <w:rPr>
          <w:b/>
          <w:bCs/>
        </w:rPr>
        <w:t>sam</w:t>
      </w:r>
      <w:r w:rsidR="00BD25BC" w:rsidRPr="004D000D">
        <w:rPr>
          <w:b/>
          <w:bCs/>
        </w:rPr>
        <w:t>s</w:t>
      </w:r>
      <w:r w:rsidR="00F05B5D" w:rsidRPr="004D000D">
        <w:rPr>
          <w:b/>
          <w:bCs/>
        </w:rPr>
        <w:t>db</w:t>
      </w:r>
      <w:proofErr w:type="spellEnd"/>
      <w:r w:rsidR="004A033F" w:rsidRPr="004D000D">
        <w:t>”.</w:t>
      </w:r>
    </w:p>
    <w:p w14:paraId="05F93AD1" w14:textId="66FD9DB8" w:rsidR="00215DD2"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You must</w:t>
      </w:r>
      <w:r w:rsidRPr="004D000D">
        <w:rPr>
          <w:b/>
          <w:bCs/>
          <w:color w:val="000000" w:themeColor="text1"/>
          <w:szCs w:val="20"/>
        </w:rPr>
        <w:t xml:space="preserve"> </w:t>
      </w:r>
      <w:r w:rsidRPr="004D000D">
        <w:rPr>
          <w:color w:val="000000" w:themeColor="text1"/>
          <w:szCs w:val="20"/>
        </w:rPr>
        <w:t>configure the MYSQL Workbench to use the crow’s foot notation.</w:t>
      </w:r>
    </w:p>
    <w:p w14:paraId="433E4CEA" w14:textId="20350F07" w:rsidR="00EA2816" w:rsidRPr="004D000D" w:rsidRDefault="00215DD2" w:rsidP="00A96E14">
      <w:pPr>
        <w:pStyle w:val="ListParagraph"/>
        <w:numPr>
          <w:ilvl w:val="0"/>
          <w:numId w:val="10"/>
        </w:numPr>
        <w:spacing w:after="160" w:line="259" w:lineRule="auto"/>
        <w:ind w:left="1134" w:hanging="283"/>
        <w:rPr>
          <w:color w:val="000000" w:themeColor="text1"/>
        </w:rPr>
      </w:pPr>
      <w:r w:rsidRPr="004D000D">
        <w:t>Identify</w:t>
      </w:r>
      <w:r w:rsidR="001E78D4" w:rsidRPr="004D000D">
        <w:t xml:space="preserve"> the</w:t>
      </w:r>
      <w:r w:rsidR="001163B9" w:rsidRPr="004D000D">
        <w:t xml:space="preserve"> </w:t>
      </w:r>
      <w:r w:rsidR="001E78D4" w:rsidRPr="004D000D">
        <w:t xml:space="preserve">entities </w:t>
      </w:r>
      <w:r w:rsidR="001163B9" w:rsidRPr="004D000D">
        <w:t>required</w:t>
      </w:r>
      <w:r w:rsidRPr="004D000D">
        <w:t xml:space="preserve"> to meet the functional requirements.</w:t>
      </w:r>
      <w:r w:rsidR="001E78D4" w:rsidRPr="004D000D">
        <w:t xml:space="preserve"> </w:t>
      </w:r>
      <w:r w:rsidR="0092534C" w:rsidRPr="004D000D">
        <w:t>Note: All entities must be named singular.</w:t>
      </w:r>
    </w:p>
    <w:p w14:paraId="5A9681B1" w14:textId="51F0543F" w:rsidR="004A033F" w:rsidRPr="004D000D" w:rsidRDefault="00215DD2"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Assign </w:t>
      </w:r>
      <w:r w:rsidR="004A033F" w:rsidRPr="004D000D">
        <w:rPr>
          <w:color w:val="000000" w:themeColor="text1"/>
        </w:rPr>
        <w:t>a primary key</w:t>
      </w:r>
      <w:r w:rsidRPr="004D000D">
        <w:rPr>
          <w:color w:val="000000" w:themeColor="text1"/>
        </w:rPr>
        <w:t xml:space="preserve"> to each entity identified</w:t>
      </w:r>
      <w:r w:rsidR="004A033F" w:rsidRPr="004D000D">
        <w:rPr>
          <w:color w:val="000000" w:themeColor="text1"/>
        </w:rPr>
        <w:t xml:space="preserve">. </w:t>
      </w:r>
    </w:p>
    <w:p w14:paraId="34D61A7F" w14:textId="77777777" w:rsidR="00215DD2" w:rsidRPr="004D000D" w:rsidRDefault="007809AD"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 xml:space="preserve">Create relationship </w:t>
      </w:r>
      <w:r w:rsidR="00215DD2" w:rsidRPr="004D000D">
        <w:rPr>
          <w:color w:val="000000" w:themeColor="text1"/>
          <w:szCs w:val="20"/>
        </w:rPr>
        <w:t xml:space="preserve">with the </w:t>
      </w:r>
      <w:r w:rsidRPr="004D000D">
        <w:rPr>
          <w:color w:val="000000" w:themeColor="text1"/>
          <w:szCs w:val="20"/>
        </w:rPr>
        <w:t xml:space="preserve">correct entities. </w:t>
      </w:r>
    </w:p>
    <w:p w14:paraId="058BF0FB" w14:textId="6ADCD6BD"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Assign</w:t>
      </w:r>
      <w:r w:rsidR="007809AD" w:rsidRPr="004D000D">
        <w:rPr>
          <w:color w:val="000000" w:themeColor="text1"/>
          <w:szCs w:val="20"/>
        </w:rPr>
        <w:t xml:space="preserve"> cardinalities</w:t>
      </w:r>
      <w:r w:rsidRPr="004D000D">
        <w:rPr>
          <w:color w:val="000000" w:themeColor="text1"/>
          <w:szCs w:val="20"/>
        </w:rPr>
        <w:t xml:space="preserve"> to each relationship</w:t>
      </w:r>
      <w:r w:rsidR="007809AD" w:rsidRPr="004D000D">
        <w:rPr>
          <w:color w:val="000000" w:themeColor="text1"/>
          <w:szCs w:val="20"/>
        </w:rPr>
        <w:t>.</w:t>
      </w:r>
    </w:p>
    <w:p w14:paraId="1AD79020" w14:textId="6604CC7F" w:rsidR="00215DD2" w:rsidRPr="004D000D" w:rsidRDefault="006D019A"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Show</w:t>
      </w:r>
      <w:r w:rsidR="00215DD2" w:rsidRPr="004D000D">
        <w:rPr>
          <w:color w:val="000000" w:themeColor="text1"/>
          <w:szCs w:val="20"/>
        </w:rPr>
        <w:t xml:space="preserve"> </w:t>
      </w:r>
      <w:r w:rsidR="00DA6DDA" w:rsidRPr="004D000D">
        <w:rPr>
          <w:color w:val="000000" w:themeColor="text1"/>
          <w:szCs w:val="20"/>
        </w:rPr>
        <w:t xml:space="preserve">the </w:t>
      </w:r>
      <w:r w:rsidR="001E78D4" w:rsidRPr="004D000D">
        <w:rPr>
          <w:color w:val="000000" w:themeColor="text1"/>
          <w:szCs w:val="20"/>
        </w:rPr>
        <w:t xml:space="preserve">foreign key constraint </w:t>
      </w:r>
      <w:r w:rsidR="002816C0" w:rsidRPr="004D000D">
        <w:rPr>
          <w:color w:val="000000" w:themeColor="text1"/>
          <w:szCs w:val="20"/>
        </w:rPr>
        <w:t xml:space="preserve">with the </w:t>
      </w:r>
      <w:r w:rsidR="001E78D4" w:rsidRPr="004D000D">
        <w:rPr>
          <w:color w:val="000000" w:themeColor="text1"/>
          <w:szCs w:val="20"/>
        </w:rPr>
        <w:t>name</w:t>
      </w:r>
      <w:r w:rsidR="00DA6DDA" w:rsidRPr="004D000D">
        <w:rPr>
          <w:color w:val="000000" w:themeColor="text1"/>
          <w:szCs w:val="20"/>
        </w:rPr>
        <w:t xml:space="preserve"> </w:t>
      </w:r>
      <w:r w:rsidR="002816C0" w:rsidRPr="004D000D">
        <w:rPr>
          <w:color w:val="000000" w:themeColor="text1"/>
          <w:szCs w:val="20"/>
        </w:rPr>
        <w:t>is</w:t>
      </w:r>
      <w:r w:rsidR="00DA6DDA" w:rsidRPr="004D000D">
        <w:rPr>
          <w:color w:val="000000" w:themeColor="text1"/>
          <w:szCs w:val="20"/>
        </w:rPr>
        <w:t xml:space="preserve"> generated by the workbench. </w:t>
      </w:r>
      <w:r w:rsidR="002816C0" w:rsidRPr="004D000D">
        <w:rPr>
          <w:color w:val="000000" w:themeColor="text1"/>
          <w:szCs w:val="20"/>
        </w:rPr>
        <w:t>The foreign key must be shown as the caption.</w:t>
      </w:r>
    </w:p>
    <w:p w14:paraId="0D28F7B3" w14:textId="1893C577" w:rsidR="001E78D4" w:rsidRPr="004D000D" w:rsidRDefault="002816C0" w:rsidP="00A96E14">
      <w:pPr>
        <w:pStyle w:val="ListParagraph"/>
        <w:numPr>
          <w:ilvl w:val="0"/>
          <w:numId w:val="10"/>
        </w:numPr>
        <w:spacing w:after="160" w:line="259" w:lineRule="auto"/>
        <w:ind w:left="1134" w:hanging="283"/>
        <w:rPr>
          <w:color w:val="000000" w:themeColor="text1"/>
        </w:rPr>
      </w:pPr>
      <w:r w:rsidRPr="004D000D">
        <w:rPr>
          <w:color w:val="000000" w:themeColor="text1"/>
          <w:szCs w:val="20"/>
        </w:rPr>
        <w:t>Name the</w:t>
      </w:r>
      <w:r w:rsidR="00DA6DDA" w:rsidRPr="004D000D">
        <w:rPr>
          <w:color w:val="000000" w:themeColor="text1"/>
          <w:szCs w:val="20"/>
        </w:rPr>
        <w:t xml:space="preserve"> </w:t>
      </w:r>
      <w:r w:rsidR="001E78D4" w:rsidRPr="004D000D">
        <w:rPr>
          <w:color w:val="000000" w:themeColor="text1"/>
          <w:szCs w:val="20"/>
        </w:rPr>
        <w:t>relationship</w:t>
      </w:r>
      <w:r w:rsidRPr="004D000D">
        <w:rPr>
          <w:color w:val="000000" w:themeColor="text1"/>
          <w:szCs w:val="20"/>
        </w:rPr>
        <w:t xml:space="preserve"> with a verb and must be shown </w:t>
      </w:r>
      <w:r w:rsidR="00DA6DDA" w:rsidRPr="004D000D">
        <w:rPr>
          <w:color w:val="000000" w:themeColor="text1"/>
          <w:szCs w:val="20"/>
        </w:rPr>
        <w:t xml:space="preserve">as the </w:t>
      </w:r>
      <w:r w:rsidRPr="004D000D">
        <w:rPr>
          <w:color w:val="000000" w:themeColor="text1"/>
          <w:szCs w:val="20"/>
        </w:rPr>
        <w:t xml:space="preserve">second </w:t>
      </w:r>
      <w:r w:rsidR="00DA6DDA" w:rsidRPr="004D000D">
        <w:rPr>
          <w:color w:val="000000" w:themeColor="text1"/>
          <w:szCs w:val="20"/>
        </w:rPr>
        <w:t>caption.</w:t>
      </w:r>
    </w:p>
    <w:p w14:paraId="1F3794E1" w14:textId="77777777"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 xml:space="preserve">Use </w:t>
      </w:r>
      <w:bookmarkStart w:id="0" w:name="_Hlk95257686"/>
      <w:r w:rsidRPr="004D000D">
        <w:rPr>
          <w:color w:val="000000" w:themeColor="text1"/>
        </w:rPr>
        <w:t xml:space="preserve">the </w:t>
      </w:r>
      <w:r w:rsidRPr="004D000D">
        <w:rPr>
          <w:color w:val="000000" w:themeColor="text1"/>
          <w:szCs w:val="20"/>
        </w:rPr>
        <w:t>naming convention specified which is specified in the document (Naming Convention of Database.docx)</w:t>
      </w:r>
      <w:bookmarkEnd w:id="0"/>
    </w:p>
    <w:p w14:paraId="45D00156" w14:textId="222943D9" w:rsidR="00BD524F" w:rsidRPr="004D000D" w:rsidRDefault="00BD524F" w:rsidP="00A96E14">
      <w:pPr>
        <w:pStyle w:val="ListParagraph"/>
        <w:numPr>
          <w:ilvl w:val="0"/>
          <w:numId w:val="10"/>
        </w:numPr>
        <w:spacing w:after="160" w:line="259" w:lineRule="auto"/>
        <w:ind w:left="1134" w:hanging="283"/>
        <w:rPr>
          <w:color w:val="000000" w:themeColor="text1"/>
        </w:rPr>
      </w:pPr>
      <w:r w:rsidRPr="004D000D">
        <w:rPr>
          <w:color w:val="000000" w:themeColor="text1"/>
        </w:rPr>
        <w:t>Send an email to request the client to give feedback on your conceptual model whether those entities and relationships meet the user needs.</w:t>
      </w:r>
    </w:p>
    <w:p w14:paraId="6B246F29" w14:textId="1191B8B5" w:rsidR="00E15C0C" w:rsidRPr="004D000D" w:rsidRDefault="00BD524F" w:rsidP="00BD524F">
      <w:pPr>
        <w:pStyle w:val="ListParagraph"/>
        <w:spacing w:after="160" w:line="259" w:lineRule="auto"/>
        <w:ind w:left="1134"/>
        <w:rPr>
          <w:color w:val="000000" w:themeColor="text1"/>
        </w:rPr>
      </w:pPr>
      <w:r w:rsidRPr="004D000D">
        <w:rPr>
          <w:color w:val="000000" w:themeColor="text1"/>
        </w:rPr>
        <w:t>The email must include the subject tile. The email content must describe the purpose of the email as asking for confirmation of the user needs and functional requirements. The email must address to the right person (</w:t>
      </w:r>
      <w:proofErr w:type="gramStart"/>
      <w:r w:rsidRPr="004D000D">
        <w:rPr>
          <w:color w:val="000000" w:themeColor="text1"/>
        </w:rPr>
        <w:t>i.e.</w:t>
      </w:r>
      <w:proofErr w:type="gramEnd"/>
      <w:r w:rsidRPr="004D000D">
        <w:rPr>
          <w:color w:val="000000" w:themeColor="text1"/>
        </w:rPr>
        <w:t xml:space="preserve"> your lecturer) and the email must have your email signature.</w:t>
      </w:r>
    </w:p>
    <w:p w14:paraId="14C6B6DC" w14:textId="7C4479B8" w:rsidR="00C03CCB" w:rsidRPr="004D000D" w:rsidRDefault="00C03CCB" w:rsidP="00A96E14">
      <w:pPr>
        <w:pStyle w:val="ListParagraph"/>
        <w:numPr>
          <w:ilvl w:val="0"/>
          <w:numId w:val="10"/>
        </w:numPr>
        <w:spacing w:after="160" w:line="259" w:lineRule="auto"/>
        <w:ind w:left="1134" w:hanging="283"/>
        <w:rPr>
          <w:color w:val="000000" w:themeColor="text1"/>
        </w:rPr>
      </w:pPr>
      <w:r w:rsidRPr="004D000D">
        <w:rPr>
          <w:color w:val="000000" w:themeColor="text1"/>
        </w:rPr>
        <w:t>Wait for the client feedback</w:t>
      </w:r>
      <w:r w:rsidR="002225FD" w:rsidRPr="004D000D">
        <w:rPr>
          <w:color w:val="000000" w:themeColor="text1"/>
        </w:rPr>
        <w:t>. Respond to the feedback and make changes before moving into the logical design.</w:t>
      </w:r>
    </w:p>
    <w:p w14:paraId="77B3549B" w14:textId="77777777" w:rsidR="001E78D4" w:rsidRDefault="001E78D4" w:rsidP="001E78D4">
      <w:pPr>
        <w:pStyle w:val="ListParagraph"/>
        <w:ind w:left="1080"/>
      </w:pPr>
    </w:p>
    <w:p w14:paraId="35C1C28F" w14:textId="2A294DBD" w:rsidR="001E78D4" w:rsidRPr="00033406" w:rsidRDefault="006B3329" w:rsidP="001E78D4">
      <w:pPr>
        <w:rPr>
          <w:b/>
          <w:bCs/>
        </w:rPr>
      </w:pPr>
      <w:r>
        <w:rPr>
          <w:b/>
          <w:bCs/>
        </w:rPr>
        <w:t xml:space="preserve">Part 2 </w:t>
      </w:r>
      <w:r w:rsidR="001E78D4" w:rsidRPr="5EF5D0CA">
        <w:rPr>
          <w:b/>
          <w:bCs/>
        </w:rPr>
        <w:t>Submission:</w:t>
      </w:r>
    </w:p>
    <w:p w14:paraId="749D9DED" w14:textId="77777777" w:rsidR="00BD524F" w:rsidRDefault="00BD524F" w:rsidP="00A96E14">
      <w:pPr>
        <w:pStyle w:val="ListParagraph"/>
        <w:numPr>
          <w:ilvl w:val="0"/>
          <w:numId w:val="18"/>
        </w:numPr>
        <w:ind w:left="851" w:hanging="284"/>
      </w:pPr>
      <w:r>
        <w:t>Submit a screen shot of the whole ERD diagram in the word document.</w:t>
      </w:r>
    </w:p>
    <w:p w14:paraId="656E3190" w14:textId="77777777" w:rsidR="00BD524F" w:rsidRDefault="00BD524F" w:rsidP="00A96E14">
      <w:pPr>
        <w:pStyle w:val="ListParagraph"/>
        <w:numPr>
          <w:ilvl w:val="0"/>
          <w:numId w:val="18"/>
        </w:numPr>
        <w:ind w:left="851" w:hanging="284"/>
      </w:pPr>
      <w:r>
        <w:t xml:space="preserve">Submit the MySQL Workbench conceptual ERD diagram to </w:t>
      </w:r>
      <w:r w:rsidRPr="009D1541">
        <w:rPr>
          <w:b/>
          <w:bCs/>
        </w:rPr>
        <w:t>LEARN</w:t>
      </w:r>
      <w:r>
        <w:t xml:space="preserve">. </w:t>
      </w:r>
    </w:p>
    <w:p w14:paraId="39F92083" w14:textId="464431A5" w:rsidR="00B60A47" w:rsidRDefault="00BD524F" w:rsidP="00A96E14">
      <w:pPr>
        <w:pStyle w:val="ListParagraph"/>
        <w:numPr>
          <w:ilvl w:val="0"/>
          <w:numId w:val="18"/>
        </w:numPr>
        <w:ind w:left="851" w:hanging="284"/>
      </w:pPr>
      <w:r>
        <w:t>A</w:t>
      </w:r>
      <w:r w:rsidR="00E03277">
        <w:t>n</w:t>
      </w:r>
      <w:r>
        <w:t xml:space="preserve"> email </w:t>
      </w:r>
      <w:r w:rsidR="00CB7F1A">
        <w:t xml:space="preserve">to </w:t>
      </w:r>
      <w:r>
        <w:t xml:space="preserve">the client </w:t>
      </w:r>
      <w:r w:rsidR="004A6AF9">
        <w:t xml:space="preserve">SAMS database administrator </w:t>
      </w:r>
      <w:r w:rsidR="009E259E">
        <w:t>(i</w:t>
      </w:r>
      <w:r w:rsidR="003F1151">
        <w:t xml:space="preserve">mpersonated by your </w:t>
      </w:r>
      <w:r>
        <w:t>lecturer) asking for the feedback for your conceptual model.</w:t>
      </w:r>
      <w:r w:rsidR="00B60A47">
        <w:t xml:space="preserve"> The </w:t>
      </w:r>
      <w:r w:rsidR="00B73C5D">
        <w:t>email</w:t>
      </w:r>
      <w:r w:rsidR="00B60A47">
        <w:t xml:space="preserve"> must include: </w:t>
      </w:r>
    </w:p>
    <w:p w14:paraId="17F06D73" w14:textId="2D337738" w:rsidR="00B60A47" w:rsidRDefault="00B60A47" w:rsidP="00A96E14">
      <w:pPr>
        <w:pStyle w:val="ListParagraph"/>
        <w:numPr>
          <w:ilvl w:val="1"/>
          <w:numId w:val="52"/>
        </w:numPr>
      </w:pPr>
      <w:r>
        <w:t xml:space="preserve">the name of the client representative </w:t>
      </w:r>
      <w:proofErr w:type="gramStart"/>
      <w:r>
        <w:t>i.e.</w:t>
      </w:r>
      <w:proofErr w:type="gramEnd"/>
      <w:r>
        <w:t xml:space="preserve"> SAMS database administrator</w:t>
      </w:r>
    </w:p>
    <w:p w14:paraId="0386E031" w14:textId="3B2B598A" w:rsidR="00AB488B" w:rsidRPr="00B624B9" w:rsidRDefault="00B60A47" w:rsidP="00A96E14">
      <w:pPr>
        <w:pStyle w:val="ListParagraph"/>
        <w:numPr>
          <w:ilvl w:val="1"/>
          <w:numId w:val="52"/>
        </w:numPr>
        <w:rPr>
          <w:b/>
          <w:bCs/>
          <w:sz w:val="24"/>
        </w:rPr>
      </w:pPr>
      <w:r>
        <w:t>the statement requesting for the client feedback.</w:t>
      </w:r>
    </w:p>
    <w:p w14:paraId="3D9AE47F" w14:textId="05E803C1" w:rsidR="00BD524F" w:rsidRDefault="00B60A47" w:rsidP="00A96E14">
      <w:pPr>
        <w:pStyle w:val="ListParagraph"/>
        <w:numPr>
          <w:ilvl w:val="1"/>
          <w:numId w:val="52"/>
        </w:numPr>
      </w:pPr>
      <w:r>
        <w:t xml:space="preserve">Your name and title at the </w:t>
      </w:r>
      <w:r w:rsidR="0093195A">
        <w:t xml:space="preserve">email </w:t>
      </w:r>
      <w:r>
        <w:t>signature</w:t>
      </w:r>
    </w:p>
    <w:p w14:paraId="7A3CC08A" w14:textId="77777777" w:rsidR="00BD524F" w:rsidRDefault="00BD524F" w:rsidP="00A96E14">
      <w:pPr>
        <w:pStyle w:val="ListParagraph"/>
        <w:numPr>
          <w:ilvl w:val="0"/>
          <w:numId w:val="18"/>
        </w:numPr>
        <w:ind w:left="851" w:hanging="284"/>
      </w:pPr>
      <w:r>
        <w:t xml:space="preserve">Make changes from the feedback and seek further feedback (no more than 3 rounds) before moving into the logical design. </w:t>
      </w:r>
    </w:p>
    <w:p w14:paraId="3E532BCA" w14:textId="77777777" w:rsidR="00EA2816" w:rsidRDefault="00EA2816" w:rsidP="001E78D4">
      <w:pPr>
        <w:rPr>
          <w:b/>
          <w:bCs/>
          <w:sz w:val="24"/>
        </w:rPr>
      </w:pPr>
    </w:p>
    <w:p w14:paraId="3A414AC7" w14:textId="522FB42E" w:rsidR="001E78D4" w:rsidRPr="00DF04EC" w:rsidRDefault="00EA2816" w:rsidP="001E78D4">
      <w:pPr>
        <w:rPr>
          <w:b/>
          <w:bCs/>
          <w:sz w:val="24"/>
        </w:rPr>
      </w:pPr>
      <w:r>
        <w:rPr>
          <w:b/>
          <w:bCs/>
          <w:sz w:val="24"/>
        </w:rPr>
        <w:t>Part 3</w:t>
      </w:r>
      <w:r w:rsidR="001E78D4" w:rsidRPr="3C0F2F9C">
        <w:rPr>
          <w:b/>
          <w:bCs/>
          <w:sz w:val="24"/>
        </w:rPr>
        <w:t xml:space="preserve">. (Logical </w:t>
      </w:r>
      <w:r w:rsidR="003F73C3">
        <w:rPr>
          <w:b/>
          <w:bCs/>
          <w:sz w:val="24"/>
        </w:rPr>
        <w:t>Design</w:t>
      </w:r>
      <w:r w:rsidR="001E78D4" w:rsidRPr="3C0F2F9C">
        <w:rPr>
          <w:b/>
          <w:bCs/>
          <w:sz w:val="24"/>
        </w:rPr>
        <w:t>)</w:t>
      </w:r>
    </w:p>
    <w:p w14:paraId="75DE7C99" w14:textId="0A95FF1F" w:rsidR="001E78D4" w:rsidRPr="00445855" w:rsidRDefault="0092534C" w:rsidP="00A96E14">
      <w:pPr>
        <w:pStyle w:val="ListParagraph"/>
        <w:numPr>
          <w:ilvl w:val="0"/>
          <w:numId w:val="11"/>
        </w:numPr>
        <w:spacing w:before="100" w:beforeAutospacing="1" w:after="100" w:afterAutospacing="1"/>
        <w:rPr>
          <w:szCs w:val="20"/>
        </w:rPr>
      </w:pPr>
      <w:r w:rsidRPr="00445855">
        <w:rPr>
          <w:szCs w:val="20"/>
        </w:rPr>
        <w:t>E</w:t>
      </w:r>
      <w:r w:rsidR="009C1891" w:rsidRPr="00445855">
        <w:rPr>
          <w:szCs w:val="20"/>
        </w:rPr>
        <w:t>ach relationship</w:t>
      </w:r>
      <w:r w:rsidR="00AD6AD3" w:rsidRPr="00445855">
        <w:rPr>
          <w:szCs w:val="20"/>
        </w:rPr>
        <w:t xml:space="preserve"> in the ERD</w:t>
      </w:r>
      <w:r w:rsidRPr="00445855">
        <w:rPr>
          <w:szCs w:val="20"/>
        </w:rPr>
        <w:t xml:space="preserve"> can be described with a pair of business rules</w:t>
      </w:r>
      <w:r w:rsidR="00AD6AD3" w:rsidRPr="00445855">
        <w:rPr>
          <w:szCs w:val="20"/>
        </w:rPr>
        <w:t>.</w:t>
      </w:r>
    </w:p>
    <w:p w14:paraId="20066D48" w14:textId="212ABFCC" w:rsidR="00421EBD" w:rsidRDefault="009C1891" w:rsidP="001E78D4">
      <w:pPr>
        <w:ind w:left="720"/>
        <w:rPr>
          <w:rFonts w:cstheme="minorHAnsi"/>
        </w:rPr>
      </w:pPr>
      <w:r>
        <w:rPr>
          <w:rFonts w:cstheme="minorHAnsi"/>
        </w:rPr>
        <w:t xml:space="preserve">For example, the relationship between the airline and </w:t>
      </w:r>
      <w:r w:rsidR="00421EBD">
        <w:rPr>
          <w:rFonts w:cstheme="minorHAnsi"/>
        </w:rPr>
        <w:t xml:space="preserve">the </w:t>
      </w:r>
      <w:r>
        <w:rPr>
          <w:rFonts w:cstheme="minorHAnsi"/>
        </w:rPr>
        <w:t>aircraft entities</w:t>
      </w:r>
      <w:r w:rsidR="00421EBD">
        <w:rPr>
          <w:rFonts w:cstheme="minorHAnsi"/>
        </w:rPr>
        <w:t>:</w:t>
      </w:r>
    </w:p>
    <w:p w14:paraId="2877B73A" w14:textId="38785CB7" w:rsidR="00421EBD" w:rsidRDefault="00421EBD" w:rsidP="0092534C">
      <w:pPr>
        <w:ind w:left="720"/>
        <w:jc w:val="center"/>
        <w:rPr>
          <w:rFonts w:cstheme="minorHAnsi"/>
        </w:rPr>
      </w:pPr>
      <w:r>
        <w:rPr>
          <w:noProof/>
        </w:rPr>
        <w:drawing>
          <wp:inline distT="0" distB="0" distL="0" distR="0" wp14:anchorId="7C89A74D" wp14:editId="47E43879">
            <wp:extent cx="46386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1181100"/>
                    </a:xfrm>
                    <a:prstGeom prst="rect">
                      <a:avLst/>
                    </a:prstGeom>
                  </pic:spPr>
                </pic:pic>
              </a:graphicData>
            </a:graphic>
          </wp:inline>
        </w:drawing>
      </w:r>
    </w:p>
    <w:p w14:paraId="558D0DD5" w14:textId="77777777" w:rsidR="00421EBD" w:rsidRDefault="00421EBD" w:rsidP="001E78D4">
      <w:pPr>
        <w:ind w:left="720"/>
        <w:rPr>
          <w:rFonts w:cstheme="minorHAnsi"/>
        </w:rPr>
      </w:pPr>
    </w:p>
    <w:p w14:paraId="358B2A0D" w14:textId="45A210D4" w:rsidR="00421EBD" w:rsidRPr="009F4F0B" w:rsidRDefault="009C1891" w:rsidP="001E78D4">
      <w:pPr>
        <w:ind w:left="720"/>
        <w:rPr>
          <w:rFonts w:cstheme="minorHAnsi"/>
          <w:highlight w:val="yellow"/>
        </w:rPr>
      </w:pPr>
      <w:r>
        <w:rPr>
          <w:rFonts w:cstheme="minorHAnsi"/>
        </w:rPr>
        <w:t xml:space="preserve"> </w:t>
      </w:r>
      <w:r w:rsidR="002205D3" w:rsidRPr="009F4F0B">
        <w:rPr>
          <w:rFonts w:cstheme="minorHAnsi"/>
          <w:highlight w:val="yellow"/>
        </w:rPr>
        <w:t>The</w:t>
      </w:r>
      <w:r w:rsidR="0092534C" w:rsidRPr="009F4F0B">
        <w:rPr>
          <w:rFonts w:cstheme="minorHAnsi"/>
          <w:highlight w:val="yellow"/>
        </w:rPr>
        <w:t xml:space="preserve"> </w:t>
      </w:r>
      <w:r w:rsidR="002205D3" w:rsidRPr="009F4F0B">
        <w:rPr>
          <w:rFonts w:cstheme="minorHAnsi"/>
          <w:highlight w:val="yellow"/>
        </w:rPr>
        <w:t>pair of</w:t>
      </w:r>
      <w:r w:rsidRPr="009F4F0B">
        <w:rPr>
          <w:rFonts w:cstheme="minorHAnsi"/>
          <w:highlight w:val="yellow"/>
        </w:rPr>
        <w:t xml:space="preserve"> business rules </w:t>
      </w:r>
      <w:r w:rsidR="00421EBD" w:rsidRPr="009F4F0B">
        <w:rPr>
          <w:rFonts w:cstheme="minorHAnsi"/>
          <w:highlight w:val="yellow"/>
        </w:rPr>
        <w:t>for th</w:t>
      </w:r>
      <w:r w:rsidR="0092534C" w:rsidRPr="009F4F0B">
        <w:rPr>
          <w:rFonts w:cstheme="minorHAnsi"/>
          <w:highlight w:val="yellow"/>
        </w:rPr>
        <w:t>e above</w:t>
      </w:r>
      <w:r w:rsidR="00421EBD" w:rsidRPr="009F4F0B">
        <w:rPr>
          <w:rFonts w:cstheme="minorHAnsi"/>
          <w:highlight w:val="yellow"/>
        </w:rPr>
        <w:t xml:space="preserve"> relationship</w:t>
      </w:r>
      <w:r w:rsidR="0092534C" w:rsidRPr="009F4F0B">
        <w:rPr>
          <w:rFonts w:cstheme="minorHAnsi"/>
          <w:highlight w:val="yellow"/>
        </w:rPr>
        <w:t xml:space="preserve"> can be described as the following</w:t>
      </w:r>
      <w:r w:rsidR="00421EBD" w:rsidRPr="009F4F0B">
        <w:rPr>
          <w:rFonts w:cstheme="minorHAnsi"/>
          <w:highlight w:val="yellow"/>
        </w:rPr>
        <w:t>:</w:t>
      </w:r>
    </w:p>
    <w:p w14:paraId="735EDE48" w14:textId="4CC066A6" w:rsidR="001E78D4" w:rsidRPr="009F4F0B" w:rsidRDefault="001E78D4" w:rsidP="00AB68E2">
      <w:pPr>
        <w:pStyle w:val="ListParagraph"/>
        <w:numPr>
          <w:ilvl w:val="1"/>
          <w:numId w:val="8"/>
        </w:numPr>
        <w:ind w:left="1418" w:hanging="284"/>
        <w:rPr>
          <w:highlight w:val="yellow"/>
        </w:rPr>
      </w:pPr>
      <w:r w:rsidRPr="009F4F0B">
        <w:rPr>
          <w:highlight w:val="yellow"/>
        </w:rPr>
        <w:t>Each airline owns 0,1 or many aircraft(s).</w:t>
      </w:r>
    </w:p>
    <w:p w14:paraId="19827528" w14:textId="33DD83EA" w:rsidR="001E78D4" w:rsidRPr="009F4F0B" w:rsidRDefault="001E78D4" w:rsidP="00AB68E2">
      <w:pPr>
        <w:pStyle w:val="ListParagraph"/>
        <w:numPr>
          <w:ilvl w:val="1"/>
          <w:numId w:val="8"/>
        </w:numPr>
        <w:ind w:left="1418" w:hanging="284"/>
        <w:rPr>
          <w:highlight w:val="yellow"/>
        </w:rPr>
      </w:pPr>
      <w:r w:rsidRPr="009F4F0B">
        <w:rPr>
          <w:highlight w:val="yellow"/>
        </w:rPr>
        <w:t>Each aircraft must be owned by one and only one airline.</w:t>
      </w:r>
    </w:p>
    <w:p w14:paraId="20993E3A" w14:textId="77777777" w:rsidR="003E5817" w:rsidRPr="009F4F0B" w:rsidRDefault="003E5817" w:rsidP="003E5817">
      <w:pPr>
        <w:pStyle w:val="ListParagraph"/>
        <w:spacing w:before="100" w:beforeAutospacing="1" w:after="100" w:afterAutospacing="1"/>
        <w:ind w:left="1440"/>
        <w:rPr>
          <w:sz w:val="24"/>
          <w:highlight w:val="yellow"/>
        </w:rPr>
      </w:pPr>
    </w:p>
    <w:p w14:paraId="0CF4FE03" w14:textId="3B80C386" w:rsidR="003E5817" w:rsidRPr="009F4F0B" w:rsidRDefault="00BD524F" w:rsidP="003E5817">
      <w:pPr>
        <w:pStyle w:val="ListParagraph"/>
        <w:spacing w:before="100" w:beforeAutospacing="1" w:after="100" w:afterAutospacing="1"/>
        <w:ind w:left="709"/>
        <w:rPr>
          <w:szCs w:val="20"/>
          <w:highlight w:val="yellow"/>
        </w:rPr>
      </w:pPr>
      <w:r w:rsidRPr="009F4F0B">
        <w:rPr>
          <w:szCs w:val="20"/>
          <w:highlight w:val="yellow"/>
        </w:rPr>
        <w:t>Choose</w:t>
      </w:r>
      <w:r w:rsidR="003E5817" w:rsidRPr="009F4F0B">
        <w:rPr>
          <w:szCs w:val="20"/>
          <w:highlight w:val="yellow"/>
        </w:rPr>
        <w:t xml:space="preserve"> at least 8 relationships, write their business rules that shows both their cardinalities (</w:t>
      </w:r>
      <w:proofErr w:type="gramStart"/>
      <w:r w:rsidR="003E5817" w:rsidRPr="009F4F0B">
        <w:rPr>
          <w:szCs w:val="20"/>
          <w:highlight w:val="yellow"/>
        </w:rPr>
        <w:t>i.e.</w:t>
      </w:r>
      <w:proofErr w:type="gramEnd"/>
      <w:r w:rsidR="003E5817" w:rsidRPr="009F4F0B">
        <w:rPr>
          <w:szCs w:val="20"/>
          <w:highlight w:val="yellow"/>
        </w:rPr>
        <w:t xml:space="preserve"> maximum occurrences) and participation constraints (i.e. minimum occurrences).</w:t>
      </w:r>
    </w:p>
    <w:p w14:paraId="0CDCC818" w14:textId="77777777" w:rsidR="003E5817" w:rsidRPr="009F4F0B" w:rsidRDefault="003E5817" w:rsidP="001E78D4">
      <w:pPr>
        <w:pStyle w:val="ListParagraph"/>
        <w:rPr>
          <w:highlight w:val="yellow"/>
        </w:rPr>
      </w:pPr>
    </w:p>
    <w:p w14:paraId="79DB4CFE" w14:textId="6D8CA282" w:rsidR="00DE0FCE" w:rsidRDefault="00DE0FCE" w:rsidP="001E78D4">
      <w:pPr>
        <w:pStyle w:val="ListParagraph"/>
      </w:pPr>
      <w:r w:rsidRPr="009F4F0B">
        <w:rPr>
          <w:highlight w:val="yellow"/>
        </w:rPr>
        <w:t xml:space="preserve">Submit the business rules </w:t>
      </w:r>
      <w:r w:rsidR="00E876D8" w:rsidRPr="009F4F0B">
        <w:rPr>
          <w:highlight w:val="yellow"/>
        </w:rPr>
        <w:t xml:space="preserve">(for a least 8 relationships) </w:t>
      </w:r>
      <w:r w:rsidRPr="009F4F0B">
        <w:rPr>
          <w:highlight w:val="yellow"/>
        </w:rPr>
        <w:t>in a Word document</w:t>
      </w:r>
      <w:r w:rsidR="00E876D8" w:rsidRPr="009F4F0B">
        <w:rPr>
          <w:highlight w:val="yellow"/>
        </w:rPr>
        <w:t xml:space="preserve"> to LEARN</w:t>
      </w:r>
      <w:r w:rsidRPr="009F4F0B">
        <w:rPr>
          <w:highlight w:val="yellow"/>
        </w:rPr>
        <w:t>.</w:t>
      </w:r>
    </w:p>
    <w:p w14:paraId="754B1AFD" w14:textId="77777777" w:rsidR="00BD524F" w:rsidRDefault="00BD524F" w:rsidP="001E78D4">
      <w:pPr>
        <w:pStyle w:val="ListParagraph"/>
      </w:pPr>
    </w:p>
    <w:p w14:paraId="7409359F" w14:textId="77777777" w:rsidR="001E78D4" w:rsidRPr="00AC2A91" w:rsidRDefault="001E78D4" w:rsidP="001E78D4">
      <w:pPr>
        <w:pStyle w:val="ListParagraph"/>
      </w:pPr>
    </w:p>
    <w:p w14:paraId="205B1B8F" w14:textId="22589476" w:rsidR="001E78D4" w:rsidRPr="00AD6AD3" w:rsidRDefault="001E78D4" w:rsidP="00A96E14">
      <w:pPr>
        <w:pStyle w:val="ListParagraph"/>
        <w:numPr>
          <w:ilvl w:val="0"/>
          <w:numId w:val="11"/>
        </w:numPr>
        <w:spacing w:after="160" w:line="259" w:lineRule="auto"/>
        <w:rPr>
          <w:color w:val="000000" w:themeColor="text1"/>
        </w:rPr>
      </w:pPr>
      <w:r w:rsidRPr="5EF5D0CA">
        <w:t xml:space="preserve">Further develop a logical </w:t>
      </w:r>
      <w:r w:rsidR="003F73C3">
        <w:t xml:space="preserve">data </w:t>
      </w:r>
      <w:r w:rsidRPr="5EF5D0CA">
        <w:t xml:space="preserve">model </w:t>
      </w:r>
      <w:r w:rsidR="002A364C">
        <w:t>(</w:t>
      </w:r>
      <w:proofErr w:type="gramStart"/>
      <w:r w:rsidR="002A364C">
        <w:t>i.e.</w:t>
      </w:r>
      <w:proofErr w:type="gramEnd"/>
      <w:r w:rsidR="002A364C">
        <w:t xml:space="preserve"> logical ERD) </w:t>
      </w:r>
      <w:r w:rsidRPr="5EF5D0CA">
        <w:t>of the database</w:t>
      </w:r>
      <w:r w:rsidR="00BF1A43">
        <w:t xml:space="preserve"> from </w:t>
      </w:r>
      <w:r w:rsidR="002A364C">
        <w:t xml:space="preserve">your </w:t>
      </w:r>
      <w:r w:rsidR="00BF1A43">
        <w:t xml:space="preserve">conceptual </w:t>
      </w:r>
      <w:r w:rsidR="003F73C3">
        <w:t xml:space="preserve">data </w:t>
      </w:r>
      <w:r w:rsidR="002A364C">
        <w:rPr>
          <w:color w:val="000000" w:themeColor="text1"/>
        </w:rPr>
        <w:t xml:space="preserve">model </w:t>
      </w:r>
      <w:r w:rsidR="00AD6AD3" w:rsidRPr="00AD6AD3">
        <w:rPr>
          <w:color w:val="000000" w:themeColor="text1"/>
        </w:rPr>
        <w:t>which has been signed off i</w:t>
      </w:r>
      <w:r w:rsidR="002A364C">
        <w:rPr>
          <w:color w:val="000000" w:themeColor="text1"/>
        </w:rPr>
        <w:t>n Part 2</w:t>
      </w:r>
      <w:r w:rsidR="0092534C">
        <w:rPr>
          <w:color w:val="000000" w:themeColor="text1"/>
        </w:rPr>
        <w:t xml:space="preserve"> by the client</w:t>
      </w:r>
      <w:r w:rsidR="002A364C">
        <w:rPr>
          <w:color w:val="000000" w:themeColor="text1"/>
        </w:rPr>
        <w:t>.</w:t>
      </w:r>
    </w:p>
    <w:p w14:paraId="623D0E18" w14:textId="6D10D5F8" w:rsidR="001E78D4" w:rsidRPr="00F419CF" w:rsidRDefault="001E78D4" w:rsidP="001E78D4">
      <w:pPr>
        <w:spacing w:before="100" w:beforeAutospacing="1" w:after="100" w:afterAutospacing="1"/>
        <w:ind w:left="720"/>
      </w:pPr>
      <w:r w:rsidRPr="00F419CF">
        <w:t>In y</w:t>
      </w:r>
      <w:r w:rsidR="00AD6AD3" w:rsidRPr="00F419CF">
        <w:t>our</w:t>
      </w:r>
      <w:r w:rsidRPr="00F419CF">
        <w:t xml:space="preserve"> </w:t>
      </w:r>
      <w:r w:rsidR="00AD6AD3" w:rsidRPr="00F419CF">
        <w:t xml:space="preserve">logical </w:t>
      </w:r>
      <w:r w:rsidRPr="00F419CF">
        <w:t>ERD, pay attention to the following design issues.</w:t>
      </w:r>
    </w:p>
    <w:p w14:paraId="0C6C9829" w14:textId="38BB40D2" w:rsidR="001E78D4" w:rsidRPr="00F419CF" w:rsidRDefault="00C6074F" w:rsidP="00A96E14">
      <w:pPr>
        <w:pStyle w:val="ListParagraph"/>
        <w:numPr>
          <w:ilvl w:val="0"/>
          <w:numId w:val="28"/>
        </w:numPr>
        <w:spacing w:before="100" w:beforeAutospacing="1" w:after="100" w:afterAutospacing="1"/>
        <w:ind w:left="1276" w:hanging="567"/>
      </w:pPr>
      <w:r w:rsidRPr="00F419CF">
        <w:t>Identify / refine</w:t>
      </w:r>
      <w:r w:rsidR="007809AD" w:rsidRPr="00F419CF">
        <w:t xml:space="preserve"> the required entities. </w:t>
      </w:r>
      <w:r w:rsidR="001E78D4" w:rsidRPr="00F419CF">
        <w:t>All entities must be named singular</w:t>
      </w:r>
      <w:r w:rsidR="00921D5F" w:rsidRPr="00F419CF">
        <w:t>.</w:t>
      </w:r>
    </w:p>
    <w:p w14:paraId="259C14DE" w14:textId="14909FF5" w:rsidR="001E78D4" w:rsidRPr="009F4F0B" w:rsidRDefault="001E78D4" w:rsidP="00A96E14">
      <w:pPr>
        <w:pStyle w:val="ListParagraph"/>
        <w:numPr>
          <w:ilvl w:val="0"/>
          <w:numId w:val="28"/>
        </w:numPr>
        <w:spacing w:before="100" w:beforeAutospacing="1" w:after="100" w:afterAutospacing="1"/>
        <w:ind w:left="1276" w:hanging="567"/>
      </w:pPr>
      <w:r w:rsidRPr="009F4F0B">
        <w:t>All entities must have a primary key (</w:t>
      </w:r>
      <w:proofErr w:type="gramStart"/>
      <w:r w:rsidRPr="009F4F0B">
        <w:t>i.e.</w:t>
      </w:r>
      <w:proofErr w:type="gramEnd"/>
      <w:r w:rsidRPr="009F4F0B">
        <w:t xml:space="preserve"> can be single column or multiple columns).</w:t>
      </w:r>
      <w:r w:rsidR="00DE0FCE" w:rsidRPr="009F4F0B">
        <w:t xml:space="preserve"> </w:t>
      </w:r>
      <w:r w:rsidR="00C6074F" w:rsidRPr="009F4F0B">
        <w:t>Decide</w:t>
      </w:r>
      <w:r w:rsidRPr="009F4F0B">
        <w:t xml:space="preserve"> </w:t>
      </w:r>
      <w:r w:rsidR="00C6074F" w:rsidRPr="009F4F0B">
        <w:t>to use</w:t>
      </w:r>
      <w:r w:rsidRPr="009F4F0B">
        <w:t xml:space="preserve"> surrogated </w:t>
      </w:r>
      <w:r w:rsidR="00C6074F" w:rsidRPr="009F4F0B">
        <w:t>primary key</w:t>
      </w:r>
      <w:r w:rsidRPr="009F4F0B">
        <w:t xml:space="preserve"> or not. </w:t>
      </w:r>
      <w:r w:rsidR="00DE0FCE" w:rsidRPr="009F4F0B">
        <w:t>Decide</w:t>
      </w:r>
      <w:r w:rsidRPr="009F4F0B">
        <w:t xml:space="preserve"> the </w:t>
      </w:r>
      <w:r w:rsidR="00C6074F" w:rsidRPr="009F4F0B">
        <w:t>primary key to</w:t>
      </w:r>
      <w:r w:rsidRPr="009F4F0B">
        <w:t xml:space="preserve"> be auto increment</w:t>
      </w:r>
      <w:r w:rsidR="00DE0FCE" w:rsidRPr="009F4F0B">
        <w:t xml:space="preserve"> or not</w:t>
      </w:r>
      <w:r w:rsidRPr="009F4F0B">
        <w:t>?</w:t>
      </w:r>
    </w:p>
    <w:p w14:paraId="1DAB6CE7" w14:textId="6725350F" w:rsidR="003A1328" w:rsidRPr="009F4F0B" w:rsidRDefault="00C6074F" w:rsidP="00A96E14">
      <w:pPr>
        <w:pStyle w:val="ListParagraph"/>
        <w:numPr>
          <w:ilvl w:val="0"/>
          <w:numId w:val="28"/>
        </w:numPr>
        <w:spacing w:before="100" w:beforeAutospacing="1" w:after="100" w:afterAutospacing="1"/>
        <w:ind w:left="1276" w:hanging="567"/>
      </w:pPr>
      <w:r w:rsidRPr="009F4F0B">
        <w:t>Create / refine</w:t>
      </w:r>
      <w:r w:rsidR="003A1328" w:rsidRPr="009F4F0B">
        <w:t xml:space="preserve"> the relationships with the correct entities. </w:t>
      </w:r>
    </w:p>
    <w:p w14:paraId="565EED50" w14:textId="51586E65" w:rsidR="003A1328" w:rsidRPr="009F4F0B" w:rsidRDefault="00C6074F" w:rsidP="00A96E14">
      <w:pPr>
        <w:pStyle w:val="ListParagraph"/>
        <w:numPr>
          <w:ilvl w:val="0"/>
          <w:numId w:val="28"/>
        </w:numPr>
        <w:spacing w:before="100" w:beforeAutospacing="1" w:after="100" w:afterAutospacing="1"/>
        <w:ind w:left="1276" w:hanging="567"/>
      </w:pPr>
      <w:r w:rsidRPr="009F4F0B">
        <w:t xml:space="preserve">All relationship must have </w:t>
      </w:r>
      <w:r w:rsidR="003A1328" w:rsidRPr="009F4F0B">
        <w:t>caption</w:t>
      </w:r>
      <w:r w:rsidRPr="009F4F0B">
        <w:t>s</w:t>
      </w:r>
      <w:r w:rsidR="003A1328" w:rsidRPr="009F4F0B">
        <w:t xml:space="preserve"> for both the foreign key constraint and the relationship name. All relationship names are capitalised the first latter and camel case. The relationship name must be a verb. </w:t>
      </w:r>
    </w:p>
    <w:p w14:paraId="6FD9500D" w14:textId="2356A009" w:rsidR="001E78D4" w:rsidRPr="009F4F0B" w:rsidRDefault="001E78D4" w:rsidP="00A96E14">
      <w:pPr>
        <w:pStyle w:val="ListParagraph"/>
        <w:numPr>
          <w:ilvl w:val="0"/>
          <w:numId w:val="28"/>
        </w:numPr>
        <w:spacing w:before="100" w:beforeAutospacing="1" w:after="100" w:afterAutospacing="1"/>
        <w:ind w:left="1276" w:hanging="567"/>
      </w:pPr>
      <w:r w:rsidRPr="009F4F0B">
        <w:t>Determine</w:t>
      </w:r>
      <w:r w:rsidR="00C6074F" w:rsidRPr="009F4F0B">
        <w:t xml:space="preserve"> /refine</w:t>
      </w:r>
      <w:r w:rsidRPr="009F4F0B">
        <w:t xml:space="preserve"> the cardinality &amp; participation constraints according to the business rules for each relationship. </w:t>
      </w:r>
    </w:p>
    <w:p w14:paraId="7EE106E5" w14:textId="77777777" w:rsidR="001E78D4" w:rsidRPr="009F4F0B" w:rsidRDefault="001E78D4" w:rsidP="00A96E14">
      <w:pPr>
        <w:pStyle w:val="ListParagraph"/>
        <w:numPr>
          <w:ilvl w:val="0"/>
          <w:numId w:val="28"/>
        </w:numPr>
        <w:spacing w:before="100" w:beforeAutospacing="1" w:after="100" w:afterAutospacing="1"/>
        <w:ind w:left="1276" w:hanging="567"/>
      </w:pPr>
      <w:r w:rsidRPr="009F4F0B">
        <w:t>Use non-identifying relationship / identifying relationships appropriately.</w:t>
      </w:r>
    </w:p>
    <w:p w14:paraId="19D268EB" w14:textId="0B2DD2A3" w:rsidR="001E78D4" w:rsidRPr="009F4F0B" w:rsidRDefault="00C6074F" w:rsidP="00A96E14">
      <w:pPr>
        <w:pStyle w:val="ListParagraph"/>
        <w:numPr>
          <w:ilvl w:val="0"/>
          <w:numId w:val="28"/>
        </w:numPr>
        <w:spacing w:before="100" w:beforeAutospacing="1" w:after="100" w:afterAutospacing="1"/>
        <w:ind w:left="1276" w:hanging="567"/>
      </w:pPr>
      <w:r w:rsidRPr="009F4F0B">
        <w:t>Add a</w:t>
      </w:r>
      <w:r w:rsidR="001E78D4" w:rsidRPr="009F4F0B">
        <w:t xml:space="preserve">ttributes </w:t>
      </w:r>
      <w:r w:rsidRPr="009F4F0B">
        <w:t xml:space="preserve">to the entities. All attributes </w:t>
      </w:r>
      <w:r w:rsidR="00DE0FCE" w:rsidRPr="009F4F0B">
        <w:t>must</w:t>
      </w:r>
      <w:r w:rsidR="001E78D4" w:rsidRPr="009F4F0B">
        <w:t xml:space="preserve"> meet the need of the business operation.</w:t>
      </w:r>
    </w:p>
    <w:p w14:paraId="0321A704" w14:textId="62C6C446" w:rsidR="00F419CF" w:rsidRPr="009F4F0B" w:rsidRDefault="00BD524F" w:rsidP="00A96E14">
      <w:pPr>
        <w:pStyle w:val="ListParagraph"/>
        <w:numPr>
          <w:ilvl w:val="0"/>
          <w:numId w:val="28"/>
        </w:numPr>
        <w:spacing w:before="100" w:beforeAutospacing="1" w:after="100" w:afterAutospacing="1"/>
        <w:ind w:left="1276" w:hanging="567"/>
      </w:pPr>
      <w:r w:rsidRPr="009F4F0B">
        <w:t xml:space="preserve">Each entity must be normalised. </w:t>
      </w:r>
      <w:proofErr w:type="gramStart"/>
      <w:r w:rsidRPr="009F4F0B">
        <w:t>i.e.</w:t>
      </w:r>
      <w:proofErr w:type="gramEnd"/>
      <w:r w:rsidRPr="009F4F0B">
        <w:t xml:space="preserve"> all non-key attribute must be </w:t>
      </w:r>
      <w:proofErr w:type="spellStart"/>
      <w:r w:rsidRPr="009F4F0B">
        <w:t>full</w:t>
      </w:r>
      <w:proofErr w:type="spellEnd"/>
      <w:r w:rsidRPr="009F4F0B">
        <w:t xml:space="preserve"> functional depending on the primary key. Attributes must not have multi-values.</w:t>
      </w:r>
    </w:p>
    <w:p w14:paraId="4F01ECD9" w14:textId="5F50F4E8" w:rsidR="001E78D4" w:rsidRPr="009F4F0B" w:rsidRDefault="00BD524F" w:rsidP="00A96E14">
      <w:pPr>
        <w:pStyle w:val="ListParagraph"/>
        <w:numPr>
          <w:ilvl w:val="0"/>
          <w:numId w:val="28"/>
        </w:numPr>
        <w:spacing w:before="100" w:beforeAutospacing="1" w:after="100" w:afterAutospacing="1"/>
        <w:ind w:left="1276" w:hanging="567"/>
      </w:pPr>
      <w:r w:rsidRPr="009F4F0B">
        <w:t>Foreign keys must have the same data type with the primary key of the referenced table.</w:t>
      </w:r>
    </w:p>
    <w:p w14:paraId="1AA5B5B1" w14:textId="6BD779BD" w:rsidR="00BD524F" w:rsidRPr="009F4F0B" w:rsidRDefault="00BD524F" w:rsidP="00A96E14">
      <w:pPr>
        <w:pStyle w:val="ListParagraph"/>
        <w:numPr>
          <w:ilvl w:val="0"/>
          <w:numId w:val="28"/>
        </w:numPr>
        <w:spacing w:before="100" w:beforeAutospacing="1" w:after="100" w:afterAutospacing="1"/>
        <w:ind w:left="1276" w:hanging="567"/>
      </w:pPr>
      <w:r w:rsidRPr="009F4F0B">
        <w:t>Apply data validate rules to attributes:</w:t>
      </w:r>
    </w:p>
    <w:p w14:paraId="623813CD" w14:textId="2072D6F8" w:rsidR="00BD524F" w:rsidRDefault="00BD524F" w:rsidP="00A96E14">
      <w:pPr>
        <w:pStyle w:val="ListParagraph"/>
        <w:numPr>
          <w:ilvl w:val="0"/>
          <w:numId w:val="36"/>
        </w:numPr>
        <w:spacing w:before="100" w:beforeAutospacing="1" w:after="100" w:afterAutospacing="1"/>
        <w:ind w:left="1701" w:hanging="283"/>
      </w:pPr>
      <w:r>
        <w:t>Assign data type to attributes. The type and size must meet the need of the business operation.</w:t>
      </w:r>
    </w:p>
    <w:p w14:paraId="515B0902" w14:textId="517EA654" w:rsidR="00BD524F" w:rsidRDefault="00BD524F" w:rsidP="00A96E14">
      <w:pPr>
        <w:pStyle w:val="ListParagraph"/>
        <w:numPr>
          <w:ilvl w:val="0"/>
          <w:numId w:val="36"/>
        </w:numPr>
        <w:spacing w:before="100" w:beforeAutospacing="1" w:after="100" w:afterAutospacing="1"/>
        <w:ind w:left="1701" w:hanging="283"/>
      </w:pPr>
      <w:r>
        <w:t>Each non-key a</w:t>
      </w:r>
      <w:r w:rsidRPr="00F419CF">
        <w:t xml:space="preserve">ttribute must be considered whether </w:t>
      </w:r>
      <w:r w:rsidRPr="00F419CF">
        <w:rPr>
          <w:color w:val="000000" w:themeColor="text1"/>
        </w:rPr>
        <w:t xml:space="preserve">null or not null </w:t>
      </w:r>
      <w:r w:rsidRPr="00F419CF">
        <w:t>for the integrity of the business operation.</w:t>
      </w:r>
    </w:p>
    <w:p w14:paraId="70ADA9E1" w14:textId="721A91AE" w:rsidR="00BD524F" w:rsidRDefault="00BD524F"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considered with default, unique, sign/</w:t>
      </w:r>
      <w:proofErr w:type="spellStart"/>
      <w:r w:rsidRPr="00F419CF">
        <w:t>unsign</w:t>
      </w:r>
      <w:proofErr w:type="spellEnd"/>
      <w:r>
        <w:t xml:space="preserve"> values.</w:t>
      </w:r>
    </w:p>
    <w:p w14:paraId="0053BBB2" w14:textId="29B09E2A" w:rsidR="002465FB" w:rsidRDefault="002465FB" w:rsidP="00A96E14">
      <w:pPr>
        <w:pStyle w:val="ListParagraph"/>
        <w:numPr>
          <w:ilvl w:val="0"/>
          <w:numId w:val="36"/>
        </w:numPr>
        <w:spacing w:before="100" w:beforeAutospacing="1" w:after="100" w:afterAutospacing="1"/>
        <w:ind w:left="1701" w:hanging="283"/>
      </w:pPr>
      <w:r>
        <w:t>Each non-key a</w:t>
      </w:r>
      <w:r w:rsidRPr="00F419CF">
        <w:t xml:space="preserve">ttribute must be </w:t>
      </w:r>
      <w:r>
        <w:t xml:space="preserve">also </w:t>
      </w:r>
      <w:r w:rsidRPr="00F419CF">
        <w:t xml:space="preserve">considered </w:t>
      </w:r>
      <w:r>
        <w:t xml:space="preserve">whether </w:t>
      </w:r>
      <w:r w:rsidRPr="00F419CF">
        <w:t>limited values</w:t>
      </w:r>
      <w:r>
        <w:t xml:space="preserve"> applies or not </w:t>
      </w:r>
      <w:proofErr w:type="gramStart"/>
      <w:r>
        <w:t>i.e.</w:t>
      </w:r>
      <w:proofErr w:type="gramEnd"/>
      <w:r>
        <w:t xml:space="preserve"> Enum( ). Implement the test result can only have the value of “Pass” and “Fail”.</w:t>
      </w:r>
    </w:p>
    <w:p w14:paraId="165DFF9A" w14:textId="6921CCF2" w:rsidR="002465FB" w:rsidRPr="009F4F0B" w:rsidRDefault="002465FB" w:rsidP="00A96E14">
      <w:pPr>
        <w:pStyle w:val="ListParagraph"/>
        <w:numPr>
          <w:ilvl w:val="0"/>
          <w:numId w:val="28"/>
        </w:numPr>
        <w:spacing w:before="100" w:beforeAutospacing="1" w:after="100" w:afterAutospacing="1"/>
        <w:ind w:left="1276" w:hanging="567"/>
      </w:pPr>
      <w:bookmarkStart w:id="1" w:name="_Hlk95329819"/>
      <w:bookmarkStart w:id="2" w:name="_Hlk507368445"/>
      <w:r w:rsidRPr="009F4F0B">
        <w:t xml:space="preserve">Implement super-type / sub-type relationship in the ERD. </w:t>
      </w:r>
      <w:proofErr w:type="gramStart"/>
      <w:r w:rsidRPr="009F4F0B">
        <w:t>e.g.</w:t>
      </w:r>
      <w:proofErr w:type="gramEnd"/>
      <w:r w:rsidRPr="009F4F0B">
        <w:t xml:space="preserve"> Manger is a kind of technician. A technician may not be a manager.</w:t>
      </w:r>
      <w:bookmarkEnd w:id="1"/>
      <w:r w:rsidRPr="009F4F0B">
        <w:t xml:space="preserve"> </w:t>
      </w:r>
    </w:p>
    <w:p w14:paraId="79D06EA5" w14:textId="77777777" w:rsidR="002465FB" w:rsidRPr="009F4F0B" w:rsidRDefault="002465FB" w:rsidP="00A96E14">
      <w:pPr>
        <w:pStyle w:val="ListParagraph"/>
        <w:numPr>
          <w:ilvl w:val="0"/>
          <w:numId w:val="28"/>
        </w:numPr>
        <w:spacing w:before="100" w:beforeAutospacing="1" w:after="100" w:afterAutospacing="1"/>
        <w:ind w:left="1276" w:hanging="567"/>
      </w:pPr>
      <w:bookmarkStart w:id="3" w:name="_Hlk95329833"/>
      <w:r w:rsidRPr="009F4F0B">
        <w:t xml:space="preserve">Implement recursive relationship in the ERD. </w:t>
      </w:r>
      <w:proofErr w:type="gramStart"/>
      <w:r w:rsidRPr="009F4F0B">
        <w:t>e.g.</w:t>
      </w:r>
      <w:proofErr w:type="gramEnd"/>
      <w:r w:rsidRPr="009F4F0B">
        <w:t xml:space="preserve"> Each manger may supervise zero one or many technicians. Each technician may be supervised by 0 or one manager. </w:t>
      </w:r>
    </w:p>
    <w:bookmarkEnd w:id="2"/>
    <w:bookmarkEnd w:id="3"/>
    <w:p w14:paraId="52DA8BF7" w14:textId="77777777" w:rsidR="002465FB" w:rsidRPr="009F4F0B" w:rsidRDefault="002465FB" w:rsidP="00A96E14">
      <w:pPr>
        <w:pStyle w:val="ListParagraph"/>
        <w:numPr>
          <w:ilvl w:val="0"/>
          <w:numId w:val="28"/>
        </w:numPr>
        <w:spacing w:before="100" w:beforeAutospacing="1" w:after="100" w:afterAutospacing="1"/>
        <w:ind w:left="1276" w:hanging="567"/>
      </w:pPr>
      <w:r w:rsidRPr="009F4F0B">
        <w:t xml:space="preserve">Separate complex attributes so that they can be accessed independently. </w:t>
      </w:r>
      <w:proofErr w:type="gramStart"/>
      <w:r w:rsidRPr="009F4F0B">
        <w:t>e.g.</w:t>
      </w:r>
      <w:proofErr w:type="gramEnd"/>
      <w:r w:rsidRPr="009F4F0B">
        <w:t xml:space="preserve"> Name attribute becomes FirstName, LastName. Similarly for Address attribute need to break down into separate Street, Suburb, … City, Country.</w:t>
      </w:r>
    </w:p>
    <w:p w14:paraId="0EE727FD" w14:textId="77777777" w:rsidR="002465FB" w:rsidRDefault="002465FB" w:rsidP="00A96E14">
      <w:pPr>
        <w:pStyle w:val="ListParagraph"/>
        <w:numPr>
          <w:ilvl w:val="0"/>
          <w:numId w:val="28"/>
        </w:numPr>
        <w:spacing w:before="100" w:beforeAutospacing="1" w:after="100" w:afterAutospacing="1"/>
        <w:ind w:left="1276" w:hanging="567"/>
      </w:pPr>
      <w:r>
        <w:t xml:space="preserve">Apply system constraints to the attributes. </w:t>
      </w:r>
      <w:r w:rsidRPr="00F419CF">
        <w:t>Consider the parental constraints and referential integrity appropriately (</w:t>
      </w:r>
      <w:proofErr w:type="gramStart"/>
      <w:r w:rsidRPr="00F419CF">
        <w:t>i.e.</w:t>
      </w:r>
      <w:proofErr w:type="gramEnd"/>
      <w:r w:rsidRPr="00F419CF">
        <w:t xml:space="preserve"> cascade update &amp; delete issues). </w:t>
      </w:r>
      <w:proofErr w:type="gramStart"/>
      <w:r w:rsidRPr="00F419CF">
        <w:t>e.g.</w:t>
      </w:r>
      <w:proofErr w:type="gramEnd"/>
      <w:r w:rsidRPr="00F419CF">
        <w:t xml:space="preserve"> Delete the record of the parent entity also delete the related records of the child entity.</w:t>
      </w:r>
      <w:r w:rsidRPr="001F5EA8">
        <w:rPr>
          <w:i/>
          <w:iCs/>
        </w:rPr>
        <w:t xml:space="preserve"> </w:t>
      </w:r>
      <w:r>
        <w:t xml:space="preserve">The management would like the business operation when a test event is deleted, all of the test item in the test event also be deleted </w:t>
      </w:r>
      <w:proofErr w:type="gramStart"/>
      <w:r>
        <w:t>automatically</w:t>
      </w:r>
      <w:proofErr w:type="gramEnd"/>
    </w:p>
    <w:p w14:paraId="3BD452C9" w14:textId="54F5DF17" w:rsidR="001E78D4" w:rsidRPr="00C002CC" w:rsidRDefault="000B30FB" w:rsidP="002465FB">
      <w:pPr>
        <w:pStyle w:val="ListParagraph"/>
        <w:spacing w:before="100" w:beforeAutospacing="1" w:after="100" w:afterAutospacing="1"/>
        <w:ind w:left="1276"/>
        <w:rPr>
          <w:i/>
          <w:iCs/>
        </w:rPr>
      </w:pPr>
      <w:r>
        <w:rPr>
          <w:i/>
          <w:iCs/>
        </w:rPr>
        <w:t xml:space="preserve"> </w:t>
      </w:r>
    </w:p>
    <w:p w14:paraId="35C2EBA5" w14:textId="77777777" w:rsidR="00DE0FCE" w:rsidRPr="00DE0FCE" w:rsidRDefault="00DE0FCE" w:rsidP="00DE0FCE">
      <w:pPr>
        <w:pStyle w:val="ListParagraph"/>
        <w:spacing w:before="100" w:beforeAutospacing="1" w:after="100" w:afterAutospacing="1"/>
        <w:ind w:left="1440"/>
      </w:pPr>
    </w:p>
    <w:p w14:paraId="73EA5D43" w14:textId="77777777" w:rsidR="002465FB" w:rsidRDefault="002465FB" w:rsidP="00A96E14">
      <w:pPr>
        <w:pStyle w:val="ListParagraph"/>
        <w:numPr>
          <w:ilvl w:val="0"/>
          <w:numId w:val="11"/>
        </w:numPr>
        <w:spacing w:after="160" w:line="259" w:lineRule="auto"/>
      </w:pPr>
      <w:r>
        <w:t xml:space="preserve">Generate and execute the create table database schema </w:t>
      </w:r>
      <w:proofErr w:type="spellStart"/>
      <w:r>
        <w:t>sql</w:t>
      </w:r>
      <w:proofErr w:type="spellEnd"/>
      <w:r>
        <w:t xml:space="preserve"> script. Submit the generated </w:t>
      </w:r>
      <w:proofErr w:type="spellStart"/>
      <w:r>
        <w:t>sql</w:t>
      </w:r>
      <w:proofErr w:type="spellEnd"/>
      <w:r>
        <w:t xml:space="preserve"> script </w:t>
      </w:r>
      <w:proofErr w:type="gramStart"/>
      <w:r>
        <w:t>and also</w:t>
      </w:r>
      <w:proofErr w:type="gramEnd"/>
      <w:r>
        <w:t xml:space="preserve"> provide a screen shot in the word document to show all tables are created as tables in the database.</w:t>
      </w:r>
    </w:p>
    <w:p w14:paraId="38362459" w14:textId="77777777" w:rsidR="00445855" w:rsidRDefault="00445855" w:rsidP="00445855">
      <w:pPr>
        <w:ind w:firstLine="720"/>
      </w:pPr>
    </w:p>
    <w:p w14:paraId="1637E1ED" w14:textId="77777777" w:rsidR="002465FB" w:rsidRDefault="002465FB" w:rsidP="00A96E14">
      <w:pPr>
        <w:pStyle w:val="ListParagraph"/>
        <w:numPr>
          <w:ilvl w:val="0"/>
          <w:numId w:val="11"/>
        </w:numPr>
        <w:spacing w:after="160" w:line="259" w:lineRule="auto"/>
      </w:pPr>
      <w:r>
        <w:t>Document the database structures.</w:t>
      </w:r>
    </w:p>
    <w:p w14:paraId="78E30B0C" w14:textId="77777777" w:rsidR="002465FB" w:rsidRDefault="002465FB" w:rsidP="00A96E14">
      <w:pPr>
        <w:pStyle w:val="ListParagraph"/>
        <w:numPr>
          <w:ilvl w:val="0"/>
          <w:numId w:val="37"/>
        </w:numPr>
        <w:spacing w:after="160" w:line="259" w:lineRule="auto"/>
      </w:pPr>
      <w:r>
        <w:lastRenderedPageBreak/>
        <w:t xml:space="preserve">Map the ERD to logical data structure. List </w:t>
      </w:r>
      <w:r w:rsidRPr="5EF5D0CA">
        <w:rPr>
          <w:b/>
          <w:bCs/>
        </w:rPr>
        <w:t>all</w:t>
      </w:r>
      <w:r>
        <w:t xml:space="preserve"> tables in the following relational logical data structures. Note: must indicate the primary key PK (in bold) and foreign key FK (in italic)</w:t>
      </w:r>
    </w:p>
    <w:p w14:paraId="392BD647" w14:textId="77777777" w:rsidR="002465FB" w:rsidRDefault="002465FB" w:rsidP="002465FB">
      <w:pPr>
        <w:ind w:left="720" w:firstLine="360"/>
      </w:pPr>
      <w:r>
        <w:t xml:space="preserve">For example, the </w:t>
      </w:r>
      <w:proofErr w:type="spellStart"/>
      <w:r>
        <w:t>AircraftModelTechnician</w:t>
      </w:r>
      <w:proofErr w:type="spellEnd"/>
      <w:r>
        <w:t xml:space="preserve"> table should be presented as:  </w:t>
      </w:r>
      <w:r>
        <w:tab/>
      </w:r>
      <w:proofErr w:type="spellStart"/>
      <w:r>
        <w:t>AircraftModelTechnician</w:t>
      </w:r>
      <w:proofErr w:type="spellEnd"/>
      <w:r>
        <w:t xml:space="preserve"> (</w:t>
      </w:r>
      <w:r w:rsidRPr="00FC3EEC">
        <w:rPr>
          <w:b/>
          <w:bCs/>
          <w:i/>
          <w:iCs/>
        </w:rPr>
        <w:t>Aircraft</w:t>
      </w:r>
      <w:r w:rsidRPr="3C0F2F9C">
        <w:rPr>
          <w:b/>
          <w:bCs/>
          <w:i/>
          <w:iCs/>
        </w:rPr>
        <w:t>Model</w:t>
      </w:r>
      <w:r>
        <w:rPr>
          <w:b/>
          <w:bCs/>
          <w:i/>
          <w:iCs/>
        </w:rPr>
        <w:t>ID</w:t>
      </w:r>
      <w:r w:rsidRPr="3C0F2F9C">
        <w:rPr>
          <w:b/>
          <w:bCs/>
          <w:i/>
          <w:iCs/>
        </w:rPr>
        <w:t xml:space="preserve">, </w:t>
      </w:r>
      <w:r>
        <w:rPr>
          <w:b/>
          <w:bCs/>
          <w:i/>
          <w:iCs/>
        </w:rPr>
        <w:t>Technician</w:t>
      </w:r>
      <w:r w:rsidRPr="3C0F2F9C">
        <w:rPr>
          <w:b/>
          <w:bCs/>
          <w:i/>
          <w:iCs/>
        </w:rPr>
        <w:t>ID</w:t>
      </w:r>
      <w:r>
        <w:t xml:space="preserve">, </w:t>
      </w:r>
      <w:proofErr w:type="spellStart"/>
      <w:r>
        <w:t>QualifiedDate</w:t>
      </w:r>
      <w:proofErr w:type="spellEnd"/>
      <w:r>
        <w:t>)</w:t>
      </w:r>
    </w:p>
    <w:p w14:paraId="0743ACEA" w14:textId="77777777" w:rsidR="00445855" w:rsidRDefault="00445855" w:rsidP="00445855">
      <w:pPr>
        <w:ind w:left="360"/>
      </w:pPr>
    </w:p>
    <w:p w14:paraId="4A4D4F05" w14:textId="1760FE49" w:rsidR="00445855" w:rsidRDefault="002465FB" w:rsidP="00ED02CD">
      <w:pPr>
        <w:pStyle w:val="ListParagraph"/>
        <w:numPr>
          <w:ilvl w:val="0"/>
          <w:numId w:val="37"/>
        </w:numPr>
        <w:spacing w:after="160" w:line="259" w:lineRule="auto"/>
      </w:pPr>
      <w:r>
        <w:t xml:space="preserve">Document at least </w:t>
      </w:r>
      <w:r w:rsidRPr="5EF5D0CA">
        <w:rPr>
          <w:b/>
          <w:bCs/>
        </w:rPr>
        <w:t>three</w:t>
      </w:r>
      <w:r>
        <w:t xml:space="preserve"> tables using the following format of Relational Database</w:t>
      </w:r>
      <w:r w:rsidR="00ED02CD">
        <w:t xml:space="preserve"> </w:t>
      </w:r>
      <w:r>
        <w:t>Schema.</w:t>
      </w:r>
    </w:p>
    <w:p w14:paraId="12DD4DA2" w14:textId="77777777" w:rsidR="00445855" w:rsidRDefault="00445855" w:rsidP="00445855">
      <w:pPr>
        <w:ind w:left="360"/>
      </w:pPr>
    </w:p>
    <w:p w14:paraId="4EF7F905" w14:textId="77777777" w:rsidR="00445855" w:rsidRDefault="00445855" w:rsidP="00445855">
      <w:pPr>
        <w:rPr>
          <w:b/>
          <w:bCs/>
          <w:sz w:val="24"/>
        </w:rPr>
      </w:pPr>
      <w:r w:rsidRPr="00A86E11">
        <w:rPr>
          <w:b/>
          <w:bCs/>
          <w:sz w:val="24"/>
        </w:rPr>
        <w:t>Relational Database Schema:</w:t>
      </w:r>
    </w:p>
    <w:p w14:paraId="1A19255D" w14:textId="77777777" w:rsidR="00445855" w:rsidRPr="00A86E11" w:rsidRDefault="00445855" w:rsidP="00445855">
      <w:pPr>
        <w:rPr>
          <w:b/>
          <w:bCs/>
          <w:sz w:val="24"/>
        </w:rPr>
      </w:pPr>
    </w:p>
    <w:tbl>
      <w:tblPr>
        <w:tblStyle w:val="TableGrid"/>
        <w:tblW w:w="0" w:type="auto"/>
        <w:tblLook w:val="04A0" w:firstRow="1" w:lastRow="0" w:firstColumn="1" w:lastColumn="0" w:noHBand="0" w:noVBand="1"/>
      </w:tblPr>
      <w:tblGrid>
        <w:gridCol w:w="1555"/>
        <w:gridCol w:w="3129"/>
        <w:gridCol w:w="1431"/>
        <w:gridCol w:w="2214"/>
      </w:tblGrid>
      <w:tr w:rsidR="00445855" w14:paraId="3C8B1730" w14:textId="77777777" w:rsidTr="005C2E89">
        <w:tc>
          <w:tcPr>
            <w:tcW w:w="1555" w:type="dxa"/>
          </w:tcPr>
          <w:p w14:paraId="51BB0D84" w14:textId="77777777" w:rsidR="00445855" w:rsidRPr="00DE7667" w:rsidRDefault="00445855" w:rsidP="00D44D2F">
            <w:pPr>
              <w:rPr>
                <w:b/>
                <w:bCs/>
              </w:rPr>
            </w:pPr>
            <w:bookmarkStart w:id="4" w:name="_Hlk134971770"/>
            <w:r w:rsidRPr="5EF5D0CA">
              <w:rPr>
                <w:b/>
                <w:bCs/>
              </w:rPr>
              <w:t>Table Name</w:t>
            </w:r>
          </w:p>
        </w:tc>
        <w:tc>
          <w:tcPr>
            <w:tcW w:w="3129" w:type="dxa"/>
          </w:tcPr>
          <w:p w14:paraId="10026BA7" w14:textId="77777777" w:rsidR="00445855" w:rsidRPr="00DE7667" w:rsidRDefault="00445855" w:rsidP="00D44D2F">
            <w:pPr>
              <w:rPr>
                <w:b/>
                <w:bCs/>
              </w:rPr>
            </w:pPr>
            <w:r w:rsidRPr="5EF5D0CA">
              <w:rPr>
                <w:b/>
                <w:bCs/>
              </w:rPr>
              <w:t xml:space="preserve">Field Name </w:t>
            </w:r>
          </w:p>
        </w:tc>
        <w:tc>
          <w:tcPr>
            <w:tcW w:w="1431" w:type="dxa"/>
          </w:tcPr>
          <w:p w14:paraId="47E8B252" w14:textId="77777777" w:rsidR="00445855" w:rsidRPr="00DE7667" w:rsidRDefault="00445855" w:rsidP="00D44D2F">
            <w:pPr>
              <w:rPr>
                <w:b/>
                <w:bCs/>
              </w:rPr>
            </w:pPr>
            <w:r w:rsidRPr="5EF5D0CA">
              <w:rPr>
                <w:b/>
                <w:bCs/>
              </w:rPr>
              <w:t xml:space="preserve">Data Type </w:t>
            </w:r>
          </w:p>
        </w:tc>
        <w:tc>
          <w:tcPr>
            <w:tcW w:w="2214" w:type="dxa"/>
          </w:tcPr>
          <w:p w14:paraId="450DC6A9" w14:textId="77777777" w:rsidR="00445855" w:rsidRPr="00DE7667" w:rsidRDefault="00445855" w:rsidP="00D44D2F">
            <w:pPr>
              <w:rPr>
                <w:b/>
                <w:bCs/>
              </w:rPr>
            </w:pPr>
            <w:r w:rsidRPr="5EF5D0CA">
              <w:rPr>
                <w:b/>
                <w:bCs/>
              </w:rPr>
              <w:t>Relational Description</w:t>
            </w:r>
          </w:p>
        </w:tc>
      </w:tr>
      <w:tr w:rsidR="00445855" w14:paraId="21E2CFE4" w14:textId="77777777" w:rsidTr="005C2E89">
        <w:tc>
          <w:tcPr>
            <w:tcW w:w="1555" w:type="dxa"/>
          </w:tcPr>
          <w:p w14:paraId="3F056574" w14:textId="42CE1876" w:rsidR="00445855" w:rsidRDefault="009F4F0B" w:rsidP="00D44D2F">
            <w:r>
              <w:t>AircraftModel</w:t>
            </w:r>
          </w:p>
        </w:tc>
        <w:tc>
          <w:tcPr>
            <w:tcW w:w="3129" w:type="dxa"/>
          </w:tcPr>
          <w:p w14:paraId="5892F201" w14:textId="681051D7" w:rsidR="00445855" w:rsidRDefault="009F4F0B" w:rsidP="00D44D2F">
            <w:r>
              <w:t>aircraftModelID</w:t>
            </w:r>
          </w:p>
          <w:p w14:paraId="456D40C2" w14:textId="7CF6FD3B" w:rsidR="009F4F0B" w:rsidRDefault="009F4F0B" w:rsidP="00D44D2F">
            <w:r>
              <w:t xml:space="preserve">manufacturerID </w:t>
            </w:r>
          </w:p>
        </w:tc>
        <w:tc>
          <w:tcPr>
            <w:tcW w:w="1431" w:type="dxa"/>
          </w:tcPr>
          <w:p w14:paraId="0ABEF486" w14:textId="77777777" w:rsidR="00445855" w:rsidRDefault="009F4F0B" w:rsidP="00D44D2F">
            <w:r>
              <w:t>INT</w:t>
            </w:r>
          </w:p>
          <w:p w14:paraId="2372737B" w14:textId="398974A7" w:rsidR="009F4F0B" w:rsidRDefault="009F4F0B" w:rsidP="00D44D2F">
            <w:r>
              <w:t>INT</w:t>
            </w:r>
          </w:p>
        </w:tc>
        <w:tc>
          <w:tcPr>
            <w:tcW w:w="2214" w:type="dxa"/>
          </w:tcPr>
          <w:p w14:paraId="18754F66" w14:textId="2694DB04" w:rsidR="00445855" w:rsidRDefault="009F4F0B" w:rsidP="00755116">
            <w:r>
              <w:t>Each AircraftModel must be one or many aircraft.</w:t>
            </w:r>
          </w:p>
          <w:p w14:paraId="7E4F05F5" w14:textId="77777777" w:rsidR="009F4F0B" w:rsidRDefault="009F4F0B" w:rsidP="00755116">
            <w:r>
              <w:t xml:space="preserve">Each AircraftModel must be one or many </w:t>
            </w:r>
            <w:proofErr w:type="gramStart"/>
            <w:r>
              <w:t>subModels</w:t>
            </w:r>
            <w:proofErr w:type="gramEnd"/>
          </w:p>
          <w:p w14:paraId="0756A41E" w14:textId="553E51FE" w:rsidR="009F4F0B" w:rsidRDefault="009F4F0B" w:rsidP="00755116">
            <w:r>
              <w:t>Each AircraftModel must have one and only one Manufacturer</w:t>
            </w:r>
          </w:p>
        </w:tc>
      </w:tr>
      <w:tr w:rsidR="009F4F0B" w14:paraId="65FA2CDE" w14:textId="77777777" w:rsidTr="005C2E89">
        <w:trPr>
          <w:trHeight w:val="1471"/>
        </w:trPr>
        <w:tc>
          <w:tcPr>
            <w:tcW w:w="1555" w:type="dxa"/>
          </w:tcPr>
          <w:p w14:paraId="154E3220" w14:textId="5726239E" w:rsidR="009F4F0B" w:rsidRDefault="009F4F0B" w:rsidP="009F4F0B">
            <w:r>
              <w:t>EngineModel</w:t>
            </w:r>
          </w:p>
        </w:tc>
        <w:tc>
          <w:tcPr>
            <w:tcW w:w="3129" w:type="dxa"/>
          </w:tcPr>
          <w:p w14:paraId="0D99E410" w14:textId="77777777" w:rsidR="009F4F0B" w:rsidRDefault="009F4F0B" w:rsidP="009F4F0B">
            <w:r>
              <w:t>engineModelName</w:t>
            </w:r>
          </w:p>
          <w:p w14:paraId="0499858C" w14:textId="77777777" w:rsidR="009F4F0B" w:rsidRDefault="009F4F0B" w:rsidP="009F4F0B">
            <w:r>
              <w:t>manufacturer</w:t>
            </w:r>
          </w:p>
          <w:p w14:paraId="3F6C4562" w14:textId="77777777" w:rsidR="009F4F0B" w:rsidRDefault="009F4F0B" w:rsidP="009F4F0B">
            <w:r>
              <w:t>thrustRange</w:t>
            </w:r>
          </w:p>
          <w:p w14:paraId="73E5B65C" w14:textId="367C2D9E" w:rsidR="009F4F0B" w:rsidRDefault="009F4F0B" w:rsidP="009F4F0B">
            <w:r>
              <w:t>dryWeight</w:t>
            </w:r>
          </w:p>
        </w:tc>
        <w:tc>
          <w:tcPr>
            <w:tcW w:w="1431" w:type="dxa"/>
          </w:tcPr>
          <w:p w14:paraId="4B1B2C96" w14:textId="71A06DA3" w:rsidR="009F4F0B" w:rsidRDefault="009F4F0B" w:rsidP="009F4F0B">
            <w:r>
              <w:t>Varchar</w:t>
            </w:r>
          </w:p>
          <w:p w14:paraId="13E79FA5" w14:textId="05C5F7C5" w:rsidR="009F4F0B" w:rsidRDefault="009F4F0B" w:rsidP="009F4F0B">
            <w:r>
              <w:t>Varchar</w:t>
            </w:r>
          </w:p>
          <w:p w14:paraId="42E3065F" w14:textId="77777777" w:rsidR="009F4F0B" w:rsidRDefault="009F4F0B" w:rsidP="009F4F0B">
            <w:r>
              <w:t>INT</w:t>
            </w:r>
          </w:p>
          <w:p w14:paraId="4E91E53A" w14:textId="2DE7171B" w:rsidR="009F4F0B" w:rsidRDefault="009F4F0B" w:rsidP="009F4F0B">
            <w:r>
              <w:t>Decimal</w:t>
            </w:r>
          </w:p>
        </w:tc>
        <w:tc>
          <w:tcPr>
            <w:tcW w:w="2214" w:type="dxa"/>
          </w:tcPr>
          <w:p w14:paraId="4E13BB02" w14:textId="172B2882" w:rsidR="009F4F0B" w:rsidRDefault="009F4F0B" w:rsidP="009F4F0B">
            <w:r>
              <w:t>Each EngineModel must have one or Engine</w:t>
            </w:r>
          </w:p>
        </w:tc>
      </w:tr>
      <w:tr w:rsidR="009F4F0B" w14:paraId="041CCF1C" w14:textId="77777777" w:rsidTr="005C2E89">
        <w:trPr>
          <w:trHeight w:val="1471"/>
        </w:trPr>
        <w:tc>
          <w:tcPr>
            <w:tcW w:w="1555" w:type="dxa"/>
          </w:tcPr>
          <w:p w14:paraId="74D61522" w14:textId="0CFFA209" w:rsidR="009F4F0B" w:rsidRDefault="00157764" w:rsidP="009F4F0B">
            <w:r>
              <w:t>Passanger</w:t>
            </w:r>
          </w:p>
        </w:tc>
        <w:tc>
          <w:tcPr>
            <w:tcW w:w="3129" w:type="dxa"/>
          </w:tcPr>
          <w:p w14:paraId="088A89F6" w14:textId="77777777" w:rsidR="009F4F0B" w:rsidRDefault="00157764" w:rsidP="009F4F0B">
            <w:r>
              <w:t>PassangerCatagoryID</w:t>
            </w:r>
          </w:p>
          <w:p w14:paraId="4B83CE24" w14:textId="77777777" w:rsidR="00157764" w:rsidRDefault="005C2E89" w:rsidP="009F4F0B">
            <w:proofErr w:type="spellStart"/>
            <w:r>
              <w:t>subModelID</w:t>
            </w:r>
            <w:proofErr w:type="spellEnd"/>
          </w:p>
          <w:p w14:paraId="48A1F664" w14:textId="77777777" w:rsidR="005C2E89" w:rsidRDefault="005C2E89" w:rsidP="009F4F0B">
            <w:proofErr w:type="spellStart"/>
            <w:r>
              <w:t>maxPassangers</w:t>
            </w:r>
            <w:proofErr w:type="spellEnd"/>
          </w:p>
          <w:p w14:paraId="0D2D7513" w14:textId="77777777" w:rsidR="005C2E89" w:rsidRDefault="005C2E89" w:rsidP="009F4F0B">
            <w:r>
              <w:t>maxFirstClassPassangers</w:t>
            </w:r>
          </w:p>
          <w:p w14:paraId="53F59FA1" w14:textId="4D3C38BD" w:rsidR="005C2E89" w:rsidRDefault="005C2E89" w:rsidP="009F4F0B">
            <w:proofErr w:type="spellStart"/>
            <w:r>
              <w:t>maxEconomyClassPassangers</w:t>
            </w:r>
            <w:proofErr w:type="spellEnd"/>
          </w:p>
        </w:tc>
        <w:tc>
          <w:tcPr>
            <w:tcW w:w="1431" w:type="dxa"/>
          </w:tcPr>
          <w:p w14:paraId="770376C1" w14:textId="77777777" w:rsidR="009F4F0B" w:rsidRDefault="00157764" w:rsidP="009F4F0B">
            <w:r>
              <w:t>VARCHAR</w:t>
            </w:r>
          </w:p>
          <w:p w14:paraId="11CDB382" w14:textId="77777777" w:rsidR="005C2E89" w:rsidRDefault="005C2E89" w:rsidP="009F4F0B">
            <w:r>
              <w:t>VARCHAR</w:t>
            </w:r>
          </w:p>
          <w:p w14:paraId="69983629" w14:textId="77777777" w:rsidR="005C2E89" w:rsidRDefault="005C2E89" w:rsidP="009F4F0B">
            <w:r>
              <w:t>INT</w:t>
            </w:r>
          </w:p>
          <w:p w14:paraId="38818378" w14:textId="77777777" w:rsidR="005C2E89" w:rsidRDefault="005C2E89" w:rsidP="009F4F0B">
            <w:r>
              <w:t>INT</w:t>
            </w:r>
          </w:p>
          <w:p w14:paraId="1FDF9A7E" w14:textId="77777777" w:rsidR="005C2E89" w:rsidRDefault="005C2E89" w:rsidP="009F4F0B">
            <w:r>
              <w:t>INT</w:t>
            </w:r>
          </w:p>
          <w:p w14:paraId="10F9BB15" w14:textId="680CAEAD" w:rsidR="005C2E89" w:rsidRDefault="005C2E89" w:rsidP="009F4F0B"/>
        </w:tc>
        <w:tc>
          <w:tcPr>
            <w:tcW w:w="2214" w:type="dxa"/>
          </w:tcPr>
          <w:p w14:paraId="578AD511" w14:textId="4E4E97CA" w:rsidR="009F4F0B" w:rsidRDefault="005C2E89" w:rsidP="009F4F0B">
            <w:r>
              <w:t>Passanger must have one and only one SubModel</w:t>
            </w:r>
          </w:p>
        </w:tc>
      </w:tr>
      <w:bookmarkEnd w:id="4"/>
    </w:tbl>
    <w:p w14:paraId="6CD52CB7" w14:textId="77777777" w:rsidR="00445855" w:rsidRDefault="00445855" w:rsidP="00445855"/>
    <w:p w14:paraId="2032E4E9" w14:textId="7DA31F42" w:rsidR="002C087A" w:rsidRDefault="00445855" w:rsidP="00FE17D0">
      <w:pPr>
        <w:pStyle w:val="ListParagraph"/>
        <w:numPr>
          <w:ilvl w:val="0"/>
          <w:numId w:val="37"/>
        </w:numPr>
        <w:spacing w:after="160" w:line="259" w:lineRule="auto"/>
      </w:pPr>
      <w:r>
        <w:t xml:space="preserve">Document at least </w:t>
      </w:r>
      <w:r w:rsidRPr="00E7176E">
        <w:rPr>
          <w:b/>
          <w:bCs/>
        </w:rPr>
        <w:t>three</w:t>
      </w:r>
      <w:r>
        <w:t xml:space="preserve"> attributes using the following format of Attribute Description.</w:t>
      </w:r>
    </w:p>
    <w:p w14:paraId="4F50D7FA" w14:textId="77777777" w:rsidR="00445855" w:rsidRDefault="00445855" w:rsidP="00445855">
      <w:pPr>
        <w:pStyle w:val="ListParagraph"/>
      </w:pPr>
    </w:p>
    <w:tbl>
      <w:tblPr>
        <w:tblStyle w:val="TableGrid"/>
        <w:tblW w:w="0" w:type="auto"/>
        <w:tblLook w:val="04A0" w:firstRow="1" w:lastRow="0" w:firstColumn="1" w:lastColumn="0" w:noHBand="0" w:noVBand="1"/>
      </w:tblPr>
      <w:tblGrid>
        <w:gridCol w:w="6246"/>
        <w:gridCol w:w="2083"/>
      </w:tblGrid>
      <w:tr w:rsidR="00445855" w14:paraId="0795CD56" w14:textId="77777777" w:rsidTr="002C087A">
        <w:tc>
          <w:tcPr>
            <w:tcW w:w="8329" w:type="dxa"/>
            <w:gridSpan w:val="2"/>
          </w:tcPr>
          <w:p w14:paraId="5B849004" w14:textId="77777777" w:rsidR="00445855" w:rsidRPr="00F21CE1" w:rsidRDefault="00445855" w:rsidP="00D44D2F">
            <w:pPr>
              <w:rPr>
                <w:b/>
                <w:bCs/>
              </w:rPr>
            </w:pPr>
            <w:bookmarkStart w:id="5" w:name="_Hlk134971776"/>
            <w:r w:rsidRPr="5EF5D0CA">
              <w:rPr>
                <w:b/>
                <w:bCs/>
              </w:rPr>
              <w:t>DATA DICTIONARY: – ATTRIBUTE DESCRIPTION</w:t>
            </w:r>
          </w:p>
        </w:tc>
      </w:tr>
      <w:tr w:rsidR="00445855" w14:paraId="316F9F3D" w14:textId="77777777" w:rsidTr="002C087A">
        <w:tc>
          <w:tcPr>
            <w:tcW w:w="6246" w:type="dxa"/>
          </w:tcPr>
          <w:p w14:paraId="18F31497" w14:textId="202FF38B" w:rsidR="00445855" w:rsidRDefault="00445855" w:rsidP="00D44D2F">
            <w:r>
              <w:t xml:space="preserve">SYSTEM :   </w:t>
            </w:r>
            <w:r w:rsidR="002C087A">
              <w:t>SAMS</w:t>
            </w:r>
          </w:p>
        </w:tc>
        <w:tc>
          <w:tcPr>
            <w:tcW w:w="2083" w:type="dxa"/>
          </w:tcPr>
          <w:p w14:paraId="4069AF1C" w14:textId="0D7DB37B" w:rsidR="00445855" w:rsidRDefault="00445855" w:rsidP="00D44D2F">
            <w:r>
              <w:t xml:space="preserve">DATE:   </w:t>
            </w:r>
            <w:r w:rsidR="002C087A">
              <w:t>13/05/2023</w:t>
            </w:r>
          </w:p>
        </w:tc>
      </w:tr>
      <w:tr w:rsidR="00445855" w14:paraId="3EF39F44" w14:textId="77777777" w:rsidTr="002C087A">
        <w:tc>
          <w:tcPr>
            <w:tcW w:w="6246" w:type="dxa"/>
          </w:tcPr>
          <w:p w14:paraId="223CA760" w14:textId="19993F84" w:rsidR="00445855" w:rsidRDefault="00445855" w:rsidP="00D44D2F">
            <w:r>
              <w:t xml:space="preserve">AUTHOR :   </w:t>
            </w:r>
            <w:r w:rsidR="002C087A">
              <w:t>Andre Alexandrov</w:t>
            </w:r>
          </w:p>
        </w:tc>
        <w:tc>
          <w:tcPr>
            <w:tcW w:w="2083" w:type="dxa"/>
          </w:tcPr>
          <w:p w14:paraId="0BEDDAE8" w14:textId="401A5247" w:rsidR="00445855" w:rsidRDefault="00445855" w:rsidP="00D44D2F">
            <w:r>
              <w:t xml:space="preserve">PAGE:    </w:t>
            </w:r>
            <w:r w:rsidR="002C087A">
              <w:t>1/1</w:t>
            </w:r>
          </w:p>
        </w:tc>
      </w:tr>
      <w:tr w:rsidR="00445855" w14:paraId="4AB52780" w14:textId="77777777" w:rsidTr="002C087A">
        <w:tc>
          <w:tcPr>
            <w:tcW w:w="8329" w:type="dxa"/>
            <w:gridSpan w:val="2"/>
          </w:tcPr>
          <w:p w14:paraId="2331DB42" w14:textId="7FFBF265" w:rsidR="00445855" w:rsidRDefault="00445855" w:rsidP="00D44D2F">
            <w:r>
              <w:t xml:space="preserve">ATTRIBUTE NAME:        </w:t>
            </w:r>
            <w:proofErr w:type="spellStart"/>
            <w:r w:rsidR="00FE17D0">
              <w:t>maxPassangers</w:t>
            </w:r>
            <w:proofErr w:type="spellEnd"/>
          </w:p>
        </w:tc>
      </w:tr>
      <w:tr w:rsidR="00445855" w14:paraId="37D92C6C" w14:textId="77777777" w:rsidTr="002C087A">
        <w:tc>
          <w:tcPr>
            <w:tcW w:w="8329" w:type="dxa"/>
            <w:gridSpan w:val="2"/>
          </w:tcPr>
          <w:p w14:paraId="22B94001" w14:textId="02C85642" w:rsidR="00445855" w:rsidRDefault="00445855" w:rsidP="00D44D2F">
            <w:r>
              <w:t xml:space="preserve">ALIAS (Synonym) :       </w:t>
            </w:r>
            <w:r w:rsidR="00FE17D0">
              <w:t>N/A</w:t>
            </w:r>
            <w:r>
              <w:t xml:space="preserve">                  </w:t>
            </w:r>
          </w:p>
        </w:tc>
      </w:tr>
      <w:tr w:rsidR="00445855" w14:paraId="45FD2691" w14:textId="77777777" w:rsidTr="002C087A">
        <w:tc>
          <w:tcPr>
            <w:tcW w:w="8329" w:type="dxa"/>
            <w:gridSpan w:val="2"/>
          </w:tcPr>
          <w:p w14:paraId="2189FEB5" w14:textId="73207B8A" w:rsidR="00445855" w:rsidRDefault="00445855" w:rsidP="00D44D2F">
            <w:r>
              <w:t>DATA SOURCE</w:t>
            </w:r>
            <w:r w:rsidR="00FE17D0">
              <w:t xml:space="preserve">: </w:t>
            </w:r>
            <w:r>
              <w:t xml:space="preserve"> </w:t>
            </w:r>
            <w:r w:rsidR="008C1A31">
              <w:t>Passanger</w:t>
            </w:r>
          </w:p>
        </w:tc>
      </w:tr>
      <w:tr w:rsidR="00445855" w14:paraId="4C288BBC" w14:textId="77777777" w:rsidTr="002C087A">
        <w:tc>
          <w:tcPr>
            <w:tcW w:w="8329" w:type="dxa"/>
            <w:gridSpan w:val="2"/>
          </w:tcPr>
          <w:p w14:paraId="1BBD6717" w14:textId="77777777" w:rsidR="00445855" w:rsidRPr="00F21CE1" w:rsidRDefault="00445855" w:rsidP="00D44D2F">
            <w:pPr>
              <w:rPr>
                <w:b/>
                <w:bCs/>
              </w:rPr>
            </w:pPr>
            <w:r w:rsidRPr="5EF5D0CA">
              <w:rPr>
                <w:b/>
                <w:bCs/>
              </w:rPr>
              <w:t>DATA STRUCTURE</w:t>
            </w:r>
          </w:p>
        </w:tc>
      </w:tr>
      <w:tr w:rsidR="00445855" w14:paraId="01D2648D" w14:textId="77777777" w:rsidTr="002C087A">
        <w:tc>
          <w:tcPr>
            <w:tcW w:w="8329" w:type="dxa"/>
            <w:gridSpan w:val="2"/>
          </w:tcPr>
          <w:p w14:paraId="4A8595D8" w14:textId="06C28D52" w:rsidR="00445855" w:rsidRDefault="00445855" w:rsidP="00D44D2F">
            <w:r>
              <w:t>Type</w:t>
            </w:r>
            <w:r w:rsidR="00FE17D0">
              <w:t>:</w:t>
            </w:r>
            <w:r>
              <w:t xml:space="preserve">                </w:t>
            </w:r>
            <w:r w:rsidR="00FE17D0">
              <w:t>INT</w:t>
            </w:r>
          </w:p>
        </w:tc>
      </w:tr>
      <w:tr w:rsidR="00445855" w14:paraId="5A1F0A80" w14:textId="77777777" w:rsidTr="002C087A">
        <w:tc>
          <w:tcPr>
            <w:tcW w:w="8329" w:type="dxa"/>
            <w:gridSpan w:val="2"/>
          </w:tcPr>
          <w:p w14:paraId="7F6829F8" w14:textId="1643D29E" w:rsidR="00445855" w:rsidRDefault="00445855" w:rsidP="00D44D2F">
            <w:r>
              <w:t>Length and Format</w:t>
            </w:r>
            <w:r w:rsidR="00FE17D0">
              <w:t>:</w:t>
            </w:r>
            <w:r>
              <w:t xml:space="preserve"> </w:t>
            </w:r>
            <w:r w:rsidR="00FE17D0">
              <w:t xml:space="preserve">INT max value of </w:t>
            </w:r>
            <w:r w:rsidR="00FE17D0" w:rsidRPr="00FE17D0">
              <w:t>4294967295</w:t>
            </w:r>
          </w:p>
        </w:tc>
      </w:tr>
      <w:tr w:rsidR="00445855" w14:paraId="5E0EAAD7" w14:textId="77777777" w:rsidTr="002C087A">
        <w:tc>
          <w:tcPr>
            <w:tcW w:w="8329" w:type="dxa"/>
            <w:gridSpan w:val="2"/>
          </w:tcPr>
          <w:p w14:paraId="73E2C78F" w14:textId="77777777" w:rsidR="00445855" w:rsidRPr="00FE17D0" w:rsidRDefault="00445855" w:rsidP="00D44D2F">
            <w:pPr>
              <w:rPr>
                <w:b/>
                <w:bCs/>
              </w:rPr>
            </w:pPr>
            <w:r w:rsidRPr="00FE17D0">
              <w:rPr>
                <w:b/>
                <w:bCs/>
              </w:rPr>
              <w:t>Characteristics</w:t>
            </w:r>
          </w:p>
        </w:tc>
      </w:tr>
      <w:tr w:rsidR="00445855" w14:paraId="26527AC9" w14:textId="77777777" w:rsidTr="002C087A">
        <w:tc>
          <w:tcPr>
            <w:tcW w:w="8329" w:type="dxa"/>
            <w:gridSpan w:val="2"/>
          </w:tcPr>
          <w:p w14:paraId="73BCD78A" w14:textId="77777777" w:rsidR="00445855" w:rsidRDefault="00445855" w:rsidP="00D44D2F">
            <w:r>
              <w:t>Range of Values</w:t>
            </w:r>
          </w:p>
          <w:p w14:paraId="2EA5B661" w14:textId="7F451DAC" w:rsidR="00445855" w:rsidRDefault="00FE17D0" w:rsidP="00D44D2F">
            <w:r>
              <w:t xml:space="preserve">There is no specified range so goes by INT max of </w:t>
            </w:r>
            <w:r w:rsidRPr="00FE17D0">
              <w:t>4294967295</w:t>
            </w:r>
          </w:p>
        </w:tc>
      </w:tr>
      <w:tr w:rsidR="00445855" w14:paraId="116AF253" w14:textId="77777777" w:rsidTr="002C087A">
        <w:tc>
          <w:tcPr>
            <w:tcW w:w="8329" w:type="dxa"/>
            <w:gridSpan w:val="2"/>
          </w:tcPr>
          <w:p w14:paraId="453D38CD" w14:textId="77777777" w:rsidR="00445855" w:rsidRDefault="00445855" w:rsidP="00D44D2F">
            <w:r>
              <w:t>DESCRIPTION</w:t>
            </w:r>
          </w:p>
          <w:p w14:paraId="0F56D661" w14:textId="1AEB07AF" w:rsidR="00445855" w:rsidRDefault="00FE17D0" w:rsidP="00FE17D0">
            <w:r>
              <w:t>The INT value describes the maximum number of passengers a passenger model plane can carry irrespective of class</w:t>
            </w:r>
          </w:p>
        </w:tc>
      </w:tr>
      <w:tr w:rsidR="008C1A31" w14:paraId="7A1A4BBA" w14:textId="77777777" w:rsidTr="002C087A">
        <w:tc>
          <w:tcPr>
            <w:tcW w:w="8329" w:type="dxa"/>
            <w:gridSpan w:val="2"/>
          </w:tcPr>
          <w:p w14:paraId="448F215E" w14:textId="77777777" w:rsidR="008C1A31" w:rsidRDefault="008C1A31" w:rsidP="00D44D2F"/>
          <w:p w14:paraId="1CEAE32F" w14:textId="77777777" w:rsidR="008C1A31" w:rsidRDefault="008C1A31" w:rsidP="00D44D2F"/>
        </w:tc>
      </w:tr>
      <w:tr w:rsidR="002C087A" w14:paraId="27C28E8C" w14:textId="77777777" w:rsidTr="002C087A">
        <w:tc>
          <w:tcPr>
            <w:tcW w:w="8329" w:type="dxa"/>
            <w:gridSpan w:val="2"/>
          </w:tcPr>
          <w:p w14:paraId="18B66161" w14:textId="77777777" w:rsidR="002C087A" w:rsidRPr="00F21CE1" w:rsidRDefault="002C087A" w:rsidP="00CE280E">
            <w:pPr>
              <w:rPr>
                <w:b/>
                <w:bCs/>
              </w:rPr>
            </w:pPr>
            <w:r w:rsidRPr="5EF5D0CA">
              <w:rPr>
                <w:b/>
                <w:bCs/>
              </w:rPr>
              <w:t>DATA DICTIONARY: – ATTRIBUTE DESCRIPTION</w:t>
            </w:r>
          </w:p>
        </w:tc>
      </w:tr>
      <w:tr w:rsidR="002C087A" w14:paraId="06C4AC9F" w14:textId="77777777" w:rsidTr="002C087A">
        <w:tc>
          <w:tcPr>
            <w:tcW w:w="6246" w:type="dxa"/>
          </w:tcPr>
          <w:p w14:paraId="6DE34F32" w14:textId="1ADD14AB" w:rsidR="002C087A" w:rsidRDefault="002C087A" w:rsidP="002C087A">
            <w:r>
              <w:t>SYSTEM :   SAMS</w:t>
            </w:r>
          </w:p>
        </w:tc>
        <w:tc>
          <w:tcPr>
            <w:tcW w:w="2083" w:type="dxa"/>
          </w:tcPr>
          <w:p w14:paraId="44623629" w14:textId="65166A9A" w:rsidR="002C087A" w:rsidRDefault="002C087A" w:rsidP="002C087A">
            <w:r>
              <w:t>DATE:   13/05/2023</w:t>
            </w:r>
          </w:p>
        </w:tc>
      </w:tr>
      <w:tr w:rsidR="002C087A" w14:paraId="4C9D9642" w14:textId="77777777" w:rsidTr="002C087A">
        <w:tc>
          <w:tcPr>
            <w:tcW w:w="6246" w:type="dxa"/>
          </w:tcPr>
          <w:p w14:paraId="421F0E8D" w14:textId="52F2A21F" w:rsidR="002C087A" w:rsidRDefault="002C087A" w:rsidP="002C087A">
            <w:r>
              <w:t>AUTHOR :   Andre Alexandrov</w:t>
            </w:r>
          </w:p>
        </w:tc>
        <w:tc>
          <w:tcPr>
            <w:tcW w:w="2083" w:type="dxa"/>
          </w:tcPr>
          <w:p w14:paraId="3C7E194E" w14:textId="11A02F88" w:rsidR="002C087A" w:rsidRDefault="002C087A" w:rsidP="002C087A">
            <w:r>
              <w:t>PAGE:    1/1</w:t>
            </w:r>
          </w:p>
        </w:tc>
      </w:tr>
      <w:tr w:rsidR="00FE17D0" w14:paraId="3CF28738" w14:textId="77777777" w:rsidTr="002C087A">
        <w:tc>
          <w:tcPr>
            <w:tcW w:w="8329" w:type="dxa"/>
            <w:gridSpan w:val="2"/>
          </w:tcPr>
          <w:p w14:paraId="549A4269" w14:textId="2CA6A148" w:rsidR="00FE17D0" w:rsidRDefault="00FE17D0" w:rsidP="00FE17D0">
            <w:r>
              <w:lastRenderedPageBreak/>
              <w:t>ATTRIBUTE NAME:        dryWeight</w:t>
            </w:r>
          </w:p>
        </w:tc>
      </w:tr>
      <w:tr w:rsidR="00FE17D0" w14:paraId="376A4087" w14:textId="77777777" w:rsidTr="002C087A">
        <w:tc>
          <w:tcPr>
            <w:tcW w:w="8329" w:type="dxa"/>
            <w:gridSpan w:val="2"/>
          </w:tcPr>
          <w:p w14:paraId="3F3A375A" w14:textId="569C7569" w:rsidR="00FE17D0" w:rsidRDefault="00FE17D0" w:rsidP="00FE17D0">
            <w:r>
              <w:t xml:space="preserve">ALIAS (Synonym) :           N/A              </w:t>
            </w:r>
          </w:p>
        </w:tc>
      </w:tr>
      <w:tr w:rsidR="00FE17D0" w14:paraId="1047D143" w14:textId="77777777" w:rsidTr="002C087A">
        <w:tc>
          <w:tcPr>
            <w:tcW w:w="8329" w:type="dxa"/>
            <w:gridSpan w:val="2"/>
          </w:tcPr>
          <w:p w14:paraId="023A43CD" w14:textId="41FFEB1D" w:rsidR="00FE17D0" w:rsidRDefault="00FE17D0" w:rsidP="00FE17D0">
            <w:r>
              <w:t xml:space="preserve">DATA SOURCE:  </w:t>
            </w:r>
            <w:r w:rsidR="008C1A31">
              <w:t>EngineModel</w:t>
            </w:r>
          </w:p>
        </w:tc>
      </w:tr>
      <w:tr w:rsidR="00FE17D0" w14:paraId="11F01CCA" w14:textId="77777777" w:rsidTr="002C087A">
        <w:tc>
          <w:tcPr>
            <w:tcW w:w="8329" w:type="dxa"/>
            <w:gridSpan w:val="2"/>
          </w:tcPr>
          <w:p w14:paraId="2E33BD40" w14:textId="5C7D64BD" w:rsidR="00FE17D0" w:rsidRPr="00F21CE1" w:rsidRDefault="00FE17D0" w:rsidP="00FE17D0">
            <w:pPr>
              <w:rPr>
                <w:b/>
                <w:bCs/>
              </w:rPr>
            </w:pPr>
            <w:r w:rsidRPr="5EF5D0CA">
              <w:rPr>
                <w:b/>
                <w:bCs/>
              </w:rPr>
              <w:t>DATA STRUCTURE</w:t>
            </w:r>
          </w:p>
        </w:tc>
      </w:tr>
      <w:tr w:rsidR="00FE17D0" w14:paraId="1AABE800" w14:textId="77777777" w:rsidTr="002C087A">
        <w:tc>
          <w:tcPr>
            <w:tcW w:w="8329" w:type="dxa"/>
            <w:gridSpan w:val="2"/>
          </w:tcPr>
          <w:p w14:paraId="438D315F" w14:textId="69889F79" w:rsidR="00FE17D0" w:rsidRDefault="00FE17D0" w:rsidP="00FE17D0">
            <w:r>
              <w:t>Type:                DECIMAL</w:t>
            </w:r>
          </w:p>
        </w:tc>
      </w:tr>
      <w:tr w:rsidR="00FE17D0" w14:paraId="44D725C2" w14:textId="77777777" w:rsidTr="002C087A">
        <w:tc>
          <w:tcPr>
            <w:tcW w:w="8329" w:type="dxa"/>
            <w:gridSpan w:val="2"/>
          </w:tcPr>
          <w:p w14:paraId="4FEFFD59" w14:textId="74132FD3" w:rsidR="00FE17D0" w:rsidRDefault="00FE17D0" w:rsidP="00FE17D0">
            <w:r>
              <w:t>Length and Format: max length of 6 with 2 digits reserved for after the decimal point</w:t>
            </w:r>
          </w:p>
        </w:tc>
      </w:tr>
      <w:tr w:rsidR="00FE17D0" w14:paraId="32564A0E" w14:textId="77777777" w:rsidTr="002C087A">
        <w:tc>
          <w:tcPr>
            <w:tcW w:w="8329" w:type="dxa"/>
            <w:gridSpan w:val="2"/>
          </w:tcPr>
          <w:p w14:paraId="0CD068EF" w14:textId="0AC44DBB" w:rsidR="00FE17D0" w:rsidRPr="00FE17D0" w:rsidRDefault="00FE17D0" w:rsidP="00FE17D0">
            <w:pPr>
              <w:rPr>
                <w:b/>
                <w:bCs/>
              </w:rPr>
            </w:pPr>
            <w:r w:rsidRPr="00FE17D0">
              <w:rPr>
                <w:b/>
                <w:bCs/>
              </w:rPr>
              <w:t>Characteristics</w:t>
            </w:r>
          </w:p>
        </w:tc>
      </w:tr>
      <w:tr w:rsidR="00FE17D0" w14:paraId="59FE7B05" w14:textId="77777777" w:rsidTr="002C087A">
        <w:tc>
          <w:tcPr>
            <w:tcW w:w="8329" w:type="dxa"/>
            <w:gridSpan w:val="2"/>
          </w:tcPr>
          <w:p w14:paraId="5668CE0F" w14:textId="77777777" w:rsidR="00FE17D0" w:rsidRDefault="00FE17D0" w:rsidP="00FE17D0">
            <w:r>
              <w:t>Range of Values</w:t>
            </w:r>
          </w:p>
          <w:p w14:paraId="141DE59D" w14:textId="2D0A6B38" w:rsidR="00FE17D0" w:rsidRDefault="00FE17D0" w:rsidP="00FE17D0">
            <w:r>
              <w:t>0000.00 – 9999.99</w:t>
            </w:r>
          </w:p>
        </w:tc>
      </w:tr>
      <w:tr w:rsidR="00FE17D0" w14:paraId="6593CAEA" w14:textId="77777777" w:rsidTr="002C087A">
        <w:tc>
          <w:tcPr>
            <w:tcW w:w="8329" w:type="dxa"/>
            <w:gridSpan w:val="2"/>
          </w:tcPr>
          <w:p w14:paraId="0DB60120" w14:textId="77777777" w:rsidR="00FE17D0" w:rsidRDefault="00FE17D0" w:rsidP="00FE17D0">
            <w:r>
              <w:t>DESCRIPTION</w:t>
            </w:r>
          </w:p>
          <w:p w14:paraId="4C39EF07" w14:textId="649B2F5E" w:rsidR="00FE17D0" w:rsidRDefault="009F3F9C" w:rsidP="00FE17D0">
            <w:r>
              <w:t>A decimal describing the dry weight of an engine model</w:t>
            </w:r>
          </w:p>
        </w:tc>
      </w:tr>
      <w:tr w:rsidR="008C1A31" w14:paraId="6FD8ECDD" w14:textId="77777777" w:rsidTr="002C087A">
        <w:tc>
          <w:tcPr>
            <w:tcW w:w="8329" w:type="dxa"/>
            <w:gridSpan w:val="2"/>
          </w:tcPr>
          <w:p w14:paraId="42B333D9" w14:textId="77777777" w:rsidR="008C1A31" w:rsidRDefault="008C1A31" w:rsidP="00FE17D0"/>
        </w:tc>
      </w:tr>
      <w:tr w:rsidR="002C087A" w14:paraId="23BA9F67" w14:textId="77777777" w:rsidTr="002C087A">
        <w:tc>
          <w:tcPr>
            <w:tcW w:w="8329" w:type="dxa"/>
            <w:gridSpan w:val="2"/>
          </w:tcPr>
          <w:p w14:paraId="0994923B" w14:textId="77777777" w:rsidR="002C087A" w:rsidRPr="00F21CE1" w:rsidRDefault="002C087A" w:rsidP="00CE280E">
            <w:pPr>
              <w:rPr>
                <w:b/>
                <w:bCs/>
              </w:rPr>
            </w:pPr>
            <w:r w:rsidRPr="5EF5D0CA">
              <w:rPr>
                <w:b/>
                <w:bCs/>
              </w:rPr>
              <w:t>DATA DICTIONARY: – ATTRIBUTE DESCRIPTION</w:t>
            </w:r>
          </w:p>
        </w:tc>
      </w:tr>
      <w:tr w:rsidR="002C087A" w14:paraId="42EF088A" w14:textId="77777777" w:rsidTr="002C087A">
        <w:tc>
          <w:tcPr>
            <w:tcW w:w="6246" w:type="dxa"/>
          </w:tcPr>
          <w:p w14:paraId="4981EE36" w14:textId="47A5870E" w:rsidR="002C087A" w:rsidRDefault="002C087A" w:rsidP="002C087A">
            <w:r>
              <w:t>SYSTEM :   SAMS</w:t>
            </w:r>
          </w:p>
        </w:tc>
        <w:tc>
          <w:tcPr>
            <w:tcW w:w="2083" w:type="dxa"/>
          </w:tcPr>
          <w:p w14:paraId="189C6583" w14:textId="58656529" w:rsidR="002C087A" w:rsidRDefault="002C087A" w:rsidP="002C087A">
            <w:r>
              <w:t>DATE:   13/05/2023</w:t>
            </w:r>
          </w:p>
        </w:tc>
      </w:tr>
      <w:tr w:rsidR="002C087A" w14:paraId="1A6EF8A0" w14:textId="77777777" w:rsidTr="002C087A">
        <w:tc>
          <w:tcPr>
            <w:tcW w:w="6246" w:type="dxa"/>
          </w:tcPr>
          <w:p w14:paraId="67276794" w14:textId="65126160" w:rsidR="002C087A" w:rsidRDefault="002C087A" w:rsidP="002C087A">
            <w:r>
              <w:t>AUTHOR :   Andre Alexandrov</w:t>
            </w:r>
          </w:p>
        </w:tc>
        <w:tc>
          <w:tcPr>
            <w:tcW w:w="2083" w:type="dxa"/>
          </w:tcPr>
          <w:p w14:paraId="6DBD839C" w14:textId="50C2E39F" w:rsidR="002C087A" w:rsidRDefault="002C087A" w:rsidP="002C087A">
            <w:r>
              <w:t>PAGE:    1/1</w:t>
            </w:r>
          </w:p>
        </w:tc>
      </w:tr>
      <w:tr w:rsidR="00FE17D0" w14:paraId="22D88E87" w14:textId="77777777" w:rsidTr="002C087A">
        <w:tc>
          <w:tcPr>
            <w:tcW w:w="8329" w:type="dxa"/>
            <w:gridSpan w:val="2"/>
          </w:tcPr>
          <w:p w14:paraId="2E44DCD4" w14:textId="7361F9A5" w:rsidR="00FE17D0" w:rsidRDefault="00FE17D0" w:rsidP="00FE17D0">
            <w:r>
              <w:t xml:space="preserve">ATTRIBUTE NAME:       </w:t>
            </w:r>
            <w:r w:rsidR="009F3F9C">
              <w:t>manufacturer</w:t>
            </w:r>
            <w:r>
              <w:t xml:space="preserve"> </w:t>
            </w:r>
          </w:p>
        </w:tc>
      </w:tr>
      <w:tr w:rsidR="00FE17D0" w14:paraId="0C3C8678" w14:textId="77777777" w:rsidTr="002C087A">
        <w:tc>
          <w:tcPr>
            <w:tcW w:w="8329" w:type="dxa"/>
            <w:gridSpan w:val="2"/>
          </w:tcPr>
          <w:p w14:paraId="68E09EE4" w14:textId="35312087" w:rsidR="00FE17D0" w:rsidRDefault="00FE17D0" w:rsidP="00FE17D0">
            <w:r>
              <w:t xml:space="preserve">ALIAS (Synonym) :             </w:t>
            </w:r>
            <w:r w:rsidR="009F3F9C">
              <w:t>N/A</w:t>
            </w:r>
            <w:r>
              <w:t xml:space="preserve">            </w:t>
            </w:r>
          </w:p>
        </w:tc>
      </w:tr>
      <w:tr w:rsidR="00FE17D0" w14:paraId="48A50192" w14:textId="77777777" w:rsidTr="002C087A">
        <w:tc>
          <w:tcPr>
            <w:tcW w:w="8329" w:type="dxa"/>
            <w:gridSpan w:val="2"/>
          </w:tcPr>
          <w:p w14:paraId="08FF63D1" w14:textId="123FEB3F" w:rsidR="00FE17D0" w:rsidRDefault="00FE17D0" w:rsidP="00FE17D0">
            <w:r>
              <w:t xml:space="preserve">DATA SOURCE:  </w:t>
            </w:r>
            <w:r w:rsidR="008C1A31">
              <w:t>EngineModel</w:t>
            </w:r>
          </w:p>
        </w:tc>
      </w:tr>
      <w:tr w:rsidR="00FE17D0" w14:paraId="3A8A4F34" w14:textId="77777777" w:rsidTr="002C087A">
        <w:tc>
          <w:tcPr>
            <w:tcW w:w="8329" w:type="dxa"/>
            <w:gridSpan w:val="2"/>
          </w:tcPr>
          <w:p w14:paraId="7D3A242A" w14:textId="1E8641AB" w:rsidR="00FE17D0" w:rsidRPr="00F21CE1" w:rsidRDefault="00FE17D0" w:rsidP="00FE17D0">
            <w:pPr>
              <w:rPr>
                <w:b/>
                <w:bCs/>
              </w:rPr>
            </w:pPr>
            <w:r w:rsidRPr="5EF5D0CA">
              <w:rPr>
                <w:b/>
                <w:bCs/>
              </w:rPr>
              <w:t>DATA STRUCTURE</w:t>
            </w:r>
          </w:p>
        </w:tc>
      </w:tr>
      <w:tr w:rsidR="00FE17D0" w14:paraId="02539BFE" w14:textId="77777777" w:rsidTr="002C087A">
        <w:tc>
          <w:tcPr>
            <w:tcW w:w="8329" w:type="dxa"/>
            <w:gridSpan w:val="2"/>
          </w:tcPr>
          <w:p w14:paraId="670D3FC0" w14:textId="23F50525" w:rsidR="00FE17D0" w:rsidRDefault="00FE17D0" w:rsidP="00FE17D0">
            <w:r>
              <w:t xml:space="preserve">Type:                </w:t>
            </w:r>
            <w:r w:rsidR="009F3F9C">
              <w:t>VARCHAR</w:t>
            </w:r>
          </w:p>
        </w:tc>
      </w:tr>
      <w:tr w:rsidR="00FE17D0" w14:paraId="39B6C95F" w14:textId="77777777" w:rsidTr="002C087A">
        <w:tc>
          <w:tcPr>
            <w:tcW w:w="8329" w:type="dxa"/>
            <w:gridSpan w:val="2"/>
          </w:tcPr>
          <w:p w14:paraId="5C9420AF" w14:textId="05D8A70F" w:rsidR="00FE17D0" w:rsidRDefault="00FE17D0" w:rsidP="00FE17D0">
            <w:r>
              <w:t xml:space="preserve">Length and Format: </w:t>
            </w:r>
            <w:r w:rsidR="009F3F9C">
              <w:t>string with a max length of  45</w:t>
            </w:r>
          </w:p>
        </w:tc>
      </w:tr>
      <w:tr w:rsidR="00FE17D0" w14:paraId="30DC575D" w14:textId="77777777" w:rsidTr="002C087A">
        <w:tc>
          <w:tcPr>
            <w:tcW w:w="8329" w:type="dxa"/>
            <w:gridSpan w:val="2"/>
          </w:tcPr>
          <w:p w14:paraId="34580C4B" w14:textId="3DCE8823" w:rsidR="00FE17D0" w:rsidRPr="00FE17D0" w:rsidRDefault="00FE17D0" w:rsidP="00FE17D0">
            <w:pPr>
              <w:rPr>
                <w:b/>
                <w:bCs/>
              </w:rPr>
            </w:pPr>
            <w:r w:rsidRPr="00FE17D0">
              <w:rPr>
                <w:b/>
                <w:bCs/>
              </w:rPr>
              <w:t>Characteristics</w:t>
            </w:r>
          </w:p>
        </w:tc>
      </w:tr>
      <w:tr w:rsidR="00FE17D0" w14:paraId="233AC002" w14:textId="77777777" w:rsidTr="002C087A">
        <w:tc>
          <w:tcPr>
            <w:tcW w:w="8329" w:type="dxa"/>
            <w:gridSpan w:val="2"/>
          </w:tcPr>
          <w:p w14:paraId="19B31AD0" w14:textId="77777777" w:rsidR="00FE17D0" w:rsidRDefault="00FE17D0" w:rsidP="00FE17D0">
            <w:r>
              <w:t>Range of Values</w:t>
            </w:r>
          </w:p>
          <w:p w14:paraId="5D871B9A" w14:textId="4D77DD9B" w:rsidR="00FE17D0" w:rsidRDefault="009F3F9C" w:rsidP="00FE17D0">
            <w:r>
              <w:t>Any string shorter than 45 characters in length</w:t>
            </w:r>
          </w:p>
        </w:tc>
      </w:tr>
      <w:tr w:rsidR="00FE17D0" w14:paraId="202B9437" w14:textId="77777777" w:rsidTr="002C087A">
        <w:tc>
          <w:tcPr>
            <w:tcW w:w="8329" w:type="dxa"/>
            <w:gridSpan w:val="2"/>
          </w:tcPr>
          <w:p w14:paraId="07185BAF" w14:textId="77777777" w:rsidR="00FE17D0" w:rsidRDefault="00FE17D0" w:rsidP="00FE17D0">
            <w:r>
              <w:t>DESCRIPTION</w:t>
            </w:r>
          </w:p>
          <w:p w14:paraId="77E17AA9" w14:textId="18A10E9B" w:rsidR="00FE17D0" w:rsidRDefault="009F3F9C" w:rsidP="00FE17D0">
            <w:r>
              <w:t xml:space="preserve">Value to define who the manufacturer of the specific </w:t>
            </w:r>
            <w:r w:rsidR="004A220B">
              <w:t xml:space="preserve">engine </w:t>
            </w:r>
            <w:r>
              <w:t>model is.</w:t>
            </w:r>
          </w:p>
        </w:tc>
      </w:tr>
      <w:bookmarkEnd w:id="5"/>
    </w:tbl>
    <w:p w14:paraId="4DDF4631" w14:textId="77777777" w:rsidR="002C087A" w:rsidRPr="002C087A" w:rsidRDefault="002C087A" w:rsidP="002C087A">
      <w:pPr>
        <w:spacing w:after="160" w:line="259" w:lineRule="auto"/>
        <w:rPr>
          <w:color w:val="000000" w:themeColor="text1"/>
        </w:rPr>
      </w:pPr>
    </w:p>
    <w:p w14:paraId="4C195AF4" w14:textId="77777777" w:rsidR="003F73C3" w:rsidRDefault="003F73C3" w:rsidP="003F73C3">
      <w:pPr>
        <w:pStyle w:val="ListParagraph"/>
        <w:spacing w:after="160" w:line="259" w:lineRule="auto"/>
        <w:ind w:left="1800"/>
        <w:rPr>
          <w:color w:val="000000" w:themeColor="text1"/>
        </w:rPr>
      </w:pPr>
    </w:p>
    <w:p w14:paraId="66E60594" w14:textId="77777777" w:rsidR="008A7B84" w:rsidRDefault="008A7B84" w:rsidP="00A96E14">
      <w:pPr>
        <w:pStyle w:val="ListParagraph"/>
        <w:numPr>
          <w:ilvl w:val="0"/>
          <w:numId w:val="11"/>
        </w:numPr>
        <w:spacing w:after="160" w:line="259" w:lineRule="auto"/>
        <w:rPr>
          <w:color w:val="000000" w:themeColor="text1"/>
        </w:rPr>
      </w:pPr>
      <w:r>
        <w:rPr>
          <w:color w:val="000000" w:themeColor="text1"/>
        </w:rPr>
        <w:t>After receiving the conceptual design ERD, management has found that there are increasing number of aircrafts under their maintenance have been changed ownership to different airlines at different dates. The manager has changed the business to:</w:t>
      </w:r>
    </w:p>
    <w:p w14:paraId="2170F60E" w14:textId="339A90CD" w:rsidR="008A7B84" w:rsidRDefault="008A7B84" w:rsidP="00DE69EC">
      <w:pPr>
        <w:pStyle w:val="ListParagraph"/>
        <w:spacing w:after="160" w:line="259" w:lineRule="auto"/>
        <w:ind w:left="709"/>
        <w:rPr>
          <w:color w:val="000000" w:themeColor="text1"/>
        </w:rPr>
      </w:pPr>
      <w:r>
        <w:rPr>
          <w:color w:val="000000" w:themeColor="text1"/>
        </w:rPr>
        <w:t>“Each aircraft must be owned by 1 or many airlines. Each airline may own 0, 1 or many aircrafts.” The business has a need to record the history of the aircraft being owned (</w:t>
      </w:r>
      <w:proofErr w:type="gramStart"/>
      <w:r>
        <w:rPr>
          <w:color w:val="000000" w:themeColor="text1"/>
        </w:rPr>
        <w:t>i.e.</w:t>
      </w:r>
      <w:proofErr w:type="gramEnd"/>
      <w:r>
        <w:rPr>
          <w:color w:val="000000" w:themeColor="text1"/>
        </w:rPr>
        <w:t xml:space="preserve"> </w:t>
      </w:r>
      <w:proofErr w:type="spellStart"/>
      <w:r>
        <w:rPr>
          <w:color w:val="000000" w:themeColor="text1"/>
        </w:rPr>
        <w:t>dateOwned</w:t>
      </w:r>
      <w:proofErr w:type="spellEnd"/>
      <w:r>
        <w:rPr>
          <w:color w:val="000000" w:themeColor="text1"/>
        </w:rPr>
        <w:t>) by which airline. Incorporate this change to your design</w:t>
      </w:r>
      <w:r w:rsidR="000A5CE8">
        <w:rPr>
          <w:color w:val="000000" w:themeColor="text1"/>
        </w:rPr>
        <w:t>.</w:t>
      </w:r>
    </w:p>
    <w:p w14:paraId="059C3129" w14:textId="77777777" w:rsidR="008A7B84" w:rsidRDefault="008A7B84" w:rsidP="008A7B84">
      <w:pPr>
        <w:pStyle w:val="ListParagraph"/>
        <w:spacing w:after="160" w:line="259" w:lineRule="auto"/>
        <w:ind w:left="284"/>
        <w:rPr>
          <w:color w:val="000000" w:themeColor="text1"/>
        </w:rPr>
      </w:pPr>
      <w:r>
        <w:rPr>
          <w:color w:val="000000" w:themeColor="text1"/>
        </w:rPr>
        <w:t xml:space="preserve">       </w:t>
      </w:r>
    </w:p>
    <w:p w14:paraId="54169C9A" w14:textId="77777777" w:rsidR="008A7B84" w:rsidRDefault="008A7B84" w:rsidP="00DE69EC">
      <w:pPr>
        <w:pStyle w:val="ListParagraph"/>
        <w:spacing w:after="160" w:line="259" w:lineRule="auto"/>
        <w:ind w:left="993" w:hanging="284"/>
        <w:rPr>
          <w:color w:val="000000" w:themeColor="text1"/>
        </w:rPr>
      </w:pPr>
      <w:r>
        <w:rPr>
          <w:color w:val="000000" w:themeColor="text1"/>
        </w:rPr>
        <w:t xml:space="preserve">Submit a screen shot of the modified logical ERD. </w:t>
      </w:r>
    </w:p>
    <w:p w14:paraId="30657513" w14:textId="77777777" w:rsidR="00F847C1" w:rsidRDefault="00F847C1" w:rsidP="003F73C3">
      <w:pPr>
        <w:pStyle w:val="ListParagraph"/>
        <w:spacing w:after="160" w:line="259" w:lineRule="auto"/>
        <w:ind w:left="1800"/>
        <w:rPr>
          <w:color w:val="000000" w:themeColor="text1"/>
        </w:rPr>
      </w:pPr>
    </w:p>
    <w:p w14:paraId="26CB60D6" w14:textId="77777777" w:rsidR="00B66E29" w:rsidRDefault="003F73C3" w:rsidP="00A96E14">
      <w:pPr>
        <w:pStyle w:val="ListParagraph"/>
        <w:numPr>
          <w:ilvl w:val="0"/>
          <w:numId w:val="11"/>
        </w:numPr>
      </w:pPr>
      <w:r>
        <w:rPr>
          <w:color w:val="000000" w:themeColor="text1"/>
        </w:rPr>
        <w:t xml:space="preserve">Send an email to request the client to give feedback on your logical </w:t>
      </w:r>
      <w:r w:rsidR="00304718">
        <w:rPr>
          <w:color w:val="000000" w:themeColor="text1"/>
        </w:rPr>
        <w:t xml:space="preserve">data </w:t>
      </w:r>
      <w:r>
        <w:rPr>
          <w:color w:val="000000" w:themeColor="text1"/>
        </w:rPr>
        <w:t>model whether those entities</w:t>
      </w:r>
      <w:r w:rsidR="00304718">
        <w:rPr>
          <w:color w:val="000000" w:themeColor="text1"/>
        </w:rPr>
        <w:t xml:space="preserve">, </w:t>
      </w:r>
      <w:r>
        <w:rPr>
          <w:color w:val="000000" w:themeColor="text1"/>
        </w:rPr>
        <w:t>relationships</w:t>
      </w:r>
      <w:r w:rsidR="00304718">
        <w:rPr>
          <w:color w:val="000000" w:themeColor="text1"/>
        </w:rPr>
        <w:t>, attributes</w:t>
      </w:r>
      <w:r>
        <w:rPr>
          <w:color w:val="000000" w:themeColor="text1"/>
        </w:rPr>
        <w:t xml:space="preserve"> meet the user needs.</w:t>
      </w:r>
      <w:r w:rsidR="00B66E29">
        <w:rPr>
          <w:color w:val="000000" w:themeColor="text1"/>
        </w:rPr>
        <w:t xml:space="preserve"> </w:t>
      </w:r>
      <w:r w:rsidR="00B66E29">
        <w:t xml:space="preserve">The email must include: </w:t>
      </w:r>
    </w:p>
    <w:p w14:paraId="634EAB83" w14:textId="77777777" w:rsidR="00B66E29" w:rsidRDefault="00B66E29"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5C169C27" w14:textId="77777777" w:rsidR="00B66E29" w:rsidRPr="00702DB1" w:rsidRDefault="00B66E29" w:rsidP="00A96E14">
      <w:pPr>
        <w:pStyle w:val="ListParagraph"/>
        <w:numPr>
          <w:ilvl w:val="1"/>
          <w:numId w:val="58"/>
        </w:numPr>
        <w:rPr>
          <w:b/>
          <w:bCs/>
          <w:sz w:val="24"/>
        </w:rPr>
      </w:pPr>
      <w:r>
        <w:t>the statement requesting for the client feedback.</w:t>
      </w:r>
    </w:p>
    <w:p w14:paraId="5011B313" w14:textId="0178B18A" w:rsidR="003F73C3" w:rsidRPr="00B66E29" w:rsidRDefault="00B66E29" w:rsidP="00A96E14">
      <w:pPr>
        <w:pStyle w:val="ListParagraph"/>
        <w:numPr>
          <w:ilvl w:val="1"/>
          <w:numId w:val="58"/>
        </w:numPr>
      </w:pPr>
      <w:r>
        <w:t>your name and title at the email signature</w:t>
      </w:r>
    </w:p>
    <w:p w14:paraId="517CA09B" w14:textId="77777777" w:rsidR="001E24A3" w:rsidRDefault="001E24A3" w:rsidP="001E24A3">
      <w:pPr>
        <w:pStyle w:val="ListParagraph"/>
        <w:spacing w:after="160" w:line="259" w:lineRule="auto"/>
        <w:rPr>
          <w:color w:val="000000" w:themeColor="text1"/>
        </w:rPr>
      </w:pPr>
    </w:p>
    <w:p w14:paraId="520FD1DF" w14:textId="35BD201F" w:rsidR="003F73C3" w:rsidRPr="00215DD2" w:rsidRDefault="003F73C3" w:rsidP="00A96E14">
      <w:pPr>
        <w:pStyle w:val="ListParagraph"/>
        <w:numPr>
          <w:ilvl w:val="0"/>
          <w:numId w:val="11"/>
        </w:numPr>
        <w:spacing w:after="160" w:line="259" w:lineRule="auto"/>
        <w:rPr>
          <w:color w:val="000000" w:themeColor="text1"/>
        </w:rPr>
      </w:pPr>
      <w:r>
        <w:rPr>
          <w:color w:val="000000" w:themeColor="text1"/>
        </w:rPr>
        <w:t xml:space="preserve">Wait for the client feedback. Respond to the feedback and make changes before moving into the </w:t>
      </w:r>
      <w:r w:rsidR="00304718">
        <w:rPr>
          <w:color w:val="000000" w:themeColor="text1"/>
        </w:rPr>
        <w:t>physical</w:t>
      </w:r>
      <w:r>
        <w:rPr>
          <w:color w:val="000000" w:themeColor="text1"/>
        </w:rPr>
        <w:t xml:space="preserve"> design.</w:t>
      </w:r>
    </w:p>
    <w:p w14:paraId="7FBE9EBA" w14:textId="4EDC4459" w:rsidR="003F73C3" w:rsidRDefault="003F73C3" w:rsidP="00445855"/>
    <w:p w14:paraId="7336F10E" w14:textId="77777777" w:rsidR="003F73C3" w:rsidRDefault="003F73C3" w:rsidP="00445855"/>
    <w:p w14:paraId="7FF3C1AC" w14:textId="77777777" w:rsidR="00445855" w:rsidRPr="00033406" w:rsidRDefault="00445855" w:rsidP="001E78D4">
      <w:pPr>
        <w:rPr>
          <w:b/>
          <w:bCs/>
        </w:rPr>
      </w:pPr>
    </w:p>
    <w:p w14:paraId="37AAF183" w14:textId="60D20175" w:rsidR="00564D0C" w:rsidRDefault="001E78D4" w:rsidP="001E78D4">
      <w:r>
        <w:t>Subm</w:t>
      </w:r>
      <w:r w:rsidR="00564D0C">
        <w:t>ission requirements for Part 3:</w:t>
      </w:r>
    </w:p>
    <w:p w14:paraId="47404110" w14:textId="77777777" w:rsidR="00CF5A25" w:rsidRDefault="005063E3" w:rsidP="00A96E14">
      <w:pPr>
        <w:pStyle w:val="ListParagraph"/>
        <w:numPr>
          <w:ilvl w:val="0"/>
          <w:numId w:val="56"/>
        </w:numPr>
        <w:ind w:left="709" w:hanging="283"/>
      </w:pPr>
      <w:r>
        <w:t>T</w:t>
      </w:r>
      <w:r w:rsidR="00DE0FCE">
        <w:t xml:space="preserve">asks </w:t>
      </w:r>
      <w:r w:rsidR="008147B0">
        <w:t>of</w:t>
      </w:r>
      <w:r w:rsidR="00DE0FCE">
        <w:t xml:space="preserve"> Part 3</w:t>
      </w:r>
      <w:r>
        <w:t xml:space="preserve"> (a </w:t>
      </w:r>
      <w:proofErr w:type="spellStart"/>
      <w:r>
        <w:t>to e</w:t>
      </w:r>
      <w:proofErr w:type="spellEnd"/>
      <w:r>
        <w:t>)</w:t>
      </w:r>
      <w:r w:rsidR="00BB4E59">
        <w:t xml:space="preserve"> with a zi</w:t>
      </w:r>
      <w:r w:rsidR="008147B0">
        <w:t>pped</w:t>
      </w:r>
      <w:r w:rsidR="00BB4E59">
        <w:t xml:space="preserve"> file including the following:</w:t>
      </w:r>
      <w:r w:rsidR="001E78D4">
        <w:t xml:space="preserve"> </w:t>
      </w:r>
    </w:p>
    <w:p w14:paraId="60783449" w14:textId="5461CE9D" w:rsidR="008147B0" w:rsidRDefault="00BB4E59" w:rsidP="00A96E14">
      <w:pPr>
        <w:pStyle w:val="ListParagraph"/>
        <w:numPr>
          <w:ilvl w:val="0"/>
          <w:numId w:val="54"/>
        </w:numPr>
        <w:ind w:left="993" w:hanging="284"/>
      </w:pPr>
      <w:r>
        <w:t>A</w:t>
      </w:r>
      <w:r w:rsidR="001E78D4">
        <w:t xml:space="preserve"> word document</w:t>
      </w:r>
      <w:r w:rsidR="008147B0">
        <w:t xml:space="preserve"> </w:t>
      </w:r>
      <w:r w:rsidR="00850A47">
        <w:t xml:space="preserve">with answers of the tasks </w:t>
      </w:r>
      <w:r w:rsidR="008147B0">
        <w:t xml:space="preserve">includes: </w:t>
      </w:r>
    </w:p>
    <w:p w14:paraId="1FB9E90A" w14:textId="25657323" w:rsidR="008147B0" w:rsidRDefault="002205D3" w:rsidP="00A96E14">
      <w:pPr>
        <w:pStyle w:val="ListParagraph"/>
        <w:numPr>
          <w:ilvl w:val="0"/>
          <w:numId w:val="53"/>
        </w:numPr>
        <w:ind w:left="1276" w:hanging="283"/>
      </w:pPr>
      <w:r>
        <w:t>Pair of business rules for at least 8 relationships</w:t>
      </w:r>
      <w:r w:rsidR="00D87442">
        <w:t>.</w:t>
      </w:r>
      <w:r>
        <w:t xml:space="preserve"> </w:t>
      </w:r>
      <w:r w:rsidR="00850A47">
        <w:t>&amp;</w:t>
      </w:r>
    </w:p>
    <w:p w14:paraId="1F91D64A" w14:textId="4E4F1C10" w:rsidR="00850A47" w:rsidRDefault="00850A47" w:rsidP="00A96E14">
      <w:pPr>
        <w:pStyle w:val="ListParagraph"/>
        <w:numPr>
          <w:ilvl w:val="0"/>
          <w:numId w:val="53"/>
        </w:numPr>
        <w:ind w:left="1276" w:hanging="283"/>
      </w:pPr>
      <w:r>
        <w:t>Documents of the data structures (relational logical data structures for all tables, relational data schema – 3 tables,  &amp; 3 attribute descriptions)</w:t>
      </w:r>
    </w:p>
    <w:p w14:paraId="0FC7CDCF" w14:textId="7DBF57F9" w:rsidR="008147B0" w:rsidRDefault="002205D3" w:rsidP="00A96E14">
      <w:pPr>
        <w:pStyle w:val="ListParagraph"/>
        <w:numPr>
          <w:ilvl w:val="0"/>
          <w:numId w:val="53"/>
        </w:numPr>
        <w:ind w:left="1276" w:hanging="283"/>
      </w:pPr>
      <w:r>
        <w:t>S</w:t>
      </w:r>
      <w:r w:rsidR="00BB4E59">
        <w:t xml:space="preserve">creen shot of the logical </w:t>
      </w:r>
      <w:r w:rsidR="001E78D4">
        <w:t>ERD diagram</w:t>
      </w:r>
      <w:r w:rsidR="00D87442">
        <w:t>.</w:t>
      </w:r>
      <w:r w:rsidR="00BB4E59">
        <w:t xml:space="preserve"> </w:t>
      </w:r>
    </w:p>
    <w:p w14:paraId="4868AB43" w14:textId="7ABF9C42" w:rsidR="00BB4E59" w:rsidRDefault="002205D3" w:rsidP="00A96E14">
      <w:pPr>
        <w:pStyle w:val="ListParagraph"/>
        <w:numPr>
          <w:ilvl w:val="0"/>
          <w:numId w:val="53"/>
        </w:numPr>
        <w:ind w:left="1276" w:hanging="283"/>
      </w:pPr>
      <w:r>
        <w:lastRenderedPageBreak/>
        <w:t>S</w:t>
      </w:r>
      <w:r w:rsidR="00BB4E59">
        <w:t xml:space="preserve">creen shot showing </w:t>
      </w:r>
      <w:r w:rsidR="00D87442">
        <w:t xml:space="preserve">the </w:t>
      </w:r>
      <w:r w:rsidR="00BB4E59">
        <w:t xml:space="preserve">list of tables created after the successful execution of the </w:t>
      </w:r>
      <w:proofErr w:type="spellStart"/>
      <w:r w:rsidR="00BB4E59">
        <w:t>sql</w:t>
      </w:r>
      <w:proofErr w:type="spellEnd"/>
      <w:r w:rsidR="00BB4E59">
        <w:t xml:space="preserve"> script.</w:t>
      </w:r>
    </w:p>
    <w:p w14:paraId="7F82DBD7" w14:textId="3656AE90" w:rsidR="00BB4E59" w:rsidRDefault="00BB4E59" w:rsidP="00A96E14">
      <w:pPr>
        <w:pStyle w:val="ListParagraph"/>
        <w:numPr>
          <w:ilvl w:val="0"/>
          <w:numId w:val="55"/>
        </w:numPr>
      </w:pPr>
      <w:r>
        <w:t xml:space="preserve">MySQL Workbench </w:t>
      </w:r>
      <w:r w:rsidR="00850A47">
        <w:t xml:space="preserve">model </w:t>
      </w:r>
      <w:r>
        <w:t>file</w:t>
      </w:r>
      <w:r w:rsidR="002205D3">
        <w:t xml:space="preserve"> with the logical ERD</w:t>
      </w:r>
      <w:r>
        <w:t>.</w:t>
      </w:r>
    </w:p>
    <w:p w14:paraId="005BE056" w14:textId="1986225F" w:rsidR="00BB4E59" w:rsidRDefault="00BB4E59" w:rsidP="00A96E14">
      <w:pPr>
        <w:pStyle w:val="ListParagraph"/>
        <w:numPr>
          <w:ilvl w:val="0"/>
          <w:numId w:val="55"/>
        </w:numPr>
      </w:pPr>
      <w:r>
        <w:t>T</w:t>
      </w:r>
      <w:r w:rsidR="001E78D4">
        <w:t xml:space="preserve">he </w:t>
      </w:r>
      <w:r>
        <w:t xml:space="preserve">generated </w:t>
      </w:r>
      <w:r w:rsidR="008147B0">
        <w:t xml:space="preserve">database schema </w:t>
      </w:r>
      <w:proofErr w:type="spellStart"/>
      <w:r w:rsidR="001E78D4">
        <w:t>sql</w:t>
      </w:r>
      <w:proofErr w:type="spellEnd"/>
      <w:r w:rsidR="001E78D4">
        <w:t xml:space="preserve"> script</w:t>
      </w:r>
      <w:r w:rsidR="008147B0">
        <w:t xml:space="preserve"> file</w:t>
      </w:r>
      <w:r>
        <w:t>.</w:t>
      </w:r>
    </w:p>
    <w:p w14:paraId="1DA46CC5" w14:textId="77777777" w:rsidR="000330E7" w:rsidRDefault="001E78D4" w:rsidP="00A96E14">
      <w:pPr>
        <w:pStyle w:val="ListParagraph"/>
        <w:numPr>
          <w:ilvl w:val="0"/>
          <w:numId w:val="57"/>
        </w:numPr>
        <w:ind w:left="993" w:hanging="284"/>
      </w:pPr>
      <w:r>
        <w:t xml:space="preserve"> </w:t>
      </w:r>
      <w:r w:rsidR="002C7A59">
        <w:t xml:space="preserve">An email to the client SAMS database administrator (impersonated by your lecturer) asking for the feedback for your </w:t>
      </w:r>
      <w:r w:rsidR="00AB437E">
        <w:t>logical</w:t>
      </w:r>
      <w:r w:rsidR="00F96BE3">
        <w:t xml:space="preserve"> design</w:t>
      </w:r>
      <w:r w:rsidR="002C7A59">
        <w:t xml:space="preserve"> model. </w:t>
      </w:r>
    </w:p>
    <w:p w14:paraId="6F57A3E0" w14:textId="2AABD8AF" w:rsidR="002C7A59" w:rsidRDefault="002C7A59" w:rsidP="00A96E14">
      <w:pPr>
        <w:pStyle w:val="ListParagraph"/>
        <w:numPr>
          <w:ilvl w:val="0"/>
          <w:numId w:val="57"/>
        </w:numPr>
        <w:ind w:left="993" w:hanging="284"/>
      </w:pPr>
      <w:r>
        <w:t xml:space="preserve">Make changes from the feedback and seek further feedback (no more than 3 rounds) before moving into the </w:t>
      </w:r>
      <w:r w:rsidR="00AD5F58">
        <w:t>physica</w:t>
      </w:r>
      <w:r>
        <w:t xml:space="preserve">l design. </w:t>
      </w:r>
    </w:p>
    <w:p w14:paraId="4381D45D" w14:textId="1036C296" w:rsidR="001E78D4" w:rsidRDefault="001E78D4" w:rsidP="008147B0"/>
    <w:p w14:paraId="66BCBEC9" w14:textId="77777777" w:rsidR="001E78D4" w:rsidRDefault="001E78D4" w:rsidP="001E78D4">
      <w:pPr>
        <w:rPr>
          <w:b/>
          <w:bCs/>
          <w:sz w:val="24"/>
        </w:rPr>
      </w:pPr>
    </w:p>
    <w:p w14:paraId="71F01E67" w14:textId="014A727D" w:rsidR="001E78D4" w:rsidRPr="00192719" w:rsidRDefault="001163B9" w:rsidP="001E78D4">
      <w:pPr>
        <w:rPr>
          <w:b/>
          <w:bCs/>
          <w:sz w:val="24"/>
        </w:rPr>
      </w:pPr>
      <w:r>
        <w:rPr>
          <w:b/>
          <w:bCs/>
          <w:sz w:val="24"/>
        </w:rPr>
        <w:t xml:space="preserve">Part </w:t>
      </w:r>
      <w:r w:rsidR="00DE0FCE">
        <w:rPr>
          <w:b/>
          <w:bCs/>
          <w:sz w:val="24"/>
        </w:rPr>
        <w:t>4</w:t>
      </w:r>
      <w:r w:rsidR="001E78D4" w:rsidRPr="3C0F2F9C">
        <w:rPr>
          <w:b/>
          <w:bCs/>
          <w:sz w:val="24"/>
        </w:rPr>
        <w:t>. (</w:t>
      </w:r>
      <w:r w:rsidR="007740A1">
        <w:rPr>
          <w:b/>
          <w:bCs/>
          <w:sz w:val="24"/>
        </w:rPr>
        <w:t>Physical Design, Security and Recovery</w:t>
      </w:r>
      <w:r w:rsidR="001E78D4" w:rsidRPr="3C0F2F9C">
        <w:rPr>
          <w:b/>
          <w:bCs/>
          <w:sz w:val="24"/>
        </w:rPr>
        <w:t>)</w:t>
      </w:r>
    </w:p>
    <w:p w14:paraId="060D4C47" w14:textId="77777777" w:rsidR="009A0804" w:rsidRDefault="009A0804" w:rsidP="009A0804">
      <w:pPr>
        <w:pStyle w:val="ListParagraph"/>
        <w:spacing w:after="160" w:line="259" w:lineRule="auto"/>
      </w:pPr>
    </w:p>
    <w:p w14:paraId="32F93427" w14:textId="77777777" w:rsidR="00B956CA" w:rsidRDefault="00B17BC9" w:rsidP="00A96E14">
      <w:pPr>
        <w:pStyle w:val="ListParagraph"/>
        <w:numPr>
          <w:ilvl w:val="0"/>
          <w:numId w:val="19"/>
        </w:numPr>
        <w:spacing w:after="160" w:line="259" w:lineRule="auto"/>
      </w:pPr>
      <w:r>
        <w:t xml:space="preserve">One </w:t>
      </w:r>
      <w:r w:rsidR="00B956CA">
        <w:t xml:space="preserve">of the aspects of the physical database design involves creating indexes. Indexing affects database performance. Indexes are best used on the columns that are frequently used in the foreign key attribute, the WHERE clause &amp; attributes need sorting with ‘order by’ in the </w:t>
      </w:r>
      <w:proofErr w:type="spellStart"/>
      <w:r w:rsidR="00B956CA">
        <w:t>sql</w:t>
      </w:r>
      <w:proofErr w:type="spellEnd"/>
      <w:r w:rsidR="00B956CA">
        <w:t xml:space="preserve"> queries. The primary keys are automatically indexed. </w:t>
      </w:r>
      <w:proofErr w:type="gramStart"/>
      <w:r w:rsidR="00B956CA">
        <w:t>However</w:t>
      </w:r>
      <w:proofErr w:type="gramEnd"/>
      <w:r w:rsidR="00B956CA">
        <w:t xml:space="preserve"> the foreign keys are not automatically indexed. </w:t>
      </w:r>
    </w:p>
    <w:p w14:paraId="1D52780A" w14:textId="77777777" w:rsidR="00B956CA" w:rsidRDefault="00B956CA" w:rsidP="00B956CA">
      <w:pPr>
        <w:pStyle w:val="ListParagraph"/>
        <w:spacing w:after="160" w:line="259" w:lineRule="auto"/>
      </w:pPr>
    </w:p>
    <w:p w14:paraId="7FD3D020" w14:textId="77777777" w:rsidR="00B956CA" w:rsidRDefault="00B956CA" w:rsidP="00B956CA">
      <w:pPr>
        <w:pStyle w:val="ListParagraph"/>
        <w:spacing w:after="160" w:line="259" w:lineRule="auto"/>
      </w:pPr>
      <w:r>
        <w:t>You are required to create indexes on the foreign keys for the following 3 tables.</w:t>
      </w:r>
    </w:p>
    <w:p w14:paraId="7BE45A2D" w14:textId="77777777" w:rsidR="00B956CA" w:rsidRDefault="00B956CA" w:rsidP="00A96E14">
      <w:pPr>
        <w:pStyle w:val="ListParagraph"/>
        <w:numPr>
          <w:ilvl w:val="0"/>
          <w:numId w:val="32"/>
        </w:numPr>
        <w:spacing w:after="160" w:line="259" w:lineRule="auto"/>
      </w:pPr>
      <w:r>
        <w:t>AircraftModel</w:t>
      </w:r>
    </w:p>
    <w:p w14:paraId="0264689D" w14:textId="77777777" w:rsidR="00B956CA" w:rsidRDefault="00B956CA" w:rsidP="00A96E14">
      <w:pPr>
        <w:pStyle w:val="ListParagraph"/>
        <w:numPr>
          <w:ilvl w:val="0"/>
          <w:numId w:val="32"/>
        </w:numPr>
        <w:spacing w:after="160" w:line="259" w:lineRule="auto"/>
      </w:pPr>
      <w:proofErr w:type="spellStart"/>
      <w:r>
        <w:t>AircraftSubModel</w:t>
      </w:r>
      <w:proofErr w:type="spellEnd"/>
    </w:p>
    <w:p w14:paraId="610DF0AD" w14:textId="77777777" w:rsidR="00B956CA" w:rsidRDefault="00B956CA" w:rsidP="00A96E14">
      <w:pPr>
        <w:pStyle w:val="ListParagraph"/>
        <w:numPr>
          <w:ilvl w:val="0"/>
          <w:numId w:val="32"/>
        </w:numPr>
        <w:spacing w:after="160" w:line="259" w:lineRule="auto"/>
      </w:pPr>
      <w:r>
        <w:t>Aircraft</w:t>
      </w:r>
    </w:p>
    <w:p w14:paraId="6ED70C0B" w14:textId="77777777" w:rsidR="00B956CA" w:rsidRDefault="00B956CA" w:rsidP="00B956CA">
      <w:pPr>
        <w:pStyle w:val="ListParagraph"/>
        <w:spacing w:after="160" w:line="259" w:lineRule="auto"/>
      </w:pPr>
      <w:r>
        <w:t>Note: you need to use the naming convention when creating indexes.</w:t>
      </w:r>
    </w:p>
    <w:p w14:paraId="4AF5E1C1" w14:textId="77777777" w:rsidR="00B956CA" w:rsidRDefault="00B956CA" w:rsidP="00B956CA">
      <w:pPr>
        <w:pStyle w:val="ListParagraph"/>
        <w:spacing w:after="160" w:line="259" w:lineRule="auto"/>
      </w:pPr>
    </w:p>
    <w:p w14:paraId="55E28859" w14:textId="77777777" w:rsidR="00B956CA" w:rsidRDefault="00B956CA" w:rsidP="00B956CA">
      <w:pPr>
        <w:pStyle w:val="ListParagraph"/>
        <w:spacing w:after="160" w:line="259" w:lineRule="auto"/>
      </w:pPr>
      <w:r>
        <w:t>For submission provide the CREATE INDEXES statement and the screen shots of the execution of these statements.</w:t>
      </w:r>
    </w:p>
    <w:p w14:paraId="761300B0" w14:textId="6E959300" w:rsidR="00A70309" w:rsidRDefault="00A70309" w:rsidP="00B956CA">
      <w:pPr>
        <w:pStyle w:val="ListParagraph"/>
        <w:spacing w:after="160" w:line="259" w:lineRule="auto"/>
      </w:pPr>
    </w:p>
    <w:p w14:paraId="3924F9FC" w14:textId="23F5841A" w:rsidR="00B956CA" w:rsidRDefault="001E78D4" w:rsidP="00A96E14">
      <w:pPr>
        <w:pStyle w:val="ListParagraph"/>
        <w:numPr>
          <w:ilvl w:val="0"/>
          <w:numId w:val="19"/>
        </w:numPr>
      </w:pPr>
      <w:r>
        <w:t xml:space="preserve">The </w:t>
      </w:r>
      <w:r w:rsidR="00B956CA">
        <w:t xml:space="preserve">management has additional physical requirements that the following query will be used frequently and hence appropriate indexes to good performance: </w:t>
      </w:r>
    </w:p>
    <w:p w14:paraId="1CD9B130" w14:textId="77777777" w:rsidR="007E73D2" w:rsidRDefault="007E73D2" w:rsidP="007E73D2">
      <w:pPr>
        <w:pStyle w:val="ListParagraph"/>
      </w:pPr>
    </w:p>
    <w:p w14:paraId="7FB89DD1" w14:textId="77777777" w:rsidR="002465FB" w:rsidRDefault="002465FB" w:rsidP="007E73D2">
      <w:pPr>
        <w:pStyle w:val="ListParagraph"/>
        <w:ind w:left="993"/>
        <w:rPr>
          <w:rFonts w:cs="Arial"/>
        </w:rPr>
      </w:pPr>
      <w:r>
        <w:rPr>
          <w:rFonts w:cs="Arial"/>
          <w:i/>
          <w:iCs/>
          <w:szCs w:val="20"/>
        </w:rPr>
        <w:t>“Display</w:t>
      </w:r>
      <w:r w:rsidRPr="003565AE">
        <w:rPr>
          <w:rFonts w:cs="Arial"/>
          <w:i/>
          <w:iCs/>
          <w:szCs w:val="20"/>
        </w:rPr>
        <w:t xml:space="preserve"> </w:t>
      </w:r>
      <w:r>
        <w:rPr>
          <w:rFonts w:cs="Arial"/>
          <w:i/>
          <w:iCs/>
          <w:szCs w:val="20"/>
        </w:rPr>
        <w:t>all the aircraft ids and the technician names for</w:t>
      </w:r>
      <w:r w:rsidRPr="003565AE">
        <w:rPr>
          <w:rFonts w:cs="Arial"/>
          <w:i/>
          <w:iCs/>
          <w:szCs w:val="20"/>
        </w:rPr>
        <w:t xml:space="preserve"> </w:t>
      </w:r>
      <w:r>
        <w:rPr>
          <w:rFonts w:cs="Arial"/>
          <w:i/>
          <w:iCs/>
          <w:szCs w:val="20"/>
        </w:rPr>
        <w:t xml:space="preserve">those technicians </w:t>
      </w:r>
      <w:r w:rsidRPr="003565AE">
        <w:rPr>
          <w:rFonts w:cs="Arial"/>
          <w:i/>
          <w:iCs/>
          <w:szCs w:val="20"/>
        </w:rPr>
        <w:t xml:space="preserve">have carried out the </w:t>
      </w:r>
      <w:r>
        <w:rPr>
          <w:rFonts w:cs="Arial"/>
          <w:i/>
          <w:iCs/>
          <w:szCs w:val="20"/>
        </w:rPr>
        <w:t>name of the test</w:t>
      </w:r>
      <w:r w:rsidRPr="003565AE">
        <w:rPr>
          <w:rFonts w:cs="Arial"/>
          <w:i/>
          <w:iCs/>
          <w:szCs w:val="20"/>
        </w:rPr>
        <w:t xml:space="preserve"> item</w:t>
      </w:r>
      <w:r>
        <w:rPr>
          <w:rFonts w:cs="Arial"/>
          <w:i/>
          <w:iCs/>
          <w:szCs w:val="20"/>
        </w:rPr>
        <w:t xml:space="preserve"> as</w:t>
      </w:r>
      <w:r w:rsidRPr="003565AE">
        <w:rPr>
          <w:rFonts w:cs="Arial"/>
          <w:i/>
          <w:iCs/>
          <w:szCs w:val="20"/>
        </w:rPr>
        <w:t xml:space="preserve"> </w:t>
      </w:r>
      <w:r w:rsidRPr="003565AE">
        <w:rPr>
          <w:rFonts w:cs="Arial"/>
          <w:b/>
          <w:bCs/>
          <w:i/>
          <w:iCs/>
          <w:szCs w:val="20"/>
        </w:rPr>
        <w:t>Engine start and run up according to AFM procedures</w:t>
      </w:r>
      <w:r w:rsidRPr="003565AE">
        <w:rPr>
          <w:rFonts w:cs="Arial"/>
          <w:i/>
          <w:iCs/>
          <w:szCs w:val="20"/>
        </w:rPr>
        <w:t xml:space="preserve"> </w:t>
      </w:r>
      <w:r>
        <w:rPr>
          <w:rFonts w:cs="Arial"/>
          <w:i/>
          <w:iCs/>
          <w:szCs w:val="20"/>
        </w:rPr>
        <w:t>with the test event during</w:t>
      </w:r>
      <w:r w:rsidRPr="003565AE">
        <w:rPr>
          <w:rFonts w:cs="Arial"/>
          <w:i/>
          <w:iCs/>
          <w:szCs w:val="20"/>
        </w:rPr>
        <w:t xml:space="preserve"> </w:t>
      </w:r>
      <w:r>
        <w:rPr>
          <w:rFonts w:cs="Arial"/>
          <w:b/>
          <w:bCs/>
          <w:i/>
          <w:iCs/>
          <w:color w:val="000000" w:themeColor="text1"/>
          <w:szCs w:val="20"/>
        </w:rPr>
        <w:t>January</w:t>
      </w:r>
      <w:r w:rsidRPr="003565AE">
        <w:rPr>
          <w:rFonts w:cs="Arial"/>
          <w:b/>
          <w:bCs/>
          <w:i/>
          <w:iCs/>
          <w:color w:val="000000" w:themeColor="text1"/>
          <w:szCs w:val="20"/>
        </w:rPr>
        <w:t xml:space="preserve"> 202</w:t>
      </w:r>
      <w:r>
        <w:rPr>
          <w:rFonts w:cs="Arial"/>
          <w:b/>
          <w:bCs/>
          <w:i/>
          <w:iCs/>
          <w:color w:val="000000" w:themeColor="text1"/>
          <w:szCs w:val="20"/>
        </w:rPr>
        <w:t>2</w:t>
      </w:r>
      <w:r w:rsidRPr="003565AE">
        <w:rPr>
          <w:rFonts w:cs="Arial"/>
          <w:i/>
          <w:iCs/>
          <w:color w:val="000000" w:themeColor="text1"/>
          <w:szCs w:val="20"/>
        </w:rPr>
        <w:t xml:space="preserve"> </w:t>
      </w:r>
      <w:r w:rsidRPr="003565AE">
        <w:rPr>
          <w:rFonts w:cs="Arial"/>
          <w:i/>
          <w:iCs/>
          <w:szCs w:val="20"/>
        </w:rPr>
        <w:t xml:space="preserve">for </w:t>
      </w:r>
      <w:r>
        <w:rPr>
          <w:rFonts w:cs="Arial"/>
          <w:i/>
          <w:iCs/>
          <w:szCs w:val="20"/>
        </w:rPr>
        <w:t>those</w:t>
      </w:r>
      <w:r w:rsidRPr="003565AE">
        <w:rPr>
          <w:rFonts w:cs="Arial"/>
          <w:i/>
          <w:iCs/>
          <w:szCs w:val="20"/>
        </w:rPr>
        <w:t xml:space="preserve"> aircraft</w:t>
      </w:r>
      <w:r>
        <w:rPr>
          <w:rFonts w:cs="Arial"/>
          <w:i/>
          <w:iCs/>
          <w:szCs w:val="20"/>
        </w:rPr>
        <w:t>s</w:t>
      </w:r>
      <w:r w:rsidRPr="003565AE">
        <w:rPr>
          <w:rFonts w:cs="Arial"/>
          <w:i/>
          <w:iCs/>
          <w:szCs w:val="20"/>
        </w:rPr>
        <w:t xml:space="preserve"> </w:t>
      </w:r>
      <w:r>
        <w:rPr>
          <w:rFonts w:cs="Arial"/>
          <w:i/>
          <w:iCs/>
          <w:szCs w:val="20"/>
        </w:rPr>
        <w:t>being tested</w:t>
      </w:r>
      <w:r w:rsidRPr="003565AE">
        <w:rPr>
          <w:rFonts w:cs="Arial"/>
          <w:i/>
          <w:iCs/>
          <w:szCs w:val="20"/>
        </w:rPr>
        <w:t>”</w:t>
      </w:r>
      <w:r w:rsidRPr="003565AE">
        <w:rPr>
          <w:rFonts w:cs="Arial"/>
        </w:rPr>
        <w:t xml:space="preserve">. </w:t>
      </w:r>
    </w:p>
    <w:p w14:paraId="73167C8B" w14:textId="1CC58012" w:rsidR="001E78D4" w:rsidRDefault="002465FB" w:rsidP="007E73D2">
      <w:pPr>
        <w:pStyle w:val="ListParagraph"/>
        <w:ind w:left="993"/>
        <w:rPr>
          <w:rFonts w:cs="Arial"/>
        </w:rPr>
      </w:pPr>
      <w:r>
        <w:rPr>
          <w:rFonts w:cs="Arial"/>
        </w:rPr>
        <w:t>Display the output with the ascending order of test date/time, aircraft ID, last name and first name.</w:t>
      </w:r>
    </w:p>
    <w:p w14:paraId="5FCF04BC" w14:textId="77777777" w:rsidR="007E73D2" w:rsidRDefault="007E73D2" w:rsidP="007E73D2">
      <w:pPr>
        <w:pStyle w:val="ListParagraph"/>
        <w:ind w:left="993"/>
      </w:pPr>
    </w:p>
    <w:p w14:paraId="3732620C" w14:textId="395933DA" w:rsidR="00481900" w:rsidRDefault="00481900" w:rsidP="00A96E14">
      <w:pPr>
        <w:pStyle w:val="ListParagraph"/>
        <w:numPr>
          <w:ilvl w:val="0"/>
          <w:numId w:val="29"/>
        </w:numPr>
        <w:spacing w:after="160" w:line="259" w:lineRule="auto"/>
        <w:ind w:left="1560" w:hanging="426"/>
      </w:pPr>
      <w:r>
        <w:t>Write SQL statement for the above query.</w:t>
      </w:r>
    </w:p>
    <w:p w14:paraId="49C8C4E5" w14:textId="77777777" w:rsidR="00481900" w:rsidRDefault="00481900" w:rsidP="001E6ED6">
      <w:pPr>
        <w:pStyle w:val="ListParagraph"/>
        <w:spacing w:after="160" w:line="259" w:lineRule="auto"/>
        <w:ind w:left="1134" w:hanging="141"/>
      </w:pPr>
    </w:p>
    <w:p w14:paraId="40B4CE7E" w14:textId="4B8A219D" w:rsidR="001E78D4" w:rsidRDefault="00AF7B49" w:rsidP="00A96E14">
      <w:pPr>
        <w:pStyle w:val="ListParagraph"/>
        <w:numPr>
          <w:ilvl w:val="0"/>
          <w:numId w:val="29"/>
        </w:numPr>
        <w:spacing w:after="160" w:line="259" w:lineRule="auto"/>
        <w:ind w:left="1560" w:hanging="426"/>
      </w:pPr>
      <w:r>
        <w:t>Compare</w:t>
      </w:r>
      <w:r w:rsidR="00B956CA">
        <w:t xml:space="preserve"> your existing logical data model, give a list of attributes of which table(s) should be indexed in order to ensure the performance of the query for </w:t>
      </w:r>
      <w:proofErr w:type="gramStart"/>
      <w:r w:rsidR="00B956CA">
        <w:t>this additional requirements</w:t>
      </w:r>
      <w:proofErr w:type="gramEnd"/>
      <w:r w:rsidR="00B956CA">
        <w:t>.</w:t>
      </w:r>
    </w:p>
    <w:p w14:paraId="1E04FA30" w14:textId="77777777" w:rsidR="001E6ED6" w:rsidRDefault="001E6ED6" w:rsidP="001E6ED6">
      <w:pPr>
        <w:pStyle w:val="ListParagraph"/>
        <w:spacing w:after="160" w:line="259" w:lineRule="auto"/>
        <w:ind w:left="1134"/>
      </w:pPr>
    </w:p>
    <w:p w14:paraId="06E0E559" w14:textId="77777777" w:rsidR="00B956CA" w:rsidRDefault="00B956CA" w:rsidP="00B956CA">
      <w:pPr>
        <w:pStyle w:val="ListParagraph"/>
        <w:spacing w:after="160" w:line="259" w:lineRule="auto"/>
        <w:ind w:left="1560"/>
      </w:pPr>
      <w:r>
        <w:t xml:space="preserve">Hints: </w:t>
      </w:r>
    </w:p>
    <w:p w14:paraId="7CCB4585" w14:textId="77777777" w:rsidR="00B956CA" w:rsidRDefault="00B956CA" w:rsidP="00A96E14">
      <w:pPr>
        <w:pStyle w:val="ListParagraph"/>
        <w:numPr>
          <w:ilvl w:val="0"/>
          <w:numId w:val="33"/>
        </w:numPr>
        <w:spacing w:after="160" w:line="259" w:lineRule="auto"/>
      </w:pPr>
      <w:r>
        <w:t xml:space="preserve">Some indexes may be a single attribute or sometimes may be multiple attributes. </w:t>
      </w:r>
    </w:p>
    <w:p w14:paraId="1D36F661" w14:textId="77777777" w:rsidR="00B956CA" w:rsidRDefault="00B956CA" w:rsidP="00A96E14">
      <w:pPr>
        <w:pStyle w:val="ListParagraph"/>
        <w:numPr>
          <w:ilvl w:val="0"/>
          <w:numId w:val="33"/>
        </w:numPr>
        <w:spacing w:after="160" w:line="259" w:lineRule="auto"/>
      </w:pPr>
      <w:r>
        <w:t>Consider indexes can be on the foreign keys, the WHERE conditions and the sorting orders.</w:t>
      </w:r>
    </w:p>
    <w:p w14:paraId="0BC0AA01" w14:textId="097427C0" w:rsidR="00DF0777" w:rsidRDefault="00B956CA" w:rsidP="00A96E14">
      <w:pPr>
        <w:pStyle w:val="ListParagraph"/>
        <w:numPr>
          <w:ilvl w:val="0"/>
          <w:numId w:val="33"/>
        </w:numPr>
        <w:spacing w:after="160" w:line="259" w:lineRule="auto"/>
      </w:pPr>
      <w:r>
        <w:t>Note: No need to create a separate index if the foreign key is part of the primary key of the table since the primary keys are automatically indexed.</w:t>
      </w:r>
      <w:r w:rsidR="00DF0777">
        <w:t xml:space="preserve"> </w:t>
      </w:r>
    </w:p>
    <w:p w14:paraId="23234C4F" w14:textId="77777777" w:rsidR="00DF0777" w:rsidRDefault="00DF0777" w:rsidP="001E78D4">
      <w:pPr>
        <w:pStyle w:val="ListParagraph"/>
      </w:pPr>
    </w:p>
    <w:p w14:paraId="36D5AA8F" w14:textId="0C0A3EE9" w:rsidR="001E6ED6" w:rsidRDefault="001E78D4" w:rsidP="00A96E14">
      <w:pPr>
        <w:pStyle w:val="ListParagraph"/>
        <w:numPr>
          <w:ilvl w:val="0"/>
          <w:numId w:val="29"/>
        </w:numPr>
        <w:spacing w:after="160" w:line="259" w:lineRule="auto"/>
        <w:ind w:left="1560" w:hanging="426"/>
      </w:pPr>
      <w:r>
        <w:t xml:space="preserve">Write </w:t>
      </w:r>
      <w:r w:rsidR="00B956CA">
        <w:t>the CREATE INDEX statements to create the indexes as required in part (ii).</w:t>
      </w:r>
    </w:p>
    <w:p w14:paraId="2F1FBF8C" w14:textId="77777777" w:rsidR="001E6ED6" w:rsidRDefault="001E6ED6" w:rsidP="001E6ED6">
      <w:pPr>
        <w:pStyle w:val="ListParagraph"/>
        <w:spacing w:after="160" w:line="259" w:lineRule="auto"/>
        <w:ind w:left="1134"/>
      </w:pPr>
    </w:p>
    <w:p w14:paraId="5F5A55F9" w14:textId="096012D5" w:rsidR="001E78D4" w:rsidRDefault="00481900" w:rsidP="00A96E14">
      <w:pPr>
        <w:pStyle w:val="ListParagraph"/>
        <w:numPr>
          <w:ilvl w:val="0"/>
          <w:numId w:val="29"/>
        </w:numPr>
        <w:spacing w:after="160" w:line="259" w:lineRule="auto"/>
        <w:ind w:left="1560" w:hanging="426"/>
      </w:pPr>
      <w:r>
        <w:t xml:space="preserve">Execute </w:t>
      </w:r>
      <w:r w:rsidR="00B956CA">
        <w:t>the above CREATE INDEX statements and capture the screen shots to show those indexes have been added successfully in the database.</w:t>
      </w:r>
    </w:p>
    <w:p w14:paraId="429368C9" w14:textId="77777777" w:rsidR="001E78D4" w:rsidRDefault="001E78D4" w:rsidP="001E78D4"/>
    <w:p w14:paraId="53C8519F" w14:textId="2001AEA6" w:rsidR="00B956CA" w:rsidRDefault="001E78D4" w:rsidP="00A96E14">
      <w:pPr>
        <w:pStyle w:val="ListParagraph"/>
        <w:numPr>
          <w:ilvl w:val="0"/>
          <w:numId w:val="19"/>
        </w:numPr>
        <w:spacing w:after="200" w:line="276" w:lineRule="auto"/>
      </w:pPr>
      <w:r>
        <w:t xml:space="preserve">The </w:t>
      </w:r>
      <w:bookmarkStart w:id="6" w:name="_Hlk95065703"/>
      <w:r w:rsidR="007E73D2">
        <w:t xml:space="preserve">client has a new requirement asking you to design an interactive data entry screen for user (technician) to enter aircraft test information of a test event which has been booked. Each aircraft must test regularly for air worthiness. You are required to design an input screen for the user </w:t>
      </w:r>
      <w:r w:rsidR="007E73D2">
        <w:lastRenderedPageBreak/>
        <w:t>(technician) to enter the aircraft test results during the test event. (Note: you may use any prototyping tools to design the screen layout).</w:t>
      </w:r>
      <w:bookmarkEnd w:id="6"/>
    </w:p>
    <w:p w14:paraId="250B3AA8" w14:textId="77777777" w:rsidR="00B956CA" w:rsidRDefault="00B956CA" w:rsidP="00B956CA">
      <w:pPr>
        <w:pStyle w:val="ListParagraph"/>
        <w:spacing w:after="200" w:line="276" w:lineRule="auto"/>
      </w:pPr>
    </w:p>
    <w:p w14:paraId="3B27E538" w14:textId="77777777" w:rsidR="00B956CA" w:rsidRDefault="00B956CA" w:rsidP="00B956CA">
      <w:pPr>
        <w:pStyle w:val="ListParagraph"/>
        <w:spacing w:after="200" w:line="276" w:lineRule="auto"/>
      </w:pPr>
      <w:bookmarkStart w:id="7" w:name="_Hlk95330524"/>
      <w:r>
        <w:t>This screen can be broken down into the following queries to support this requirement.</w:t>
      </w:r>
    </w:p>
    <w:p w14:paraId="04916944" w14:textId="76704713" w:rsidR="00B956CA" w:rsidRDefault="006141C6" w:rsidP="00A96E14">
      <w:pPr>
        <w:pStyle w:val="ListParagraph"/>
        <w:numPr>
          <w:ilvl w:val="0"/>
          <w:numId w:val="34"/>
        </w:numPr>
        <w:spacing w:after="200" w:line="276" w:lineRule="auto"/>
        <w:ind w:left="1134" w:hanging="425"/>
      </w:pPr>
      <w:r>
        <w:t>After</w:t>
      </w:r>
      <w:bookmarkStart w:id="8" w:name="_Hlk95068812"/>
      <w:r w:rsidR="007969F5">
        <w:t xml:space="preserve"> the </w:t>
      </w:r>
      <w:r>
        <w:t xml:space="preserve">screen had displayed with the </w:t>
      </w:r>
      <w:proofErr w:type="spellStart"/>
      <w:r>
        <w:t>TestEventID</w:t>
      </w:r>
      <w:proofErr w:type="spellEnd"/>
      <w:r>
        <w:t>, the user will enter the AircraftID (</w:t>
      </w:r>
      <w:proofErr w:type="gramStart"/>
      <w:r w:rsidR="00401014">
        <w:t>e.g.</w:t>
      </w:r>
      <w:proofErr w:type="gramEnd"/>
      <w:r w:rsidR="00401014">
        <w:t xml:space="preserve"> </w:t>
      </w:r>
      <w:proofErr w:type="spellStart"/>
      <w:r>
        <w:t>aircraftid.Text</w:t>
      </w:r>
      <w:proofErr w:type="spellEnd"/>
      <w:r>
        <w:t>), then the Airline ID, the aircraft name, aircraft model and sub-model will be displayed on screen for reference.</w:t>
      </w:r>
      <w:bookmarkEnd w:id="8"/>
    </w:p>
    <w:p w14:paraId="598019F6" w14:textId="77777777" w:rsidR="00B956CA" w:rsidRDefault="00B956CA" w:rsidP="00A96E14">
      <w:pPr>
        <w:pStyle w:val="ListParagraph"/>
        <w:numPr>
          <w:ilvl w:val="0"/>
          <w:numId w:val="34"/>
        </w:numPr>
        <w:spacing w:after="200" w:line="276" w:lineRule="auto"/>
        <w:ind w:left="1134" w:hanging="425"/>
      </w:pPr>
      <w:r>
        <w:t xml:space="preserve">The user will enter the information of the test start date and the manager id, the system will display the </w:t>
      </w:r>
      <w:proofErr w:type="gramStart"/>
      <w:r>
        <w:t>manager</w:t>
      </w:r>
      <w:proofErr w:type="gramEnd"/>
      <w:r>
        <w:t xml:space="preserve"> name. </w:t>
      </w:r>
    </w:p>
    <w:p w14:paraId="2270DE6A" w14:textId="77777777" w:rsidR="00B956CA" w:rsidRDefault="00B956CA" w:rsidP="00A96E14">
      <w:pPr>
        <w:pStyle w:val="ListParagraph"/>
        <w:numPr>
          <w:ilvl w:val="0"/>
          <w:numId w:val="34"/>
        </w:numPr>
        <w:spacing w:after="200" w:line="276" w:lineRule="auto"/>
        <w:ind w:left="1134" w:hanging="425"/>
      </w:pPr>
      <w:r>
        <w:t>The user will enter the</w:t>
      </w:r>
      <w:r w:rsidRPr="009646C0">
        <w:t xml:space="preserve"> </w:t>
      </w:r>
      <w:r>
        <w:t>kind of test (</w:t>
      </w:r>
      <w:proofErr w:type="gramStart"/>
      <w:r>
        <w:t>i.e.</w:t>
      </w:r>
      <w:proofErr w:type="gramEnd"/>
      <w:r>
        <w:t xml:space="preserve"> IATA test id), the system will populate the test item codes and their description on screen. </w:t>
      </w:r>
    </w:p>
    <w:p w14:paraId="5F115F7F" w14:textId="7C75DE64" w:rsidR="00B956CA" w:rsidRDefault="00B956CA" w:rsidP="00A96E14">
      <w:pPr>
        <w:pStyle w:val="ListParagraph"/>
        <w:numPr>
          <w:ilvl w:val="0"/>
          <w:numId w:val="34"/>
        </w:numPr>
        <w:spacing w:after="200" w:line="276" w:lineRule="auto"/>
        <w:ind w:left="1134" w:hanging="425"/>
      </w:pPr>
      <w:r>
        <w:t xml:space="preserve">The user will enter the test item results. Each test item can either be ‘pass’ or’ fail’. The corresponding technician no. will be entered against the test item that they have </w:t>
      </w:r>
      <w:proofErr w:type="gramStart"/>
      <w:r>
        <w:t>conducted</w:t>
      </w:r>
      <w:proofErr w:type="gramEnd"/>
      <w:r>
        <w:t xml:space="preserve"> and the date of the signature signed. The user will also enter the overall test result (Pass or Fail). When the submit button is clicked, the following tables will be inserted:</w:t>
      </w:r>
    </w:p>
    <w:bookmarkEnd w:id="7"/>
    <w:p w14:paraId="388986EB" w14:textId="2321F6A1" w:rsidR="00B956CA" w:rsidRDefault="00B956CA" w:rsidP="00A96E14">
      <w:pPr>
        <w:pStyle w:val="ListParagraph"/>
        <w:numPr>
          <w:ilvl w:val="0"/>
          <w:numId w:val="35"/>
        </w:numPr>
        <w:spacing w:after="200" w:line="276" w:lineRule="auto"/>
      </w:pPr>
      <w:r>
        <w:t>TestItemTest</w:t>
      </w:r>
      <w:r w:rsidR="005A0D21">
        <w:t>Event</w:t>
      </w:r>
      <w:r>
        <w:t xml:space="preserve"> record will be </w:t>
      </w:r>
      <w:proofErr w:type="gramStart"/>
      <w:r>
        <w:t>inserted</w:t>
      </w:r>
      <w:proofErr w:type="gramEnd"/>
    </w:p>
    <w:p w14:paraId="0F09C1E9" w14:textId="77777777" w:rsidR="00B956CA" w:rsidRDefault="00B956CA" w:rsidP="00A96E14">
      <w:pPr>
        <w:pStyle w:val="ListParagraph"/>
        <w:numPr>
          <w:ilvl w:val="0"/>
          <w:numId w:val="35"/>
        </w:numPr>
        <w:spacing w:after="200" w:line="276" w:lineRule="auto"/>
      </w:pPr>
      <w:r>
        <w:t xml:space="preserve">TechnicianTestItemTestEvent record will be </w:t>
      </w:r>
      <w:proofErr w:type="gramStart"/>
      <w:r>
        <w:t>inserted</w:t>
      </w:r>
      <w:proofErr w:type="gramEnd"/>
    </w:p>
    <w:p w14:paraId="0460C7A3" w14:textId="77777777" w:rsidR="00B956CA" w:rsidRDefault="00B956CA" w:rsidP="00A96E14">
      <w:pPr>
        <w:pStyle w:val="ListParagraph"/>
        <w:numPr>
          <w:ilvl w:val="0"/>
          <w:numId w:val="35"/>
        </w:numPr>
        <w:spacing w:after="200" w:line="276" w:lineRule="auto"/>
      </w:pPr>
      <w:r>
        <w:t xml:space="preserve">TestEvent record will be </w:t>
      </w:r>
      <w:proofErr w:type="gramStart"/>
      <w:r>
        <w:t>updated</w:t>
      </w:r>
      <w:proofErr w:type="gramEnd"/>
    </w:p>
    <w:p w14:paraId="642C8270" w14:textId="77777777" w:rsidR="009C3670" w:rsidRDefault="009C3670" w:rsidP="00D14A21">
      <w:pPr>
        <w:ind w:left="720" w:hanging="11"/>
      </w:pPr>
    </w:p>
    <w:tbl>
      <w:tblPr>
        <w:tblStyle w:val="TableGrid"/>
        <w:tblpPr w:leftFromText="180" w:rightFromText="180" w:vertAnchor="page" w:horzAnchor="margin" w:tblpXSpec="center" w:tblpY="7014"/>
        <w:tblW w:w="10846" w:type="dxa"/>
        <w:tblLook w:val="04A0" w:firstRow="1" w:lastRow="0" w:firstColumn="1" w:lastColumn="0" w:noHBand="0" w:noVBand="1"/>
      </w:tblPr>
      <w:tblGrid>
        <w:gridCol w:w="2400"/>
        <w:gridCol w:w="2305"/>
        <w:gridCol w:w="1431"/>
        <w:gridCol w:w="641"/>
        <w:gridCol w:w="585"/>
        <w:gridCol w:w="356"/>
        <w:gridCol w:w="586"/>
        <w:gridCol w:w="623"/>
        <w:gridCol w:w="289"/>
        <w:gridCol w:w="1630"/>
      </w:tblGrid>
      <w:tr w:rsidR="0028001D" w14:paraId="3E33BA39" w14:textId="77777777" w:rsidTr="0028001D">
        <w:trPr>
          <w:trHeight w:val="376"/>
        </w:trPr>
        <w:tc>
          <w:tcPr>
            <w:tcW w:w="10846" w:type="dxa"/>
            <w:gridSpan w:val="10"/>
          </w:tcPr>
          <w:p w14:paraId="0CC6907F" w14:textId="77777777" w:rsidR="0028001D" w:rsidRDefault="0028001D" w:rsidP="0028001D">
            <w:pPr>
              <w:jc w:val="center"/>
            </w:pPr>
            <w:proofErr w:type="spellStart"/>
            <w:r>
              <w:t>Sams</w:t>
            </w:r>
            <w:proofErr w:type="spellEnd"/>
            <w:r>
              <w:t xml:space="preserve"> Database Test input</w:t>
            </w:r>
          </w:p>
          <w:p w14:paraId="38A21CB2" w14:textId="77777777" w:rsidR="0028001D" w:rsidRDefault="0028001D" w:rsidP="0028001D">
            <w:pPr>
              <w:jc w:val="center"/>
            </w:pPr>
            <w:r>
              <w:t>Event ID [whatever was selected]</w:t>
            </w:r>
          </w:p>
        </w:tc>
      </w:tr>
      <w:tr w:rsidR="0028001D" w14:paraId="7C554A30" w14:textId="77777777" w:rsidTr="0028001D">
        <w:trPr>
          <w:trHeight w:val="384"/>
        </w:trPr>
        <w:tc>
          <w:tcPr>
            <w:tcW w:w="2400" w:type="dxa"/>
            <w:vMerge w:val="restart"/>
          </w:tcPr>
          <w:p w14:paraId="617BE336" w14:textId="77777777" w:rsidR="0028001D" w:rsidRDefault="0028001D" w:rsidP="0028001D">
            <w:r>
              <w:t>Aircraft ID:</w:t>
            </w:r>
          </w:p>
          <w:p w14:paraId="68C88BE5" w14:textId="77777777" w:rsidR="0028001D" w:rsidRDefault="0028001D" w:rsidP="0028001D">
            <w:r>
              <w:t>[Insert]</w:t>
            </w:r>
          </w:p>
        </w:tc>
        <w:tc>
          <w:tcPr>
            <w:tcW w:w="2305" w:type="dxa"/>
          </w:tcPr>
          <w:p w14:paraId="70ABC501" w14:textId="77777777" w:rsidR="0028001D" w:rsidRDefault="0028001D" w:rsidP="0028001D">
            <w:r>
              <w:t>[Submit]</w:t>
            </w:r>
          </w:p>
        </w:tc>
        <w:tc>
          <w:tcPr>
            <w:tcW w:w="2072" w:type="dxa"/>
            <w:gridSpan w:val="2"/>
            <w:vMerge w:val="restart"/>
          </w:tcPr>
          <w:p w14:paraId="08B19806" w14:textId="77777777" w:rsidR="0028001D" w:rsidRDefault="0028001D" w:rsidP="0028001D">
            <w:r>
              <w:t>Test Start Date:</w:t>
            </w:r>
          </w:p>
          <w:p w14:paraId="2021DDF2" w14:textId="77777777" w:rsidR="0028001D" w:rsidRDefault="0028001D" w:rsidP="0028001D">
            <w:r>
              <w:t>[insert]</w:t>
            </w:r>
          </w:p>
        </w:tc>
        <w:tc>
          <w:tcPr>
            <w:tcW w:w="2150" w:type="dxa"/>
            <w:gridSpan w:val="4"/>
            <w:vMerge w:val="restart"/>
          </w:tcPr>
          <w:p w14:paraId="4E4C567E" w14:textId="77777777" w:rsidR="0028001D" w:rsidRDefault="0028001D" w:rsidP="0028001D">
            <w:r>
              <w:t>TestID:</w:t>
            </w:r>
          </w:p>
          <w:p w14:paraId="619F07D9" w14:textId="77777777" w:rsidR="0028001D" w:rsidRDefault="0028001D" w:rsidP="0028001D">
            <w:r>
              <w:t>[insert]</w:t>
            </w:r>
          </w:p>
        </w:tc>
        <w:tc>
          <w:tcPr>
            <w:tcW w:w="1919" w:type="dxa"/>
            <w:gridSpan w:val="2"/>
            <w:vMerge w:val="restart"/>
          </w:tcPr>
          <w:p w14:paraId="2CFCF523" w14:textId="77777777" w:rsidR="0028001D" w:rsidRDefault="0028001D" w:rsidP="0028001D">
            <w:proofErr w:type="spellStart"/>
            <w:r>
              <w:t>ManagerID</w:t>
            </w:r>
            <w:proofErr w:type="spellEnd"/>
            <w:r>
              <w:t>:</w:t>
            </w:r>
          </w:p>
          <w:p w14:paraId="7F55095E" w14:textId="77777777" w:rsidR="0028001D" w:rsidRDefault="0028001D" w:rsidP="0028001D">
            <w:r>
              <w:t>[insert]</w:t>
            </w:r>
          </w:p>
        </w:tc>
      </w:tr>
      <w:tr w:rsidR="0028001D" w14:paraId="594DDE0C" w14:textId="77777777" w:rsidTr="0028001D">
        <w:trPr>
          <w:trHeight w:val="384"/>
        </w:trPr>
        <w:tc>
          <w:tcPr>
            <w:tcW w:w="2400" w:type="dxa"/>
            <w:vMerge/>
          </w:tcPr>
          <w:p w14:paraId="6F0C1B21" w14:textId="77777777" w:rsidR="0028001D" w:rsidRDefault="0028001D" w:rsidP="0028001D"/>
        </w:tc>
        <w:tc>
          <w:tcPr>
            <w:tcW w:w="2305" w:type="dxa"/>
          </w:tcPr>
          <w:p w14:paraId="3E79BF65" w14:textId="77777777" w:rsidR="0028001D" w:rsidRDefault="0028001D" w:rsidP="0028001D">
            <w:r>
              <w:t>[Cancel]</w:t>
            </w:r>
          </w:p>
        </w:tc>
        <w:tc>
          <w:tcPr>
            <w:tcW w:w="2072" w:type="dxa"/>
            <w:gridSpan w:val="2"/>
            <w:vMerge/>
          </w:tcPr>
          <w:p w14:paraId="5FB049A6" w14:textId="77777777" w:rsidR="0028001D" w:rsidRDefault="0028001D" w:rsidP="0028001D"/>
        </w:tc>
        <w:tc>
          <w:tcPr>
            <w:tcW w:w="2150" w:type="dxa"/>
            <w:gridSpan w:val="4"/>
            <w:vMerge/>
          </w:tcPr>
          <w:p w14:paraId="09065BD8" w14:textId="77777777" w:rsidR="0028001D" w:rsidRDefault="0028001D" w:rsidP="0028001D"/>
        </w:tc>
        <w:tc>
          <w:tcPr>
            <w:tcW w:w="1919" w:type="dxa"/>
            <w:gridSpan w:val="2"/>
            <w:vMerge/>
          </w:tcPr>
          <w:p w14:paraId="53FE2E95" w14:textId="77777777" w:rsidR="0028001D" w:rsidRDefault="0028001D" w:rsidP="0028001D"/>
        </w:tc>
      </w:tr>
      <w:tr w:rsidR="0028001D" w14:paraId="0F01BE05" w14:textId="77777777" w:rsidTr="0028001D">
        <w:trPr>
          <w:trHeight w:val="384"/>
        </w:trPr>
        <w:tc>
          <w:tcPr>
            <w:tcW w:w="4705" w:type="dxa"/>
            <w:gridSpan w:val="2"/>
          </w:tcPr>
          <w:p w14:paraId="1B4C5CFC" w14:textId="77777777" w:rsidR="0028001D" w:rsidRDefault="0028001D" w:rsidP="0028001D"/>
        </w:tc>
        <w:tc>
          <w:tcPr>
            <w:tcW w:w="2657" w:type="dxa"/>
            <w:gridSpan w:val="3"/>
          </w:tcPr>
          <w:p w14:paraId="5B97F53B" w14:textId="77777777" w:rsidR="0028001D" w:rsidRDefault="0028001D" w:rsidP="0028001D">
            <w:r>
              <w:t>[Submit]</w:t>
            </w:r>
          </w:p>
        </w:tc>
        <w:tc>
          <w:tcPr>
            <w:tcW w:w="3484" w:type="dxa"/>
            <w:gridSpan w:val="5"/>
          </w:tcPr>
          <w:p w14:paraId="6FA7AF6C" w14:textId="77777777" w:rsidR="0028001D" w:rsidRDefault="0028001D" w:rsidP="0028001D">
            <w:r>
              <w:t>[Cancel]</w:t>
            </w:r>
          </w:p>
        </w:tc>
      </w:tr>
      <w:tr w:rsidR="0028001D" w14:paraId="42187F43" w14:textId="77777777" w:rsidTr="0028001D">
        <w:trPr>
          <w:trHeight w:val="376"/>
        </w:trPr>
        <w:tc>
          <w:tcPr>
            <w:tcW w:w="10846" w:type="dxa"/>
            <w:gridSpan w:val="10"/>
          </w:tcPr>
          <w:p w14:paraId="50E37BFD" w14:textId="77777777" w:rsidR="0028001D" w:rsidRDefault="0028001D" w:rsidP="0028001D">
            <w:pPr>
              <w:jc w:val="center"/>
            </w:pPr>
            <w:r>
              <w:t>Output</w:t>
            </w:r>
          </w:p>
        </w:tc>
      </w:tr>
      <w:tr w:rsidR="0028001D" w14:paraId="7555CB36" w14:textId="77777777" w:rsidTr="0028001D">
        <w:trPr>
          <w:trHeight w:val="376"/>
        </w:trPr>
        <w:tc>
          <w:tcPr>
            <w:tcW w:w="4705" w:type="dxa"/>
            <w:gridSpan w:val="2"/>
          </w:tcPr>
          <w:p w14:paraId="40D70BD3" w14:textId="77777777" w:rsidR="0028001D" w:rsidRDefault="0028001D" w:rsidP="0028001D">
            <w:pPr>
              <w:jc w:val="center"/>
            </w:pPr>
            <w:r>
              <w:t>Airline and Aircraft information</w:t>
            </w:r>
          </w:p>
        </w:tc>
        <w:tc>
          <w:tcPr>
            <w:tcW w:w="6141" w:type="dxa"/>
            <w:gridSpan w:val="8"/>
          </w:tcPr>
          <w:p w14:paraId="14ED795E" w14:textId="77777777" w:rsidR="0028001D" w:rsidRDefault="0028001D" w:rsidP="0028001D">
            <w:pPr>
              <w:jc w:val="center"/>
            </w:pPr>
            <w:r>
              <w:t>Test Information</w:t>
            </w:r>
          </w:p>
        </w:tc>
      </w:tr>
      <w:tr w:rsidR="0028001D" w14:paraId="0CE3F595" w14:textId="77777777" w:rsidTr="0028001D">
        <w:trPr>
          <w:trHeight w:val="251"/>
        </w:trPr>
        <w:tc>
          <w:tcPr>
            <w:tcW w:w="2400" w:type="dxa"/>
            <w:vMerge w:val="restart"/>
          </w:tcPr>
          <w:p w14:paraId="7761BC11" w14:textId="77777777" w:rsidR="0028001D" w:rsidRDefault="0028001D" w:rsidP="0028001D">
            <w:r>
              <w:t>AirlineID</w:t>
            </w:r>
          </w:p>
        </w:tc>
        <w:tc>
          <w:tcPr>
            <w:tcW w:w="2305" w:type="dxa"/>
            <w:vMerge w:val="restart"/>
          </w:tcPr>
          <w:p w14:paraId="7B78D647" w14:textId="77777777" w:rsidR="0028001D" w:rsidRDefault="0028001D" w:rsidP="0028001D">
            <w:r>
              <w:t>{Value}</w:t>
            </w:r>
          </w:p>
        </w:tc>
        <w:tc>
          <w:tcPr>
            <w:tcW w:w="1431" w:type="dxa"/>
          </w:tcPr>
          <w:p w14:paraId="65C1569B" w14:textId="77777777" w:rsidR="0028001D" w:rsidRDefault="0028001D" w:rsidP="0028001D">
            <w:pPr>
              <w:tabs>
                <w:tab w:val="center" w:pos="1312"/>
              </w:tabs>
            </w:pPr>
            <w:proofErr w:type="spellStart"/>
            <w:r>
              <w:t>ItemCode</w:t>
            </w:r>
            <w:proofErr w:type="spellEnd"/>
            <w:r>
              <w:t>:</w:t>
            </w:r>
          </w:p>
        </w:tc>
        <w:tc>
          <w:tcPr>
            <w:tcW w:w="1226" w:type="dxa"/>
            <w:gridSpan w:val="2"/>
          </w:tcPr>
          <w:p w14:paraId="4524590B" w14:textId="77777777" w:rsidR="0028001D" w:rsidRDefault="0028001D" w:rsidP="0028001D">
            <w:pPr>
              <w:tabs>
                <w:tab w:val="center" w:pos="1312"/>
              </w:tabs>
            </w:pPr>
            <w:r>
              <w:t>{Value}</w:t>
            </w:r>
          </w:p>
        </w:tc>
        <w:tc>
          <w:tcPr>
            <w:tcW w:w="942" w:type="dxa"/>
            <w:gridSpan w:val="2"/>
            <w:vMerge w:val="restart"/>
          </w:tcPr>
          <w:p w14:paraId="1E78C195" w14:textId="77777777" w:rsidR="0028001D" w:rsidRDefault="0028001D" w:rsidP="0028001D">
            <w:r>
              <w:t>Result:</w:t>
            </w:r>
          </w:p>
        </w:tc>
        <w:tc>
          <w:tcPr>
            <w:tcW w:w="912" w:type="dxa"/>
            <w:gridSpan w:val="2"/>
          </w:tcPr>
          <w:p w14:paraId="19A728A7" w14:textId="77777777" w:rsidR="0028001D" w:rsidRDefault="0028001D" w:rsidP="0028001D">
            <w:r>
              <w:t>(Pass)</w:t>
            </w:r>
          </w:p>
        </w:tc>
        <w:tc>
          <w:tcPr>
            <w:tcW w:w="1630" w:type="dxa"/>
          </w:tcPr>
          <w:p w14:paraId="3CCF58FF" w14:textId="77777777" w:rsidR="0028001D" w:rsidRDefault="0028001D" w:rsidP="0028001D">
            <w:r>
              <w:t>TechnicianID:</w:t>
            </w:r>
          </w:p>
          <w:p w14:paraId="79960FAA" w14:textId="77777777" w:rsidR="0028001D" w:rsidRDefault="0028001D" w:rsidP="0028001D">
            <w:r>
              <w:t>[Insert]</w:t>
            </w:r>
          </w:p>
        </w:tc>
      </w:tr>
      <w:tr w:rsidR="0028001D" w14:paraId="47A3BF10" w14:textId="77777777" w:rsidTr="0028001D">
        <w:trPr>
          <w:trHeight w:val="53"/>
        </w:trPr>
        <w:tc>
          <w:tcPr>
            <w:tcW w:w="2400" w:type="dxa"/>
            <w:vMerge/>
          </w:tcPr>
          <w:p w14:paraId="2050FC52" w14:textId="77777777" w:rsidR="0028001D" w:rsidRDefault="0028001D" w:rsidP="0028001D"/>
        </w:tc>
        <w:tc>
          <w:tcPr>
            <w:tcW w:w="2305" w:type="dxa"/>
            <w:vMerge/>
          </w:tcPr>
          <w:p w14:paraId="5DEC8930" w14:textId="77777777" w:rsidR="0028001D" w:rsidRDefault="0028001D" w:rsidP="0028001D"/>
        </w:tc>
        <w:tc>
          <w:tcPr>
            <w:tcW w:w="1431" w:type="dxa"/>
          </w:tcPr>
          <w:p w14:paraId="5657E781" w14:textId="77777777" w:rsidR="0028001D" w:rsidRDefault="0028001D" w:rsidP="0028001D">
            <w:pPr>
              <w:tabs>
                <w:tab w:val="center" w:pos="1312"/>
              </w:tabs>
            </w:pPr>
            <w:r>
              <w:t>Description:</w:t>
            </w:r>
          </w:p>
        </w:tc>
        <w:tc>
          <w:tcPr>
            <w:tcW w:w="1226" w:type="dxa"/>
            <w:gridSpan w:val="2"/>
          </w:tcPr>
          <w:p w14:paraId="05591D61" w14:textId="77777777" w:rsidR="0028001D" w:rsidRDefault="0028001D" w:rsidP="0028001D">
            <w:pPr>
              <w:tabs>
                <w:tab w:val="center" w:pos="1312"/>
              </w:tabs>
            </w:pPr>
            <w:r>
              <w:t>{Value}</w:t>
            </w:r>
          </w:p>
        </w:tc>
        <w:tc>
          <w:tcPr>
            <w:tcW w:w="942" w:type="dxa"/>
            <w:gridSpan w:val="2"/>
            <w:vMerge/>
          </w:tcPr>
          <w:p w14:paraId="46C8B9BA" w14:textId="77777777" w:rsidR="0028001D" w:rsidRDefault="0028001D" w:rsidP="0028001D"/>
        </w:tc>
        <w:tc>
          <w:tcPr>
            <w:tcW w:w="912" w:type="dxa"/>
            <w:gridSpan w:val="2"/>
          </w:tcPr>
          <w:p w14:paraId="1D89E3D9" w14:textId="77777777" w:rsidR="0028001D" w:rsidRDefault="0028001D" w:rsidP="0028001D">
            <w:r>
              <w:t>(Fail)</w:t>
            </w:r>
          </w:p>
        </w:tc>
        <w:tc>
          <w:tcPr>
            <w:tcW w:w="1630" w:type="dxa"/>
          </w:tcPr>
          <w:p w14:paraId="4DF6B60D" w14:textId="77777777" w:rsidR="0028001D" w:rsidRDefault="0028001D" w:rsidP="0028001D">
            <w:r>
              <w:t>Hours Spent:</w:t>
            </w:r>
          </w:p>
          <w:p w14:paraId="0CB2EFBC" w14:textId="77777777" w:rsidR="0028001D" w:rsidRDefault="0028001D" w:rsidP="0028001D">
            <w:r>
              <w:t>[Insert]</w:t>
            </w:r>
          </w:p>
        </w:tc>
      </w:tr>
      <w:tr w:rsidR="0028001D" w14:paraId="3F9CA220" w14:textId="77777777" w:rsidTr="0028001D">
        <w:trPr>
          <w:trHeight w:val="53"/>
        </w:trPr>
        <w:tc>
          <w:tcPr>
            <w:tcW w:w="2400" w:type="dxa"/>
            <w:vMerge w:val="restart"/>
          </w:tcPr>
          <w:p w14:paraId="6FE59264" w14:textId="77777777" w:rsidR="0028001D" w:rsidRDefault="0028001D" w:rsidP="0028001D">
            <w:r>
              <w:t>Aircraft Name</w:t>
            </w:r>
          </w:p>
        </w:tc>
        <w:tc>
          <w:tcPr>
            <w:tcW w:w="2305" w:type="dxa"/>
            <w:vMerge w:val="restart"/>
          </w:tcPr>
          <w:p w14:paraId="552DEE67" w14:textId="77777777" w:rsidR="0028001D" w:rsidRDefault="0028001D" w:rsidP="0028001D">
            <w:r>
              <w:t>{Value}</w:t>
            </w:r>
          </w:p>
        </w:tc>
        <w:tc>
          <w:tcPr>
            <w:tcW w:w="1431" w:type="dxa"/>
          </w:tcPr>
          <w:p w14:paraId="5E1FCACB" w14:textId="77777777" w:rsidR="0028001D" w:rsidRDefault="0028001D" w:rsidP="0028001D">
            <w:proofErr w:type="spellStart"/>
            <w:r>
              <w:t>ItemCode</w:t>
            </w:r>
            <w:proofErr w:type="spellEnd"/>
            <w:r>
              <w:t>:</w:t>
            </w:r>
          </w:p>
        </w:tc>
        <w:tc>
          <w:tcPr>
            <w:tcW w:w="1226" w:type="dxa"/>
            <w:gridSpan w:val="2"/>
          </w:tcPr>
          <w:p w14:paraId="04B3C4BC" w14:textId="77777777" w:rsidR="0028001D" w:rsidRDefault="0028001D" w:rsidP="0028001D">
            <w:r>
              <w:t>{Value}</w:t>
            </w:r>
          </w:p>
        </w:tc>
        <w:tc>
          <w:tcPr>
            <w:tcW w:w="942" w:type="dxa"/>
            <w:gridSpan w:val="2"/>
            <w:vMerge w:val="restart"/>
          </w:tcPr>
          <w:p w14:paraId="7F8F24DA" w14:textId="77777777" w:rsidR="0028001D" w:rsidRDefault="0028001D" w:rsidP="0028001D">
            <w:pPr>
              <w:jc w:val="center"/>
            </w:pPr>
          </w:p>
          <w:p w14:paraId="3185C71E" w14:textId="77777777" w:rsidR="0028001D" w:rsidRDefault="0028001D" w:rsidP="0028001D">
            <w:r>
              <w:t>Result:</w:t>
            </w:r>
          </w:p>
        </w:tc>
        <w:tc>
          <w:tcPr>
            <w:tcW w:w="912" w:type="dxa"/>
            <w:gridSpan w:val="2"/>
          </w:tcPr>
          <w:p w14:paraId="7434908E" w14:textId="77777777" w:rsidR="0028001D" w:rsidRDefault="0028001D" w:rsidP="0028001D">
            <w:r>
              <w:t>(Pass)</w:t>
            </w:r>
          </w:p>
        </w:tc>
        <w:tc>
          <w:tcPr>
            <w:tcW w:w="1630" w:type="dxa"/>
          </w:tcPr>
          <w:p w14:paraId="1F9A7C71" w14:textId="77777777" w:rsidR="0028001D" w:rsidRDefault="0028001D" w:rsidP="0028001D">
            <w:r>
              <w:t>TechnicianID:</w:t>
            </w:r>
          </w:p>
          <w:p w14:paraId="04A4C16A" w14:textId="77777777" w:rsidR="0028001D" w:rsidRDefault="0028001D" w:rsidP="0028001D">
            <w:r>
              <w:t>[Insert]</w:t>
            </w:r>
          </w:p>
        </w:tc>
      </w:tr>
      <w:tr w:rsidR="0028001D" w14:paraId="470FC08E" w14:textId="77777777" w:rsidTr="0028001D">
        <w:trPr>
          <w:trHeight w:val="53"/>
        </w:trPr>
        <w:tc>
          <w:tcPr>
            <w:tcW w:w="2400" w:type="dxa"/>
            <w:vMerge/>
          </w:tcPr>
          <w:p w14:paraId="77047C50" w14:textId="77777777" w:rsidR="0028001D" w:rsidRDefault="0028001D" w:rsidP="0028001D"/>
        </w:tc>
        <w:tc>
          <w:tcPr>
            <w:tcW w:w="2305" w:type="dxa"/>
            <w:vMerge/>
          </w:tcPr>
          <w:p w14:paraId="02220F57" w14:textId="77777777" w:rsidR="0028001D" w:rsidRDefault="0028001D" w:rsidP="0028001D"/>
        </w:tc>
        <w:tc>
          <w:tcPr>
            <w:tcW w:w="1431" w:type="dxa"/>
          </w:tcPr>
          <w:p w14:paraId="6FB31CE6" w14:textId="77777777" w:rsidR="0028001D" w:rsidRDefault="0028001D" w:rsidP="0028001D">
            <w:r>
              <w:t>Description:</w:t>
            </w:r>
          </w:p>
        </w:tc>
        <w:tc>
          <w:tcPr>
            <w:tcW w:w="1226" w:type="dxa"/>
            <w:gridSpan w:val="2"/>
          </w:tcPr>
          <w:p w14:paraId="45688869" w14:textId="77777777" w:rsidR="0028001D" w:rsidRDefault="0028001D" w:rsidP="0028001D">
            <w:r>
              <w:t>{Value}</w:t>
            </w:r>
          </w:p>
        </w:tc>
        <w:tc>
          <w:tcPr>
            <w:tcW w:w="942" w:type="dxa"/>
            <w:gridSpan w:val="2"/>
            <w:vMerge/>
          </w:tcPr>
          <w:p w14:paraId="5646016E" w14:textId="77777777" w:rsidR="0028001D" w:rsidRDefault="0028001D" w:rsidP="0028001D"/>
        </w:tc>
        <w:tc>
          <w:tcPr>
            <w:tcW w:w="912" w:type="dxa"/>
            <w:gridSpan w:val="2"/>
          </w:tcPr>
          <w:p w14:paraId="56B1B845" w14:textId="77777777" w:rsidR="0028001D" w:rsidRDefault="0028001D" w:rsidP="0028001D">
            <w:r>
              <w:t>(Fail)</w:t>
            </w:r>
          </w:p>
        </w:tc>
        <w:tc>
          <w:tcPr>
            <w:tcW w:w="1630" w:type="dxa"/>
          </w:tcPr>
          <w:p w14:paraId="7AF70AB3" w14:textId="77777777" w:rsidR="0028001D" w:rsidRDefault="0028001D" w:rsidP="0028001D">
            <w:r>
              <w:t>Hours Spent:</w:t>
            </w:r>
          </w:p>
          <w:p w14:paraId="72627AD9" w14:textId="77777777" w:rsidR="0028001D" w:rsidRDefault="0028001D" w:rsidP="0028001D">
            <w:r>
              <w:t>[Insert]</w:t>
            </w:r>
          </w:p>
        </w:tc>
      </w:tr>
      <w:tr w:rsidR="0028001D" w14:paraId="42CA17FC" w14:textId="77777777" w:rsidTr="0028001D">
        <w:trPr>
          <w:trHeight w:val="53"/>
        </w:trPr>
        <w:tc>
          <w:tcPr>
            <w:tcW w:w="2400" w:type="dxa"/>
            <w:vMerge w:val="restart"/>
          </w:tcPr>
          <w:p w14:paraId="425AECD0" w14:textId="77777777" w:rsidR="0028001D" w:rsidRDefault="0028001D" w:rsidP="0028001D">
            <w:r>
              <w:t>Aircraft Model</w:t>
            </w:r>
          </w:p>
        </w:tc>
        <w:tc>
          <w:tcPr>
            <w:tcW w:w="2305" w:type="dxa"/>
            <w:vMerge w:val="restart"/>
          </w:tcPr>
          <w:p w14:paraId="353BD09D" w14:textId="77777777" w:rsidR="0028001D" w:rsidRDefault="0028001D" w:rsidP="0028001D">
            <w:r w:rsidRPr="001E278A">
              <w:t>{Value}</w:t>
            </w:r>
          </w:p>
        </w:tc>
        <w:tc>
          <w:tcPr>
            <w:tcW w:w="1431" w:type="dxa"/>
          </w:tcPr>
          <w:p w14:paraId="52BEE3D6" w14:textId="77777777" w:rsidR="0028001D" w:rsidRDefault="0028001D" w:rsidP="0028001D">
            <w:proofErr w:type="spellStart"/>
            <w:r>
              <w:t>ItemCode</w:t>
            </w:r>
            <w:proofErr w:type="spellEnd"/>
            <w:r>
              <w:t>:</w:t>
            </w:r>
          </w:p>
        </w:tc>
        <w:tc>
          <w:tcPr>
            <w:tcW w:w="1226" w:type="dxa"/>
            <w:gridSpan w:val="2"/>
          </w:tcPr>
          <w:p w14:paraId="0037698E" w14:textId="77777777" w:rsidR="0028001D" w:rsidRDefault="0028001D" w:rsidP="0028001D">
            <w:r>
              <w:t>{Value}</w:t>
            </w:r>
          </w:p>
        </w:tc>
        <w:tc>
          <w:tcPr>
            <w:tcW w:w="942" w:type="dxa"/>
            <w:gridSpan w:val="2"/>
            <w:vMerge w:val="restart"/>
          </w:tcPr>
          <w:p w14:paraId="68D913C5" w14:textId="77777777" w:rsidR="0028001D" w:rsidRDefault="0028001D" w:rsidP="0028001D">
            <w:pPr>
              <w:jc w:val="center"/>
            </w:pPr>
          </w:p>
          <w:p w14:paraId="6AD86CB1" w14:textId="77777777" w:rsidR="0028001D" w:rsidRDefault="0028001D" w:rsidP="0028001D">
            <w:r>
              <w:t>Result:</w:t>
            </w:r>
          </w:p>
        </w:tc>
        <w:tc>
          <w:tcPr>
            <w:tcW w:w="912" w:type="dxa"/>
            <w:gridSpan w:val="2"/>
          </w:tcPr>
          <w:p w14:paraId="0BCEC1C2" w14:textId="77777777" w:rsidR="0028001D" w:rsidRDefault="0028001D" w:rsidP="0028001D">
            <w:r>
              <w:t>(Pass)</w:t>
            </w:r>
          </w:p>
        </w:tc>
        <w:tc>
          <w:tcPr>
            <w:tcW w:w="1630" w:type="dxa"/>
          </w:tcPr>
          <w:p w14:paraId="15EBE1E8" w14:textId="77777777" w:rsidR="0028001D" w:rsidRDefault="0028001D" w:rsidP="0028001D">
            <w:r>
              <w:t>TechnicianID:</w:t>
            </w:r>
          </w:p>
          <w:p w14:paraId="15463E20" w14:textId="77777777" w:rsidR="0028001D" w:rsidRDefault="0028001D" w:rsidP="0028001D">
            <w:r>
              <w:t>[Insert]</w:t>
            </w:r>
          </w:p>
        </w:tc>
      </w:tr>
      <w:tr w:rsidR="0028001D" w14:paraId="5FC58A2C" w14:textId="77777777" w:rsidTr="0028001D">
        <w:trPr>
          <w:trHeight w:val="270"/>
        </w:trPr>
        <w:tc>
          <w:tcPr>
            <w:tcW w:w="2400" w:type="dxa"/>
            <w:vMerge/>
          </w:tcPr>
          <w:p w14:paraId="5E06E787" w14:textId="77777777" w:rsidR="0028001D" w:rsidRDefault="0028001D" w:rsidP="0028001D"/>
        </w:tc>
        <w:tc>
          <w:tcPr>
            <w:tcW w:w="2305" w:type="dxa"/>
            <w:vMerge/>
          </w:tcPr>
          <w:p w14:paraId="49ECFCBC" w14:textId="77777777" w:rsidR="0028001D" w:rsidRPr="001E278A" w:rsidRDefault="0028001D" w:rsidP="0028001D"/>
        </w:tc>
        <w:tc>
          <w:tcPr>
            <w:tcW w:w="1431" w:type="dxa"/>
          </w:tcPr>
          <w:p w14:paraId="23A89835" w14:textId="77777777" w:rsidR="0028001D" w:rsidRDefault="0028001D" w:rsidP="0028001D">
            <w:r>
              <w:t>Description:</w:t>
            </w:r>
          </w:p>
        </w:tc>
        <w:tc>
          <w:tcPr>
            <w:tcW w:w="1226" w:type="dxa"/>
            <w:gridSpan w:val="2"/>
          </w:tcPr>
          <w:p w14:paraId="15E3EFEA" w14:textId="77777777" w:rsidR="0028001D" w:rsidRDefault="0028001D" w:rsidP="0028001D">
            <w:r>
              <w:t>{Value}</w:t>
            </w:r>
          </w:p>
        </w:tc>
        <w:tc>
          <w:tcPr>
            <w:tcW w:w="942" w:type="dxa"/>
            <w:gridSpan w:val="2"/>
            <w:vMerge/>
          </w:tcPr>
          <w:p w14:paraId="6477A27F" w14:textId="77777777" w:rsidR="0028001D" w:rsidRDefault="0028001D" w:rsidP="0028001D"/>
        </w:tc>
        <w:tc>
          <w:tcPr>
            <w:tcW w:w="912" w:type="dxa"/>
            <w:gridSpan w:val="2"/>
          </w:tcPr>
          <w:p w14:paraId="5CA1CEB5" w14:textId="77777777" w:rsidR="0028001D" w:rsidRDefault="0028001D" w:rsidP="0028001D">
            <w:r>
              <w:t>(Fail)</w:t>
            </w:r>
          </w:p>
        </w:tc>
        <w:tc>
          <w:tcPr>
            <w:tcW w:w="1630" w:type="dxa"/>
          </w:tcPr>
          <w:p w14:paraId="4683D729" w14:textId="77777777" w:rsidR="0028001D" w:rsidRDefault="0028001D" w:rsidP="0028001D">
            <w:r>
              <w:t>Hours Spent:</w:t>
            </w:r>
          </w:p>
          <w:p w14:paraId="4AE21ED4" w14:textId="77777777" w:rsidR="0028001D" w:rsidRDefault="0028001D" w:rsidP="0028001D">
            <w:r>
              <w:t>[Insert]</w:t>
            </w:r>
          </w:p>
        </w:tc>
      </w:tr>
      <w:tr w:rsidR="0028001D" w14:paraId="700E18D6" w14:textId="77777777" w:rsidTr="0028001D">
        <w:trPr>
          <w:trHeight w:val="148"/>
        </w:trPr>
        <w:tc>
          <w:tcPr>
            <w:tcW w:w="2400" w:type="dxa"/>
            <w:vMerge w:val="restart"/>
          </w:tcPr>
          <w:p w14:paraId="3852AE0D" w14:textId="77777777" w:rsidR="0028001D" w:rsidRDefault="0028001D" w:rsidP="0028001D">
            <w:r>
              <w:t>Aircraft sub-model</w:t>
            </w:r>
          </w:p>
        </w:tc>
        <w:tc>
          <w:tcPr>
            <w:tcW w:w="2305" w:type="dxa"/>
            <w:vMerge w:val="restart"/>
          </w:tcPr>
          <w:p w14:paraId="56EBEA0F" w14:textId="77777777" w:rsidR="0028001D" w:rsidRDefault="0028001D" w:rsidP="0028001D">
            <w:r w:rsidRPr="001E278A">
              <w:t>{Value}</w:t>
            </w:r>
          </w:p>
        </w:tc>
        <w:tc>
          <w:tcPr>
            <w:tcW w:w="1431" w:type="dxa"/>
          </w:tcPr>
          <w:p w14:paraId="337F2A46" w14:textId="77777777" w:rsidR="0028001D" w:rsidRDefault="0028001D" w:rsidP="0028001D">
            <w:proofErr w:type="spellStart"/>
            <w:r>
              <w:t>ItemCode</w:t>
            </w:r>
            <w:proofErr w:type="spellEnd"/>
            <w:r>
              <w:t>:</w:t>
            </w:r>
          </w:p>
        </w:tc>
        <w:tc>
          <w:tcPr>
            <w:tcW w:w="1226" w:type="dxa"/>
            <w:gridSpan w:val="2"/>
          </w:tcPr>
          <w:p w14:paraId="30859DB1" w14:textId="77777777" w:rsidR="0028001D" w:rsidRDefault="0028001D" w:rsidP="0028001D">
            <w:r>
              <w:t>{Value}</w:t>
            </w:r>
          </w:p>
        </w:tc>
        <w:tc>
          <w:tcPr>
            <w:tcW w:w="942" w:type="dxa"/>
            <w:gridSpan w:val="2"/>
            <w:vMerge w:val="restart"/>
          </w:tcPr>
          <w:p w14:paraId="10FF561C" w14:textId="77777777" w:rsidR="0028001D" w:rsidRDefault="0028001D" w:rsidP="0028001D">
            <w:pPr>
              <w:jc w:val="center"/>
            </w:pPr>
          </w:p>
          <w:p w14:paraId="2E973C9A" w14:textId="77777777" w:rsidR="0028001D" w:rsidRDefault="0028001D" w:rsidP="0028001D">
            <w:pPr>
              <w:jc w:val="center"/>
            </w:pPr>
            <w:r>
              <w:t>Result:</w:t>
            </w:r>
          </w:p>
        </w:tc>
        <w:tc>
          <w:tcPr>
            <w:tcW w:w="912" w:type="dxa"/>
            <w:gridSpan w:val="2"/>
          </w:tcPr>
          <w:p w14:paraId="7AFC9DE8" w14:textId="77777777" w:rsidR="0028001D" w:rsidRDefault="0028001D" w:rsidP="0028001D">
            <w:r>
              <w:t>(Pass)</w:t>
            </w:r>
          </w:p>
        </w:tc>
        <w:tc>
          <w:tcPr>
            <w:tcW w:w="1630" w:type="dxa"/>
          </w:tcPr>
          <w:p w14:paraId="4842D5CD" w14:textId="77777777" w:rsidR="0028001D" w:rsidRDefault="0028001D" w:rsidP="0028001D">
            <w:r>
              <w:t>TechnicianID:</w:t>
            </w:r>
          </w:p>
          <w:p w14:paraId="4710F183" w14:textId="77777777" w:rsidR="0028001D" w:rsidRDefault="0028001D" w:rsidP="0028001D">
            <w:r>
              <w:t>[Insert]</w:t>
            </w:r>
          </w:p>
        </w:tc>
      </w:tr>
      <w:tr w:rsidR="0028001D" w14:paraId="65E3FBD4" w14:textId="77777777" w:rsidTr="0028001D">
        <w:trPr>
          <w:trHeight w:val="309"/>
        </w:trPr>
        <w:tc>
          <w:tcPr>
            <w:tcW w:w="2400" w:type="dxa"/>
            <w:vMerge/>
          </w:tcPr>
          <w:p w14:paraId="67DBB94F" w14:textId="77777777" w:rsidR="0028001D" w:rsidRDefault="0028001D" w:rsidP="0028001D"/>
        </w:tc>
        <w:tc>
          <w:tcPr>
            <w:tcW w:w="2305" w:type="dxa"/>
            <w:vMerge/>
          </w:tcPr>
          <w:p w14:paraId="7360F75E" w14:textId="77777777" w:rsidR="0028001D" w:rsidRPr="001E278A" w:rsidRDefault="0028001D" w:rsidP="0028001D"/>
        </w:tc>
        <w:tc>
          <w:tcPr>
            <w:tcW w:w="1431" w:type="dxa"/>
          </w:tcPr>
          <w:p w14:paraId="69FED206" w14:textId="77777777" w:rsidR="0028001D" w:rsidRDefault="0028001D" w:rsidP="0028001D">
            <w:r>
              <w:t>Description:</w:t>
            </w:r>
          </w:p>
        </w:tc>
        <w:tc>
          <w:tcPr>
            <w:tcW w:w="1226" w:type="dxa"/>
            <w:gridSpan w:val="2"/>
          </w:tcPr>
          <w:p w14:paraId="6FCC1A33" w14:textId="77777777" w:rsidR="0028001D" w:rsidRDefault="0028001D" w:rsidP="0028001D">
            <w:r>
              <w:t>{Value}</w:t>
            </w:r>
          </w:p>
        </w:tc>
        <w:tc>
          <w:tcPr>
            <w:tcW w:w="942" w:type="dxa"/>
            <w:gridSpan w:val="2"/>
            <w:vMerge/>
          </w:tcPr>
          <w:p w14:paraId="0416178F" w14:textId="77777777" w:rsidR="0028001D" w:rsidRDefault="0028001D" w:rsidP="0028001D"/>
        </w:tc>
        <w:tc>
          <w:tcPr>
            <w:tcW w:w="912" w:type="dxa"/>
            <w:gridSpan w:val="2"/>
          </w:tcPr>
          <w:p w14:paraId="5E927455" w14:textId="77777777" w:rsidR="0028001D" w:rsidRDefault="0028001D" w:rsidP="0028001D">
            <w:r>
              <w:t>(Fail)</w:t>
            </w:r>
          </w:p>
        </w:tc>
        <w:tc>
          <w:tcPr>
            <w:tcW w:w="1630" w:type="dxa"/>
          </w:tcPr>
          <w:p w14:paraId="3385C13D" w14:textId="77777777" w:rsidR="0028001D" w:rsidRDefault="0028001D" w:rsidP="0028001D">
            <w:r>
              <w:t>Hours Spent:</w:t>
            </w:r>
          </w:p>
          <w:p w14:paraId="2D530B44" w14:textId="77777777" w:rsidR="0028001D" w:rsidRDefault="0028001D" w:rsidP="0028001D">
            <w:r>
              <w:t>[Insert]</w:t>
            </w:r>
          </w:p>
        </w:tc>
      </w:tr>
      <w:tr w:rsidR="0028001D" w14:paraId="5142D165" w14:textId="77777777" w:rsidTr="0028001D">
        <w:trPr>
          <w:trHeight w:val="189"/>
        </w:trPr>
        <w:tc>
          <w:tcPr>
            <w:tcW w:w="4705" w:type="dxa"/>
            <w:gridSpan w:val="2"/>
            <w:vMerge w:val="restart"/>
          </w:tcPr>
          <w:p w14:paraId="7640E2D5" w14:textId="77777777" w:rsidR="0028001D" w:rsidRDefault="0028001D" w:rsidP="0028001D"/>
        </w:tc>
        <w:tc>
          <w:tcPr>
            <w:tcW w:w="2657" w:type="dxa"/>
            <w:gridSpan w:val="3"/>
            <w:vMerge w:val="restart"/>
          </w:tcPr>
          <w:p w14:paraId="324AF805" w14:textId="77777777" w:rsidR="0028001D" w:rsidRDefault="0028001D" w:rsidP="0028001D">
            <w:r>
              <w:t>Test Event Result</w:t>
            </w:r>
          </w:p>
        </w:tc>
        <w:tc>
          <w:tcPr>
            <w:tcW w:w="3484" w:type="dxa"/>
            <w:gridSpan w:val="5"/>
          </w:tcPr>
          <w:p w14:paraId="0119AE5D" w14:textId="77777777" w:rsidR="0028001D" w:rsidRDefault="0028001D" w:rsidP="0028001D">
            <w:r>
              <w:t>(Pass)</w:t>
            </w:r>
          </w:p>
        </w:tc>
      </w:tr>
      <w:tr w:rsidR="0028001D" w14:paraId="1F4E96ED" w14:textId="77777777" w:rsidTr="0028001D">
        <w:trPr>
          <w:trHeight w:val="189"/>
        </w:trPr>
        <w:tc>
          <w:tcPr>
            <w:tcW w:w="4705" w:type="dxa"/>
            <w:gridSpan w:val="2"/>
            <w:vMerge/>
          </w:tcPr>
          <w:p w14:paraId="0B67DE98" w14:textId="77777777" w:rsidR="0028001D" w:rsidRDefault="0028001D" w:rsidP="0028001D"/>
        </w:tc>
        <w:tc>
          <w:tcPr>
            <w:tcW w:w="2657" w:type="dxa"/>
            <w:gridSpan w:val="3"/>
            <w:vMerge/>
          </w:tcPr>
          <w:p w14:paraId="2AD3366D" w14:textId="77777777" w:rsidR="0028001D" w:rsidRDefault="0028001D" w:rsidP="0028001D"/>
        </w:tc>
        <w:tc>
          <w:tcPr>
            <w:tcW w:w="3484" w:type="dxa"/>
            <w:gridSpan w:val="5"/>
          </w:tcPr>
          <w:p w14:paraId="03DBB8D6" w14:textId="77777777" w:rsidR="0028001D" w:rsidRDefault="0028001D" w:rsidP="0028001D">
            <w:r>
              <w:t>(Fail)</w:t>
            </w:r>
          </w:p>
        </w:tc>
      </w:tr>
      <w:tr w:rsidR="0028001D" w14:paraId="7DA7BCA8" w14:textId="77777777" w:rsidTr="0028001D">
        <w:trPr>
          <w:trHeight w:val="376"/>
        </w:trPr>
        <w:tc>
          <w:tcPr>
            <w:tcW w:w="4705" w:type="dxa"/>
            <w:gridSpan w:val="2"/>
            <w:vMerge/>
          </w:tcPr>
          <w:p w14:paraId="2500C9E2" w14:textId="77777777" w:rsidR="0028001D" w:rsidRDefault="0028001D" w:rsidP="0028001D"/>
        </w:tc>
        <w:tc>
          <w:tcPr>
            <w:tcW w:w="6141" w:type="dxa"/>
            <w:gridSpan w:val="8"/>
          </w:tcPr>
          <w:p w14:paraId="2A4D9707" w14:textId="77777777" w:rsidR="0028001D" w:rsidRDefault="0028001D" w:rsidP="0028001D">
            <w:r>
              <w:t>Date Sign off: [insert]</w:t>
            </w:r>
          </w:p>
        </w:tc>
      </w:tr>
      <w:tr w:rsidR="0028001D" w14:paraId="0F09075A" w14:textId="77777777" w:rsidTr="0028001D">
        <w:trPr>
          <w:trHeight w:val="390"/>
        </w:trPr>
        <w:tc>
          <w:tcPr>
            <w:tcW w:w="4705" w:type="dxa"/>
            <w:gridSpan w:val="2"/>
            <w:vMerge/>
          </w:tcPr>
          <w:p w14:paraId="26FD866C" w14:textId="77777777" w:rsidR="0028001D" w:rsidRDefault="0028001D" w:rsidP="0028001D"/>
        </w:tc>
        <w:tc>
          <w:tcPr>
            <w:tcW w:w="3013" w:type="dxa"/>
            <w:gridSpan w:val="4"/>
          </w:tcPr>
          <w:p w14:paraId="671AADC8" w14:textId="77777777" w:rsidR="0028001D" w:rsidRDefault="0028001D" w:rsidP="0028001D">
            <w:r>
              <w:t>[Submit]</w:t>
            </w:r>
          </w:p>
        </w:tc>
        <w:tc>
          <w:tcPr>
            <w:tcW w:w="3128" w:type="dxa"/>
            <w:gridSpan w:val="4"/>
          </w:tcPr>
          <w:p w14:paraId="0589B59D" w14:textId="77777777" w:rsidR="0028001D" w:rsidRDefault="0028001D" w:rsidP="0028001D">
            <w:r>
              <w:t>[Cancel]</w:t>
            </w:r>
          </w:p>
        </w:tc>
      </w:tr>
    </w:tbl>
    <w:p w14:paraId="6CA590EC" w14:textId="53BA4B5A" w:rsidR="009C3670" w:rsidRDefault="009C3670" w:rsidP="009C3670">
      <w:pPr>
        <w:pStyle w:val="ListParagraph"/>
        <w:spacing w:after="200" w:line="276" w:lineRule="auto"/>
      </w:pPr>
      <w:r>
        <w:t xml:space="preserve">Submit your design of the data entry screen in the word document. </w:t>
      </w:r>
    </w:p>
    <w:p w14:paraId="2DD23FB6" w14:textId="26B5B1FC" w:rsidR="001E78D4" w:rsidRDefault="001E78D4" w:rsidP="001E78D4"/>
    <w:p w14:paraId="651DE20F" w14:textId="77777777" w:rsidR="0028001D" w:rsidRDefault="0028001D" w:rsidP="001E78D4"/>
    <w:p w14:paraId="424F3063" w14:textId="77777777" w:rsidR="0028001D" w:rsidRDefault="0028001D" w:rsidP="001E78D4"/>
    <w:p w14:paraId="67638CE9" w14:textId="77777777" w:rsidR="0028001D" w:rsidRDefault="0028001D" w:rsidP="001E78D4"/>
    <w:p w14:paraId="3507A4D6" w14:textId="77777777" w:rsidR="0028001D" w:rsidRDefault="0028001D" w:rsidP="001E78D4"/>
    <w:p w14:paraId="3C6DC71F" w14:textId="3ADB9CB9" w:rsidR="00451893" w:rsidRDefault="00451893" w:rsidP="00A96E14">
      <w:pPr>
        <w:pStyle w:val="ListParagraph"/>
        <w:numPr>
          <w:ilvl w:val="0"/>
          <w:numId w:val="19"/>
        </w:numPr>
      </w:pPr>
      <w:r>
        <w:t xml:space="preserve">You are required to design the queries needed to support the screen for data entry of the test result in </w:t>
      </w:r>
      <w:r w:rsidR="00110EC9">
        <w:t>Task</w:t>
      </w:r>
      <w:r>
        <w:t xml:space="preserve"> </w:t>
      </w:r>
      <w:r w:rsidR="004E4F29">
        <w:t>C</w:t>
      </w:r>
      <w:r>
        <w:t>.</w:t>
      </w:r>
    </w:p>
    <w:p w14:paraId="5A7CC9CD" w14:textId="77777777" w:rsidR="00451893" w:rsidRDefault="00451893" w:rsidP="00451893"/>
    <w:p w14:paraId="005699A3" w14:textId="658C91A8" w:rsidR="00451893" w:rsidRDefault="00B1274F" w:rsidP="00A96E14">
      <w:pPr>
        <w:pStyle w:val="ListParagraph"/>
        <w:numPr>
          <w:ilvl w:val="0"/>
          <w:numId w:val="20"/>
        </w:numPr>
        <w:ind w:left="993" w:hanging="142"/>
      </w:pPr>
      <w:r>
        <w:t xml:space="preserve">For comparing </w:t>
      </w:r>
      <w:r w:rsidR="00D601DB">
        <w:t xml:space="preserve">whether the </w:t>
      </w:r>
      <w:r w:rsidR="008C6B32">
        <w:t xml:space="preserve">database has sufficient </w:t>
      </w:r>
      <w:r w:rsidR="00B819D1">
        <w:t>data</w:t>
      </w:r>
      <w:r w:rsidR="00E45C50">
        <w:t xml:space="preserve"> </w:t>
      </w:r>
      <w:r w:rsidR="00B155EA">
        <w:t xml:space="preserve">to support </w:t>
      </w:r>
      <w:r w:rsidR="00CA25C7">
        <w:t xml:space="preserve">the query </w:t>
      </w:r>
      <w:r w:rsidR="007D6A93">
        <w:t xml:space="preserve">in </w:t>
      </w:r>
      <w:r w:rsidR="00E45C50">
        <w:t>Task C (</w:t>
      </w:r>
      <w:proofErr w:type="spellStart"/>
      <w:r w:rsidR="00E45C50">
        <w:t>i</w:t>
      </w:r>
      <w:proofErr w:type="spellEnd"/>
      <w:r w:rsidR="00E45C50">
        <w:t xml:space="preserve">), </w:t>
      </w:r>
      <w:r w:rsidR="00250A3C">
        <w:t xml:space="preserve">indicate </w:t>
      </w:r>
      <w:r w:rsidR="00BC7DBF">
        <w:t xml:space="preserve">this </w:t>
      </w:r>
      <w:r w:rsidR="00A13604">
        <w:t xml:space="preserve">by writing the SQL statement </w:t>
      </w:r>
      <w:r w:rsidR="00EE298B">
        <w:t xml:space="preserve">with </w:t>
      </w:r>
      <w:r w:rsidR="001967A9">
        <w:t>attributes come from the tables required.</w:t>
      </w:r>
    </w:p>
    <w:p w14:paraId="1550C5BA" w14:textId="77777777" w:rsidR="00451893" w:rsidRDefault="00451893" w:rsidP="00451893">
      <w:pPr>
        <w:ind w:left="993" w:hanging="142"/>
      </w:pPr>
    </w:p>
    <w:p w14:paraId="56BE3D4C" w14:textId="46C1F959" w:rsidR="00451893" w:rsidRDefault="00C9430C" w:rsidP="00A96E14">
      <w:pPr>
        <w:pStyle w:val="ListParagraph"/>
        <w:numPr>
          <w:ilvl w:val="0"/>
          <w:numId w:val="20"/>
        </w:numPr>
        <w:ind w:left="993" w:hanging="142"/>
      </w:pPr>
      <w:r>
        <w:t>For comparing whether the database has sufficient data to support the query in Task C (ii), indicate this by writing the SQL statement with attributes come from the tables required.</w:t>
      </w:r>
    </w:p>
    <w:p w14:paraId="5B4274D1" w14:textId="77777777" w:rsidR="00451893" w:rsidRDefault="00451893" w:rsidP="00451893">
      <w:pPr>
        <w:ind w:left="993" w:hanging="142"/>
      </w:pPr>
    </w:p>
    <w:p w14:paraId="1F884AAC" w14:textId="79030926" w:rsidR="00451893" w:rsidRDefault="00D14A27" w:rsidP="00A96E14">
      <w:pPr>
        <w:pStyle w:val="ListParagraph"/>
        <w:numPr>
          <w:ilvl w:val="0"/>
          <w:numId w:val="20"/>
        </w:numPr>
        <w:ind w:left="993" w:hanging="142"/>
      </w:pPr>
      <w:r>
        <w:t>For comparing whether the database has sufficient data to support the query in Task C (iii), indicate this by writing the SQL statement with attributes come from the tables required.</w:t>
      </w:r>
    </w:p>
    <w:p w14:paraId="4AA56CAB" w14:textId="77777777" w:rsidR="00451893" w:rsidRDefault="00451893" w:rsidP="00451893">
      <w:pPr>
        <w:ind w:left="993" w:hanging="142"/>
      </w:pPr>
    </w:p>
    <w:p w14:paraId="4746C133" w14:textId="24445B9B" w:rsidR="00451893" w:rsidRDefault="00975F71" w:rsidP="00A96E14">
      <w:pPr>
        <w:pStyle w:val="ListParagraph"/>
        <w:numPr>
          <w:ilvl w:val="0"/>
          <w:numId w:val="20"/>
        </w:numPr>
        <w:ind w:left="993" w:hanging="142"/>
      </w:pPr>
      <w:r>
        <w:t xml:space="preserve">For comparing whether the database has sufficient data to support the query in Task C (iv), indicate this by writing the SQL INSERT statement with attributes come from the tables required. </w:t>
      </w:r>
      <w:r w:rsidR="00451893">
        <w:t xml:space="preserve"> </w:t>
      </w:r>
    </w:p>
    <w:p w14:paraId="006E9CA5" w14:textId="77777777" w:rsidR="00451893" w:rsidRDefault="00451893" w:rsidP="00451893"/>
    <w:p w14:paraId="2E7C14A0" w14:textId="77777777" w:rsidR="00451893" w:rsidRDefault="00451893" w:rsidP="00451893"/>
    <w:p w14:paraId="692FF7D2" w14:textId="70CE3858" w:rsidR="00451893" w:rsidRDefault="00451893" w:rsidP="00451893">
      <w:pPr>
        <w:ind w:left="720" w:hanging="11"/>
      </w:pPr>
      <w:r>
        <w:t xml:space="preserve">In </w:t>
      </w:r>
      <w:r w:rsidR="00E53D3D">
        <w:t>your query</w:t>
      </w:r>
      <w:r w:rsidR="00C07641">
        <w:t xml:space="preserve"> design process</w:t>
      </w:r>
      <w:r>
        <w:t xml:space="preserve">, you may experience that your conceptual data model may have tables or attributes that are not considered in the previous </w:t>
      </w:r>
      <w:r w:rsidR="0011030B">
        <w:t xml:space="preserve">stage of the </w:t>
      </w:r>
      <w:r>
        <w:t>design process. Indexes are not created to support better performance for the above queries. In the following table, evaluate/compare whether your design up to this stage meets the user needs or not.</w:t>
      </w:r>
    </w:p>
    <w:p w14:paraId="16415DC2" w14:textId="4B0619AC" w:rsidR="00804388" w:rsidRDefault="00804388" w:rsidP="001E78D4"/>
    <w:p w14:paraId="4DA7B502" w14:textId="77777777" w:rsidR="00804388" w:rsidRDefault="00804388" w:rsidP="001E78D4"/>
    <w:tbl>
      <w:tblPr>
        <w:tblStyle w:val="TableGrid"/>
        <w:tblW w:w="0" w:type="auto"/>
        <w:tblInd w:w="562" w:type="dxa"/>
        <w:shd w:val="clear" w:color="auto" w:fill="FFFFFF" w:themeFill="background1"/>
        <w:tblLook w:val="04A0" w:firstRow="1" w:lastRow="0" w:firstColumn="1" w:lastColumn="0" w:noHBand="0" w:noVBand="1"/>
      </w:tblPr>
      <w:tblGrid>
        <w:gridCol w:w="5245"/>
        <w:gridCol w:w="2268"/>
      </w:tblGrid>
      <w:tr w:rsidR="00E1071E" w14:paraId="0635938A" w14:textId="77777777" w:rsidTr="001227BC">
        <w:tc>
          <w:tcPr>
            <w:tcW w:w="5245" w:type="dxa"/>
            <w:shd w:val="clear" w:color="auto" w:fill="FFFFFF" w:themeFill="background1"/>
          </w:tcPr>
          <w:p w14:paraId="317113A5" w14:textId="77777777" w:rsidR="00E1071E" w:rsidRDefault="00E1071E" w:rsidP="001227BC">
            <w:r>
              <w:t xml:space="preserve">Need to add/drop tables, attributes, indexes: </w:t>
            </w:r>
          </w:p>
        </w:tc>
        <w:tc>
          <w:tcPr>
            <w:tcW w:w="2268" w:type="dxa"/>
            <w:shd w:val="clear" w:color="auto" w:fill="FFFFFF" w:themeFill="background1"/>
          </w:tcPr>
          <w:p w14:paraId="5A0B7FE0" w14:textId="77777777" w:rsidR="00E1071E" w:rsidRDefault="00E1071E" w:rsidP="001227BC">
            <w:r>
              <w:t>Reason</w:t>
            </w:r>
          </w:p>
        </w:tc>
      </w:tr>
      <w:tr w:rsidR="00E1071E" w14:paraId="01D33913" w14:textId="77777777" w:rsidTr="001227BC">
        <w:tc>
          <w:tcPr>
            <w:tcW w:w="5245" w:type="dxa"/>
            <w:shd w:val="clear" w:color="auto" w:fill="FFFFFF" w:themeFill="background1"/>
          </w:tcPr>
          <w:p w14:paraId="5069BC78" w14:textId="548631FD" w:rsidR="00E1071E" w:rsidRDefault="00E6634D" w:rsidP="001227BC">
            <w:r>
              <w:t xml:space="preserve">Moved hours spent from </w:t>
            </w:r>
            <w:proofErr w:type="spellStart"/>
            <w:r>
              <w:t>testevent</w:t>
            </w:r>
            <w:proofErr w:type="spellEnd"/>
            <w:r>
              <w:t xml:space="preserve"> to TechnicianTestItemTestEvent</w:t>
            </w:r>
          </w:p>
        </w:tc>
        <w:tc>
          <w:tcPr>
            <w:tcW w:w="2268" w:type="dxa"/>
            <w:shd w:val="clear" w:color="auto" w:fill="FFFFFF" w:themeFill="background1"/>
          </w:tcPr>
          <w:p w14:paraId="03702F4C" w14:textId="11F85C66" w:rsidR="00E1071E" w:rsidRDefault="00E6634D" w:rsidP="001227BC">
            <w:r>
              <w:t xml:space="preserve">To better fit the needs of recording </w:t>
            </w:r>
            <w:proofErr w:type="gramStart"/>
            <w:r>
              <w:t>technicians</w:t>
            </w:r>
            <w:proofErr w:type="gramEnd"/>
            <w:r>
              <w:t xml:space="preserve"> hours spent</w:t>
            </w:r>
          </w:p>
        </w:tc>
      </w:tr>
      <w:tr w:rsidR="00E1071E" w14:paraId="23EEFD97" w14:textId="77777777" w:rsidTr="001227BC">
        <w:tc>
          <w:tcPr>
            <w:tcW w:w="5245" w:type="dxa"/>
            <w:shd w:val="clear" w:color="auto" w:fill="FFFFFF" w:themeFill="background1"/>
          </w:tcPr>
          <w:p w14:paraId="1F4145CD" w14:textId="77777777" w:rsidR="00E1071E" w:rsidRDefault="00E1071E" w:rsidP="001227BC"/>
        </w:tc>
        <w:tc>
          <w:tcPr>
            <w:tcW w:w="2268" w:type="dxa"/>
            <w:shd w:val="clear" w:color="auto" w:fill="FFFFFF" w:themeFill="background1"/>
          </w:tcPr>
          <w:p w14:paraId="261F9049" w14:textId="77777777" w:rsidR="00E1071E" w:rsidRDefault="00E1071E" w:rsidP="001227BC"/>
        </w:tc>
      </w:tr>
      <w:tr w:rsidR="00E1071E" w14:paraId="6DCC5188" w14:textId="77777777" w:rsidTr="001227BC">
        <w:tc>
          <w:tcPr>
            <w:tcW w:w="5245" w:type="dxa"/>
            <w:shd w:val="clear" w:color="auto" w:fill="FFFFFF" w:themeFill="background1"/>
          </w:tcPr>
          <w:p w14:paraId="22833EC2" w14:textId="77777777" w:rsidR="00E1071E" w:rsidRDefault="00E1071E" w:rsidP="001227BC"/>
        </w:tc>
        <w:tc>
          <w:tcPr>
            <w:tcW w:w="2268" w:type="dxa"/>
            <w:shd w:val="clear" w:color="auto" w:fill="FFFFFF" w:themeFill="background1"/>
          </w:tcPr>
          <w:p w14:paraId="200B5519" w14:textId="77777777" w:rsidR="00E1071E" w:rsidRDefault="00E1071E" w:rsidP="001227BC"/>
        </w:tc>
      </w:tr>
      <w:tr w:rsidR="00E1071E" w14:paraId="5645FFCA" w14:textId="77777777" w:rsidTr="001227BC">
        <w:tc>
          <w:tcPr>
            <w:tcW w:w="5245" w:type="dxa"/>
            <w:shd w:val="clear" w:color="auto" w:fill="FFFFFF" w:themeFill="background1"/>
          </w:tcPr>
          <w:p w14:paraId="5260CA1D" w14:textId="77777777" w:rsidR="00E1071E" w:rsidRDefault="00E1071E" w:rsidP="001227BC"/>
        </w:tc>
        <w:tc>
          <w:tcPr>
            <w:tcW w:w="2268" w:type="dxa"/>
            <w:shd w:val="clear" w:color="auto" w:fill="FFFFFF" w:themeFill="background1"/>
          </w:tcPr>
          <w:p w14:paraId="6636902D" w14:textId="77777777" w:rsidR="00E1071E" w:rsidRDefault="00E1071E" w:rsidP="001227BC"/>
        </w:tc>
      </w:tr>
      <w:tr w:rsidR="00E1071E" w14:paraId="5166F469" w14:textId="77777777" w:rsidTr="001227BC">
        <w:tc>
          <w:tcPr>
            <w:tcW w:w="5245" w:type="dxa"/>
            <w:shd w:val="clear" w:color="auto" w:fill="FFFFFF" w:themeFill="background1"/>
          </w:tcPr>
          <w:p w14:paraId="5672C25F" w14:textId="77777777" w:rsidR="00E1071E" w:rsidRDefault="00E1071E" w:rsidP="001227BC"/>
        </w:tc>
        <w:tc>
          <w:tcPr>
            <w:tcW w:w="2268" w:type="dxa"/>
            <w:shd w:val="clear" w:color="auto" w:fill="FFFFFF" w:themeFill="background1"/>
          </w:tcPr>
          <w:p w14:paraId="0B979620" w14:textId="77777777" w:rsidR="00E1071E" w:rsidRDefault="00E1071E" w:rsidP="001227BC"/>
        </w:tc>
      </w:tr>
    </w:tbl>
    <w:p w14:paraId="7D36D38E" w14:textId="77777777" w:rsidR="002C1BA1" w:rsidRDefault="002C1BA1" w:rsidP="001E78D4"/>
    <w:p w14:paraId="441E0B94" w14:textId="77777777" w:rsidR="002C1BA1" w:rsidRDefault="002C1BA1" w:rsidP="001E78D4"/>
    <w:p w14:paraId="122EB003" w14:textId="77777777" w:rsidR="001E78D4" w:rsidRDefault="001E78D4" w:rsidP="00A96E14">
      <w:pPr>
        <w:pStyle w:val="ListParagraph"/>
        <w:numPr>
          <w:ilvl w:val="0"/>
          <w:numId w:val="19"/>
        </w:numPr>
        <w:spacing w:after="160" w:line="259" w:lineRule="auto"/>
      </w:pPr>
      <w:r>
        <w:t>You are required to estimate the size of the following tables with indexes.</w:t>
      </w:r>
    </w:p>
    <w:p w14:paraId="24231EE2" w14:textId="47E0917C" w:rsidR="001E78D4" w:rsidRDefault="006A6BA1" w:rsidP="001E78D4">
      <w:pPr>
        <w:rPr>
          <w:noProof/>
        </w:rPr>
      </w:pPr>
      <w:r>
        <w:rPr>
          <w:noProof/>
        </w:rPr>
        <w:drawing>
          <wp:anchor distT="0" distB="0" distL="114300" distR="114300" simplePos="0" relativeHeight="251658241" behindDoc="0" locked="0" layoutInCell="1" allowOverlap="1" wp14:anchorId="48284774" wp14:editId="06EE206E">
            <wp:simplePos x="0" y="0"/>
            <wp:positionH relativeFrom="column">
              <wp:posOffset>2509520</wp:posOffset>
            </wp:positionH>
            <wp:positionV relativeFrom="paragraph">
              <wp:posOffset>144780</wp:posOffset>
            </wp:positionV>
            <wp:extent cx="1490345" cy="2271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0345" cy="2271395"/>
                    </a:xfrm>
                    <a:prstGeom prst="rect">
                      <a:avLst/>
                    </a:prstGeom>
                  </pic:spPr>
                </pic:pic>
              </a:graphicData>
            </a:graphic>
            <wp14:sizeRelH relativeFrom="margin">
              <wp14:pctWidth>0</wp14:pctWidth>
            </wp14:sizeRelH>
            <wp14:sizeRelV relativeFrom="margin">
              <wp14:pctHeight>0</wp14:pctHeight>
            </wp14:sizeRelV>
          </wp:anchor>
        </w:drawing>
      </w:r>
      <w:r w:rsidR="001E78D4" w:rsidRPr="007724A4">
        <w:rPr>
          <w:noProof/>
        </w:rPr>
        <w:t xml:space="preserve"> </w:t>
      </w:r>
    </w:p>
    <w:p w14:paraId="5D0E698B" w14:textId="107732B2" w:rsidR="006A6BA1" w:rsidRDefault="006A6BA1" w:rsidP="001E78D4">
      <w:pPr>
        <w:rPr>
          <w:noProof/>
        </w:rPr>
      </w:pPr>
      <w:r>
        <w:rPr>
          <w:noProof/>
        </w:rPr>
        <w:drawing>
          <wp:inline distT="0" distB="0" distL="0" distR="0" wp14:anchorId="0083C17B" wp14:editId="59A23019">
            <wp:extent cx="1490663" cy="2619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0663" cy="2619375"/>
                    </a:xfrm>
                    <a:prstGeom prst="rect">
                      <a:avLst/>
                    </a:prstGeom>
                  </pic:spPr>
                </pic:pic>
              </a:graphicData>
            </a:graphic>
          </wp:inline>
        </w:drawing>
      </w:r>
    </w:p>
    <w:p w14:paraId="78C631CD" w14:textId="6C7CAE55" w:rsidR="006A6BA1" w:rsidRDefault="006A6BA1" w:rsidP="001E78D4">
      <w:pPr>
        <w:rPr>
          <w:noProof/>
        </w:rPr>
      </w:pPr>
    </w:p>
    <w:p w14:paraId="3213A673" w14:textId="77777777" w:rsidR="00DE11E2" w:rsidRDefault="00DE11E2" w:rsidP="001E78D4"/>
    <w:p w14:paraId="0A433AB8" w14:textId="77777777" w:rsidR="006A6BA1" w:rsidRDefault="006A6BA1" w:rsidP="006A6BA1">
      <w:pPr>
        <w:ind w:left="567"/>
      </w:pPr>
      <w:proofErr w:type="gramStart"/>
      <w:r>
        <w:lastRenderedPageBreak/>
        <w:t>In order to</w:t>
      </w:r>
      <w:proofErr w:type="gramEnd"/>
      <w:r>
        <w:t xml:space="preserve"> avoid the repetition of calculation for the size of the whole database, you are required to estimate the size of the above two tables. Assume there are 100 Technician records and 1000 TestEvent records in the database. Estimate the size of these tables and their indexes. Show the steps of your calculation. </w:t>
      </w:r>
    </w:p>
    <w:p w14:paraId="50304D74" w14:textId="77777777" w:rsidR="006A6BA1" w:rsidRDefault="006A6BA1" w:rsidP="006A6BA1">
      <w:pPr>
        <w:ind w:left="567"/>
      </w:pPr>
    </w:p>
    <w:p w14:paraId="68184636" w14:textId="77777777" w:rsidR="006A6BA1" w:rsidRDefault="006A6BA1" w:rsidP="006A6BA1">
      <w:pPr>
        <w:ind w:left="567"/>
      </w:pPr>
      <w:r>
        <w:t xml:space="preserve">Note: In your calculation, for simplicity, no need to factor for the housekeeping for BTREE or Tablespace Fragmentation. </w:t>
      </w:r>
    </w:p>
    <w:p w14:paraId="2FFCA393" w14:textId="77777777" w:rsidR="003D1B5E" w:rsidRDefault="003D1B5E" w:rsidP="006A6BA1">
      <w:pPr>
        <w:ind w:left="567"/>
      </w:pPr>
    </w:p>
    <w:p w14:paraId="72C87EFD" w14:textId="77777777" w:rsidR="003D1B5E" w:rsidRDefault="003D1B5E" w:rsidP="003D1B5E">
      <w:r>
        <w:t>TestEvent</w:t>
      </w:r>
    </w:p>
    <w:p w14:paraId="10BCA63A" w14:textId="78E3A69F" w:rsidR="003D1B5E" w:rsidRDefault="003D1B5E" w:rsidP="003D1B5E">
      <w:r w:rsidRPr="003D1B5E">
        <w:rPr>
          <w:color w:val="ED7D31" w:themeColor="accent2"/>
        </w:rPr>
        <w:t>(</w:t>
      </w:r>
      <w:r>
        <w:t>(4 + 4 + 8 + 8 + 4 + 1 + 4 + 46 + 4) + (6 + 4) + (6 + 4)</w:t>
      </w:r>
      <w:r w:rsidRPr="003D1B5E">
        <w:rPr>
          <w:color w:val="ED7D31" w:themeColor="accent2"/>
        </w:rPr>
        <w:t>)</w:t>
      </w:r>
      <w:r>
        <w:t xml:space="preserve"> * 1000 = </w:t>
      </w:r>
      <w:r w:rsidRPr="003D1B5E">
        <w:t>10300</w:t>
      </w:r>
      <w:r>
        <w:t>0</w:t>
      </w:r>
    </w:p>
    <w:p w14:paraId="3041AB5B" w14:textId="77777777" w:rsidR="003D1B5E" w:rsidRDefault="003D1B5E" w:rsidP="003D1B5E"/>
    <w:p w14:paraId="625782F2" w14:textId="77777777" w:rsidR="003D1B5E" w:rsidRDefault="003D1B5E" w:rsidP="003D1B5E">
      <w:r>
        <w:t>Technician</w:t>
      </w:r>
    </w:p>
    <w:p w14:paraId="4817BAF0" w14:textId="1C526B8C" w:rsidR="001E78D4" w:rsidRDefault="003D1B5E" w:rsidP="003D1B5E">
      <w:r w:rsidRPr="003D1B5E">
        <w:rPr>
          <w:color w:val="ED7D31" w:themeColor="accent2"/>
        </w:rPr>
        <w:t>(</w:t>
      </w:r>
      <w:r>
        <w:t>(4 + 46 + 46 + 46 + 46 + 11 +  15 + 9 + 46 + 4) + (6 + 4)</w:t>
      </w:r>
      <w:r w:rsidRPr="003D1B5E">
        <w:rPr>
          <w:color w:val="ED7D31" w:themeColor="accent2"/>
        </w:rPr>
        <w:t>)</w:t>
      </w:r>
      <w:r w:rsidRPr="003D1B5E">
        <w:rPr>
          <w:b/>
          <w:bCs/>
        </w:rPr>
        <w:t xml:space="preserve"> </w:t>
      </w:r>
      <w:r>
        <w:t xml:space="preserve">* 100 = </w:t>
      </w:r>
      <w:r w:rsidRPr="003D1B5E">
        <w:t>28300</w:t>
      </w:r>
    </w:p>
    <w:p w14:paraId="516B7409" w14:textId="77777777" w:rsidR="001E78D4" w:rsidRDefault="001E78D4" w:rsidP="001E78D4">
      <w:pPr>
        <w:rPr>
          <w:b/>
          <w:bCs/>
          <w:sz w:val="24"/>
        </w:rPr>
      </w:pPr>
    </w:p>
    <w:p w14:paraId="5F5F271F" w14:textId="28BF499D" w:rsidR="00DA5745" w:rsidRPr="00625A2C" w:rsidRDefault="00577A3C" w:rsidP="00A96E14">
      <w:pPr>
        <w:pStyle w:val="ListParagraph"/>
        <w:numPr>
          <w:ilvl w:val="0"/>
          <w:numId w:val="19"/>
        </w:numPr>
        <w:rPr>
          <w:sz w:val="24"/>
        </w:rPr>
      </w:pPr>
      <w:r>
        <w:t>The database requires multiple</w:t>
      </w:r>
      <w:r w:rsidR="005C072D">
        <w:t>-</w:t>
      </w:r>
      <w:r>
        <w:t xml:space="preserve">user access. </w:t>
      </w:r>
      <w:r w:rsidR="001E78D4" w:rsidRPr="00577A3C">
        <w:t xml:space="preserve">You are required to implement the following </w:t>
      </w:r>
      <w:r w:rsidR="00404C8D">
        <w:t xml:space="preserve">database user access and </w:t>
      </w:r>
      <w:r w:rsidR="001E78D4" w:rsidRPr="008608EE">
        <w:t>security</w:t>
      </w:r>
      <w:r w:rsidR="001E78D4" w:rsidRPr="00577A3C">
        <w:t xml:space="preserve"> features</w:t>
      </w:r>
      <w:r w:rsidR="00C31194">
        <w:t xml:space="preserve"> (</w:t>
      </w:r>
      <w:proofErr w:type="gramStart"/>
      <w:r w:rsidR="00C31194">
        <w:t>i.e.</w:t>
      </w:r>
      <w:proofErr w:type="gramEnd"/>
      <w:r w:rsidR="00C31194">
        <w:t xml:space="preserve"> user permissions).</w:t>
      </w:r>
      <w:r w:rsidR="00625A2C">
        <w:rPr>
          <w:sz w:val="24"/>
        </w:rPr>
        <w:t xml:space="preserve"> </w:t>
      </w:r>
      <w:r w:rsidR="001B6962">
        <w:t>Th</w:t>
      </w:r>
      <w:r w:rsidR="00DA5745">
        <w:t>e following show the role of the users of the database.</w:t>
      </w:r>
    </w:p>
    <w:p w14:paraId="70DEED26" w14:textId="77777777" w:rsidR="00625A2C" w:rsidRDefault="00625A2C" w:rsidP="007811F3">
      <w:pPr>
        <w:pStyle w:val="ListParagraph"/>
      </w:pPr>
    </w:p>
    <w:p w14:paraId="26798962" w14:textId="77777777" w:rsidR="00FA79C2" w:rsidRDefault="00FA79C2" w:rsidP="00FA79C2">
      <w:pPr>
        <w:pStyle w:val="ListParagraph"/>
      </w:pPr>
      <w:r>
        <w:t>Human Resources (Jake Green):</w:t>
      </w:r>
    </w:p>
    <w:p w14:paraId="711BB67A" w14:textId="77777777" w:rsidR="007E73D2" w:rsidRDefault="007E73D2" w:rsidP="00A96E14">
      <w:pPr>
        <w:pStyle w:val="ListParagraph"/>
        <w:numPr>
          <w:ilvl w:val="0"/>
          <w:numId w:val="14"/>
        </w:numPr>
      </w:pPr>
      <w:r>
        <w:t>Maintain fully on the Technician and Training records.</w:t>
      </w:r>
    </w:p>
    <w:p w14:paraId="4F34493A" w14:textId="77777777" w:rsidR="007E73D2" w:rsidRDefault="007E73D2" w:rsidP="00A96E14">
      <w:pPr>
        <w:pStyle w:val="ListParagraph"/>
        <w:numPr>
          <w:ilvl w:val="0"/>
          <w:numId w:val="14"/>
        </w:numPr>
      </w:pPr>
      <w:r>
        <w:t xml:space="preserve">Maintain fully on the records of the technicians who have completed which trainings of aircraft models. </w:t>
      </w:r>
      <w:proofErr w:type="gramStart"/>
      <w:r>
        <w:t>i.e.</w:t>
      </w:r>
      <w:proofErr w:type="gramEnd"/>
      <w:r>
        <w:t xml:space="preserve"> </w:t>
      </w:r>
      <w:proofErr w:type="spellStart"/>
      <w:r>
        <w:t>TechnicianAircraftModelTraining</w:t>
      </w:r>
      <w:proofErr w:type="spellEnd"/>
      <w:r>
        <w:t xml:space="preserve"> table</w:t>
      </w:r>
    </w:p>
    <w:p w14:paraId="0545C62F" w14:textId="77777777" w:rsidR="00FA79C2" w:rsidRDefault="00FA79C2" w:rsidP="00FA79C2">
      <w:pPr>
        <w:pStyle w:val="ListParagraph"/>
      </w:pPr>
    </w:p>
    <w:p w14:paraId="60D0BC5C" w14:textId="77777777" w:rsidR="00FA79C2" w:rsidRDefault="00FA79C2" w:rsidP="00FA79C2">
      <w:pPr>
        <w:pStyle w:val="ListParagraph"/>
      </w:pPr>
      <w:r>
        <w:t>Technician (Jim White)</w:t>
      </w:r>
    </w:p>
    <w:p w14:paraId="56DC3BB9" w14:textId="77777777" w:rsidR="007E73D2" w:rsidRDefault="007E73D2" w:rsidP="00A96E14">
      <w:pPr>
        <w:pStyle w:val="ListParagraph"/>
        <w:numPr>
          <w:ilvl w:val="0"/>
          <w:numId w:val="15"/>
        </w:numPr>
      </w:pPr>
      <w:r>
        <w:t xml:space="preserve">Able to display, insert and update records on the AircraftModel table. </w:t>
      </w:r>
      <w:proofErr w:type="gramStart"/>
      <w:r>
        <w:t>i.e.</w:t>
      </w:r>
      <w:proofErr w:type="gramEnd"/>
      <w:r>
        <w:t xml:space="preserve"> no delete permission.</w:t>
      </w:r>
    </w:p>
    <w:p w14:paraId="59EC1CCB" w14:textId="77777777" w:rsidR="007E73D2" w:rsidRDefault="007E73D2" w:rsidP="00A96E14">
      <w:pPr>
        <w:pStyle w:val="ListParagraph"/>
        <w:numPr>
          <w:ilvl w:val="0"/>
          <w:numId w:val="15"/>
        </w:numPr>
      </w:pPr>
      <w:r>
        <w:t>Display records qualified trainings completed.</w:t>
      </w:r>
    </w:p>
    <w:p w14:paraId="521989DC" w14:textId="77777777" w:rsidR="007E73D2" w:rsidRDefault="007E73D2" w:rsidP="007E73D2">
      <w:pPr>
        <w:pStyle w:val="ListParagraph"/>
        <w:ind w:left="1440"/>
      </w:pPr>
      <w:r>
        <w:t xml:space="preserve">Note: Technicians role does not maintain the Technician data at all. </w:t>
      </w:r>
    </w:p>
    <w:p w14:paraId="1833AE29" w14:textId="77777777" w:rsidR="0086725E" w:rsidRDefault="0086725E" w:rsidP="007811F3">
      <w:pPr>
        <w:pStyle w:val="ListParagraph"/>
      </w:pPr>
    </w:p>
    <w:p w14:paraId="548DF536" w14:textId="77777777" w:rsidR="0086725E" w:rsidRDefault="0086725E" w:rsidP="007811F3">
      <w:pPr>
        <w:pStyle w:val="ListParagraph"/>
      </w:pPr>
    </w:p>
    <w:p w14:paraId="2112B85A" w14:textId="640661C8" w:rsidR="005C072D" w:rsidRDefault="005C072D" w:rsidP="00A96E14">
      <w:pPr>
        <w:pStyle w:val="ListParagraph"/>
        <w:numPr>
          <w:ilvl w:val="0"/>
          <w:numId w:val="13"/>
        </w:numPr>
        <w:spacing w:before="100" w:beforeAutospacing="1" w:after="100" w:afterAutospacing="1"/>
      </w:pPr>
      <w:r>
        <w:t>C</w:t>
      </w:r>
      <w:r w:rsidRPr="5EF5D0CA">
        <w:t xml:space="preserve">onnect as the root user, use SQL Control Language </w:t>
      </w:r>
      <w:r w:rsidR="00FA79C2">
        <w:t>statement</w:t>
      </w:r>
      <w:r w:rsidR="002E59F3">
        <w:t xml:space="preserve">s </w:t>
      </w:r>
      <w:r w:rsidRPr="5EF5D0CA">
        <w:t>to create t</w:t>
      </w:r>
      <w:r w:rsidR="002E59F3">
        <w:t xml:space="preserve">he following </w:t>
      </w:r>
      <w:r w:rsidRPr="5EF5D0CA">
        <w:t>users.</w:t>
      </w:r>
    </w:p>
    <w:p w14:paraId="551CED74" w14:textId="6F267D00" w:rsidR="005C072D" w:rsidRDefault="00803C4F" w:rsidP="00A96E14">
      <w:pPr>
        <w:pStyle w:val="ListParagraph"/>
        <w:numPr>
          <w:ilvl w:val="0"/>
          <w:numId w:val="12"/>
        </w:numPr>
        <w:spacing w:before="100" w:beforeAutospacing="1" w:after="100" w:afterAutospacing="1"/>
      </w:pPr>
      <w:r>
        <w:t>User</w:t>
      </w:r>
      <w:r w:rsidR="001E78D4" w:rsidRPr="5EF5D0CA">
        <w:t xml:space="preserve"> is </w:t>
      </w:r>
      <w:r w:rsidR="001E78D4" w:rsidRPr="5EF5D0CA">
        <w:rPr>
          <w:b/>
          <w:bCs/>
        </w:rPr>
        <w:t>‘J</w:t>
      </w:r>
      <w:r w:rsidR="001B287A">
        <w:rPr>
          <w:b/>
          <w:bCs/>
        </w:rPr>
        <w:t>ake</w:t>
      </w:r>
      <w:r w:rsidR="001E78D4" w:rsidRPr="5EF5D0CA">
        <w:rPr>
          <w:b/>
          <w:bCs/>
        </w:rPr>
        <w:t>’</w:t>
      </w:r>
      <w:r w:rsidR="001E78D4" w:rsidRPr="5EF5D0CA">
        <w:t xml:space="preserve"> with the password </w:t>
      </w:r>
      <w:r w:rsidR="001E78D4" w:rsidRPr="5EF5D0CA">
        <w:rPr>
          <w:b/>
          <w:bCs/>
        </w:rPr>
        <w:t>‘</w:t>
      </w:r>
      <w:proofErr w:type="gramStart"/>
      <w:r w:rsidR="001B287A">
        <w:rPr>
          <w:b/>
          <w:bCs/>
        </w:rPr>
        <w:t>Green</w:t>
      </w:r>
      <w:r w:rsidR="001E78D4" w:rsidRPr="5EF5D0CA">
        <w:rPr>
          <w:b/>
          <w:bCs/>
        </w:rPr>
        <w:t>’</w:t>
      </w:r>
      <w:proofErr w:type="gramEnd"/>
      <w:r w:rsidR="001E78D4" w:rsidRPr="5EF5D0CA">
        <w:t xml:space="preserve">  </w:t>
      </w:r>
    </w:p>
    <w:p w14:paraId="32965EA3" w14:textId="4E853906" w:rsidR="001B287A" w:rsidRDefault="001B287A" w:rsidP="00A96E14">
      <w:pPr>
        <w:pStyle w:val="ListParagraph"/>
        <w:numPr>
          <w:ilvl w:val="0"/>
          <w:numId w:val="12"/>
        </w:numPr>
        <w:spacing w:before="100" w:beforeAutospacing="1" w:after="100" w:afterAutospacing="1"/>
      </w:pPr>
      <w:r>
        <w:t>User is ‘</w:t>
      </w:r>
      <w:r w:rsidRPr="001B287A">
        <w:rPr>
          <w:b/>
          <w:bCs/>
        </w:rPr>
        <w:t>Jim</w:t>
      </w:r>
      <w:r>
        <w:t>’ with the password ‘</w:t>
      </w:r>
      <w:proofErr w:type="gramStart"/>
      <w:r w:rsidRPr="001B287A">
        <w:rPr>
          <w:b/>
          <w:bCs/>
        </w:rPr>
        <w:t>White</w:t>
      </w:r>
      <w:r>
        <w:t>’</w:t>
      </w:r>
      <w:proofErr w:type="gramEnd"/>
    </w:p>
    <w:p w14:paraId="76FD4C0E" w14:textId="77777777" w:rsidR="005C072D" w:rsidRDefault="005C072D" w:rsidP="005C072D">
      <w:pPr>
        <w:pStyle w:val="ListParagraph"/>
        <w:spacing w:before="100" w:beforeAutospacing="1" w:after="100" w:afterAutospacing="1"/>
        <w:ind w:left="1134"/>
      </w:pPr>
    </w:p>
    <w:p w14:paraId="4A8AA98E" w14:textId="485B49EC" w:rsidR="001B287A" w:rsidRDefault="002E59F3" w:rsidP="00A96E14">
      <w:pPr>
        <w:pStyle w:val="ListParagraph"/>
        <w:numPr>
          <w:ilvl w:val="0"/>
          <w:numId w:val="13"/>
        </w:numPr>
        <w:spacing w:before="100" w:beforeAutospacing="1" w:after="100" w:afterAutospacing="1"/>
      </w:pPr>
      <w:r>
        <w:t>U</w:t>
      </w:r>
      <w:r w:rsidRPr="5EF5D0CA">
        <w:t xml:space="preserve">se </w:t>
      </w:r>
      <w:r w:rsidR="007E73D2" w:rsidRPr="5EF5D0CA">
        <w:t xml:space="preserve">SQL Control Language </w:t>
      </w:r>
      <w:r w:rsidR="007E73D2">
        <w:t xml:space="preserve">statements </w:t>
      </w:r>
      <w:r w:rsidR="007E73D2" w:rsidRPr="5EF5D0CA">
        <w:t>to</w:t>
      </w:r>
      <w:r w:rsidR="007E73D2">
        <w:t xml:space="preserve"> create the following two user roles.</w:t>
      </w:r>
    </w:p>
    <w:p w14:paraId="3C2C6BF4" w14:textId="77777777" w:rsidR="001B287A" w:rsidRDefault="001B287A" w:rsidP="00A96E14">
      <w:pPr>
        <w:pStyle w:val="ListParagraph"/>
        <w:numPr>
          <w:ilvl w:val="0"/>
          <w:numId w:val="16"/>
        </w:numPr>
        <w:spacing w:before="100" w:beforeAutospacing="1" w:after="100" w:afterAutospacing="1"/>
      </w:pPr>
      <w:proofErr w:type="spellStart"/>
      <w:r>
        <w:t>HumanResources</w:t>
      </w:r>
      <w:proofErr w:type="spellEnd"/>
    </w:p>
    <w:p w14:paraId="2289005E" w14:textId="3530C50D" w:rsidR="001B287A" w:rsidRDefault="001B287A" w:rsidP="00A96E14">
      <w:pPr>
        <w:pStyle w:val="ListParagraph"/>
        <w:numPr>
          <w:ilvl w:val="0"/>
          <w:numId w:val="16"/>
        </w:numPr>
        <w:spacing w:before="100" w:beforeAutospacing="1" w:after="100" w:afterAutospacing="1"/>
      </w:pPr>
      <w:r>
        <w:t>Technician</w:t>
      </w:r>
      <w:r w:rsidR="00FA79C2">
        <w:t>s</w:t>
      </w:r>
      <w:r>
        <w:t xml:space="preserve"> </w:t>
      </w:r>
    </w:p>
    <w:p w14:paraId="288E1899" w14:textId="77777777" w:rsidR="001B287A" w:rsidRDefault="001B287A" w:rsidP="001B287A">
      <w:pPr>
        <w:pStyle w:val="ListParagraph"/>
        <w:spacing w:before="100" w:beforeAutospacing="1" w:after="100" w:afterAutospacing="1"/>
        <w:ind w:left="1440"/>
      </w:pPr>
    </w:p>
    <w:p w14:paraId="316418A5" w14:textId="1F4F622E" w:rsidR="007E73D2" w:rsidRDefault="00114692" w:rsidP="00A96E14">
      <w:pPr>
        <w:pStyle w:val="ListParagraph"/>
        <w:numPr>
          <w:ilvl w:val="0"/>
          <w:numId w:val="13"/>
        </w:numPr>
        <w:spacing w:before="100" w:beforeAutospacing="1" w:after="100" w:afterAutospacing="1"/>
      </w:pPr>
      <w:bookmarkStart w:id="9" w:name="_Hlk95087403"/>
      <w:r>
        <w:t xml:space="preserve">Use the root user to insert at least 2 records (with meaningful data) to </w:t>
      </w:r>
      <w:r w:rsidRPr="002E54E7">
        <w:rPr>
          <w:b/>
          <w:bCs/>
        </w:rPr>
        <w:t xml:space="preserve">all </w:t>
      </w:r>
      <w:r>
        <w:t>tables in the database. Note: You need to pay attention to the referential integrity issues during the insertion of the records.</w:t>
      </w:r>
      <w:r w:rsidR="007E73D2">
        <w:t xml:space="preserve"> </w:t>
      </w:r>
      <w:bookmarkEnd w:id="9"/>
    </w:p>
    <w:p w14:paraId="68123DFE" w14:textId="77777777" w:rsidR="007E73D2" w:rsidRDefault="007E73D2" w:rsidP="007E73D2">
      <w:pPr>
        <w:pStyle w:val="ListParagraph"/>
        <w:spacing w:before="100" w:beforeAutospacing="1" w:after="100" w:afterAutospacing="1"/>
        <w:ind w:left="1440"/>
      </w:pPr>
    </w:p>
    <w:p w14:paraId="7342E244" w14:textId="77777777" w:rsidR="00114692" w:rsidRDefault="00114692" w:rsidP="00114692">
      <w:pPr>
        <w:pStyle w:val="ListParagraph"/>
        <w:spacing w:before="100" w:beforeAutospacing="1" w:after="100" w:afterAutospacing="1"/>
        <w:ind w:left="1440"/>
      </w:pPr>
      <w:bookmarkStart w:id="10" w:name="_Hlk95087415"/>
      <w:r>
        <w:t xml:space="preserve">Submit all INSERT statements of your sample data in a script called </w:t>
      </w:r>
      <w:proofErr w:type="spellStart"/>
      <w:r w:rsidRPr="00131E6A">
        <w:rPr>
          <w:b/>
          <w:bCs/>
        </w:rPr>
        <w:t>sams_insert.sql</w:t>
      </w:r>
      <w:proofErr w:type="spellEnd"/>
      <w:r>
        <w:t xml:space="preserve">; remember to provide the screen shots for the </w:t>
      </w:r>
      <w:proofErr w:type="spellStart"/>
      <w:r>
        <w:t>sql</w:t>
      </w:r>
      <w:proofErr w:type="spellEnd"/>
      <w:r>
        <w:t xml:space="preserve"> output of the insert statements. </w:t>
      </w:r>
    </w:p>
    <w:bookmarkEnd w:id="10"/>
    <w:p w14:paraId="0C01BC59" w14:textId="77777777" w:rsidR="00114692" w:rsidRDefault="00114692" w:rsidP="007E73D2">
      <w:pPr>
        <w:pStyle w:val="ListParagraph"/>
        <w:spacing w:before="100" w:beforeAutospacing="1" w:after="100" w:afterAutospacing="1"/>
        <w:ind w:left="1440"/>
      </w:pPr>
    </w:p>
    <w:p w14:paraId="6E435C30" w14:textId="77777777" w:rsidR="00FA79C2" w:rsidRDefault="00FA79C2" w:rsidP="00A96E14">
      <w:pPr>
        <w:pStyle w:val="ListParagraph"/>
        <w:numPr>
          <w:ilvl w:val="0"/>
          <w:numId w:val="13"/>
        </w:numPr>
      </w:pPr>
      <w:r>
        <w:t>In the following table, determine what user permissions (</w:t>
      </w:r>
      <w:proofErr w:type="gramStart"/>
      <w:r>
        <w:t>i.e.</w:t>
      </w:r>
      <w:proofErr w:type="gramEnd"/>
      <w:r>
        <w:t xml:space="preserve"> use </w:t>
      </w:r>
      <w:r w:rsidRPr="00BF594C">
        <w:rPr>
          <w:b/>
          <w:bCs/>
        </w:rPr>
        <w:t>C</w:t>
      </w:r>
      <w:r>
        <w:rPr>
          <w:b/>
          <w:bCs/>
        </w:rPr>
        <w:t>,</w:t>
      </w:r>
      <w:r w:rsidRPr="00BF594C">
        <w:rPr>
          <w:b/>
          <w:bCs/>
        </w:rPr>
        <w:t>R</w:t>
      </w:r>
      <w:r>
        <w:rPr>
          <w:b/>
          <w:bCs/>
        </w:rPr>
        <w:t>,</w:t>
      </w:r>
      <w:r w:rsidRPr="00BF594C">
        <w:rPr>
          <w:b/>
          <w:bCs/>
        </w:rPr>
        <w:t>U</w:t>
      </w:r>
      <w:r>
        <w:rPr>
          <w:b/>
          <w:bCs/>
        </w:rPr>
        <w:t>,</w:t>
      </w:r>
      <w:r w:rsidRPr="00BF594C">
        <w:rPr>
          <w:b/>
          <w:bCs/>
        </w:rPr>
        <w:t>D</w:t>
      </w:r>
      <w:r>
        <w:t xml:space="preserve"> as their access rights allowed) are needed for the user roles.</w:t>
      </w:r>
    </w:p>
    <w:p w14:paraId="20AED97F" w14:textId="4BA29647" w:rsidR="00BF594C" w:rsidRDefault="00BF594C" w:rsidP="00A143C3">
      <w:pPr>
        <w:pStyle w:val="ListParagraph"/>
        <w:tabs>
          <w:tab w:val="left" w:pos="4560"/>
        </w:tabs>
        <w:ind w:left="1440"/>
      </w:pPr>
      <w:r>
        <w:t>Where  C for insert</w:t>
      </w:r>
      <w:r w:rsidR="00A143C3">
        <w:tab/>
      </w:r>
    </w:p>
    <w:p w14:paraId="1E0829DA" w14:textId="11B776E2" w:rsidR="00BF594C" w:rsidRDefault="00BF594C" w:rsidP="00BF594C">
      <w:pPr>
        <w:pStyle w:val="ListParagraph"/>
        <w:ind w:left="1440"/>
      </w:pPr>
      <w:r>
        <w:tab/>
        <w:t>R for read</w:t>
      </w:r>
    </w:p>
    <w:p w14:paraId="6D36035D" w14:textId="3F0AFA84" w:rsidR="00BF594C" w:rsidRDefault="00BF594C" w:rsidP="00BF594C">
      <w:pPr>
        <w:pStyle w:val="ListParagraph"/>
        <w:ind w:left="1440"/>
      </w:pPr>
      <w:r>
        <w:tab/>
        <w:t>U for update</w:t>
      </w:r>
    </w:p>
    <w:p w14:paraId="2FDB68D7" w14:textId="6F87276A" w:rsidR="00BF594C" w:rsidRDefault="00BF594C" w:rsidP="00BF594C">
      <w:pPr>
        <w:pStyle w:val="ListParagraph"/>
        <w:ind w:left="1440"/>
      </w:pPr>
      <w:r>
        <w:tab/>
        <w:t>D for delete</w:t>
      </w:r>
    </w:p>
    <w:p w14:paraId="28B1A99B" w14:textId="77777777" w:rsidR="00F47E89" w:rsidRDefault="00F47E89" w:rsidP="00F47E89">
      <w:pPr>
        <w:pStyle w:val="ListParagraph"/>
        <w:ind w:left="1440"/>
      </w:pPr>
    </w:p>
    <w:tbl>
      <w:tblPr>
        <w:tblStyle w:val="TableGrid"/>
        <w:tblW w:w="7938" w:type="dxa"/>
        <w:tblInd w:w="704" w:type="dxa"/>
        <w:tblLayout w:type="fixed"/>
        <w:tblLook w:val="04A0" w:firstRow="1" w:lastRow="0" w:firstColumn="1" w:lastColumn="0" w:noHBand="0" w:noVBand="1"/>
      </w:tblPr>
      <w:tblGrid>
        <w:gridCol w:w="1276"/>
        <w:gridCol w:w="1276"/>
        <w:gridCol w:w="1417"/>
        <w:gridCol w:w="1276"/>
        <w:gridCol w:w="2693"/>
      </w:tblGrid>
      <w:tr w:rsidR="00FA79C2" w14:paraId="7A4FFF9F" w14:textId="04CCD11E" w:rsidTr="00FA79C2">
        <w:tc>
          <w:tcPr>
            <w:tcW w:w="1276" w:type="dxa"/>
          </w:tcPr>
          <w:p w14:paraId="42C45D20" w14:textId="77777777" w:rsidR="00FA79C2" w:rsidRDefault="00FA79C2" w:rsidP="00D44D2F">
            <w:pPr>
              <w:pStyle w:val="ListParagraph"/>
              <w:ind w:left="0"/>
            </w:pPr>
          </w:p>
        </w:tc>
        <w:tc>
          <w:tcPr>
            <w:tcW w:w="1276" w:type="dxa"/>
          </w:tcPr>
          <w:p w14:paraId="023568D9" w14:textId="77777777" w:rsidR="00FA79C2" w:rsidRPr="002E59F3" w:rsidRDefault="00FA79C2" w:rsidP="00D44D2F">
            <w:pPr>
              <w:pStyle w:val="ListParagraph"/>
              <w:ind w:left="0"/>
              <w:rPr>
                <w:sz w:val="16"/>
                <w:szCs w:val="16"/>
              </w:rPr>
            </w:pPr>
            <w:r w:rsidRPr="002E59F3">
              <w:rPr>
                <w:sz w:val="16"/>
                <w:szCs w:val="16"/>
              </w:rPr>
              <w:t>Technician table</w:t>
            </w:r>
          </w:p>
          <w:p w14:paraId="5604069A" w14:textId="77777777" w:rsidR="00FA79C2" w:rsidRPr="002E59F3" w:rsidRDefault="00FA79C2" w:rsidP="00D44D2F">
            <w:pPr>
              <w:pStyle w:val="ListParagraph"/>
              <w:ind w:left="0"/>
              <w:rPr>
                <w:sz w:val="16"/>
                <w:szCs w:val="16"/>
              </w:rPr>
            </w:pPr>
          </w:p>
        </w:tc>
        <w:tc>
          <w:tcPr>
            <w:tcW w:w="1417" w:type="dxa"/>
          </w:tcPr>
          <w:p w14:paraId="737E1D82" w14:textId="70DB46C6" w:rsidR="00FA79C2" w:rsidRPr="002E59F3" w:rsidRDefault="00FA79C2" w:rsidP="00D44D2F">
            <w:pPr>
              <w:pStyle w:val="ListParagraph"/>
              <w:ind w:left="0"/>
              <w:rPr>
                <w:sz w:val="16"/>
                <w:szCs w:val="16"/>
              </w:rPr>
            </w:pPr>
            <w:r>
              <w:rPr>
                <w:sz w:val="16"/>
                <w:szCs w:val="16"/>
              </w:rPr>
              <w:t>AircraftModel table</w:t>
            </w:r>
          </w:p>
        </w:tc>
        <w:tc>
          <w:tcPr>
            <w:tcW w:w="1276" w:type="dxa"/>
          </w:tcPr>
          <w:p w14:paraId="483EF3B8" w14:textId="1B79DE0F" w:rsidR="00FA79C2" w:rsidRPr="002E59F3" w:rsidRDefault="00FA79C2" w:rsidP="00D44D2F">
            <w:pPr>
              <w:pStyle w:val="ListParagraph"/>
              <w:ind w:left="0"/>
              <w:rPr>
                <w:sz w:val="16"/>
                <w:szCs w:val="16"/>
              </w:rPr>
            </w:pPr>
            <w:r w:rsidRPr="002E59F3">
              <w:rPr>
                <w:sz w:val="16"/>
                <w:szCs w:val="16"/>
              </w:rPr>
              <w:t>Training</w:t>
            </w:r>
            <w:r>
              <w:rPr>
                <w:sz w:val="16"/>
                <w:szCs w:val="16"/>
              </w:rPr>
              <w:t xml:space="preserve"> table</w:t>
            </w:r>
          </w:p>
        </w:tc>
        <w:tc>
          <w:tcPr>
            <w:tcW w:w="2693" w:type="dxa"/>
          </w:tcPr>
          <w:p w14:paraId="5E5C82EE" w14:textId="43124C08" w:rsidR="00FA79C2" w:rsidRPr="002E59F3" w:rsidRDefault="00FA79C2" w:rsidP="00D44D2F">
            <w:pPr>
              <w:pStyle w:val="ListParagraph"/>
              <w:ind w:left="0"/>
              <w:rPr>
                <w:sz w:val="16"/>
                <w:szCs w:val="16"/>
              </w:rPr>
            </w:pPr>
            <w:proofErr w:type="spellStart"/>
            <w:r w:rsidRPr="002E59F3">
              <w:rPr>
                <w:sz w:val="16"/>
                <w:szCs w:val="16"/>
              </w:rPr>
              <w:t>TechnicianAircraftModel</w:t>
            </w:r>
            <w:r>
              <w:rPr>
                <w:sz w:val="16"/>
                <w:szCs w:val="16"/>
              </w:rPr>
              <w:t>Training</w:t>
            </w:r>
            <w:proofErr w:type="spellEnd"/>
            <w:r>
              <w:rPr>
                <w:sz w:val="16"/>
                <w:szCs w:val="16"/>
              </w:rPr>
              <w:t xml:space="preserve"> table</w:t>
            </w:r>
          </w:p>
        </w:tc>
      </w:tr>
      <w:tr w:rsidR="00FA79C2" w14:paraId="4505B2C8" w14:textId="77777777" w:rsidTr="00FA79C2">
        <w:tc>
          <w:tcPr>
            <w:tcW w:w="1276" w:type="dxa"/>
          </w:tcPr>
          <w:p w14:paraId="0F44CEF0" w14:textId="7D2D5DEA" w:rsidR="00FA79C2" w:rsidRPr="002E59F3" w:rsidRDefault="00FA79C2" w:rsidP="00D44D2F">
            <w:pPr>
              <w:pStyle w:val="ListParagraph"/>
              <w:ind w:left="0"/>
              <w:rPr>
                <w:sz w:val="16"/>
                <w:szCs w:val="16"/>
              </w:rPr>
            </w:pPr>
            <w:r>
              <w:rPr>
                <w:sz w:val="16"/>
                <w:szCs w:val="16"/>
              </w:rPr>
              <w:t>Managers</w:t>
            </w:r>
          </w:p>
        </w:tc>
        <w:tc>
          <w:tcPr>
            <w:tcW w:w="1276" w:type="dxa"/>
          </w:tcPr>
          <w:p w14:paraId="5DC376C5" w14:textId="32A6F81E" w:rsidR="00FA79C2" w:rsidRDefault="00FA79C2" w:rsidP="00D44D2F">
            <w:pPr>
              <w:pStyle w:val="ListParagraph"/>
              <w:ind w:left="0"/>
            </w:pPr>
            <w:r>
              <w:t>R</w:t>
            </w:r>
          </w:p>
        </w:tc>
        <w:tc>
          <w:tcPr>
            <w:tcW w:w="1417" w:type="dxa"/>
          </w:tcPr>
          <w:p w14:paraId="2EB05C81" w14:textId="7F8FD7E2" w:rsidR="00FA79C2" w:rsidRDefault="00FA79C2" w:rsidP="00D44D2F">
            <w:pPr>
              <w:pStyle w:val="ListParagraph"/>
              <w:ind w:left="0"/>
            </w:pPr>
            <w:r>
              <w:t>R</w:t>
            </w:r>
          </w:p>
        </w:tc>
        <w:tc>
          <w:tcPr>
            <w:tcW w:w="1276" w:type="dxa"/>
          </w:tcPr>
          <w:p w14:paraId="3ED97AC9" w14:textId="4C59F8B4" w:rsidR="00FA79C2" w:rsidRDefault="00FA79C2" w:rsidP="00D44D2F">
            <w:pPr>
              <w:pStyle w:val="ListParagraph"/>
              <w:ind w:left="0"/>
            </w:pPr>
            <w:r>
              <w:t>R</w:t>
            </w:r>
          </w:p>
        </w:tc>
        <w:tc>
          <w:tcPr>
            <w:tcW w:w="2693" w:type="dxa"/>
          </w:tcPr>
          <w:p w14:paraId="38483428" w14:textId="52C58BC5" w:rsidR="00FA79C2" w:rsidRDefault="00FA79C2" w:rsidP="00D44D2F">
            <w:pPr>
              <w:pStyle w:val="ListParagraph"/>
              <w:ind w:left="0"/>
            </w:pPr>
            <w:r>
              <w:t>CRUD</w:t>
            </w:r>
          </w:p>
        </w:tc>
      </w:tr>
      <w:tr w:rsidR="00FA79C2" w14:paraId="0E50AEF5" w14:textId="3AC6AFF6" w:rsidTr="00FA79C2">
        <w:tc>
          <w:tcPr>
            <w:tcW w:w="1276" w:type="dxa"/>
          </w:tcPr>
          <w:p w14:paraId="6CADF346" w14:textId="77777777" w:rsidR="00FA79C2" w:rsidRPr="002E59F3" w:rsidRDefault="00FA79C2" w:rsidP="00D44D2F">
            <w:pPr>
              <w:pStyle w:val="ListParagraph"/>
              <w:ind w:left="0"/>
              <w:rPr>
                <w:sz w:val="16"/>
                <w:szCs w:val="16"/>
              </w:rPr>
            </w:pPr>
            <w:r w:rsidRPr="002E59F3">
              <w:rPr>
                <w:sz w:val="16"/>
                <w:szCs w:val="16"/>
              </w:rPr>
              <w:t>Human Resources</w:t>
            </w:r>
          </w:p>
        </w:tc>
        <w:tc>
          <w:tcPr>
            <w:tcW w:w="1276" w:type="dxa"/>
          </w:tcPr>
          <w:p w14:paraId="685ABDBD" w14:textId="155DE90D" w:rsidR="00FA79C2" w:rsidRDefault="003D4C30" w:rsidP="00D44D2F">
            <w:pPr>
              <w:pStyle w:val="ListParagraph"/>
              <w:ind w:left="0"/>
            </w:pPr>
            <w:r>
              <w:t>CRUD</w:t>
            </w:r>
          </w:p>
        </w:tc>
        <w:tc>
          <w:tcPr>
            <w:tcW w:w="1417" w:type="dxa"/>
          </w:tcPr>
          <w:p w14:paraId="7C2DD87E" w14:textId="04121DF5" w:rsidR="00FA79C2" w:rsidRDefault="00E6634D" w:rsidP="00D44D2F">
            <w:pPr>
              <w:pStyle w:val="ListParagraph"/>
              <w:ind w:left="0"/>
            </w:pPr>
            <w:r>
              <w:t>N/A</w:t>
            </w:r>
          </w:p>
        </w:tc>
        <w:tc>
          <w:tcPr>
            <w:tcW w:w="1276" w:type="dxa"/>
          </w:tcPr>
          <w:p w14:paraId="05D75C01" w14:textId="1388BE28" w:rsidR="00FA79C2" w:rsidRDefault="003D4C30" w:rsidP="00D44D2F">
            <w:pPr>
              <w:pStyle w:val="ListParagraph"/>
              <w:ind w:left="0"/>
            </w:pPr>
            <w:r>
              <w:t>CRUD</w:t>
            </w:r>
          </w:p>
        </w:tc>
        <w:tc>
          <w:tcPr>
            <w:tcW w:w="2693" w:type="dxa"/>
          </w:tcPr>
          <w:p w14:paraId="3D4E6810" w14:textId="4771B134" w:rsidR="00FA79C2" w:rsidRDefault="003D4C30" w:rsidP="00D44D2F">
            <w:pPr>
              <w:pStyle w:val="ListParagraph"/>
              <w:ind w:left="0"/>
            </w:pPr>
            <w:r>
              <w:t>CRUD</w:t>
            </w:r>
          </w:p>
        </w:tc>
      </w:tr>
      <w:tr w:rsidR="00FA79C2" w14:paraId="72814AED" w14:textId="408F86CF" w:rsidTr="00FA79C2">
        <w:trPr>
          <w:trHeight w:val="316"/>
        </w:trPr>
        <w:tc>
          <w:tcPr>
            <w:tcW w:w="1276" w:type="dxa"/>
          </w:tcPr>
          <w:p w14:paraId="485496BD" w14:textId="5078E41A" w:rsidR="00FA79C2" w:rsidRPr="002E59F3" w:rsidRDefault="00FA79C2" w:rsidP="00D44D2F">
            <w:pPr>
              <w:pStyle w:val="ListParagraph"/>
              <w:ind w:left="0"/>
              <w:rPr>
                <w:sz w:val="16"/>
                <w:szCs w:val="16"/>
              </w:rPr>
            </w:pPr>
            <w:r w:rsidRPr="002E59F3">
              <w:rPr>
                <w:sz w:val="16"/>
                <w:szCs w:val="16"/>
              </w:rPr>
              <w:lastRenderedPageBreak/>
              <w:t>Technician</w:t>
            </w:r>
            <w:r>
              <w:rPr>
                <w:sz w:val="16"/>
                <w:szCs w:val="16"/>
              </w:rPr>
              <w:t>s</w:t>
            </w:r>
          </w:p>
        </w:tc>
        <w:tc>
          <w:tcPr>
            <w:tcW w:w="1276" w:type="dxa"/>
          </w:tcPr>
          <w:p w14:paraId="7027B12A" w14:textId="273642FA" w:rsidR="00FA79C2" w:rsidRDefault="00E6634D" w:rsidP="00D44D2F">
            <w:pPr>
              <w:pStyle w:val="ListParagraph"/>
              <w:ind w:left="0"/>
            </w:pPr>
            <w:r>
              <w:t>N/A</w:t>
            </w:r>
          </w:p>
        </w:tc>
        <w:tc>
          <w:tcPr>
            <w:tcW w:w="1417" w:type="dxa"/>
          </w:tcPr>
          <w:p w14:paraId="3DC496AA" w14:textId="615024B0" w:rsidR="00FA79C2" w:rsidRDefault="003D4C30" w:rsidP="00D44D2F">
            <w:pPr>
              <w:pStyle w:val="ListParagraph"/>
              <w:ind w:left="0"/>
            </w:pPr>
            <w:r>
              <w:t>CRU</w:t>
            </w:r>
          </w:p>
        </w:tc>
        <w:tc>
          <w:tcPr>
            <w:tcW w:w="1276" w:type="dxa"/>
          </w:tcPr>
          <w:p w14:paraId="39D4BBB8" w14:textId="28AAD118" w:rsidR="00FA79C2" w:rsidRDefault="003D4C30" w:rsidP="00D44D2F">
            <w:pPr>
              <w:pStyle w:val="ListParagraph"/>
              <w:ind w:left="0"/>
            </w:pPr>
            <w:r>
              <w:t>R</w:t>
            </w:r>
          </w:p>
        </w:tc>
        <w:tc>
          <w:tcPr>
            <w:tcW w:w="2693" w:type="dxa"/>
          </w:tcPr>
          <w:p w14:paraId="506FC2B1" w14:textId="5711898C" w:rsidR="00FA79C2" w:rsidRDefault="003D4C30" w:rsidP="00D44D2F">
            <w:pPr>
              <w:pStyle w:val="ListParagraph"/>
              <w:ind w:left="0"/>
            </w:pPr>
            <w:r>
              <w:t>R</w:t>
            </w:r>
          </w:p>
        </w:tc>
      </w:tr>
    </w:tbl>
    <w:p w14:paraId="6642B4DE" w14:textId="77777777" w:rsidR="00FA79C2" w:rsidRDefault="00FA79C2" w:rsidP="00FA79C2">
      <w:pPr>
        <w:pStyle w:val="ListParagraph"/>
        <w:spacing w:before="100" w:beforeAutospacing="1" w:after="100" w:afterAutospacing="1"/>
        <w:ind w:left="1440"/>
      </w:pPr>
    </w:p>
    <w:p w14:paraId="662D02FB" w14:textId="77777777" w:rsidR="002E54E7" w:rsidRDefault="002E54E7" w:rsidP="002E54E7">
      <w:pPr>
        <w:pStyle w:val="ListParagraph"/>
        <w:spacing w:before="100" w:beforeAutospacing="1" w:after="100" w:afterAutospacing="1"/>
        <w:ind w:left="1440"/>
      </w:pPr>
    </w:p>
    <w:p w14:paraId="3AD6F12D" w14:textId="3422BA5B" w:rsidR="001E78D4" w:rsidRPr="000E07A2" w:rsidRDefault="00EC09B5" w:rsidP="00A96E14">
      <w:pPr>
        <w:pStyle w:val="ListParagraph"/>
        <w:numPr>
          <w:ilvl w:val="0"/>
          <w:numId w:val="13"/>
        </w:numPr>
        <w:spacing w:before="100" w:beforeAutospacing="1" w:after="100" w:afterAutospacing="1"/>
        <w:rPr>
          <w:color w:val="FF0000"/>
          <w:highlight w:val="darkBlue"/>
        </w:rPr>
      </w:pPr>
      <w:r w:rsidRPr="000E07A2">
        <w:rPr>
          <w:color w:val="FF0000"/>
          <w:highlight w:val="darkBlue"/>
        </w:rPr>
        <w:t xml:space="preserve">Write </w:t>
      </w:r>
      <w:r w:rsidR="004B1CF2" w:rsidRPr="000E07A2">
        <w:rPr>
          <w:color w:val="FF0000"/>
          <w:highlight w:val="darkBlue"/>
        </w:rPr>
        <w:t>SQL statements to grant user permissions according to your access contro</w:t>
      </w:r>
      <w:r w:rsidR="00F14B53" w:rsidRPr="000E07A2">
        <w:rPr>
          <w:color w:val="FF0000"/>
          <w:highlight w:val="darkBlue"/>
        </w:rPr>
        <w:t>ls</w:t>
      </w:r>
      <w:r w:rsidR="004B1CF2" w:rsidRPr="000E07A2">
        <w:rPr>
          <w:color w:val="FF0000"/>
          <w:highlight w:val="darkBlue"/>
        </w:rPr>
        <w:t xml:space="preserve"> to the human resources and technicians' roles.</w:t>
      </w:r>
    </w:p>
    <w:p w14:paraId="4FDD1C01" w14:textId="77777777" w:rsidR="004B1CF2" w:rsidRPr="000E07A2" w:rsidRDefault="004B1CF2" w:rsidP="004B1CF2">
      <w:pPr>
        <w:pStyle w:val="ListParagraph"/>
        <w:spacing w:before="100" w:beforeAutospacing="1" w:after="100" w:afterAutospacing="1"/>
        <w:ind w:left="1440"/>
        <w:rPr>
          <w:rFonts w:cstheme="minorHAnsi"/>
          <w:color w:val="FF0000"/>
          <w:highlight w:val="darkBlue"/>
        </w:rPr>
      </w:pPr>
    </w:p>
    <w:p w14:paraId="241A8B7F" w14:textId="318B013E" w:rsidR="008768F4" w:rsidRPr="000E07A2" w:rsidRDefault="008768F4" w:rsidP="001E78D4">
      <w:pPr>
        <w:pStyle w:val="ListParagraph"/>
        <w:spacing w:before="100" w:beforeAutospacing="1" w:after="100" w:afterAutospacing="1"/>
        <w:ind w:left="1440"/>
        <w:rPr>
          <w:rFonts w:cstheme="minorHAnsi"/>
          <w:color w:val="FF0000"/>
          <w:highlight w:val="darkBlue"/>
        </w:rPr>
      </w:pPr>
      <w:bookmarkStart w:id="11" w:name="_Hlk95331475"/>
      <w:r w:rsidRPr="000E07A2">
        <w:rPr>
          <w:rFonts w:cstheme="minorHAnsi"/>
          <w:color w:val="FF0000"/>
          <w:highlight w:val="darkBlue"/>
        </w:rPr>
        <w:t xml:space="preserve">Submit screen shots to show each of the SQL </w:t>
      </w:r>
      <w:r w:rsidR="008D6F06" w:rsidRPr="000E07A2">
        <w:rPr>
          <w:rFonts w:cstheme="minorHAnsi"/>
          <w:color w:val="FF0000"/>
          <w:highlight w:val="darkBlue"/>
        </w:rPr>
        <w:t>statement</w:t>
      </w:r>
      <w:r w:rsidRPr="000E07A2">
        <w:rPr>
          <w:rFonts w:cstheme="minorHAnsi"/>
          <w:color w:val="FF0000"/>
          <w:highlight w:val="darkBlue"/>
        </w:rPr>
        <w:t>s and the output results.</w:t>
      </w:r>
      <w:bookmarkEnd w:id="11"/>
      <w:r w:rsidRPr="000E07A2">
        <w:rPr>
          <w:rFonts w:cstheme="minorHAnsi"/>
          <w:color w:val="FF0000"/>
          <w:highlight w:val="darkBlue"/>
        </w:rPr>
        <w:t xml:space="preserve"> </w:t>
      </w:r>
    </w:p>
    <w:p w14:paraId="3CBB7E4A" w14:textId="7FE8C3C1" w:rsidR="006F4683" w:rsidRPr="000E07A2" w:rsidRDefault="006F4683" w:rsidP="001E78D4">
      <w:pPr>
        <w:pStyle w:val="ListParagraph"/>
        <w:spacing w:before="100" w:beforeAutospacing="1" w:after="100" w:afterAutospacing="1"/>
        <w:ind w:left="1440"/>
        <w:rPr>
          <w:rFonts w:cstheme="minorHAnsi"/>
          <w:color w:val="FF0000"/>
          <w:highlight w:val="darkBlue"/>
        </w:rPr>
      </w:pPr>
    </w:p>
    <w:p w14:paraId="7755921A" w14:textId="77777777" w:rsidR="006F4683" w:rsidRPr="000E07A2" w:rsidRDefault="006F4683" w:rsidP="00A96E14">
      <w:pPr>
        <w:pStyle w:val="ListParagraph"/>
        <w:numPr>
          <w:ilvl w:val="0"/>
          <w:numId w:val="13"/>
        </w:numPr>
        <w:spacing w:before="100" w:beforeAutospacing="1" w:after="100" w:afterAutospacing="1"/>
        <w:rPr>
          <w:color w:val="FF0000"/>
          <w:highlight w:val="darkBlue"/>
        </w:rPr>
      </w:pPr>
      <w:r w:rsidRPr="000E07A2">
        <w:rPr>
          <w:color w:val="FF0000"/>
          <w:highlight w:val="darkBlue"/>
        </w:rPr>
        <w:t>Use SQL Control Language statements, grant the roles to the users and set their default role as described in Tasks (</w:t>
      </w:r>
      <w:proofErr w:type="spellStart"/>
      <w:r w:rsidRPr="000E07A2">
        <w:rPr>
          <w:color w:val="FF0000"/>
          <w:highlight w:val="darkBlue"/>
        </w:rPr>
        <w:t>i</w:t>
      </w:r>
      <w:proofErr w:type="spellEnd"/>
      <w:r w:rsidRPr="000E07A2">
        <w:rPr>
          <w:color w:val="FF0000"/>
          <w:highlight w:val="darkBlue"/>
        </w:rPr>
        <w:t>) &amp; (ii). Submit the SQL statements and their output results.</w:t>
      </w:r>
    </w:p>
    <w:p w14:paraId="1FAAD261" w14:textId="77777777" w:rsidR="006F4683" w:rsidRPr="000E07A2" w:rsidRDefault="006F4683" w:rsidP="001E78D4">
      <w:pPr>
        <w:pStyle w:val="ListParagraph"/>
        <w:spacing w:before="100" w:beforeAutospacing="1" w:after="100" w:afterAutospacing="1"/>
        <w:ind w:left="1440"/>
        <w:rPr>
          <w:rFonts w:cstheme="minorHAnsi"/>
          <w:color w:val="FF0000"/>
          <w:highlight w:val="darkBlue"/>
        </w:rPr>
      </w:pPr>
    </w:p>
    <w:p w14:paraId="4E944B44" w14:textId="77777777" w:rsidR="008768F4" w:rsidRPr="000E07A2" w:rsidRDefault="008768F4" w:rsidP="001E78D4">
      <w:pPr>
        <w:pStyle w:val="ListParagraph"/>
        <w:spacing w:before="100" w:beforeAutospacing="1" w:after="100" w:afterAutospacing="1"/>
        <w:ind w:left="1440"/>
        <w:rPr>
          <w:rFonts w:cstheme="minorHAnsi"/>
          <w:color w:val="FF0000"/>
          <w:highlight w:val="darkBlue"/>
        </w:rPr>
      </w:pPr>
    </w:p>
    <w:p w14:paraId="153A3DE5" w14:textId="7928AF73" w:rsidR="006F4683" w:rsidRPr="000E07A2" w:rsidRDefault="006F4683" w:rsidP="00A96E14">
      <w:pPr>
        <w:pStyle w:val="ListParagraph"/>
        <w:numPr>
          <w:ilvl w:val="0"/>
          <w:numId w:val="13"/>
        </w:numPr>
        <w:spacing w:before="100" w:beforeAutospacing="1" w:after="100" w:afterAutospacing="1"/>
        <w:rPr>
          <w:color w:val="FF0000"/>
          <w:highlight w:val="darkBlue"/>
        </w:rPr>
      </w:pPr>
      <w:r w:rsidRPr="000E07A2">
        <w:rPr>
          <w:color w:val="FF0000"/>
          <w:highlight w:val="darkBlue"/>
        </w:rPr>
        <w:t xml:space="preserve">Connect the database as </w:t>
      </w:r>
      <w:r w:rsidRPr="000E07A2">
        <w:rPr>
          <w:b/>
          <w:bCs/>
          <w:color w:val="FF0000"/>
          <w:highlight w:val="darkBlue"/>
        </w:rPr>
        <w:t xml:space="preserve">Jake </w:t>
      </w:r>
      <w:r w:rsidRPr="000E07A2">
        <w:rPr>
          <w:color w:val="FF0000"/>
          <w:highlight w:val="darkBlue"/>
        </w:rPr>
        <w:t>(human resources),</w:t>
      </w:r>
      <w:r w:rsidRPr="000E07A2">
        <w:rPr>
          <w:b/>
          <w:bCs/>
          <w:color w:val="FF0000"/>
          <w:highlight w:val="darkBlue"/>
        </w:rPr>
        <w:t xml:space="preserve"> </w:t>
      </w:r>
      <w:r w:rsidRPr="000E07A2">
        <w:rPr>
          <w:color w:val="FF0000"/>
          <w:highlight w:val="darkBlue"/>
        </w:rPr>
        <w:t>write SQL statements for the following database actions. Execute the statements. Are they executed successfully or not? Submit the SQL statements and their output results.</w:t>
      </w:r>
    </w:p>
    <w:p w14:paraId="28DFB774" w14:textId="77777777" w:rsidR="00FE0652" w:rsidRPr="000E07A2" w:rsidRDefault="00FE0652" w:rsidP="00FE0652">
      <w:pPr>
        <w:pStyle w:val="ListParagraph"/>
        <w:spacing w:before="100" w:beforeAutospacing="1" w:after="100" w:afterAutospacing="1"/>
        <w:ind w:left="1440"/>
        <w:rPr>
          <w:color w:val="FF0000"/>
          <w:highlight w:val="darkBlue"/>
        </w:rPr>
      </w:pPr>
    </w:p>
    <w:p w14:paraId="63DC0011" w14:textId="09FB742E" w:rsidR="00FE0652" w:rsidRPr="000E07A2" w:rsidRDefault="00FE0652" w:rsidP="00A96E14">
      <w:pPr>
        <w:pStyle w:val="ListParagraph"/>
        <w:numPr>
          <w:ilvl w:val="0"/>
          <w:numId w:val="38"/>
        </w:numPr>
        <w:spacing w:before="100" w:beforeAutospacing="1" w:after="100" w:afterAutospacing="1"/>
        <w:ind w:left="1843" w:hanging="425"/>
        <w:rPr>
          <w:color w:val="FF0000"/>
          <w:highlight w:val="darkBlue"/>
        </w:rPr>
      </w:pPr>
      <w:r w:rsidRPr="000E07A2">
        <w:rPr>
          <w:color w:val="FF0000"/>
          <w:highlight w:val="darkBlue"/>
        </w:rPr>
        <w:t xml:space="preserve">Insert a record (with meaningful data) into the </w:t>
      </w:r>
      <w:r w:rsidRPr="000E07A2">
        <w:rPr>
          <w:b/>
          <w:bCs/>
          <w:color w:val="FF0000"/>
          <w:highlight w:val="darkBlue"/>
        </w:rPr>
        <w:t xml:space="preserve">Technician </w:t>
      </w:r>
      <w:r w:rsidRPr="000E07A2">
        <w:rPr>
          <w:color w:val="FF0000"/>
          <w:highlight w:val="darkBlue"/>
        </w:rPr>
        <w:t xml:space="preserve">table. </w:t>
      </w:r>
      <w:bookmarkStart w:id="12" w:name="_Hlk95331732"/>
    </w:p>
    <w:p w14:paraId="0EA4C0B0" w14:textId="77777777" w:rsidR="00FE0652" w:rsidRPr="000E07A2" w:rsidRDefault="00FE0652" w:rsidP="00FE0652">
      <w:pPr>
        <w:pStyle w:val="ListParagraph"/>
        <w:spacing w:before="100" w:beforeAutospacing="1" w:after="100" w:afterAutospacing="1"/>
        <w:ind w:left="1843"/>
        <w:rPr>
          <w:color w:val="FF0000"/>
          <w:highlight w:val="darkBlue"/>
        </w:rPr>
      </w:pPr>
    </w:p>
    <w:p w14:paraId="4DA42A3D" w14:textId="580C1DB1" w:rsidR="00FE0652" w:rsidRPr="000E07A2" w:rsidRDefault="00FE0652" w:rsidP="00A96E14">
      <w:pPr>
        <w:pStyle w:val="ListParagraph"/>
        <w:numPr>
          <w:ilvl w:val="0"/>
          <w:numId w:val="38"/>
        </w:numPr>
        <w:spacing w:before="100" w:beforeAutospacing="1" w:after="100" w:afterAutospacing="1"/>
        <w:ind w:left="1843" w:hanging="425"/>
        <w:rPr>
          <w:color w:val="FF0000"/>
          <w:highlight w:val="darkBlue"/>
        </w:rPr>
      </w:pPr>
      <w:r w:rsidRPr="000E07A2">
        <w:rPr>
          <w:color w:val="FF0000"/>
          <w:highlight w:val="darkBlue"/>
        </w:rPr>
        <w:t>Update the Technician record that you have just inserted with the Salary = 200,000.00.</w:t>
      </w:r>
    </w:p>
    <w:bookmarkEnd w:id="12"/>
    <w:p w14:paraId="60552A45" w14:textId="21340EA9" w:rsidR="00377642" w:rsidRPr="000E07A2" w:rsidRDefault="00377642" w:rsidP="008D6F06">
      <w:pPr>
        <w:pStyle w:val="ListParagraph"/>
        <w:spacing w:before="100" w:beforeAutospacing="1" w:after="100" w:afterAutospacing="1"/>
        <w:ind w:left="1440"/>
        <w:rPr>
          <w:color w:val="FF0000"/>
          <w:highlight w:val="darkBlue"/>
        </w:rPr>
      </w:pPr>
    </w:p>
    <w:p w14:paraId="36C927F4" w14:textId="4EF032BA" w:rsidR="00377642" w:rsidRPr="000E07A2" w:rsidRDefault="008768F4" w:rsidP="00377642">
      <w:pPr>
        <w:pStyle w:val="ListParagraph"/>
        <w:spacing w:before="100" w:beforeAutospacing="1" w:after="100" w:afterAutospacing="1"/>
        <w:ind w:left="1440"/>
        <w:rPr>
          <w:color w:val="FF0000"/>
          <w:highlight w:val="darkBlue"/>
        </w:rPr>
      </w:pPr>
      <w:r w:rsidRPr="000E07A2">
        <w:rPr>
          <w:rFonts w:cstheme="minorHAnsi"/>
          <w:color w:val="FF0000"/>
          <w:highlight w:val="darkBlue"/>
        </w:rPr>
        <w:t>Submit screen shots to show each of the SQL commands used and the</w:t>
      </w:r>
      <w:r w:rsidR="00A3758B" w:rsidRPr="000E07A2">
        <w:rPr>
          <w:rFonts w:cstheme="minorHAnsi"/>
          <w:color w:val="FF0000"/>
          <w:highlight w:val="darkBlue"/>
        </w:rPr>
        <w:t>ir</w:t>
      </w:r>
      <w:r w:rsidRPr="000E07A2">
        <w:rPr>
          <w:rFonts w:cstheme="minorHAnsi"/>
          <w:color w:val="FF0000"/>
          <w:highlight w:val="darkBlue"/>
        </w:rPr>
        <w:t xml:space="preserve"> output results.</w:t>
      </w:r>
    </w:p>
    <w:p w14:paraId="5CF95B2D" w14:textId="77777777" w:rsidR="0043297E" w:rsidRPr="000E07A2" w:rsidRDefault="0043297E" w:rsidP="0043297E">
      <w:pPr>
        <w:pStyle w:val="ListParagraph"/>
        <w:spacing w:before="100" w:beforeAutospacing="1" w:after="100" w:afterAutospacing="1"/>
        <w:ind w:left="1134"/>
        <w:rPr>
          <w:color w:val="FF0000"/>
          <w:highlight w:val="darkBlue"/>
        </w:rPr>
      </w:pPr>
    </w:p>
    <w:p w14:paraId="2B29FA3D" w14:textId="77777777" w:rsidR="008D6F06" w:rsidRPr="000E07A2" w:rsidRDefault="001E78D4" w:rsidP="00A96E14">
      <w:pPr>
        <w:pStyle w:val="ListParagraph"/>
        <w:numPr>
          <w:ilvl w:val="0"/>
          <w:numId w:val="13"/>
        </w:numPr>
        <w:spacing w:before="100" w:beforeAutospacing="1" w:after="100" w:afterAutospacing="1"/>
        <w:rPr>
          <w:color w:val="FF0000"/>
          <w:highlight w:val="darkBlue"/>
        </w:rPr>
      </w:pPr>
      <w:r w:rsidRPr="000E07A2">
        <w:rPr>
          <w:color w:val="FF0000"/>
          <w:highlight w:val="darkBlue"/>
        </w:rPr>
        <w:t xml:space="preserve">Connect </w:t>
      </w:r>
      <w:r w:rsidR="008D6F06" w:rsidRPr="000E07A2">
        <w:rPr>
          <w:color w:val="FF0000"/>
          <w:highlight w:val="darkBlue"/>
        </w:rPr>
        <w:t xml:space="preserve">the database as </w:t>
      </w:r>
      <w:r w:rsidR="008D6F06" w:rsidRPr="000E07A2">
        <w:rPr>
          <w:b/>
          <w:bCs/>
          <w:color w:val="FF0000"/>
          <w:highlight w:val="darkBlue"/>
        </w:rPr>
        <w:t xml:space="preserve">Jim </w:t>
      </w:r>
      <w:r w:rsidR="008D6F06" w:rsidRPr="000E07A2">
        <w:rPr>
          <w:color w:val="FF0000"/>
          <w:highlight w:val="darkBlue"/>
        </w:rPr>
        <w:t>(technician)</w:t>
      </w:r>
    </w:p>
    <w:p w14:paraId="0471B7E0" w14:textId="77777777" w:rsidR="008D6F06" w:rsidRPr="000E07A2" w:rsidRDefault="008D6F06" w:rsidP="00A96E14">
      <w:pPr>
        <w:pStyle w:val="ListParagraph"/>
        <w:numPr>
          <w:ilvl w:val="2"/>
          <w:numId w:val="17"/>
        </w:numPr>
        <w:spacing w:before="100" w:beforeAutospacing="1" w:after="100" w:afterAutospacing="1"/>
        <w:ind w:left="1843" w:hanging="425"/>
        <w:rPr>
          <w:color w:val="FF0000"/>
          <w:highlight w:val="darkBlue"/>
        </w:rPr>
      </w:pPr>
      <w:r w:rsidRPr="000E07A2">
        <w:rPr>
          <w:color w:val="FF0000"/>
          <w:highlight w:val="darkBlue"/>
        </w:rPr>
        <w:t xml:space="preserve">Display all records from the </w:t>
      </w:r>
      <w:proofErr w:type="spellStart"/>
      <w:r w:rsidRPr="000E07A2">
        <w:rPr>
          <w:b/>
          <w:bCs/>
          <w:color w:val="FF0000"/>
          <w:highlight w:val="darkBlue"/>
        </w:rPr>
        <w:t>TechnicianAircraftModelTraining</w:t>
      </w:r>
      <w:proofErr w:type="spellEnd"/>
      <w:r w:rsidRPr="000E07A2">
        <w:rPr>
          <w:color w:val="FF0000"/>
          <w:highlight w:val="darkBlue"/>
        </w:rPr>
        <w:t xml:space="preserve"> table.</w:t>
      </w:r>
    </w:p>
    <w:p w14:paraId="19A7CB51" w14:textId="77777777" w:rsidR="008D6F06" w:rsidRPr="000E07A2" w:rsidRDefault="008D6F06" w:rsidP="00A96E14">
      <w:pPr>
        <w:pStyle w:val="ListParagraph"/>
        <w:numPr>
          <w:ilvl w:val="2"/>
          <w:numId w:val="17"/>
        </w:numPr>
        <w:spacing w:before="100" w:beforeAutospacing="1" w:after="100" w:afterAutospacing="1"/>
        <w:ind w:left="1843" w:hanging="425"/>
        <w:rPr>
          <w:color w:val="FF0000"/>
          <w:highlight w:val="darkBlue"/>
        </w:rPr>
      </w:pPr>
      <w:r w:rsidRPr="000E07A2">
        <w:rPr>
          <w:color w:val="FF0000"/>
          <w:highlight w:val="darkBlue"/>
        </w:rPr>
        <w:t xml:space="preserve">Update the record from the </w:t>
      </w:r>
      <w:r w:rsidRPr="000E07A2">
        <w:rPr>
          <w:b/>
          <w:bCs/>
          <w:color w:val="FF0000"/>
          <w:highlight w:val="darkBlue"/>
        </w:rPr>
        <w:t>Technician</w:t>
      </w:r>
      <w:r w:rsidRPr="000E07A2">
        <w:rPr>
          <w:color w:val="FF0000"/>
          <w:highlight w:val="darkBlue"/>
        </w:rPr>
        <w:t xml:space="preserve"> table (with meaningful data)  (</w:t>
      </w:r>
      <w:proofErr w:type="gramStart"/>
      <w:r w:rsidRPr="000E07A2">
        <w:rPr>
          <w:color w:val="FF0000"/>
          <w:highlight w:val="darkBlue"/>
        </w:rPr>
        <w:t>i.e.</w:t>
      </w:r>
      <w:proofErr w:type="gramEnd"/>
      <w:r w:rsidRPr="000E07A2">
        <w:rPr>
          <w:color w:val="FF0000"/>
          <w:highlight w:val="darkBlue"/>
        </w:rPr>
        <w:t xml:space="preserve"> you may update the record you have just inserted).</w:t>
      </w:r>
    </w:p>
    <w:p w14:paraId="552FAC14" w14:textId="77777777" w:rsidR="008D6F06" w:rsidRPr="000E07A2" w:rsidRDefault="008D6F06" w:rsidP="008D6F06">
      <w:pPr>
        <w:pStyle w:val="ListParagraph"/>
        <w:spacing w:before="100" w:beforeAutospacing="1" w:after="100" w:afterAutospacing="1"/>
        <w:ind w:left="1843"/>
        <w:rPr>
          <w:color w:val="FF0000"/>
          <w:highlight w:val="darkBlue"/>
        </w:rPr>
      </w:pPr>
    </w:p>
    <w:p w14:paraId="20E96A50" w14:textId="77777777" w:rsidR="008D6F06" w:rsidRPr="000E07A2" w:rsidRDefault="008D6F06" w:rsidP="008D6F06">
      <w:pPr>
        <w:pStyle w:val="ListParagraph"/>
        <w:spacing w:before="100" w:beforeAutospacing="1" w:after="100" w:afterAutospacing="1"/>
        <w:ind w:left="1843"/>
        <w:rPr>
          <w:color w:val="FF0000"/>
          <w:highlight w:val="darkBlue"/>
        </w:rPr>
      </w:pPr>
    </w:p>
    <w:p w14:paraId="35A039E2" w14:textId="77777777" w:rsidR="008D6F06" w:rsidRPr="000E07A2" w:rsidRDefault="008D6F06" w:rsidP="008D6F06">
      <w:pPr>
        <w:pStyle w:val="ListParagraph"/>
        <w:spacing w:before="100" w:beforeAutospacing="1" w:after="100" w:afterAutospacing="1"/>
        <w:ind w:left="1440"/>
        <w:rPr>
          <w:color w:val="FF0000"/>
        </w:rPr>
      </w:pPr>
      <w:r w:rsidRPr="000E07A2">
        <w:rPr>
          <w:rFonts w:cstheme="minorHAnsi"/>
          <w:color w:val="FF0000"/>
          <w:highlight w:val="darkBlue"/>
        </w:rPr>
        <w:t>Submit screen shots to show each of the SQL statements used and their output results.</w:t>
      </w:r>
    </w:p>
    <w:p w14:paraId="07A2B763" w14:textId="086201D2" w:rsidR="00526AFF" w:rsidRDefault="00526AFF" w:rsidP="003B063D">
      <w:pPr>
        <w:pStyle w:val="ListParagraph"/>
        <w:spacing w:before="100" w:beforeAutospacing="1" w:after="100" w:afterAutospacing="1"/>
        <w:ind w:left="1440"/>
      </w:pPr>
    </w:p>
    <w:p w14:paraId="32EC9940" w14:textId="79D54D97" w:rsidR="00526AFF" w:rsidRDefault="007B2A7D" w:rsidP="003B063D">
      <w:pPr>
        <w:pStyle w:val="ListParagraph"/>
        <w:spacing w:before="100" w:beforeAutospacing="1" w:after="100" w:afterAutospacing="1"/>
        <w:ind w:left="1440"/>
      </w:pPr>
      <w:r>
        <w:t xml:space="preserve"> </w:t>
      </w:r>
    </w:p>
    <w:p w14:paraId="51231437" w14:textId="77777777" w:rsidR="00FE0652" w:rsidRDefault="007B2A7D" w:rsidP="00A96E14">
      <w:pPr>
        <w:pStyle w:val="ListParagraph"/>
        <w:numPr>
          <w:ilvl w:val="0"/>
          <w:numId w:val="13"/>
        </w:numPr>
        <w:spacing w:before="100" w:beforeAutospacing="1" w:after="100" w:afterAutospacing="1"/>
      </w:pPr>
      <w:r>
        <w:t xml:space="preserve">Given </w:t>
      </w:r>
      <w:r w:rsidR="00FE0652">
        <w:t>with the existing Southern Airport maintenance security plan (</w:t>
      </w:r>
      <w:r w:rsidR="00FE0652" w:rsidRPr="007B2A7D">
        <w:t>Southern Airport Maintenance Service Security Plan.docx</w:t>
      </w:r>
      <w:r w:rsidR="00FE0652">
        <w:t xml:space="preserve">), after the review, management has concerns with the security of user passwords. </w:t>
      </w:r>
    </w:p>
    <w:p w14:paraId="40EE3669" w14:textId="7F56F4EF" w:rsidR="00792D86" w:rsidRDefault="00FE0652" w:rsidP="00A96E14">
      <w:pPr>
        <w:pStyle w:val="ListParagraph"/>
        <w:numPr>
          <w:ilvl w:val="0"/>
          <w:numId w:val="39"/>
        </w:numPr>
        <w:spacing w:before="100" w:beforeAutospacing="1" w:after="100" w:afterAutospacing="1"/>
        <w:ind w:left="1843" w:hanging="425"/>
      </w:pPr>
      <w:r>
        <w:t>Revise the security plan by adding the following three password security features:</w:t>
      </w:r>
    </w:p>
    <w:p w14:paraId="382EB17B" w14:textId="77777777" w:rsidR="00094E43" w:rsidRDefault="00094E43" w:rsidP="00094E43">
      <w:pPr>
        <w:pStyle w:val="ListParagraph"/>
        <w:spacing w:before="100" w:beforeAutospacing="1" w:after="100" w:afterAutospacing="1"/>
        <w:ind w:left="1440"/>
      </w:pPr>
    </w:p>
    <w:p w14:paraId="4370FBCA" w14:textId="77777777" w:rsidR="00D217E9" w:rsidRDefault="00D217E9" w:rsidP="00A96E14">
      <w:pPr>
        <w:pStyle w:val="ListParagraph"/>
        <w:numPr>
          <w:ilvl w:val="0"/>
          <w:numId w:val="40"/>
        </w:numPr>
        <w:spacing w:before="100" w:beforeAutospacing="1" w:after="100" w:afterAutospacing="1"/>
      </w:pPr>
      <w:r>
        <w:t>Password expiration – require passwords to be changed every 90 days to the existing users.</w:t>
      </w:r>
    </w:p>
    <w:p w14:paraId="60786021" w14:textId="77777777" w:rsidR="00D217E9" w:rsidRDefault="00D217E9" w:rsidP="00A96E14">
      <w:pPr>
        <w:pStyle w:val="ListParagraph"/>
        <w:numPr>
          <w:ilvl w:val="0"/>
          <w:numId w:val="40"/>
        </w:numPr>
        <w:spacing w:before="100" w:beforeAutospacing="1" w:after="100" w:afterAutospacing="1"/>
      </w:pPr>
      <w:r>
        <w:t>Password reuse restrictions – prevent old password from being chosen again within a year (</w:t>
      </w:r>
      <w:proofErr w:type="gramStart"/>
      <w:r>
        <w:t>i.e.</w:t>
      </w:r>
      <w:proofErr w:type="gramEnd"/>
      <w:r>
        <w:t xml:space="preserve"> 365 days).</w:t>
      </w:r>
    </w:p>
    <w:p w14:paraId="050CB379" w14:textId="77777777" w:rsidR="00D217E9" w:rsidRDefault="00D217E9" w:rsidP="00A96E14">
      <w:pPr>
        <w:pStyle w:val="ListParagraph"/>
        <w:numPr>
          <w:ilvl w:val="0"/>
          <w:numId w:val="40"/>
        </w:numPr>
        <w:spacing w:before="100" w:beforeAutospacing="1" w:after="100" w:afterAutospacing="1"/>
      </w:pPr>
      <w:proofErr w:type="gramStart"/>
      <w:r>
        <w:t>Password</w:t>
      </w:r>
      <w:proofErr w:type="gramEnd"/>
      <w:r>
        <w:t xml:space="preserve"> need verification – require when password change also need to specify the current password to be replaced.</w:t>
      </w:r>
    </w:p>
    <w:p w14:paraId="59B67D63" w14:textId="77777777" w:rsidR="00792D86" w:rsidRDefault="00792D86" w:rsidP="00792D86">
      <w:pPr>
        <w:pStyle w:val="ListParagraph"/>
        <w:spacing w:before="100" w:beforeAutospacing="1" w:after="100" w:afterAutospacing="1"/>
        <w:ind w:left="1440"/>
      </w:pPr>
    </w:p>
    <w:p w14:paraId="2114935B" w14:textId="2086E610" w:rsidR="00094E43" w:rsidRDefault="00094E43" w:rsidP="00792D86">
      <w:pPr>
        <w:pStyle w:val="ListParagraph"/>
        <w:spacing w:before="100" w:beforeAutospacing="1" w:after="100" w:afterAutospacing="1"/>
        <w:ind w:left="1440"/>
      </w:pPr>
      <w:r>
        <w:t>Add the above p</w:t>
      </w:r>
      <w:r w:rsidR="001E1787">
        <w:t xml:space="preserve">assword security </w:t>
      </w:r>
      <w:r>
        <w:t xml:space="preserve">features to the existing </w:t>
      </w:r>
      <w:r w:rsidRPr="00D217E9">
        <w:rPr>
          <w:b/>
          <w:bCs/>
        </w:rPr>
        <w:t xml:space="preserve">Southern Airport Maintenance Service Security Plan.docx </w:t>
      </w:r>
      <w:r>
        <w:t>document at the appropriate section.</w:t>
      </w:r>
    </w:p>
    <w:p w14:paraId="10633570" w14:textId="77777777" w:rsidR="00D217E9" w:rsidRDefault="00D217E9" w:rsidP="008838D2">
      <w:pPr>
        <w:pStyle w:val="ListParagraph"/>
        <w:spacing w:before="100" w:beforeAutospacing="1" w:after="100" w:afterAutospacing="1"/>
        <w:ind w:left="1440"/>
      </w:pPr>
    </w:p>
    <w:p w14:paraId="7BB28BE0" w14:textId="77777777" w:rsidR="00D217E9" w:rsidRDefault="00D217E9" w:rsidP="008838D2">
      <w:pPr>
        <w:pStyle w:val="ListParagraph"/>
        <w:spacing w:before="100" w:beforeAutospacing="1" w:after="100" w:afterAutospacing="1"/>
        <w:ind w:left="1440"/>
      </w:pPr>
    </w:p>
    <w:p w14:paraId="08FA542C" w14:textId="4C6E7223" w:rsidR="00D217E9" w:rsidRDefault="00D217E9" w:rsidP="00A96E14">
      <w:pPr>
        <w:pStyle w:val="ListParagraph"/>
        <w:numPr>
          <w:ilvl w:val="0"/>
          <w:numId w:val="39"/>
        </w:numPr>
        <w:spacing w:before="100" w:beforeAutospacing="1" w:after="100" w:afterAutospacing="1"/>
        <w:ind w:left="1440" w:hanging="283"/>
      </w:pPr>
      <w:r>
        <w:t xml:space="preserve">Write </w:t>
      </w:r>
      <w:proofErr w:type="spellStart"/>
      <w:r>
        <w:t>sql</w:t>
      </w:r>
      <w:proofErr w:type="spellEnd"/>
      <w:r>
        <w:t xml:space="preserve"> statements to alter the existing user so that the passwords for </w:t>
      </w:r>
      <w:r w:rsidRPr="001771A9">
        <w:rPr>
          <w:b/>
          <w:bCs/>
        </w:rPr>
        <w:t>Jake Green</w:t>
      </w:r>
      <w:r>
        <w:t xml:space="preserve"> and </w:t>
      </w:r>
      <w:r w:rsidRPr="001771A9">
        <w:rPr>
          <w:b/>
          <w:bCs/>
        </w:rPr>
        <w:t>Jim White</w:t>
      </w:r>
      <w:r>
        <w:t xml:space="preserve"> </w:t>
      </w:r>
      <w:r w:rsidR="00435A39">
        <w:t>to apply</w:t>
      </w:r>
      <w:r>
        <w:t xml:space="preserve"> the three password security features described in Task 1) a), b) &amp; c) above.</w:t>
      </w:r>
    </w:p>
    <w:p w14:paraId="2558C2D6" w14:textId="77777777" w:rsidR="0041393A" w:rsidRDefault="0041393A" w:rsidP="001E78D4">
      <w:pPr>
        <w:pStyle w:val="ListParagraph"/>
        <w:spacing w:before="100" w:beforeAutospacing="1" w:after="100" w:afterAutospacing="1"/>
        <w:ind w:left="1440"/>
      </w:pPr>
    </w:p>
    <w:p w14:paraId="1DF4121F" w14:textId="634D3E37" w:rsidR="00094E43" w:rsidRDefault="00094E43" w:rsidP="0029551A">
      <w:pPr>
        <w:pStyle w:val="ListParagraph"/>
        <w:spacing w:before="100" w:beforeAutospacing="1" w:after="100" w:afterAutospacing="1"/>
        <w:ind w:left="1134"/>
      </w:pPr>
      <w:r>
        <w:t>Submission requirements:</w:t>
      </w:r>
    </w:p>
    <w:p w14:paraId="153C5C29" w14:textId="78F0299F" w:rsidR="00094E43" w:rsidRDefault="00094E43" w:rsidP="00A96E14">
      <w:pPr>
        <w:pStyle w:val="ListParagraph"/>
        <w:numPr>
          <w:ilvl w:val="0"/>
          <w:numId w:val="21"/>
        </w:numPr>
        <w:spacing w:before="100" w:beforeAutospacing="1" w:after="100" w:afterAutospacing="1"/>
      </w:pPr>
      <w:r>
        <w:t xml:space="preserve">Submit the revised </w:t>
      </w:r>
      <w:r w:rsidRPr="0029551A">
        <w:rPr>
          <w:b/>
          <w:bCs/>
        </w:rPr>
        <w:t>Southern Airport Maintenance Service Security Plan.docx</w:t>
      </w:r>
    </w:p>
    <w:p w14:paraId="2D0FBDCB" w14:textId="77777777" w:rsidR="0041393A" w:rsidRDefault="0056311B" w:rsidP="00A96E14">
      <w:pPr>
        <w:pStyle w:val="ListParagraph"/>
        <w:numPr>
          <w:ilvl w:val="0"/>
          <w:numId w:val="21"/>
        </w:numPr>
        <w:spacing w:before="100" w:beforeAutospacing="1" w:after="100" w:afterAutospacing="1"/>
      </w:pPr>
      <w:r>
        <w:t>Submit</w:t>
      </w:r>
      <w:r w:rsidR="001E78D4" w:rsidRPr="5EF5D0CA">
        <w:t xml:space="preserve"> </w:t>
      </w:r>
      <w:r w:rsidR="00062982">
        <w:t xml:space="preserve">the </w:t>
      </w:r>
      <w:proofErr w:type="spellStart"/>
      <w:r w:rsidR="00062982">
        <w:t>sql</w:t>
      </w:r>
      <w:proofErr w:type="spellEnd"/>
      <w:r w:rsidR="00062982">
        <w:t xml:space="preserve"> </w:t>
      </w:r>
      <w:proofErr w:type="gramStart"/>
      <w:r w:rsidR="00062982">
        <w:t>commands</w:t>
      </w:r>
      <w:proofErr w:type="gramEnd"/>
    </w:p>
    <w:p w14:paraId="13CD2704" w14:textId="7B46D11E" w:rsidR="001E78D4" w:rsidRDefault="0041393A" w:rsidP="00A96E14">
      <w:pPr>
        <w:pStyle w:val="ListParagraph"/>
        <w:numPr>
          <w:ilvl w:val="0"/>
          <w:numId w:val="21"/>
        </w:numPr>
        <w:spacing w:before="100" w:beforeAutospacing="1" w:after="100" w:afterAutospacing="1"/>
      </w:pPr>
      <w:r>
        <w:t>Submit s</w:t>
      </w:r>
      <w:r w:rsidR="001E78D4" w:rsidRPr="5EF5D0CA">
        <w:t>creen</w:t>
      </w:r>
      <w:r w:rsidR="00C062B1">
        <w:t xml:space="preserve"> shots</w:t>
      </w:r>
      <w:r w:rsidR="001E78D4" w:rsidRPr="5EF5D0CA">
        <w:t xml:space="preserve"> </w:t>
      </w:r>
      <w:r w:rsidR="00062982">
        <w:t xml:space="preserve">for </w:t>
      </w:r>
      <w:r w:rsidR="00C062B1">
        <w:t xml:space="preserve">the result of </w:t>
      </w:r>
      <w:r w:rsidR="003B063D">
        <w:t xml:space="preserve">each of </w:t>
      </w:r>
      <w:r w:rsidR="00C062B1">
        <w:t>the</w:t>
      </w:r>
      <w:r w:rsidR="0056311B">
        <w:t xml:space="preserve"> </w:t>
      </w:r>
      <w:r w:rsidR="003B063D">
        <w:t xml:space="preserve">above </w:t>
      </w:r>
      <w:proofErr w:type="spellStart"/>
      <w:r w:rsidR="00C062B1">
        <w:t>sql</w:t>
      </w:r>
      <w:proofErr w:type="spellEnd"/>
      <w:r w:rsidR="00C062B1">
        <w:t xml:space="preserve"> commands</w:t>
      </w:r>
      <w:r w:rsidR="0056311B">
        <w:t xml:space="preserve"> </w:t>
      </w:r>
      <w:r w:rsidR="003B063D">
        <w:t xml:space="preserve">being </w:t>
      </w:r>
      <w:r w:rsidR="0056311B">
        <w:t xml:space="preserve">used. </w:t>
      </w:r>
      <w:r w:rsidR="001E78D4" w:rsidRPr="5EF5D0CA">
        <w:t>(Note: you may have referential integrity issues.</w:t>
      </w:r>
      <w:r w:rsidR="00C062B1">
        <w:t>)</w:t>
      </w:r>
    </w:p>
    <w:p w14:paraId="1BEE1CAA" w14:textId="18CE660D" w:rsidR="00062982" w:rsidRDefault="00062982" w:rsidP="001E78D4">
      <w:pPr>
        <w:pStyle w:val="ListParagraph"/>
        <w:spacing w:before="100" w:beforeAutospacing="1" w:after="100" w:afterAutospacing="1"/>
        <w:ind w:left="1440"/>
      </w:pPr>
    </w:p>
    <w:p w14:paraId="412DAE5B" w14:textId="77777777" w:rsidR="00062982" w:rsidRPr="00062982" w:rsidRDefault="00062982" w:rsidP="001E78D4">
      <w:pPr>
        <w:pStyle w:val="ListParagraph"/>
        <w:spacing w:before="100" w:beforeAutospacing="1" w:after="100" w:afterAutospacing="1"/>
        <w:ind w:left="1440"/>
      </w:pPr>
    </w:p>
    <w:p w14:paraId="46869921" w14:textId="63993A5C" w:rsidR="001E78D4" w:rsidRPr="001E1787" w:rsidRDefault="001E78D4" w:rsidP="00A96E14">
      <w:pPr>
        <w:pStyle w:val="ListParagraph"/>
        <w:numPr>
          <w:ilvl w:val="0"/>
          <w:numId w:val="19"/>
        </w:numPr>
        <w:spacing w:before="100" w:beforeAutospacing="1" w:after="100" w:afterAutospacing="1"/>
        <w:rPr>
          <w:rFonts w:cstheme="minorHAnsi"/>
        </w:rPr>
      </w:pPr>
      <w:r w:rsidRPr="5EF5D0CA">
        <w:lastRenderedPageBreak/>
        <w:t xml:space="preserve">The management </w:t>
      </w:r>
      <w:r w:rsidR="00077C30">
        <w:t xml:space="preserve">has </w:t>
      </w:r>
      <w:r w:rsidRPr="5EF5D0CA">
        <w:t>indicate</w:t>
      </w:r>
      <w:r w:rsidR="00077C30">
        <w:t>d</w:t>
      </w:r>
      <w:r w:rsidRPr="5EF5D0CA">
        <w:t xml:space="preserve"> that the ‘</w:t>
      </w:r>
      <w:r w:rsidRPr="00E2001B">
        <w:rPr>
          <w:i/>
          <w:iCs/>
        </w:rPr>
        <w:t>technician qualified with which aircraft model</w:t>
      </w:r>
      <w:r w:rsidRPr="5EF5D0CA">
        <w:t>’ and the ‘</w:t>
      </w:r>
      <w:r w:rsidRPr="00E2001B">
        <w:rPr>
          <w:i/>
          <w:iCs/>
        </w:rPr>
        <w:t>test event results</w:t>
      </w:r>
      <w:r w:rsidRPr="5EF5D0CA">
        <w:t>’ are sensitive information</w:t>
      </w:r>
      <w:r w:rsidR="00077C30">
        <w:t>.</w:t>
      </w:r>
      <w:r w:rsidRPr="5EF5D0CA">
        <w:t xml:space="preserve"> </w:t>
      </w:r>
      <w:r w:rsidR="00077C30">
        <w:t xml:space="preserve">They would like to have those attributes be encrypted. </w:t>
      </w:r>
    </w:p>
    <w:p w14:paraId="34AD5FB4" w14:textId="77777777" w:rsidR="001E78D4" w:rsidRDefault="001E78D4" w:rsidP="001E78D4">
      <w:pPr>
        <w:pStyle w:val="ListParagraph"/>
        <w:spacing w:before="100" w:beforeAutospacing="1" w:after="100" w:afterAutospacing="1"/>
        <w:ind w:left="360"/>
        <w:rPr>
          <w:rFonts w:cstheme="minorHAnsi"/>
        </w:rPr>
      </w:pPr>
    </w:p>
    <w:p w14:paraId="7A3D58A0" w14:textId="2AED3E22" w:rsidR="001E78D4" w:rsidRDefault="001E78D4" w:rsidP="00A96E14">
      <w:pPr>
        <w:pStyle w:val="ListParagraph"/>
        <w:numPr>
          <w:ilvl w:val="0"/>
          <w:numId w:val="27"/>
        </w:numPr>
        <w:spacing w:before="100" w:beforeAutospacing="1" w:after="100" w:afterAutospacing="1"/>
      </w:pPr>
      <w:r w:rsidRPr="5EF5D0CA">
        <w:t xml:space="preserve">Write </w:t>
      </w:r>
      <w:r w:rsidR="0029551A">
        <w:t>INSERT statements</w:t>
      </w:r>
      <w:r w:rsidR="0029551A" w:rsidRPr="5EF5D0CA">
        <w:t xml:space="preserve"> </w:t>
      </w:r>
      <w:r w:rsidR="0029551A">
        <w:t>to insert two records with the</w:t>
      </w:r>
      <w:r w:rsidR="0029551A" w:rsidRPr="5EF5D0CA">
        <w:t xml:space="preserve"> encrypt</w:t>
      </w:r>
      <w:r w:rsidR="0029551A">
        <w:t>ion on</w:t>
      </w:r>
      <w:r w:rsidR="0029551A" w:rsidRPr="5EF5D0CA">
        <w:t xml:space="preserve"> </w:t>
      </w:r>
      <w:r w:rsidR="0029551A">
        <w:t xml:space="preserve">the two sensitive data </w:t>
      </w:r>
      <w:r w:rsidR="0029551A" w:rsidRPr="5EF5D0CA">
        <w:t xml:space="preserve">using </w:t>
      </w:r>
      <w:r w:rsidR="0029551A">
        <w:t xml:space="preserve">the AES </w:t>
      </w:r>
      <w:r w:rsidR="0029551A" w:rsidRPr="5EF5D0CA">
        <w:t>encryption technique.</w:t>
      </w:r>
    </w:p>
    <w:p w14:paraId="6A7579B0" w14:textId="1E07981F" w:rsidR="00727437" w:rsidRDefault="00727437" w:rsidP="00727437">
      <w:pPr>
        <w:pStyle w:val="ListParagraph"/>
        <w:spacing w:before="100" w:beforeAutospacing="1" w:after="100" w:afterAutospacing="1"/>
        <w:ind w:left="1429"/>
      </w:pPr>
    </w:p>
    <w:p w14:paraId="7F4F5E42" w14:textId="77777777" w:rsidR="00727437" w:rsidRDefault="00727437" w:rsidP="00727437">
      <w:pPr>
        <w:pStyle w:val="ListParagraph"/>
        <w:spacing w:before="100" w:beforeAutospacing="1" w:after="100" w:afterAutospacing="1"/>
        <w:ind w:left="1429"/>
      </w:pPr>
      <w:r>
        <w:t>Hints: for simplicity, create two new tables to implement the encryption and decryption in a new database.</w:t>
      </w:r>
    </w:p>
    <w:p w14:paraId="5C248000" w14:textId="77777777" w:rsidR="00727437" w:rsidRDefault="00727437" w:rsidP="00727437">
      <w:pPr>
        <w:pStyle w:val="ListParagraph"/>
        <w:spacing w:before="100" w:beforeAutospacing="1" w:after="100" w:afterAutospacing="1"/>
        <w:ind w:left="1429"/>
      </w:pPr>
    </w:p>
    <w:p w14:paraId="7AD97CE0" w14:textId="2DD6562D" w:rsidR="00E2001B" w:rsidRDefault="006A1295" w:rsidP="00A96E14">
      <w:pPr>
        <w:pStyle w:val="ListParagraph"/>
        <w:numPr>
          <w:ilvl w:val="0"/>
          <w:numId w:val="27"/>
        </w:numPr>
        <w:spacing w:before="100" w:beforeAutospacing="1" w:after="100" w:afterAutospacing="1"/>
      </w:pPr>
      <w:r>
        <w:t>Use</w:t>
      </w:r>
      <w:r w:rsidR="00E2001B">
        <w:t xml:space="preserve"> SELECT statements to show the data are encrypted. </w:t>
      </w:r>
      <w:proofErr w:type="gramStart"/>
      <w:r w:rsidR="00E2001B">
        <w:t>i.e.</w:t>
      </w:r>
      <w:proofErr w:type="gramEnd"/>
      <w:r w:rsidR="00E2001B">
        <w:t xml:space="preserve"> show the data are </w:t>
      </w:r>
      <w:r w:rsidR="00DA402D">
        <w:t>scrambled</w:t>
      </w:r>
      <w:r w:rsidR="0027414A">
        <w:t>.</w:t>
      </w:r>
    </w:p>
    <w:p w14:paraId="3598F1CC" w14:textId="77777777" w:rsidR="00727437" w:rsidRDefault="00727437" w:rsidP="00727437">
      <w:pPr>
        <w:pStyle w:val="ListParagraph"/>
        <w:spacing w:before="100" w:beforeAutospacing="1" w:after="100" w:afterAutospacing="1"/>
        <w:ind w:left="1429"/>
      </w:pPr>
    </w:p>
    <w:p w14:paraId="1B4FB4ED" w14:textId="4788852A" w:rsidR="00E2001B" w:rsidRPr="00F636AC" w:rsidRDefault="006A1295" w:rsidP="00A96E14">
      <w:pPr>
        <w:pStyle w:val="ListParagraph"/>
        <w:numPr>
          <w:ilvl w:val="0"/>
          <w:numId w:val="27"/>
        </w:numPr>
        <w:spacing w:before="100" w:beforeAutospacing="1" w:after="100" w:afterAutospacing="1"/>
      </w:pPr>
      <w:r>
        <w:t>Use</w:t>
      </w:r>
      <w:r w:rsidR="00E2001B" w:rsidRPr="5EF5D0CA">
        <w:t xml:space="preserve"> </w:t>
      </w:r>
      <w:r w:rsidR="00E2001B">
        <w:t>SELECT statements</w:t>
      </w:r>
      <w:r w:rsidR="00E2001B" w:rsidRPr="5EF5D0CA">
        <w:t xml:space="preserve"> to </w:t>
      </w:r>
      <w:r w:rsidR="00E2001B">
        <w:t>de</w:t>
      </w:r>
      <w:r w:rsidR="00E2001B" w:rsidRPr="5EF5D0CA">
        <w:t xml:space="preserve">crypt the </w:t>
      </w:r>
      <w:r>
        <w:t xml:space="preserve">sensitive </w:t>
      </w:r>
      <w:r w:rsidR="00E2001B">
        <w:t>data</w:t>
      </w:r>
      <w:r>
        <w:t xml:space="preserve">. </w:t>
      </w:r>
      <w:proofErr w:type="gramStart"/>
      <w:r>
        <w:t>i.e.</w:t>
      </w:r>
      <w:proofErr w:type="gramEnd"/>
      <w:r>
        <w:t xml:space="preserve"> show the data are </w:t>
      </w:r>
      <w:r w:rsidR="00804CFC">
        <w:t>readable</w:t>
      </w:r>
      <w:r>
        <w:t>.</w:t>
      </w:r>
    </w:p>
    <w:p w14:paraId="5E790CD9" w14:textId="6C629C9C" w:rsidR="001E78D4" w:rsidRPr="006A1295" w:rsidRDefault="006A1295" w:rsidP="006A1295">
      <w:pPr>
        <w:spacing w:before="100" w:beforeAutospacing="1" w:after="100" w:afterAutospacing="1"/>
        <w:ind w:left="709"/>
        <w:rPr>
          <w:szCs w:val="20"/>
        </w:rPr>
      </w:pPr>
      <w:r w:rsidRPr="006A1295">
        <w:rPr>
          <w:szCs w:val="20"/>
        </w:rPr>
        <w:t>For submission</w:t>
      </w:r>
      <w:r w:rsidR="005B3124">
        <w:rPr>
          <w:szCs w:val="20"/>
        </w:rPr>
        <w:t xml:space="preserve"> on </w:t>
      </w:r>
      <w:r w:rsidRPr="006A1295">
        <w:rPr>
          <w:szCs w:val="20"/>
        </w:rPr>
        <w:t xml:space="preserve">each task above, provide the </w:t>
      </w:r>
      <w:proofErr w:type="spellStart"/>
      <w:r w:rsidRPr="006A1295">
        <w:rPr>
          <w:szCs w:val="20"/>
        </w:rPr>
        <w:t>sql</w:t>
      </w:r>
      <w:proofErr w:type="spellEnd"/>
      <w:r w:rsidRPr="006A1295">
        <w:rPr>
          <w:szCs w:val="20"/>
        </w:rPr>
        <w:t xml:space="preserve"> statements and the </w:t>
      </w:r>
      <w:r w:rsidR="00733D53" w:rsidRPr="006A1295">
        <w:rPr>
          <w:szCs w:val="20"/>
        </w:rPr>
        <w:t>screen shot</w:t>
      </w:r>
      <w:r w:rsidRPr="006A1295">
        <w:rPr>
          <w:szCs w:val="20"/>
        </w:rPr>
        <w:t>s</w:t>
      </w:r>
      <w:r w:rsidR="00733D53" w:rsidRPr="006A1295">
        <w:rPr>
          <w:szCs w:val="20"/>
        </w:rPr>
        <w:t xml:space="preserve"> </w:t>
      </w:r>
      <w:r w:rsidRPr="006A1295">
        <w:rPr>
          <w:szCs w:val="20"/>
        </w:rPr>
        <w:t>of data being encrypted and decrypted.</w:t>
      </w:r>
    </w:p>
    <w:p w14:paraId="64EEC8FB" w14:textId="0EEB4D15" w:rsidR="001E78D4" w:rsidRPr="00071F0C" w:rsidRDefault="001E78D4" w:rsidP="00A96E14">
      <w:pPr>
        <w:pStyle w:val="ListParagraph"/>
        <w:numPr>
          <w:ilvl w:val="0"/>
          <w:numId w:val="19"/>
        </w:numPr>
        <w:rPr>
          <w:szCs w:val="20"/>
        </w:rPr>
      </w:pPr>
      <w:r w:rsidRPr="00071F0C">
        <w:rPr>
          <w:szCs w:val="20"/>
        </w:rPr>
        <w:t>Backup and recovery</w:t>
      </w:r>
      <w:r w:rsidR="00F074D0">
        <w:rPr>
          <w:szCs w:val="20"/>
        </w:rPr>
        <w:t xml:space="preserve"> </w:t>
      </w:r>
      <w:r w:rsidR="000C654D">
        <w:rPr>
          <w:szCs w:val="20"/>
        </w:rPr>
        <w:t>procedures</w:t>
      </w:r>
    </w:p>
    <w:p w14:paraId="4FC73E3D" w14:textId="77777777" w:rsidR="00071F0C" w:rsidRDefault="00071F0C" w:rsidP="001E78D4"/>
    <w:p w14:paraId="732264C3" w14:textId="77777777" w:rsidR="00B4387D" w:rsidRDefault="00B4387D" w:rsidP="00B4387D">
      <w:pPr>
        <w:ind w:left="567"/>
      </w:pPr>
      <w:r>
        <w:t xml:space="preserve">The management has understood that the backup of the database allows the data to be recovered when the primary storage failure due to medium failure, accidental </w:t>
      </w:r>
      <w:proofErr w:type="gramStart"/>
      <w:r>
        <w:t>deletion</w:t>
      </w:r>
      <w:proofErr w:type="gramEnd"/>
      <w:r>
        <w:t xml:space="preserve"> or malicious attack etc. You are required to suggest SAMS the follow ways to protect data from being lost:</w:t>
      </w:r>
    </w:p>
    <w:p w14:paraId="098071C6" w14:textId="77777777" w:rsidR="00B4387D" w:rsidRDefault="00B4387D" w:rsidP="00B4387D"/>
    <w:p w14:paraId="1F995FD2" w14:textId="77777777" w:rsidR="00B4387D" w:rsidRDefault="00B4387D" w:rsidP="00A96E14">
      <w:pPr>
        <w:pStyle w:val="ListParagraph"/>
        <w:numPr>
          <w:ilvl w:val="0"/>
          <w:numId w:val="43"/>
        </w:numPr>
      </w:pPr>
      <w:r>
        <w:t xml:space="preserve">List two ways of SAMS can back up the database physically. </w:t>
      </w:r>
    </w:p>
    <w:p w14:paraId="59FDB92E" w14:textId="77777777" w:rsidR="00B4387D" w:rsidRDefault="00B4387D" w:rsidP="00B4387D">
      <w:pPr>
        <w:pStyle w:val="ListParagraph"/>
        <w:ind w:left="1440"/>
      </w:pPr>
    </w:p>
    <w:p w14:paraId="564D0474" w14:textId="77777777" w:rsidR="00B4387D" w:rsidRDefault="00B4387D" w:rsidP="00B4387D">
      <w:pPr>
        <w:pStyle w:val="ListParagraph"/>
        <w:ind w:left="1440"/>
      </w:pPr>
    </w:p>
    <w:p w14:paraId="63B0AEDB" w14:textId="77777777" w:rsidR="00B4387D" w:rsidRDefault="00B4387D" w:rsidP="00A96E14">
      <w:pPr>
        <w:pStyle w:val="ListParagraph"/>
        <w:numPr>
          <w:ilvl w:val="0"/>
          <w:numId w:val="43"/>
        </w:numPr>
      </w:pPr>
      <w:r>
        <w:t>List at least two ways of SAMS can back up the database logically.</w:t>
      </w:r>
    </w:p>
    <w:p w14:paraId="323FE571" w14:textId="77777777" w:rsidR="00B4387D" w:rsidRDefault="00B4387D" w:rsidP="00B4387D">
      <w:pPr>
        <w:pStyle w:val="ListParagraph"/>
        <w:ind w:left="1440"/>
      </w:pPr>
    </w:p>
    <w:p w14:paraId="5851F026" w14:textId="77777777" w:rsidR="00B4387D" w:rsidRDefault="00B4387D" w:rsidP="00B4387D"/>
    <w:p w14:paraId="5A76D950" w14:textId="153B6DD4" w:rsidR="00B4387D" w:rsidRDefault="00B4387D" w:rsidP="00A96E14">
      <w:pPr>
        <w:pStyle w:val="ListParagraph"/>
        <w:numPr>
          <w:ilvl w:val="0"/>
          <w:numId w:val="43"/>
        </w:numPr>
      </w:pPr>
      <w:r>
        <w:t>There are some database tables</w:t>
      </w:r>
      <w:r w:rsidR="001F4482">
        <w:t xml:space="preserve"> that</w:t>
      </w:r>
      <w:r>
        <w:t xml:space="preserve"> are relatively static in nature such as the aircraft model technical information and technician information which are quite important to the airport operation. The management would like to have the database backup regularly and recover quickly even they may not be </w:t>
      </w:r>
      <w:proofErr w:type="gramStart"/>
      <w:r>
        <w:t>up-to-date</w:t>
      </w:r>
      <w:proofErr w:type="gramEnd"/>
      <w:r>
        <w:t xml:space="preserve">. The management indicated that the operation is tolerable if </w:t>
      </w:r>
      <w:proofErr w:type="gramStart"/>
      <w:r>
        <w:t>those information</w:t>
      </w:r>
      <w:proofErr w:type="gramEnd"/>
      <w:r>
        <w:t xml:space="preserve"> are three days old.</w:t>
      </w:r>
    </w:p>
    <w:p w14:paraId="1C7BC767" w14:textId="77777777" w:rsidR="00B4387D" w:rsidRDefault="00B4387D" w:rsidP="00B4387D">
      <w:pPr>
        <w:pStyle w:val="ListParagraph"/>
        <w:ind w:left="1440"/>
      </w:pPr>
    </w:p>
    <w:p w14:paraId="539D7F20" w14:textId="77777777" w:rsidR="00B4387D" w:rsidRDefault="00B4387D" w:rsidP="00A96E14">
      <w:pPr>
        <w:pStyle w:val="ListParagraph"/>
        <w:numPr>
          <w:ilvl w:val="0"/>
          <w:numId w:val="45"/>
        </w:numPr>
      </w:pPr>
      <w:r>
        <w:t>Write backup commands (</w:t>
      </w:r>
      <w:proofErr w:type="gramStart"/>
      <w:r>
        <w:t>i.e.</w:t>
      </w:r>
      <w:proofErr w:type="gramEnd"/>
      <w:r>
        <w:t xml:space="preserve"> in batch file) to conduct the full backup of the database including the following requirements: </w:t>
      </w:r>
    </w:p>
    <w:p w14:paraId="5C22DE1E" w14:textId="77777777" w:rsidR="00B4387D" w:rsidRDefault="00B4387D" w:rsidP="00A96E14">
      <w:pPr>
        <w:pStyle w:val="ListParagraph"/>
        <w:numPr>
          <w:ilvl w:val="0"/>
          <w:numId w:val="44"/>
        </w:numPr>
        <w:ind w:left="2410" w:hanging="283"/>
      </w:pPr>
      <w:r>
        <w:t>The backup file name must include the disk directory and with date &amp; time as part of it.</w:t>
      </w:r>
    </w:p>
    <w:p w14:paraId="40B00987" w14:textId="77777777" w:rsidR="00B4387D" w:rsidRDefault="00B4387D" w:rsidP="00A96E14">
      <w:pPr>
        <w:pStyle w:val="ListParagraph"/>
        <w:numPr>
          <w:ilvl w:val="0"/>
          <w:numId w:val="44"/>
        </w:numPr>
        <w:ind w:left="2410" w:hanging="283"/>
      </w:pPr>
      <w:r>
        <w:t>Suggest when to do this backup. (</w:t>
      </w:r>
      <w:proofErr w:type="gramStart"/>
      <w:r>
        <w:t>i.e.</w:t>
      </w:r>
      <w:proofErr w:type="gramEnd"/>
      <w:r>
        <w:t xml:space="preserve"> day/time)</w:t>
      </w:r>
    </w:p>
    <w:p w14:paraId="3C6A57B6" w14:textId="77777777" w:rsidR="00B4387D" w:rsidRDefault="00B4387D" w:rsidP="00A96E14">
      <w:pPr>
        <w:pStyle w:val="ListParagraph"/>
        <w:numPr>
          <w:ilvl w:val="0"/>
          <w:numId w:val="44"/>
        </w:numPr>
        <w:ind w:left="2410" w:hanging="283"/>
      </w:pPr>
      <w:r>
        <w:t xml:space="preserve">How often this backup method be repeated? </w:t>
      </w:r>
    </w:p>
    <w:p w14:paraId="56B3A886" w14:textId="77777777" w:rsidR="00B4387D" w:rsidRDefault="00B4387D" w:rsidP="00B4387D">
      <w:pPr>
        <w:pStyle w:val="ListParagraph"/>
        <w:ind w:left="1440"/>
        <w:rPr>
          <w:rFonts w:cstheme="minorHAnsi"/>
        </w:rPr>
      </w:pPr>
    </w:p>
    <w:p w14:paraId="4554FA7D" w14:textId="46D19661" w:rsidR="00B4387D" w:rsidRDefault="00B4387D" w:rsidP="008D4138">
      <w:pPr>
        <w:pStyle w:val="ListParagraph"/>
        <w:ind w:left="1440" w:firstLine="687"/>
      </w:pPr>
      <w:r>
        <w:rPr>
          <w:rFonts w:cstheme="minorHAnsi"/>
        </w:rPr>
        <w:t xml:space="preserve"> </w:t>
      </w:r>
      <w:r w:rsidR="009C5439">
        <w:rPr>
          <w:rFonts w:cstheme="minorHAnsi"/>
        </w:rPr>
        <w:t xml:space="preserve">Capture the </w:t>
      </w:r>
      <w:r>
        <w:rPr>
          <w:rFonts w:cstheme="minorHAnsi"/>
        </w:rPr>
        <w:t>screen shots with the commands executed successfully.</w:t>
      </w:r>
    </w:p>
    <w:p w14:paraId="23FF198A" w14:textId="77777777" w:rsidR="00B4387D" w:rsidRPr="00372371" w:rsidRDefault="00B4387D" w:rsidP="00B4387D">
      <w:pPr>
        <w:pStyle w:val="ListParagraph"/>
        <w:rPr>
          <w:color w:val="00B0F0"/>
          <w:lang w:val="en-AU"/>
        </w:rPr>
      </w:pPr>
    </w:p>
    <w:p w14:paraId="0C83969C" w14:textId="77777777" w:rsidR="00B4387D" w:rsidRDefault="00B4387D" w:rsidP="00B4387D">
      <w:pPr>
        <w:pStyle w:val="ListParagraph"/>
        <w:ind w:left="1440"/>
      </w:pPr>
    </w:p>
    <w:p w14:paraId="2F359020" w14:textId="77777777" w:rsidR="00B4387D" w:rsidRDefault="00B4387D" w:rsidP="00A96E14">
      <w:pPr>
        <w:pStyle w:val="ListParagraph"/>
        <w:numPr>
          <w:ilvl w:val="0"/>
          <w:numId w:val="45"/>
        </w:numPr>
      </w:pPr>
      <w:r>
        <w:t xml:space="preserve">Write a </w:t>
      </w:r>
      <w:proofErr w:type="spellStart"/>
      <w:r>
        <w:t>sql</w:t>
      </w:r>
      <w:proofErr w:type="spellEnd"/>
      <w:r>
        <w:t xml:space="preserve"> command to recover the technician table from the backup file. Hints: need to turn off the database referential integrity and drop the Technician table before the recovery of the Technician table.</w:t>
      </w:r>
    </w:p>
    <w:p w14:paraId="4775969D" w14:textId="77777777" w:rsidR="009C5439" w:rsidRDefault="009C5439" w:rsidP="008D4138">
      <w:pPr>
        <w:pStyle w:val="ListParagraph"/>
        <w:ind w:left="2160" w:hanging="33"/>
      </w:pPr>
    </w:p>
    <w:p w14:paraId="2D4BFB23" w14:textId="3C5FEF8C" w:rsidR="008D4138" w:rsidRPr="008D4138" w:rsidRDefault="009C5439" w:rsidP="008D4138">
      <w:pPr>
        <w:pStyle w:val="ListParagraph"/>
        <w:ind w:left="2160" w:hanging="33"/>
      </w:pPr>
      <w:r>
        <w:t xml:space="preserve">Capture </w:t>
      </w:r>
      <w:r w:rsidR="00B4387D">
        <w:t xml:space="preserve">a screen shot the Technician table </w:t>
      </w:r>
      <w:proofErr w:type="spellStart"/>
      <w:r w:rsidR="00B4387D">
        <w:t>as</w:t>
      </w:r>
      <w:proofErr w:type="spellEnd"/>
      <w:r w:rsidR="00B4387D">
        <w:t xml:space="preserve"> been dropped.</w:t>
      </w:r>
    </w:p>
    <w:p w14:paraId="48E72977" w14:textId="239C3D6A" w:rsidR="001E78D4" w:rsidRDefault="009C5439" w:rsidP="008D4138">
      <w:pPr>
        <w:ind w:left="2127" w:hanging="33"/>
      </w:pPr>
      <w:r>
        <w:rPr>
          <w:rFonts w:cstheme="minorHAnsi"/>
        </w:rPr>
        <w:t xml:space="preserve">Capture </w:t>
      </w:r>
      <w:r w:rsidR="00B4387D">
        <w:rPr>
          <w:rFonts w:cstheme="minorHAnsi"/>
        </w:rPr>
        <w:t xml:space="preserve">another screen shot with the </w:t>
      </w:r>
      <w:proofErr w:type="spellStart"/>
      <w:r w:rsidR="00B4387D">
        <w:rPr>
          <w:rFonts w:cstheme="minorHAnsi"/>
        </w:rPr>
        <w:t>sql</w:t>
      </w:r>
      <w:proofErr w:type="spellEnd"/>
      <w:r w:rsidR="00B4387D">
        <w:rPr>
          <w:rFonts w:cstheme="minorHAnsi"/>
        </w:rPr>
        <w:t xml:space="preserve"> recovery commands executed successfully.</w:t>
      </w:r>
    </w:p>
    <w:p w14:paraId="672E878E" w14:textId="52A944A8" w:rsidR="001E78D4" w:rsidRDefault="001E78D4" w:rsidP="001E78D4">
      <w:bookmarkStart w:id="13" w:name="_Hlk505661658"/>
    </w:p>
    <w:bookmarkEnd w:id="13"/>
    <w:p w14:paraId="06FA312A" w14:textId="06A7C50F" w:rsidR="00AA32DC" w:rsidRDefault="00AA32DC" w:rsidP="00AA32DC">
      <w:r>
        <w:tab/>
        <w:t>Submission for Task h:</w:t>
      </w:r>
    </w:p>
    <w:p w14:paraId="473CCCDB" w14:textId="77777777" w:rsidR="00AA32DC" w:rsidRDefault="00AA32DC" w:rsidP="00AA32DC">
      <w:pPr>
        <w:ind w:left="993"/>
      </w:pPr>
      <w:r>
        <w:t>A separate word document integrated the backup and recovery procedures specified in the Task h (</w:t>
      </w:r>
      <w:proofErr w:type="spellStart"/>
      <w:r>
        <w:t>i</w:t>
      </w:r>
      <w:proofErr w:type="spellEnd"/>
      <w:r>
        <w:t>), (ii), (iii), 1) &amp; 2). The document must include the following:”</w:t>
      </w:r>
    </w:p>
    <w:p w14:paraId="028BDB08" w14:textId="77777777" w:rsidR="00AA32DC" w:rsidRDefault="00AA32DC" w:rsidP="00A96E14">
      <w:pPr>
        <w:pStyle w:val="ListParagraph"/>
        <w:numPr>
          <w:ilvl w:val="0"/>
          <w:numId w:val="47"/>
        </w:numPr>
      </w:pPr>
      <w:r>
        <w:t>The heading/ title of the document.</w:t>
      </w:r>
    </w:p>
    <w:p w14:paraId="4A5E83D8" w14:textId="77777777" w:rsidR="00AA32DC" w:rsidRDefault="00AA32DC" w:rsidP="00A96E14">
      <w:pPr>
        <w:pStyle w:val="ListParagraph"/>
        <w:numPr>
          <w:ilvl w:val="0"/>
          <w:numId w:val="47"/>
        </w:numPr>
      </w:pPr>
      <w:r>
        <w:t>Backup procedure:</w:t>
      </w:r>
    </w:p>
    <w:p w14:paraId="26F4C951" w14:textId="77777777" w:rsidR="00AA32DC" w:rsidRDefault="00AA32DC" w:rsidP="00A96E14">
      <w:pPr>
        <w:pStyle w:val="ListParagraph"/>
        <w:numPr>
          <w:ilvl w:val="0"/>
          <w:numId w:val="48"/>
        </w:numPr>
        <w:ind w:left="1985" w:hanging="284"/>
      </w:pPr>
      <w:r>
        <w:t xml:space="preserve">The backup commands </w:t>
      </w:r>
      <w:proofErr w:type="gramStart"/>
      <w:r>
        <w:t>used</w:t>
      </w:r>
      <w:proofErr w:type="gramEnd"/>
    </w:p>
    <w:p w14:paraId="17DBFCB9" w14:textId="77777777" w:rsidR="00AA32DC" w:rsidRDefault="00AA32DC" w:rsidP="00A96E14">
      <w:pPr>
        <w:pStyle w:val="ListParagraph"/>
        <w:numPr>
          <w:ilvl w:val="0"/>
          <w:numId w:val="48"/>
        </w:numPr>
        <w:ind w:left="1985" w:hanging="284"/>
      </w:pPr>
      <w:r>
        <w:lastRenderedPageBreak/>
        <w:t xml:space="preserve">The screen shots of the backup command executed. </w:t>
      </w:r>
    </w:p>
    <w:p w14:paraId="6D7B05F1" w14:textId="77777777" w:rsidR="00AA32DC" w:rsidRDefault="00AA32DC" w:rsidP="00A96E14">
      <w:pPr>
        <w:pStyle w:val="ListParagraph"/>
        <w:numPr>
          <w:ilvl w:val="0"/>
          <w:numId w:val="48"/>
        </w:numPr>
        <w:ind w:left="1985" w:hanging="284"/>
      </w:pPr>
      <w:r>
        <w:t>The day/time and the frequency of backup.</w:t>
      </w:r>
    </w:p>
    <w:p w14:paraId="239FEC5C" w14:textId="77777777" w:rsidR="00AA32DC" w:rsidRDefault="00AA32DC" w:rsidP="00A96E14">
      <w:pPr>
        <w:pStyle w:val="ListParagraph"/>
        <w:numPr>
          <w:ilvl w:val="0"/>
          <w:numId w:val="49"/>
        </w:numPr>
        <w:ind w:left="1985" w:hanging="284"/>
      </w:pPr>
      <w:r>
        <w:t>The backup file location.</w:t>
      </w:r>
    </w:p>
    <w:p w14:paraId="493B3800" w14:textId="77777777" w:rsidR="00AA32DC" w:rsidRDefault="00AA32DC" w:rsidP="00A96E14">
      <w:pPr>
        <w:pStyle w:val="ListParagraph"/>
        <w:numPr>
          <w:ilvl w:val="0"/>
          <w:numId w:val="47"/>
        </w:numPr>
      </w:pPr>
      <w:r>
        <w:t>The recovery procedure:</w:t>
      </w:r>
    </w:p>
    <w:p w14:paraId="7FE022C6" w14:textId="77777777" w:rsidR="00AA32DC" w:rsidRDefault="00AA32DC" w:rsidP="00A96E14">
      <w:pPr>
        <w:pStyle w:val="ListParagraph"/>
        <w:numPr>
          <w:ilvl w:val="0"/>
          <w:numId w:val="50"/>
        </w:numPr>
        <w:ind w:left="1985" w:hanging="284"/>
      </w:pPr>
      <w:r>
        <w:t>The screen shots of the backup command executed.</w:t>
      </w:r>
    </w:p>
    <w:p w14:paraId="54A310C5" w14:textId="77777777" w:rsidR="00AA32DC" w:rsidRDefault="00AA32DC" w:rsidP="00A96E14">
      <w:pPr>
        <w:pStyle w:val="ListParagraph"/>
        <w:numPr>
          <w:ilvl w:val="0"/>
          <w:numId w:val="50"/>
        </w:numPr>
        <w:ind w:left="1985" w:hanging="284"/>
      </w:pPr>
      <w:r>
        <w:t>The illustration of the table being dropped (</w:t>
      </w:r>
      <w:proofErr w:type="gramStart"/>
      <w:r>
        <w:t>i.e.</w:t>
      </w:r>
      <w:proofErr w:type="gramEnd"/>
      <w:r>
        <w:t xml:space="preserve"> table no longer exist)</w:t>
      </w:r>
    </w:p>
    <w:p w14:paraId="0EC745BD" w14:textId="77777777" w:rsidR="00AA32DC" w:rsidRDefault="00AA32DC" w:rsidP="00A96E14">
      <w:pPr>
        <w:pStyle w:val="ListParagraph"/>
        <w:numPr>
          <w:ilvl w:val="0"/>
          <w:numId w:val="50"/>
        </w:numPr>
        <w:ind w:left="1985" w:hanging="284"/>
      </w:pPr>
      <w:r>
        <w:t>The illustration of the table being recovered.</w:t>
      </w:r>
    </w:p>
    <w:p w14:paraId="7B59E2ED" w14:textId="77777777" w:rsidR="009C67F0" w:rsidRDefault="009C67F0" w:rsidP="001E78D4"/>
    <w:p w14:paraId="2D0D786D" w14:textId="77777777" w:rsidR="009C67F0" w:rsidRDefault="009C67F0" w:rsidP="001E78D4"/>
    <w:p w14:paraId="34AC275F" w14:textId="77777777" w:rsidR="00C37F5A" w:rsidRDefault="006560DB" w:rsidP="00A96E14">
      <w:pPr>
        <w:pStyle w:val="ListParagraph"/>
        <w:numPr>
          <w:ilvl w:val="0"/>
          <w:numId w:val="19"/>
        </w:numPr>
      </w:pPr>
      <w:r>
        <w:rPr>
          <w:color w:val="000000" w:themeColor="text1"/>
        </w:rPr>
        <w:t xml:space="preserve">Send an email to request the client </w:t>
      </w:r>
      <w:r w:rsidR="00CA6300">
        <w:rPr>
          <w:color w:val="000000" w:themeColor="text1"/>
        </w:rPr>
        <w:t xml:space="preserve">Joe Brown </w:t>
      </w:r>
      <w:r>
        <w:rPr>
          <w:color w:val="000000" w:themeColor="text1"/>
        </w:rPr>
        <w:t>(</w:t>
      </w:r>
      <w:r w:rsidR="00CA6300">
        <w:rPr>
          <w:color w:val="000000" w:themeColor="text1"/>
        </w:rPr>
        <w:t>impersonated by</w:t>
      </w:r>
      <w:r>
        <w:rPr>
          <w:color w:val="000000" w:themeColor="text1"/>
        </w:rPr>
        <w:t xml:space="preserve"> your lecturer) to give feedback on your physical model and security design whether they meet the functional requirements.</w:t>
      </w:r>
      <w:r w:rsidR="00C37F5A">
        <w:rPr>
          <w:color w:val="000000" w:themeColor="text1"/>
        </w:rPr>
        <w:t xml:space="preserve"> </w:t>
      </w:r>
      <w:r w:rsidR="00C37F5A">
        <w:t xml:space="preserve">The email must include: </w:t>
      </w:r>
    </w:p>
    <w:p w14:paraId="4B6F421A" w14:textId="77777777" w:rsidR="00C37F5A" w:rsidRDefault="00C37F5A"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0647AA14" w14:textId="77777777" w:rsidR="00C37F5A" w:rsidRPr="00B624B9" w:rsidRDefault="00C37F5A" w:rsidP="00A96E14">
      <w:pPr>
        <w:pStyle w:val="ListParagraph"/>
        <w:numPr>
          <w:ilvl w:val="1"/>
          <w:numId w:val="58"/>
        </w:numPr>
        <w:rPr>
          <w:b/>
          <w:bCs/>
          <w:sz w:val="24"/>
        </w:rPr>
      </w:pPr>
      <w:r>
        <w:t>the statement requesting for the client feedback.</w:t>
      </w:r>
    </w:p>
    <w:p w14:paraId="7F4BD341" w14:textId="1B76C6E5" w:rsidR="006560DB" w:rsidRPr="00C37F5A" w:rsidRDefault="00C37F5A" w:rsidP="00A96E14">
      <w:pPr>
        <w:pStyle w:val="ListParagraph"/>
        <w:numPr>
          <w:ilvl w:val="1"/>
          <w:numId w:val="58"/>
        </w:numPr>
      </w:pPr>
      <w:r>
        <w:t>your name and title at the email signature</w:t>
      </w:r>
    </w:p>
    <w:p w14:paraId="1E700C7C" w14:textId="77777777" w:rsidR="008D4138" w:rsidRDefault="008D4138" w:rsidP="008D4138">
      <w:pPr>
        <w:pStyle w:val="ListParagraph"/>
        <w:spacing w:after="160" w:line="259" w:lineRule="auto"/>
        <w:rPr>
          <w:color w:val="000000" w:themeColor="text1"/>
        </w:rPr>
      </w:pPr>
    </w:p>
    <w:p w14:paraId="1AF46CB0" w14:textId="77777777" w:rsidR="006560DB" w:rsidRPr="00215DD2" w:rsidRDefault="006560DB" w:rsidP="00A96E14">
      <w:pPr>
        <w:pStyle w:val="ListParagraph"/>
        <w:numPr>
          <w:ilvl w:val="0"/>
          <w:numId w:val="19"/>
        </w:numPr>
        <w:spacing w:after="160" w:line="259" w:lineRule="auto"/>
        <w:rPr>
          <w:color w:val="000000" w:themeColor="text1"/>
        </w:rPr>
      </w:pPr>
      <w:r>
        <w:rPr>
          <w:color w:val="000000" w:themeColor="text1"/>
        </w:rPr>
        <w:t>Wait for the client feedback (from your lecturer). Respond to the feedback and make changes if needed.</w:t>
      </w:r>
    </w:p>
    <w:p w14:paraId="7F133DCE" w14:textId="2DFA4A05" w:rsidR="001E78D4" w:rsidRDefault="001E78D4" w:rsidP="001E78D4"/>
    <w:p w14:paraId="592A5E31" w14:textId="77777777" w:rsidR="009B5D97" w:rsidRDefault="009B5D97" w:rsidP="009B5D97"/>
    <w:p w14:paraId="496C6FD7" w14:textId="3DB30058" w:rsidR="009B5D97" w:rsidRPr="00DC529F" w:rsidRDefault="009B5D97" w:rsidP="009B5D97">
      <w:pPr>
        <w:rPr>
          <w:b/>
          <w:bCs/>
        </w:rPr>
      </w:pPr>
      <w:r>
        <w:rPr>
          <w:b/>
          <w:bCs/>
        </w:rPr>
        <w:t xml:space="preserve">Part </w:t>
      </w:r>
      <w:r w:rsidR="004D07B4">
        <w:rPr>
          <w:b/>
          <w:bCs/>
        </w:rPr>
        <w:t>4</w:t>
      </w:r>
      <w:r>
        <w:rPr>
          <w:b/>
          <w:bCs/>
        </w:rPr>
        <w:t xml:space="preserve"> </w:t>
      </w:r>
      <w:r w:rsidRPr="5EF5D0CA">
        <w:rPr>
          <w:b/>
          <w:bCs/>
        </w:rPr>
        <w:t xml:space="preserve">Submission: </w:t>
      </w:r>
    </w:p>
    <w:p w14:paraId="600B767A" w14:textId="7B962028" w:rsidR="009B5D97" w:rsidRDefault="009B5D97" w:rsidP="00A96E14">
      <w:pPr>
        <w:pStyle w:val="ListParagraph"/>
        <w:numPr>
          <w:ilvl w:val="0"/>
          <w:numId w:val="22"/>
        </w:numPr>
        <w:spacing w:after="160" w:line="259" w:lineRule="auto"/>
        <w:ind w:left="993" w:hanging="284"/>
      </w:pPr>
      <w:r w:rsidRPr="3C0F2F9C">
        <w:t xml:space="preserve">Submit </w:t>
      </w:r>
      <w:r>
        <w:t>a</w:t>
      </w:r>
      <w:r w:rsidRPr="3C0F2F9C">
        <w:t xml:space="preserve"> word document </w:t>
      </w:r>
      <w:r>
        <w:t xml:space="preserve">with answers for the task a to task </w:t>
      </w:r>
      <w:r w:rsidR="004D07B4">
        <w:t>h</w:t>
      </w:r>
      <w:r>
        <w:t xml:space="preserve">. </w:t>
      </w:r>
    </w:p>
    <w:p w14:paraId="32CD0B53" w14:textId="0B6A9B81" w:rsidR="009B5D97" w:rsidRDefault="009B5D97" w:rsidP="00A96E14">
      <w:pPr>
        <w:pStyle w:val="ListParagraph"/>
        <w:numPr>
          <w:ilvl w:val="0"/>
          <w:numId w:val="22"/>
        </w:numPr>
        <w:spacing w:after="160" w:line="259" w:lineRule="auto"/>
        <w:ind w:left="993" w:hanging="284"/>
      </w:pPr>
      <w:r>
        <w:t xml:space="preserve">Provide the </w:t>
      </w:r>
      <w:proofErr w:type="spellStart"/>
      <w:r>
        <w:t>sql</w:t>
      </w:r>
      <w:proofErr w:type="spellEnd"/>
      <w:r>
        <w:t xml:space="preserve"> statements in a script file</w:t>
      </w:r>
      <w:r w:rsidR="004D07B4">
        <w:t>.</w:t>
      </w:r>
      <w:r w:rsidR="00DA4C73">
        <w:t xml:space="preserve"> The script file must have </w:t>
      </w:r>
      <w:proofErr w:type="gramStart"/>
      <w:r w:rsidR="00DA4C73">
        <w:t>comments</w:t>
      </w:r>
      <w:proofErr w:type="gramEnd"/>
    </w:p>
    <w:p w14:paraId="7F38434B" w14:textId="7823E045" w:rsidR="009B5D97" w:rsidRDefault="009B5D97" w:rsidP="00A96E14">
      <w:pPr>
        <w:pStyle w:val="ListParagraph"/>
        <w:numPr>
          <w:ilvl w:val="0"/>
          <w:numId w:val="22"/>
        </w:numPr>
        <w:spacing w:after="160" w:line="259" w:lineRule="auto"/>
        <w:ind w:left="993" w:hanging="284"/>
      </w:pPr>
      <w:r>
        <w:t xml:space="preserve">For answers with </w:t>
      </w:r>
      <w:proofErr w:type="spellStart"/>
      <w:r>
        <w:t>sql</w:t>
      </w:r>
      <w:proofErr w:type="spellEnd"/>
      <w:r>
        <w:t xml:space="preserve"> statements</w:t>
      </w:r>
      <w:r w:rsidR="00DA4C73">
        <w:t xml:space="preserve"> or </w:t>
      </w:r>
      <w:r>
        <w:t xml:space="preserve">commands, screen shots must be provided with the output of the execution. </w:t>
      </w:r>
    </w:p>
    <w:p w14:paraId="2C7A93C7" w14:textId="5E27B67F" w:rsidR="009B5D97" w:rsidRDefault="009B5D97" w:rsidP="00A96E14">
      <w:pPr>
        <w:pStyle w:val="ListParagraph"/>
        <w:numPr>
          <w:ilvl w:val="0"/>
          <w:numId w:val="22"/>
        </w:numPr>
        <w:spacing w:after="160" w:line="259" w:lineRule="auto"/>
        <w:ind w:left="993" w:hanging="284"/>
      </w:pPr>
      <w:r>
        <w:t xml:space="preserve">Submit the Backup and Recovery </w:t>
      </w:r>
      <w:r w:rsidR="00ED181E">
        <w:t>document</w:t>
      </w:r>
      <w:r>
        <w:t xml:space="preserve"> for the SAMS database system.</w:t>
      </w:r>
    </w:p>
    <w:p w14:paraId="110714E5" w14:textId="77777777" w:rsidR="0058135D" w:rsidRDefault="007A0251" w:rsidP="00A96E14">
      <w:pPr>
        <w:pStyle w:val="ListParagraph"/>
        <w:numPr>
          <w:ilvl w:val="0"/>
          <w:numId w:val="60"/>
        </w:numPr>
        <w:ind w:left="993" w:hanging="284"/>
      </w:pPr>
      <w:r>
        <w:t xml:space="preserve">An email to the client SAMS database administrator (impersonated by your lecturer) asking for the feedback for your </w:t>
      </w:r>
      <w:r w:rsidR="005047AA">
        <w:t>physical</w:t>
      </w:r>
      <w:r>
        <w:t xml:space="preserve"> model. </w:t>
      </w:r>
    </w:p>
    <w:p w14:paraId="07DCB593" w14:textId="4F6634BB" w:rsidR="007A0251" w:rsidRDefault="007A0251" w:rsidP="00A96E14">
      <w:pPr>
        <w:pStyle w:val="ListParagraph"/>
        <w:numPr>
          <w:ilvl w:val="0"/>
          <w:numId w:val="59"/>
        </w:numPr>
        <w:ind w:left="993" w:hanging="284"/>
      </w:pPr>
      <w:r>
        <w:t xml:space="preserve">Make </w:t>
      </w:r>
      <w:r w:rsidR="001C1935">
        <w:t xml:space="preserve">the required </w:t>
      </w:r>
      <w:r>
        <w:t>changes from the feedback</w:t>
      </w:r>
      <w:r w:rsidR="005047AA">
        <w:t>.</w:t>
      </w:r>
      <w:r>
        <w:t xml:space="preserve"> </w:t>
      </w:r>
    </w:p>
    <w:p w14:paraId="7583F2C3" w14:textId="77777777" w:rsidR="009B5D97" w:rsidRDefault="009B5D97" w:rsidP="009B5D97">
      <w:pPr>
        <w:spacing w:after="160" w:line="259" w:lineRule="auto"/>
        <w:ind w:left="709"/>
      </w:pPr>
    </w:p>
    <w:p w14:paraId="03E3AF2F" w14:textId="50C45C1D" w:rsidR="004D07B4" w:rsidRDefault="004D07B4" w:rsidP="001E78D4">
      <w:pPr>
        <w:pStyle w:val="ListParagraph"/>
        <w:ind w:left="360"/>
      </w:pPr>
    </w:p>
    <w:p w14:paraId="180EADAA" w14:textId="0629002B" w:rsidR="004D07B4" w:rsidRDefault="004D07B4" w:rsidP="001E78D4">
      <w:pPr>
        <w:pStyle w:val="ListParagraph"/>
        <w:ind w:left="360"/>
      </w:pPr>
    </w:p>
    <w:p w14:paraId="4CB14985" w14:textId="5DBB8160" w:rsidR="004D07B4" w:rsidRPr="0037510A" w:rsidRDefault="004D07B4" w:rsidP="0037510A">
      <w:pPr>
        <w:pStyle w:val="ListParagraph"/>
        <w:ind w:left="0"/>
        <w:rPr>
          <w:b/>
          <w:bCs/>
          <w:sz w:val="24"/>
        </w:rPr>
      </w:pPr>
      <w:r w:rsidRPr="0037510A">
        <w:rPr>
          <w:b/>
          <w:bCs/>
          <w:sz w:val="24"/>
        </w:rPr>
        <w:t>Part 5. (</w:t>
      </w:r>
      <w:r w:rsidR="0037510A">
        <w:rPr>
          <w:b/>
          <w:bCs/>
          <w:sz w:val="24"/>
        </w:rPr>
        <w:t>Implement the database in application</w:t>
      </w:r>
      <w:r w:rsidRPr="0037510A">
        <w:rPr>
          <w:b/>
          <w:bCs/>
          <w:sz w:val="24"/>
        </w:rPr>
        <w:t>)</w:t>
      </w:r>
    </w:p>
    <w:p w14:paraId="1923A70B" w14:textId="5829ECE8" w:rsidR="0037510A" w:rsidRPr="00065C4A" w:rsidRDefault="0037510A" w:rsidP="0037510A">
      <w:pPr>
        <w:spacing w:before="120" w:after="120"/>
        <w:rPr>
          <w:rFonts w:ascii="Calibri" w:hAnsi="Calibri" w:cs="Calibri"/>
        </w:rPr>
      </w:pPr>
      <w:r>
        <w:rPr>
          <w:rFonts w:ascii="Calibri" w:hAnsi="Calibri" w:cs="Calibri"/>
        </w:rPr>
        <w:t xml:space="preserve">The Southern Airport management has heard about </w:t>
      </w:r>
      <w:r w:rsidRPr="00FD3B7A">
        <w:rPr>
          <w:rFonts w:ascii="Calibri" w:hAnsi="Calibri" w:cs="Calibri"/>
          <w:b/>
          <w:bCs/>
        </w:rPr>
        <w:t>Oracle database</w:t>
      </w:r>
      <w:r>
        <w:rPr>
          <w:rFonts w:ascii="Calibri" w:hAnsi="Calibri" w:cs="Calibri"/>
        </w:rPr>
        <w:t xml:space="preserve"> has features database objects. </w:t>
      </w:r>
      <w:r w:rsidRPr="00065C4A">
        <w:rPr>
          <w:rFonts w:ascii="Calibri" w:hAnsi="Calibri" w:cs="Calibri"/>
        </w:rPr>
        <w:t>The manage</w:t>
      </w:r>
      <w:r>
        <w:rPr>
          <w:rFonts w:ascii="Calibri" w:hAnsi="Calibri" w:cs="Calibri"/>
        </w:rPr>
        <w:t>ment</w:t>
      </w:r>
      <w:r w:rsidRPr="00065C4A">
        <w:rPr>
          <w:rFonts w:ascii="Calibri" w:hAnsi="Calibri" w:cs="Calibri"/>
        </w:rPr>
        <w:t xml:space="preserve"> wants to implement a prototype of a simplified version of the database using the Oracle OORDBMS extension techniques for testing purposes.</w:t>
      </w:r>
    </w:p>
    <w:p w14:paraId="5EDF5ECF" w14:textId="56E11E1E" w:rsidR="004D07B4" w:rsidRPr="00065C4A" w:rsidRDefault="004D07B4" w:rsidP="004D07B4">
      <w:pPr>
        <w:rPr>
          <w:rFonts w:ascii="Calibri" w:hAnsi="Calibri" w:cs="Calibri"/>
        </w:rPr>
      </w:pPr>
      <w:r w:rsidRPr="00065C4A">
        <w:rPr>
          <w:rFonts w:ascii="Calibri" w:hAnsi="Calibri" w:cs="Calibri"/>
        </w:rPr>
        <w:t xml:space="preserve">For this </w:t>
      </w:r>
      <w:r w:rsidR="00DA4C73">
        <w:rPr>
          <w:rFonts w:ascii="Calibri" w:hAnsi="Calibri" w:cs="Calibri"/>
        </w:rPr>
        <w:t xml:space="preserve">part, </w:t>
      </w:r>
      <w:r w:rsidRPr="00065C4A">
        <w:rPr>
          <w:rFonts w:ascii="Calibri" w:hAnsi="Calibri" w:cs="Calibri"/>
        </w:rPr>
        <w:t xml:space="preserve">you will have an account in the </w:t>
      </w:r>
      <w:r w:rsidRPr="004761B8">
        <w:rPr>
          <w:rFonts w:ascii="Calibri" w:hAnsi="Calibri" w:cs="Calibri"/>
          <w:b/>
        </w:rPr>
        <w:t>Oracle database</w:t>
      </w:r>
      <w:r w:rsidRPr="00065C4A">
        <w:rPr>
          <w:rFonts w:ascii="Calibri" w:hAnsi="Calibri" w:cs="Calibri"/>
        </w:rPr>
        <w:t xml:space="preserve"> in Amazon Web Services (AWS) for the Assignmen</w:t>
      </w:r>
      <w:r w:rsidR="00040575">
        <w:rPr>
          <w:rFonts w:ascii="Calibri" w:hAnsi="Calibri" w:cs="Calibri"/>
        </w:rPr>
        <w:t>t</w:t>
      </w:r>
      <w:r w:rsidRPr="00065C4A">
        <w:rPr>
          <w:rFonts w:ascii="Calibri" w:hAnsi="Calibri" w:cs="Calibri"/>
        </w:rPr>
        <w:t xml:space="preserve">. Your </w:t>
      </w:r>
      <w:proofErr w:type="gramStart"/>
      <w:r w:rsidRPr="00065C4A">
        <w:rPr>
          <w:rFonts w:ascii="Calibri" w:hAnsi="Calibri" w:cs="Calibri"/>
        </w:rPr>
        <w:t>user name</w:t>
      </w:r>
      <w:proofErr w:type="gramEnd"/>
      <w:r w:rsidRPr="00065C4A">
        <w:rPr>
          <w:rFonts w:ascii="Calibri" w:hAnsi="Calibri" w:cs="Calibri"/>
        </w:rPr>
        <w:t xml:space="preserve"> should be your </w:t>
      </w:r>
      <w:proofErr w:type="spellStart"/>
      <w:r w:rsidRPr="00065C4A">
        <w:rPr>
          <w:rFonts w:ascii="Calibri" w:hAnsi="Calibri" w:cs="Calibri"/>
        </w:rPr>
        <w:t>firstname</w:t>
      </w:r>
      <w:proofErr w:type="spellEnd"/>
      <w:r w:rsidRPr="00065C4A">
        <w:rPr>
          <w:rFonts w:ascii="Calibri" w:hAnsi="Calibri" w:cs="Calibri"/>
        </w:rPr>
        <w:t xml:space="preserve"> attached with your First character of the last Name plus </w:t>
      </w:r>
      <w:r w:rsidRPr="00065C4A">
        <w:rPr>
          <w:rFonts w:ascii="Calibri" w:hAnsi="Calibri" w:cs="Calibri"/>
          <w:b/>
        </w:rPr>
        <w:t>Ass2</w:t>
      </w:r>
      <w:r w:rsidRPr="00065C4A">
        <w:rPr>
          <w:rFonts w:ascii="Calibri" w:hAnsi="Calibri" w:cs="Calibri"/>
        </w:rPr>
        <w:t xml:space="preserve">. </w:t>
      </w:r>
      <w:proofErr w:type="gramStart"/>
      <w:r w:rsidRPr="00065C4A">
        <w:rPr>
          <w:rFonts w:ascii="Calibri" w:hAnsi="Calibri" w:cs="Calibri"/>
        </w:rPr>
        <w:t>e.g.</w:t>
      </w:r>
      <w:proofErr w:type="gramEnd"/>
      <w:r w:rsidRPr="00065C4A">
        <w:rPr>
          <w:rFonts w:ascii="Calibri" w:hAnsi="Calibri" w:cs="Calibri"/>
        </w:rPr>
        <w:t xml:space="preserve"> For John Smith his user name will be:</w:t>
      </w:r>
    </w:p>
    <w:p w14:paraId="3A450650" w14:textId="77777777" w:rsidR="004D07B4" w:rsidRPr="00065C4A" w:rsidRDefault="004D07B4" w:rsidP="004D07B4">
      <w:pPr>
        <w:rPr>
          <w:rFonts w:ascii="Calibri" w:hAnsi="Calibri" w:cs="Calibri"/>
        </w:rPr>
      </w:pPr>
      <w:r w:rsidRPr="00065C4A">
        <w:rPr>
          <w:rFonts w:ascii="Calibri" w:hAnsi="Calibri" w:cs="Calibri"/>
        </w:rPr>
        <w:t xml:space="preserve">Student: </w:t>
      </w:r>
      <w:r>
        <w:rPr>
          <w:rFonts w:ascii="Calibri" w:hAnsi="Calibri" w:cs="Calibri"/>
        </w:rPr>
        <w:tab/>
      </w:r>
      <w:r>
        <w:rPr>
          <w:rFonts w:ascii="Calibri" w:hAnsi="Calibri" w:cs="Calibri"/>
        </w:rPr>
        <w:tab/>
      </w:r>
      <w:r w:rsidRPr="00065C4A">
        <w:rPr>
          <w:rFonts w:ascii="Calibri" w:hAnsi="Calibri" w:cs="Calibri"/>
        </w:rPr>
        <w:t>John Smith</w:t>
      </w:r>
    </w:p>
    <w:p w14:paraId="0510001C" w14:textId="77777777" w:rsidR="004D07B4" w:rsidRPr="00065C4A" w:rsidRDefault="004D07B4" w:rsidP="004D07B4">
      <w:pPr>
        <w:rPr>
          <w:rFonts w:ascii="Calibri" w:hAnsi="Calibri" w:cs="Calibri"/>
        </w:rPr>
      </w:pPr>
      <w:r w:rsidRPr="00065C4A">
        <w:rPr>
          <w:rFonts w:ascii="Calibri" w:hAnsi="Calibri" w:cs="Calibri"/>
        </w:rPr>
        <w:t xml:space="preserve">Oracle </w:t>
      </w:r>
      <w:proofErr w:type="gramStart"/>
      <w:r w:rsidRPr="00065C4A">
        <w:rPr>
          <w:rFonts w:ascii="Calibri" w:hAnsi="Calibri" w:cs="Calibri"/>
        </w:rPr>
        <w:t>user name</w:t>
      </w:r>
      <w:proofErr w:type="gramEnd"/>
      <w:r w:rsidRPr="00065C4A">
        <w:rPr>
          <w:rFonts w:ascii="Calibri" w:hAnsi="Calibri" w:cs="Calibri"/>
        </w:rPr>
        <w:t xml:space="preserve"> :   </w:t>
      </w:r>
      <w:r w:rsidRPr="00065C4A">
        <w:rPr>
          <w:rFonts w:ascii="Calibri" w:hAnsi="Calibri" w:cs="Calibri"/>
          <w:b/>
        </w:rPr>
        <w:t xml:space="preserve"> </w:t>
      </w:r>
      <w:r>
        <w:rPr>
          <w:rFonts w:ascii="Calibri" w:hAnsi="Calibri" w:cs="Calibri"/>
          <w:b/>
        </w:rPr>
        <w:tab/>
      </w:r>
      <w:r w:rsidRPr="00065C4A">
        <w:rPr>
          <w:rFonts w:ascii="Calibri" w:hAnsi="Calibri" w:cs="Calibri"/>
          <w:b/>
        </w:rPr>
        <w:t>johnSAss2</w:t>
      </w:r>
    </w:p>
    <w:p w14:paraId="51E0EBDE" w14:textId="77777777" w:rsidR="004D07B4" w:rsidRPr="00065C4A" w:rsidRDefault="004D07B4" w:rsidP="004D07B4">
      <w:pPr>
        <w:rPr>
          <w:rFonts w:ascii="Calibri" w:hAnsi="Calibri" w:cs="Calibri"/>
        </w:rPr>
      </w:pPr>
      <w:r w:rsidRPr="00065C4A">
        <w:rPr>
          <w:rFonts w:ascii="Calibri" w:hAnsi="Calibri" w:cs="Calibri"/>
        </w:rPr>
        <w:t xml:space="preserve">The password :  </w:t>
      </w:r>
      <w:r>
        <w:rPr>
          <w:rFonts w:ascii="Calibri" w:hAnsi="Calibri" w:cs="Calibri"/>
        </w:rPr>
        <w:tab/>
      </w:r>
      <w:r w:rsidRPr="00065C4A">
        <w:rPr>
          <w:rFonts w:ascii="Calibri" w:hAnsi="Calibri" w:cs="Calibri"/>
        </w:rPr>
        <w:t>John Smith’s Student ID</w:t>
      </w:r>
    </w:p>
    <w:p w14:paraId="3CC5783E" w14:textId="77777777" w:rsidR="004D07B4" w:rsidRDefault="004D07B4" w:rsidP="004D07B4">
      <w:pPr>
        <w:pStyle w:val="Header"/>
        <w:jc w:val="both"/>
        <w:rPr>
          <w:rFonts w:ascii="Calibri" w:hAnsi="Calibri" w:cs="Calibri"/>
        </w:rPr>
      </w:pPr>
    </w:p>
    <w:p w14:paraId="448B68AC" w14:textId="05059A0D" w:rsidR="004D07B4" w:rsidRPr="00FD3B7A" w:rsidRDefault="004D07B4" w:rsidP="00FD3B7A">
      <w:pPr>
        <w:pStyle w:val="Header"/>
        <w:jc w:val="both"/>
        <w:rPr>
          <w:rFonts w:cs="Arial"/>
          <w:b w:val="0"/>
          <w:bCs w:val="0"/>
          <w:color w:val="000000" w:themeColor="text1"/>
          <w:sz w:val="20"/>
          <w:szCs w:val="20"/>
        </w:rPr>
      </w:pPr>
      <w:r w:rsidRPr="00FD3B7A">
        <w:rPr>
          <w:rFonts w:cs="Arial"/>
          <w:b w:val="0"/>
          <w:bCs w:val="0"/>
          <w:color w:val="000000" w:themeColor="text1"/>
          <w:sz w:val="20"/>
          <w:szCs w:val="20"/>
        </w:rPr>
        <w:t xml:space="preserve">The Oracle database server has a System ID (SID) called </w:t>
      </w:r>
      <w:proofErr w:type="spellStart"/>
      <w:r w:rsidRPr="00FD3B7A">
        <w:rPr>
          <w:rFonts w:cs="Arial"/>
          <w:b w:val="0"/>
          <w:bCs w:val="0"/>
          <w:color w:val="000000" w:themeColor="text1"/>
          <w:sz w:val="20"/>
          <w:szCs w:val="20"/>
          <w:highlight w:val="lightGray"/>
        </w:rPr>
        <w:t>xe</w:t>
      </w:r>
      <w:proofErr w:type="spellEnd"/>
      <w:r w:rsidRPr="00FD3B7A">
        <w:rPr>
          <w:rFonts w:cs="Arial"/>
          <w:b w:val="0"/>
          <w:bCs w:val="0"/>
          <w:color w:val="000000" w:themeColor="text1"/>
          <w:sz w:val="20"/>
          <w:szCs w:val="20"/>
        </w:rPr>
        <w:t xml:space="preserve"> and it </w:t>
      </w:r>
      <w:proofErr w:type="gramStart"/>
      <w:r w:rsidRPr="00FD3B7A">
        <w:rPr>
          <w:rFonts w:cs="Arial"/>
          <w:b w:val="0"/>
          <w:bCs w:val="0"/>
          <w:color w:val="000000" w:themeColor="text1"/>
          <w:sz w:val="20"/>
          <w:szCs w:val="20"/>
        </w:rPr>
        <w:t>is located in</w:t>
      </w:r>
      <w:proofErr w:type="gramEnd"/>
      <w:r w:rsidRPr="00FD3B7A">
        <w:rPr>
          <w:rFonts w:cs="Arial"/>
          <w:b w:val="0"/>
          <w:bCs w:val="0"/>
          <w:color w:val="000000" w:themeColor="text1"/>
          <w:sz w:val="20"/>
          <w:szCs w:val="20"/>
        </w:rPr>
        <w:t xml:space="preserve"> the AWS VM server with a public IP address of </w:t>
      </w:r>
      <w:r w:rsidRPr="00FD3B7A">
        <w:rPr>
          <w:rFonts w:cs="Arial"/>
          <w:b w:val="0"/>
          <w:bCs w:val="0"/>
          <w:color w:val="000000" w:themeColor="text1"/>
          <w:sz w:val="20"/>
          <w:szCs w:val="20"/>
          <w:highlight w:val="lightGray"/>
        </w:rPr>
        <w:t>35.166.130.72</w:t>
      </w:r>
      <w:r w:rsidRPr="00FD3B7A">
        <w:rPr>
          <w:rFonts w:cs="Arial"/>
          <w:b w:val="0"/>
          <w:bCs w:val="0"/>
          <w:color w:val="000000" w:themeColor="text1"/>
          <w:sz w:val="20"/>
          <w:szCs w:val="20"/>
        </w:rPr>
        <w:t xml:space="preserve">. It uses the server port no. </w:t>
      </w:r>
      <w:r w:rsidRPr="00FD3B7A">
        <w:rPr>
          <w:rFonts w:cs="Arial"/>
          <w:b w:val="0"/>
          <w:bCs w:val="0"/>
          <w:color w:val="000000" w:themeColor="text1"/>
          <w:sz w:val="20"/>
          <w:szCs w:val="20"/>
          <w:highlight w:val="lightGray"/>
        </w:rPr>
        <w:t>1521</w:t>
      </w:r>
      <w:r w:rsidRPr="00FD3B7A">
        <w:rPr>
          <w:rFonts w:cs="Arial"/>
          <w:b w:val="0"/>
          <w:bCs w:val="0"/>
          <w:color w:val="000000" w:themeColor="text1"/>
          <w:sz w:val="20"/>
          <w:szCs w:val="20"/>
        </w:rPr>
        <w:t>.</w:t>
      </w:r>
    </w:p>
    <w:p w14:paraId="093508CB" w14:textId="77777777" w:rsidR="004D07B4" w:rsidRPr="00FD3B7A" w:rsidRDefault="004D07B4" w:rsidP="004D07B4">
      <w:pPr>
        <w:spacing w:before="120" w:after="120"/>
        <w:rPr>
          <w:rFonts w:cs="Arial"/>
        </w:rPr>
      </w:pPr>
      <w:r w:rsidRPr="00FD3B7A">
        <w:rPr>
          <w:rFonts w:cs="Arial"/>
        </w:rPr>
        <w:t>Management prefers to keep the information as generic as possible. He confirmed the following business rules:</w:t>
      </w:r>
    </w:p>
    <w:p w14:paraId="529F0C2B"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w:t>
      </w:r>
      <w:proofErr w:type="spellStart"/>
      <w:r w:rsidRPr="00FD3B7A">
        <w:rPr>
          <w:rFonts w:cs="Arial"/>
        </w:rPr>
        <w:t>submodel</w:t>
      </w:r>
      <w:proofErr w:type="spellEnd"/>
      <w:r w:rsidRPr="00FD3B7A">
        <w:rPr>
          <w:rFonts w:cs="Arial"/>
        </w:rPr>
        <w:t xml:space="preserve"> is a kind of model. The </w:t>
      </w:r>
      <w:proofErr w:type="spellStart"/>
      <w:r w:rsidRPr="00FD3B7A">
        <w:rPr>
          <w:rFonts w:cs="Arial"/>
        </w:rPr>
        <w:t>submodel</w:t>
      </w:r>
      <w:proofErr w:type="spellEnd"/>
      <w:r w:rsidRPr="00FD3B7A">
        <w:rPr>
          <w:rFonts w:cs="Arial"/>
        </w:rPr>
        <w:t xml:space="preserve"> is an abstract class. </w:t>
      </w:r>
    </w:p>
    <w:p w14:paraId="3AA29ED8"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passenger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0BB49A6A"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A cargo </w:t>
      </w:r>
      <w:proofErr w:type="spellStart"/>
      <w:r w:rsidRPr="00FD3B7A">
        <w:rPr>
          <w:rFonts w:cs="Arial"/>
        </w:rPr>
        <w:t>submodel</w:t>
      </w:r>
      <w:proofErr w:type="spellEnd"/>
      <w:r w:rsidRPr="00FD3B7A">
        <w:rPr>
          <w:rFonts w:cs="Arial"/>
        </w:rPr>
        <w:t xml:space="preserve"> is a kind of </w:t>
      </w:r>
      <w:proofErr w:type="spellStart"/>
      <w:r w:rsidRPr="00FD3B7A">
        <w:rPr>
          <w:rFonts w:cs="Arial"/>
        </w:rPr>
        <w:t>submodel</w:t>
      </w:r>
      <w:proofErr w:type="spellEnd"/>
      <w:r w:rsidRPr="00FD3B7A">
        <w:rPr>
          <w:rFonts w:cs="Arial"/>
        </w:rPr>
        <w:t>.</w:t>
      </w:r>
    </w:p>
    <w:p w14:paraId="2A949519" w14:textId="77777777" w:rsidR="004D07B4" w:rsidRPr="00FD3B7A" w:rsidRDefault="004D07B4" w:rsidP="00A96E14">
      <w:pPr>
        <w:numPr>
          <w:ilvl w:val="0"/>
          <w:numId w:val="24"/>
        </w:numPr>
        <w:spacing w:before="60" w:after="60"/>
        <w:ind w:left="1434" w:hanging="357"/>
        <w:rPr>
          <w:rFonts w:cs="Arial"/>
        </w:rPr>
      </w:pPr>
      <w:r w:rsidRPr="00FD3B7A">
        <w:rPr>
          <w:rFonts w:cs="Arial"/>
        </w:rPr>
        <w:t xml:space="preserve">Each aircraft may either belong to a passenger </w:t>
      </w:r>
      <w:proofErr w:type="spellStart"/>
      <w:r w:rsidRPr="00FD3B7A">
        <w:rPr>
          <w:rFonts w:cs="Arial"/>
        </w:rPr>
        <w:t>submodel</w:t>
      </w:r>
      <w:proofErr w:type="spellEnd"/>
      <w:r w:rsidRPr="00FD3B7A">
        <w:rPr>
          <w:rFonts w:cs="Arial"/>
        </w:rPr>
        <w:t xml:space="preserve"> or a cargo </w:t>
      </w:r>
      <w:proofErr w:type="spellStart"/>
      <w:r w:rsidRPr="00FD3B7A">
        <w:rPr>
          <w:rFonts w:cs="Arial"/>
        </w:rPr>
        <w:t>submodel</w:t>
      </w:r>
      <w:proofErr w:type="spellEnd"/>
      <w:r w:rsidRPr="00FD3B7A">
        <w:rPr>
          <w:rFonts w:cs="Arial"/>
        </w:rPr>
        <w:t xml:space="preserve">. </w:t>
      </w:r>
    </w:p>
    <w:p w14:paraId="2128A997" w14:textId="77777777" w:rsidR="004D07B4" w:rsidRPr="00FD3B7A" w:rsidRDefault="004D07B4" w:rsidP="00A96E14">
      <w:pPr>
        <w:numPr>
          <w:ilvl w:val="0"/>
          <w:numId w:val="24"/>
        </w:numPr>
        <w:spacing w:before="60" w:after="60"/>
        <w:ind w:left="1434" w:hanging="357"/>
        <w:rPr>
          <w:rFonts w:cs="Arial"/>
        </w:rPr>
      </w:pPr>
      <w:r w:rsidRPr="00FD3B7A">
        <w:rPr>
          <w:rFonts w:cs="Arial"/>
        </w:rPr>
        <w:t>Each airline may have 0, 1 or many aircraft.</w:t>
      </w:r>
    </w:p>
    <w:p w14:paraId="2FFEC09A" w14:textId="77777777" w:rsidR="004D07B4" w:rsidRPr="00FD3B7A" w:rsidRDefault="004D07B4" w:rsidP="00A96E14">
      <w:pPr>
        <w:numPr>
          <w:ilvl w:val="0"/>
          <w:numId w:val="24"/>
        </w:numPr>
        <w:spacing w:before="60" w:after="60"/>
        <w:ind w:left="1434" w:hanging="357"/>
        <w:rPr>
          <w:rFonts w:cs="Arial"/>
        </w:rPr>
      </w:pPr>
      <w:r w:rsidRPr="00FD3B7A">
        <w:rPr>
          <w:rFonts w:cs="Arial"/>
        </w:rPr>
        <w:lastRenderedPageBreak/>
        <w:t>Each aircraft must belong to one and only one airline.</w:t>
      </w:r>
    </w:p>
    <w:p w14:paraId="5B2F9701" w14:textId="77777777" w:rsidR="004D07B4" w:rsidRDefault="004D07B4" w:rsidP="004D07B4"/>
    <w:p w14:paraId="4BC0F102" w14:textId="77777777" w:rsidR="004D07B4" w:rsidRDefault="004D07B4" w:rsidP="004D07B4"/>
    <w:p w14:paraId="43EAA5EE" w14:textId="77777777" w:rsidR="004D07B4" w:rsidRDefault="004D07B4" w:rsidP="004D07B4">
      <w:pPr>
        <w:rPr>
          <w:b/>
          <w:sz w:val="32"/>
          <w:szCs w:val="32"/>
        </w:rPr>
      </w:pPr>
      <w:r>
        <w:rPr>
          <w:noProof/>
        </w:rPr>
        <mc:AlternateContent>
          <mc:Choice Requires="wps">
            <w:drawing>
              <wp:anchor distT="0" distB="0" distL="114300" distR="114300" simplePos="0" relativeHeight="251658240" behindDoc="0" locked="0" layoutInCell="1" allowOverlap="1" wp14:anchorId="04EC139B" wp14:editId="6FB8D9BA">
                <wp:simplePos x="0" y="0"/>
                <wp:positionH relativeFrom="column">
                  <wp:posOffset>3619500</wp:posOffset>
                </wp:positionH>
                <wp:positionV relativeFrom="paragraph">
                  <wp:posOffset>689610</wp:posOffset>
                </wp:positionV>
                <wp:extent cx="1682750" cy="844550"/>
                <wp:effectExtent l="628650" t="0" r="12700" b="12700"/>
                <wp:wrapNone/>
                <wp:docPr id="4" name="Speech Bubble: Rectangle with Corners Rounded 4"/>
                <wp:cNvGraphicFramePr/>
                <a:graphic xmlns:a="http://schemas.openxmlformats.org/drawingml/2006/main">
                  <a:graphicData uri="http://schemas.microsoft.com/office/word/2010/wordprocessingShape">
                    <wps:wsp>
                      <wps:cNvSpPr/>
                      <wps:spPr>
                        <a:xfrm>
                          <a:off x="0" y="0"/>
                          <a:ext cx="1682750" cy="844550"/>
                        </a:xfrm>
                        <a:prstGeom prst="wedgeRoundRectCallout">
                          <a:avLst>
                            <a:gd name="adj1" fmla="val -87167"/>
                            <a:gd name="adj2" fmla="val 19808"/>
                            <a:gd name="adj3" fmla="val 16667"/>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C139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 o:spid="_x0000_s1026" type="#_x0000_t62" style="position:absolute;margin-left:285pt;margin-top:54.3pt;width:132.5pt;height: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" adj="-8028,15079" fillcolor="white [3212]" strokecolor="black [3213]">
                <v:textbox>
                  <w:txbxContent>
                    <w:p w14:paraId="3DCE9968" w14:textId="77777777" w:rsidR="004D07B4" w:rsidRPr="00CC6F78" w:rsidRDefault="004D07B4" w:rsidP="004D07B4">
                      <w:pPr>
                        <w:rPr>
                          <w:color w:val="FF0000"/>
                          <w:sz w:val="18"/>
                          <w:szCs w:val="18"/>
                        </w:rPr>
                      </w:pPr>
                      <w:r w:rsidRPr="00CC6F78">
                        <w:rPr>
                          <w:color w:val="FF0000"/>
                          <w:sz w:val="18"/>
                          <w:szCs w:val="18"/>
                        </w:rPr>
                        <w:t>Note: SubModel is a</w:t>
                      </w:r>
                      <w:r>
                        <w:rPr>
                          <w:color w:val="FF0000"/>
                          <w:sz w:val="18"/>
                          <w:szCs w:val="18"/>
                        </w:rPr>
                        <w:t>n abstract</w:t>
                      </w:r>
                      <w:r w:rsidRPr="00CC6F78">
                        <w:rPr>
                          <w:color w:val="FF0000"/>
                          <w:sz w:val="18"/>
                          <w:szCs w:val="18"/>
                        </w:rPr>
                        <w:t xml:space="preserve"> class where it </w:t>
                      </w:r>
                      <w:r>
                        <w:rPr>
                          <w:color w:val="FF0000"/>
                          <w:sz w:val="18"/>
                          <w:szCs w:val="18"/>
                        </w:rPr>
                        <w:t xml:space="preserve">does not </w:t>
                      </w:r>
                      <w:r w:rsidRPr="00CC6F78">
                        <w:rPr>
                          <w:color w:val="FF0000"/>
                          <w:sz w:val="18"/>
                          <w:szCs w:val="18"/>
                        </w:rPr>
                        <w:t xml:space="preserve"> instantiate to </w:t>
                      </w:r>
                      <w:r>
                        <w:rPr>
                          <w:color w:val="FF0000"/>
                          <w:sz w:val="18"/>
                          <w:szCs w:val="18"/>
                        </w:rPr>
                        <w:t xml:space="preserve">an </w:t>
                      </w:r>
                      <w:r w:rsidRPr="00CC6F78">
                        <w:rPr>
                          <w:color w:val="FF0000"/>
                          <w:sz w:val="18"/>
                          <w:szCs w:val="18"/>
                        </w:rPr>
                        <w:t>object</w:t>
                      </w:r>
                      <w:r>
                        <w:rPr>
                          <w:color w:val="FF0000"/>
                          <w:sz w:val="18"/>
                          <w:szCs w:val="18"/>
                        </w:rPr>
                        <w:t xml:space="preserve"> </w:t>
                      </w:r>
                      <w:r w:rsidRPr="00CC6F78">
                        <w:rPr>
                          <w:color w:val="FF0000"/>
                          <w:sz w:val="18"/>
                          <w:szCs w:val="18"/>
                        </w:rPr>
                        <w:t>instance.</w:t>
                      </w:r>
                    </w:p>
                  </w:txbxContent>
                </v:textbox>
              </v:shape>
            </w:pict>
          </mc:Fallback>
        </mc:AlternateContent>
      </w:r>
      <w:r>
        <w:rPr>
          <w:noProof/>
        </w:rPr>
        <w:drawing>
          <wp:inline distT="0" distB="0" distL="0" distR="0" wp14:anchorId="2185AC28" wp14:editId="202A507A">
            <wp:extent cx="5731510" cy="4275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5455"/>
                    </a:xfrm>
                    <a:prstGeom prst="rect">
                      <a:avLst/>
                    </a:prstGeom>
                  </pic:spPr>
                </pic:pic>
              </a:graphicData>
            </a:graphic>
          </wp:inline>
        </w:drawing>
      </w:r>
    </w:p>
    <w:p w14:paraId="7E04D7EE" w14:textId="77777777" w:rsidR="00FD3B7A" w:rsidRDefault="00FD3B7A" w:rsidP="004D07B4">
      <w:pPr>
        <w:rPr>
          <w:b/>
          <w:sz w:val="32"/>
          <w:szCs w:val="32"/>
        </w:rPr>
      </w:pPr>
    </w:p>
    <w:p w14:paraId="57CD4E9F" w14:textId="632E306E" w:rsidR="004D07B4" w:rsidRDefault="004D07B4" w:rsidP="004D07B4">
      <w:r>
        <w:t>Given the Airport Maintenance Scenario with the object model as show above, you are required to carry out the following tasks:</w:t>
      </w:r>
    </w:p>
    <w:p w14:paraId="15E0912D" w14:textId="77777777" w:rsidR="00FD3B7A" w:rsidRPr="00C17892" w:rsidRDefault="00FD3B7A" w:rsidP="004D07B4">
      <w:pPr>
        <w:rPr>
          <w:rFonts w:cs="Arial"/>
          <w:b/>
        </w:rPr>
      </w:pPr>
    </w:p>
    <w:p w14:paraId="7A4E0087" w14:textId="09FADD5D" w:rsidR="004D07B4" w:rsidRPr="00C17892" w:rsidRDefault="004D07B4" w:rsidP="00A96E14">
      <w:pPr>
        <w:pStyle w:val="ListParagraph"/>
        <w:numPr>
          <w:ilvl w:val="0"/>
          <w:numId w:val="25"/>
        </w:numPr>
        <w:rPr>
          <w:rFonts w:cs="Arial"/>
          <w:bCs/>
        </w:rPr>
      </w:pPr>
      <w:r w:rsidRPr="00C17892">
        <w:rPr>
          <w:rFonts w:cs="Arial"/>
          <w:bCs/>
        </w:rPr>
        <w:t xml:space="preserve">Create object type and table of objects. </w:t>
      </w:r>
      <w:r w:rsidR="00FD3B7A" w:rsidRPr="00C17892">
        <w:rPr>
          <w:rFonts w:cs="Arial"/>
          <w:bCs/>
        </w:rPr>
        <w:t>(</w:t>
      </w:r>
      <w:r w:rsidRPr="00C17892">
        <w:rPr>
          <w:rFonts w:cs="Arial"/>
          <w:bCs/>
        </w:rPr>
        <w:t>Set up object ref</w:t>
      </w:r>
      <w:r w:rsidR="00FD3B7A" w:rsidRPr="00C17892">
        <w:rPr>
          <w:rFonts w:cs="Arial"/>
          <w:bCs/>
        </w:rPr>
        <w:t>)</w:t>
      </w:r>
    </w:p>
    <w:p w14:paraId="1D7721EC" w14:textId="77777777" w:rsidR="004D07B4" w:rsidRPr="00C17892" w:rsidRDefault="004D07B4" w:rsidP="00FD3B7A">
      <w:pPr>
        <w:pStyle w:val="ListParagraph"/>
        <w:spacing w:before="120" w:after="120" w:line="259" w:lineRule="auto"/>
        <w:rPr>
          <w:rFonts w:cs="Arial"/>
        </w:rPr>
      </w:pPr>
      <w:r w:rsidRPr="00C17892">
        <w:rPr>
          <w:rFonts w:cs="Arial"/>
        </w:rPr>
        <w:t xml:space="preserve">Develop the database schema for implementing the model in the Oracle OORDBMS. You </w:t>
      </w:r>
      <w:r w:rsidRPr="004A0FA4">
        <w:rPr>
          <w:rFonts w:cs="Arial"/>
          <w:bCs/>
        </w:rPr>
        <w:t>must</w:t>
      </w:r>
      <w:r w:rsidRPr="00C17892">
        <w:rPr>
          <w:rFonts w:cs="Arial"/>
          <w:b/>
        </w:rPr>
        <w:t xml:space="preserve"> </w:t>
      </w:r>
      <w:r w:rsidRPr="00C17892">
        <w:rPr>
          <w:rFonts w:cs="Arial"/>
        </w:rPr>
        <w:t>create the table using user-defined object types.</w:t>
      </w:r>
    </w:p>
    <w:p w14:paraId="7E5D1D58" w14:textId="77777777" w:rsidR="004D07B4" w:rsidRPr="00C17892" w:rsidRDefault="004D07B4" w:rsidP="004D07B4">
      <w:pPr>
        <w:spacing w:before="120" w:after="120"/>
        <w:ind w:left="600"/>
        <w:rPr>
          <w:rFonts w:cs="Arial"/>
        </w:rPr>
      </w:pPr>
      <w:proofErr w:type="gramStart"/>
      <w:r w:rsidRPr="00C17892">
        <w:rPr>
          <w:rFonts w:cs="Arial"/>
        </w:rPr>
        <w:t>i.e.</w:t>
      </w:r>
      <w:proofErr w:type="gramEnd"/>
      <w:r w:rsidRPr="00C17892">
        <w:rPr>
          <w:rFonts w:cs="Arial"/>
        </w:rPr>
        <w:t xml:space="preserve"> Make use of the super-type / sub-type (“</w:t>
      </w:r>
      <w:r w:rsidRPr="00C17892">
        <w:rPr>
          <w:rFonts w:cs="Arial"/>
          <w:b/>
        </w:rPr>
        <w:t>is-a</w:t>
      </w:r>
      <w:r w:rsidRPr="00C17892">
        <w:rPr>
          <w:rFonts w:cs="Arial"/>
        </w:rPr>
        <w:t xml:space="preserve">”), </w:t>
      </w:r>
      <w:r w:rsidRPr="00C17892">
        <w:rPr>
          <w:rFonts w:cs="Arial"/>
          <w:b/>
        </w:rPr>
        <w:t xml:space="preserve">REFs </w:t>
      </w:r>
      <w:r w:rsidRPr="00C17892">
        <w:rPr>
          <w:rFonts w:cs="Arial"/>
        </w:rPr>
        <w:t>(i.e. “</w:t>
      </w:r>
      <w:r w:rsidRPr="00C17892">
        <w:rPr>
          <w:rFonts w:cs="Arial"/>
          <w:b/>
        </w:rPr>
        <w:t>has-a</w:t>
      </w:r>
      <w:r w:rsidRPr="00C17892">
        <w:rPr>
          <w:rFonts w:cs="Arial"/>
        </w:rPr>
        <w:t xml:space="preserve"> / </w:t>
      </w:r>
      <w:r w:rsidRPr="00C17892">
        <w:rPr>
          <w:rFonts w:cs="Arial"/>
          <w:b/>
        </w:rPr>
        <w:t>whole-part</w:t>
      </w:r>
      <w:r w:rsidRPr="00C17892">
        <w:rPr>
          <w:rFonts w:cs="Arial"/>
        </w:rPr>
        <w:t xml:space="preserve">” association) features of Oracle. </w:t>
      </w:r>
    </w:p>
    <w:p w14:paraId="553BA52A" w14:textId="086BCB19" w:rsidR="004D07B4" w:rsidRPr="00C17892" w:rsidRDefault="004D07B4" w:rsidP="004D07B4">
      <w:pPr>
        <w:spacing w:before="120" w:after="120"/>
        <w:ind w:left="600"/>
        <w:rPr>
          <w:rFonts w:cs="Arial"/>
        </w:rPr>
      </w:pPr>
      <w:r w:rsidRPr="00C17892">
        <w:rPr>
          <w:rFonts w:cs="Arial"/>
        </w:rPr>
        <w:t xml:space="preserve">For simplicity, you only require </w:t>
      </w:r>
      <w:r w:rsidR="00224027" w:rsidRPr="00C17892">
        <w:rPr>
          <w:rFonts w:cs="Arial"/>
        </w:rPr>
        <w:t>defining</w:t>
      </w:r>
      <w:r w:rsidRPr="00C17892">
        <w:rPr>
          <w:rFonts w:cs="Arial"/>
        </w:rPr>
        <w:t xml:space="preserve"> the following object types:</w:t>
      </w:r>
    </w:p>
    <w:p w14:paraId="59D1FB9D" w14:textId="0F9001C1" w:rsidR="004D07B4" w:rsidRPr="00C17892" w:rsidRDefault="004D07B4" w:rsidP="009B0ACB">
      <w:pPr>
        <w:spacing w:before="120" w:after="120"/>
        <w:ind w:left="1320" w:firstLine="120"/>
        <w:rPr>
          <w:rFonts w:cs="Arial"/>
        </w:rPr>
      </w:pPr>
      <w:r w:rsidRPr="00C17892">
        <w:rPr>
          <w:rFonts w:cs="Arial"/>
        </w:rPr>
        <w:t xml:space="preserve">Airline, Model, </w:t>
      </w:r>
      <w:r w:rsidR="00224027" w:rsidRPr="00C17892">
        <w:rPr>
          <w:rFonts w:cs="Arial"/>
        </w:rPr>
        <w:t>Sub Model</w:t>
      </w:r>
      <w:r w:rsidRPr="00C17892">
        <w:rPr>
          <w:rFonts w:cs="Arial"/>
        </w:rPr>
        <w:t xml:space="preserve">, </w:t>
      </w:r>
      <w:proofErr w:type="spellStart"/>
      <w:r w:rsidRPr="00C17892">
        <w:rPr>
          <w:rFonts w:cs="Arial"/>
        </w:rPr>
        <w:t>PassengerSubModel</w:t>
      </w:r>
      <w:proofErr w:type="spellEnd"/>
      <w:r w:rsidRPr="00C17892">
        <w:rPr>
          <w:rFonts w:cs="Arial"/>
        </w:rPr>
        <w:t xml:space="preserve">, </w:t>
      </w:r>
      <w:proofErr w:type="spellStart"/>
      <w:r w:rsidRPr="00C17892">
        <w:rPr>
          <w:rFonts w:cs="Arial"/>
        </w:rPr>
        <w:t>CargoSubModel</w:t>
      </w:r>
      <w:proofErr w:type="spellEnd"/>
      <w:r w:rsidRPr="00C17892">
        <w:rPr>
          <w:rFonts w:cs="Arial"/>
        </w:rPr>
        <w:t>, Aircraft</w:t>
      </w:r>
    </w:p>
    <w:p w14:paraId="5669C49A" w14:textId="59890BAF" w:rsidR="009B0ACB" w:rsidRDefault="009B0ACB" w:rsidP="00A96E14">
      <w:pPr>
        <w:pStyle w:val="ListParagraph"/>
        <w:numPr>
          <w:ilvl w:val="0"/>
          <w:numId w:val="30"/>
        </w:numPr>
        <w:spacing w:before="120" w:after="120"/>
        <w:ind w:left="1276" w:hanging="425"/>
        <w:rPr>
          <w:rFonts w:cs="Arial"/>
        </w:rPr>
      </w:pPr>
      <w:r w:rsidRPr="00C17892">
        <w:rPr>
          <w:rFonts w:cs="Arial"/>
        </w:rPr>
        <w:t>Create</w:t>
      </w:r>
      <w:bookmarkStart w:id="14" w:name="_Hlk95320724"/>
      <w:r w:rsidRPr="00C17892">
        <w:rPr>
          <w:rFonts w:cs="Arial"/>
        </w:rPr>
        <w:t xml:space="preserve"> the above six Object Types. You are required to use the REF for association relationships.</w:t>
      </w:r>
      <w:r>
        <w:rPr>
          <w:rFonts w:cs="Arial"/>
        </w:rPr>
        <w:t xml:space="preserve"> Create a new script file called </w:t>
      </w:r>
      <w:proofErr w:type="spellStart"/>
      <w:r w:rsidRPr="005B218E">
        <w:rPr>
          <w:rFonts w:cs="Arial"/>
          <w:b/>
          <w:bCs/>
        </w:rPr>
        <w:t>sams_objects_script.sql</w:t>
      </w:r>
      <w:proofErr w:type="spellEnd"/>
      <w:r>
        <w:rPr>
          <w:rFonts w:cs="Arial"/>
        </w:rPr>
        <w:t xml:space="preserve"> for submission. Add your SQL statements to the script file.</w:t>
      </w:r>
      <w:bookmarkEnd w:id="14"/>
    </w:p>
    <w:p w14:paraId="799213C2" w14:textId="77777777" w:rsidR="009B0ACB" w:rsidRDefault="009B0ACB" w:rsidP="009B0ACB">
      <w:pPr>
        <w:pStyle w:val="ListParagraph"/>
        <w:spacing w:before="120" w:after="120"/>
        <w:ind w:left="1276"/>
        <w:rPr>
          <w:rFonts w:cs="Arial"/>
        </w:rPr>
      </w:pPr>
    </w:p>
    <w:p w14:paraId="74934D59" w14:textId="1395D385" w:rsidR="009B0ACB" w:rsidRPr="002D2423" w:rsidRDefault="004D07B4" w:rsidP="00A96E14">
      <w:pPr>
        <w:pStyle w:val="ListParagraph"/>
        <w:numPr>
          <w:ilvl w:val="0"/>
          <w:numId w:val="30"/>
        </w:numPr>
        <w:spacing w:before="120" w:after="120"/>
        <w:ind w:left="1276" w:hanging="425"/>
        <w:rPr>
          <w:rFonts w:cs="Arial"/>
        </w:rPr>
      </w:pPr>
      <w:r w:rsidRPr="00C17892">
        <w:rPr>
          <w:rFonts w:cs="Arial"/>
        </w:rPr>
        <w:t xml:space="preserve">Create Tables for their </w:t>
      </w:r>
      <w:r w:rsidRPr="00C17892">
        <w:rPr>
          <w:rFonts w:cs="Arial"/>
          <w:b/>
        </w:rPr>
        <w:t>object types</w:t>
      </w:r>
      <w:r w:rsidR="00D03825">
        <w:rPr>
          <w:rFonts w:cs="Arial"/>
          <w:b/>
        </w:rPr>
        <w:t>.</w:t>
      </w:r>
      <w:r w:rsidR="009B0ACB" w:rsidRPr="009B0ACB">
        <w:rPr>
          <w:rFonts w:cs="Arial"/>
        </w:rPr>
        <w:t xml:space="preserve"> </w:t>
      </w:r>
      <w:r w:rsidR="009B0ACB" w:rsidRPr="00C17892">
        <w:rPr>
          <w:rFonts w:cs="Arial"/>
        </w:rPr>
        <w:t xml:space="preserve">Create Tables for their </w:t>
      </w:r>
      <w:r w:rsidR="009B0ACB" w:rsidRPr="00C17892">
        <w:rPr>
          <w:rFonts w:cs="Arial"/>
          <w:b/>
        </w:rPr>
        <w:t>object types</w:t>
      </w:r>
      <w:r w:rsidR="009B0ACB">
        <w:rPr>
          <w:rFonts w:cs="Arial"/>
          <w:b/>
        </w:rPr>
        <w:t xml:space="preserve">. </w:t>
      </w:r>
      <w:bookmarkStart w:id="15" w:name="_Hlk95320744"/>
      <w:r w:rsidR="009B0ACB">
        <w:rPr>
          <w:rFonts w:cs="Arial"/>
        </w:rPr>
        <w:t>Append your SQL statements to the script file.</w:t>
      </w:r>
      <w:bookmarkEnd w:id="15"/>
    </w:p>
    <w:p w14:paraId="2F5C4FD7" w14:textId="520B38FB" w:rsidR="004D07B4" w:rsidRPr="00C17892" w:rsidRDefault="004D07B4" w:rsidP="009B0ACB">
      <w:pPr>
        <w:pStyle w:val="ListParagraph"/>
        <w:spacing w:before="120" w:after="120"/>
        <w:ind w:left="1276"/>
        <w:rPr>
          <w:rFonts w:cs="Arial"/>
        </w:rPr>
      </w:pPr>
    </w:p>
    <w:p w14:paraId="5A2BFE83" w14:textId="45EDA1D2" w:rsidR="007663CF" w:rsidRPr="007F28B9" w:rsidRDefault="007663CF" w:rsidP="00A96E14">
      <w:pPr>
        <w:pStyle w:val="ListParagraph"/>
        <w:numPr>
          <w:ilvl w:val="0"/>
          <w:numId w:val="30"/>
        </w:numPr>
        <w:spacing w:before="120" w:after="120"/>
        <w:ind w:left="1276" w:hanging="425"/>
        <w:rPr>
          <w:rFonts w:cs="Arial"/>
        </w:rPr>
      </w:pPr>
      <w:bookmarkStart w:id="16" w:name="_Hlk95320766"/>
      <w:r w:rsidRPr="00C17892">
        <w:rPr>
          <w:rFonts w:cs="Arial"/>
        </w:rPr>
        <w:t xml:space="preserve">Assign the primary keys </w:t>
      </w:r>
      <w:r>
        <w:rPr>
          <w:rFonts w:cs="Arial"/>
        </w:rPr>
        <w:t xml:space="preserve">and foreign keys </w:t>
      </w:r>
      <w:r w:rsidRPr="00C17892">
        <w:rPr>
          <w:rFonts w:cs="Arial"/>
        </w:rPr>
        <w:t>for each object table</w:t>
      </w:r>
      <w:r>
        <w:rPr>
          <w:rFonts w:cs="Arial"/>
        </w:rPr>
        <w:t>. Append your SQL statements to the script file.</w:t>
      </w:r>
    </w:p>
    <w:bookmarkEnd w:id="16"/>
    <w:p w14:paraId="036FBE81" w14:textId="64CFDDD3" w:rsidR="004D07B4" w:rsidRPr="00C17892" w:rsidRDefault="004D07B4" w:rsidP="000A0D59">
      <w:pPr>
        <w:pStyle w:val="ListParagraph"/>
        <w:spacing w:before="120" w:after="120"/>
        <w:ind w:left="1276"/>
        <w:rPr>
          <w:rFonts w:cs="Arial"/>
        </w:rPr>
      </w:pPr>
    </w:p>
    <w:p w14:paraId="70EC14B5" w14:textId="77777777" w:rsidR="004D07B4" w:rsidRPr="00C17892" w:rsidRDefault="004D07B4" w:rsidP="004D07B4">
      <w:pPr>
        <w:rPr>
          <w:rFonts w:cs="Arial"/>
        </w:rPr>
      </w:pPr>
    </w:p>
    <w:p w14:paraId="2BE34649" w14:textId="1E1BC152" w:rsidR="004D07B4" w:rsidRPr="00C17892" w:rsidRDefault="004D07B4" w:rsidP="00A96E14">
      <w:pPr>
        <w:pStyle w:val="ListParagraph"/>
        <w:numPr>
          <w:ilvl w:val="0"/>
          <w:numId w:val="25"/>
        </w:numPr>
        <w:spacing w:before="120" w:after="120"/>
        <w:rPr>
          <w:rFonts w:cs="Arial"/>
          <w:b/>
        </w:rPr>
      </w:pPr>
      <w:r w:rsidRPr="00C17892">
        <w:rPr>
          <w:rFonts w:cs="Arial"/>
          <w:b/>
        </w:rPr>
        <w:lastRenderedPageBreak/>
        <w:t xml:space="preserve">Create database object methods and Insert object </w:t>
      </w:r>
      <w:proofErr w:type="gramStart"/>
      <w:r w:rsidRPr="00C17892">
        <w:rPr>
          <w:rFonts w:cs="Arial"/>
          <w:b/>
        </w:rPr>
        <w:t>data</w:t>
      </w:r>
      <w:proofErr w:type="gramEnd"/>
    </w:p>
    <w:p w14:paraId="6FEE7CA4" w14:textId="77777777" w:rsidR="000B6E7B" w:rsidRDefault="000B6E7B" w:rsidP="000B6E7B">
      <w:pPr>
        <w:pStyle w:val="ListParagraph"/>
        <w:spacing w:before="120" w:after="120"/>
        <w:rPr>
          <w:rFonts w:cs="Arial"/>
        </w:rPr>
      </w:pPr>
    </w:p>
    <w:p w14:paraId="358D5CFA" w14:textId="7C25C2CD" w:rsidR="000B6E7B" w:rsidRDefault="000B6E7B" w:rsidP="00A96E14">
      <w:pPr>
        <w:pStyle w:val="ListParagraph"/>
        <w:numPr>
          <w:ilvl w:val="0"/>
          <w:numId w:val="41"/>
        </w:numPr>
        <w:spacing w:before="120" w:after="120"/>
        <w:rPr>
          <w:rFonts w:cs="Arial"/>
        </w:rPr>
      </w:pPr>
      <w:r w:rsidRPr="00C85A6D">
        <w:rPr>
          <w:rFonts w:cs="Arial"/>
        </w:rPr>
        <w:t>Create</w:t>
      </w:r>
      <w:bookmarkStart w:id="17" w:name="_Hlk95320925"/>
      <w:r w:rsidRPr="00C85A6D">
        <w:rPr>
          <w:rFonts w:cs="Arial"/>
        </w:rPr>
        <w:t xml:space="preserve"> a method in the appropriate object type to query how many aircrafts are owned by each airline. </w:t>
      </w:r>
      <w:r>
        <w:rPr>
          <w:rFonts w:cs="Arial"/>
        </w:rPr>
        <w:t>Append your SQL statements to the script file. Capture the screen shot that the member function has been created.</w:t>
      </w:r>
      <w:bookmarkEnd w:id="17"/>
    </w:p>
    <w:p w14:paraId="4FAF3D17" w14:textId="77777777" w:rsidR="000B6E7B" w:rsidRPr="007F28B9" w:rsidRDefault="000B6E7B" w:rsidP="000B6E7B">
      <w:pPr>
        <w:pStyle w:val="ListParagraph"/>
        <w:spacing w:before="120" w:after="120"/>
        <w:ind w:left="1440"/>
        <w:rPr>
          <w:rFonts w:cs="Arial"/>
        </w:rPr>
      </w:pPr>
    </w:p>
    <w:p w14:paraId="24072C06" w14:textId="77777777" w:rsidR="000B6E7B" w:rsidRPr="00BB2213" w:rsidRDefault="000B6E7B" w:rsidP="00A96E14">
      <w:pPr>
        <w:pStyle w:val="ListParagraph"/>
        <w:numPr>
          <w:ilvl w:val="0"/>
          <w:numId w:val="41"/>
        </w:numPr>
        <w:spacing w:before="120" w:after="120"/>
        <w:rPr>
          <w:rFonts w:cs="Arial"/>
        </w:rPr>
      </w:pPr>
      <w:r>
        <w:rPr>
          <w:rFonts w:cs="Arial"/>
        </w:rPr>
        <w:t xml:space="preserve">Insert </w:t>
      </w:r>
      <w:bookmarkStart w:id="18" w:name="_Hlk95320947"/>
      <w:r>
        <w:rPr>
          <w:rFonts w:cs="Arial"/>
        </w:rPr>
        <w:t xml:space="preserve">three records (with meaningful data) into each table. </w:t>
      </w:r>
      <w:r w:rsidRPr="00BB2213">
        <w:rPr>
          <w:rFonts w:cs="Arial"/>
        </w:rPr>
        <w:t xml:space="preserve">Append your </w:t>
      </w:r>
      <w:r>
        <w:rPr>
          <w:rFonts w:cs="Arial"/>
        </w:rPr>
        <w:t xml:space="preserve">INSERT </w:t>
      </w:r>
      <w:r w:rsidRPr="00BB2213">
        <w:rPr>
          <w:rFonts w:cs="Arial"/>
        </w:rPr>
        <w:t>SQL statements to the script file.</w:t>
      </w:r>
      <w:r>
        <w:rPr>
          <w:rFonts w:cs="Arial"/>
        </w:rPr>
        <w:t xml:space="preserve"> </w:t>
      </w:r>
      <w:r w:rsidRPr="00BB2213">
        <w:rPr>
          <w:rFonts w:cs="Arial"/>
        </w:rPr>
        <w:t>Run the database object method (</w:t>
      </w:r>
      <w:proofErr w:type="gramStart"/>
      <w:r w:rsidRPr="00BB2213">
        <w:rPr>
          <w:rFonts w:cs="Arial"/>
        </w:rPr>
        <w:t>i.e.</w:t>
      </w:r>
      <w:proofErr w:type="gramEnd"/>
      <w:r w:rsidRPr="00BB2213">
        <w:rPr>
          <w:rFonts w:cs="Arial"/>
        </w:rPr>
        <w:t xml:space="preserve"> the query) that you have designed with your test data. Capture the screen shots for successful execution.</w:t>
      </w:r>
      <w:bookmarkEnd w:id="18"/>
    </w:p>
    <w:p w14:paraId="25CFA6E0" w14:textId="77777777" w:rsidR="004D07B4" w:rsidRPr="00C17892" w:rsidRDefault="004D07B4" w:rsidP="004D07B4">
      <w:pPr>
        <w:spacing w:before="120" w:after="120"/>
        <w:ind w:left="207"/>
        <w:rPr>
          <w:rFonts w:cs="Arial"/>
        </w:rPr>
      </w:pPr>
    </w:p>
    <w:p w14:paraId="718D65DB" w14:textId="4E50C2BD" w:rsidR="004D07B4" w:rsidRDefault="003A7192" w:rsidP="00A96E14">
      <w:pPr>
        <w:pStyle w:val="ListParagraph"/>
        <w:numPr>
          <w:ilvl w:val="0"/>
          <w:numId w:val="25"/>
        </w:numPr>
        <w:spacing w:before="120" w:after="120"/>
        <w:rPr>
          <w:rFonts w:cs="Arial"/>
          <w:b/>
        </w:rPr>
      </w:pPr>
      <w:r>
        <w:rPr>
          <w:rFonts w:cs="Arial"/>
          <w:b/>
        </w:rPr>
        <w:t>R</w:t>
      </w:r>
      <w:r w:rsidR="006558DB">
        <w:rPr>
          <w:rFonts w:cs="Arial"/>
          <w:b/>
        </w:rPr>
        <w:t>un</w:t>
      </w:r>
      <w:r w:rsidR="000B6E7B" w:rsidRPr="006560DB">
        <w:rPr>
          <w:rFonts w:cs="Arial"/>
          <w:b/>
        </w:rPr>
        <w:t xml:space="preserve"> the database object metho</w:t>
      </w:r>
      <w:r w:rsidR="001268D1">
        <w:rPr>
          <w:rFonts w:cs="Arial"/>
          <w:b/>
        </w:rPr>
        <w:t>d</w:t>
      </w:r>
      <w:r w:rsidR="003F0D05">
        <w:rPr>
          <w:rFonts w:cs="Arial"/>
          <w:b/>
        </w:rPr>
        <w:t xml:space="preserve"> u</w:t>
      </w:r>
      <w:r>
        <w:rPr>
          <w:rFonts w:cs="Arial"/>
          <w:b/>
        </w:rPr>
        <w:t>s</w:t>
      </w:r>
      <w:r w:rsidR="003F0D05">
        <w:rPr>
          <w:rFonts w:cs="Arial"/>
          <w:b/>
        </w:rPr>
        <w:t>ing</w:t>
      </w:r>
      <w:r>
        <w:rPr>
          <w:rFonts w:cs="Arial"/>
          <w:b/>
        </w:rPr>
        <w:t xml:space="preserve"> the given </w:t>
      </w:r>
      <w:r w:rsidR="00FA11BC">
        <w:rPr>
          <w:rFonts w:cs="Arial"/>
          <w:b/>
        </w:rPr>
        <w:t xml:space="preserve">example </w:t>
      </w:r>
      <w:r>
        <w:rPr>
          <w:rFonts w:cs="Arial"/>
          <w:b/>
        </w:rPr>
        <w:t xml:space="preserve">Java </w:t>
      </w:r>
      <w:r w:rsidR="00DA057B">
        <w:rPr>
          <w:rFonts w:cs="Arial"/>
          <w:b/>
        </w:rPr>
        <w:t>pr</w:t>
      </w:r>
      <w:r w:rsidR="001F79A7">
        <w:rPr>
          <w:rFonts w:cs="Arial"/>
          <w:b/>
        </w:rPr>
        <w:t xml:space="preserve">ogram </w:t>
      </w:r>
      <w:r w:rsidR="00FF25B9">
        <w:rPr>
          <w:rFonts w:cs="Arial"/>
          <w:b/>
        </w:rPr>
        <w:t>(</w:t>
      </w:r>
      <w:r w:rsidR="003F0D05">
        <w:rPr>
          <w:rFonts w:cs="Arial"/>
          <w:b/>
        </w:rPr>
        <w:t>in</w:t>
      </w:r>
      <w:r w:rsidR="00FF25B9">
        <w:rPr>
          <w:rFonts w:cs="Arial"/>
          <w:b/>
        </w:rPr>
        <w:t xml:space="preserve"> </w:t>
      </w:r>
      <w:r w:rsidR="000B6E7B" w:rsidRPr="006560DB">
        <w:rPr>
          <w:rFonts w:cs="Arial"/>
          <w:b/>
        </w:rPr>
        <w:t>Net</w:t>
      </w:r>
      <w:r w:rsidR="000B6E7B">
        <w:rPr>
          <w:rFonts w:cs="Arial"/>
          <w:b/>
        </w:rPr>
        <w:t>B</w:t>
      </w:r>
      <w:r w:rsidR="000B6E7B" w:rsidRPr="006560DB">
        <w:rPr>
          <w:rFonts w:cs="Arial"/>
          <w:b/>
        </w:rPr>
        <w:t>ea</w:t>
      </w:r>
      <w:r w:rsidR="006C1997">
        <w:rPr>
          <w:rFonts w:cs="Arial"/>
          <w:b/>
        </w:rPr>
        <w:t>ns)</w:t>
      </w:r>
    </w:p>
    <w:p w14:paraId="719DFE64" w14:textId="77777777" w:rsidR="006C1997" w:rsidRPr="006C1997" w:rsidRDefault="006C1997" w:rsidP="006C1997">
      <w:pPr>
        <w:pStyle w:val="ListParagraph"/>
        <w:spacing w:before="120" w:after="120"/>
        <w:rPr>
          <w:rFonts w:cs="Arial"/>
          <w:b/>
        </w:rPr>
      </w:pPr>
    </w:p>
    <w:p w14:paraId="0DF2B4E2" w14:textId="3FEC957D" w:rsidR="004D07B4" w:rsidRDefault="000B6E7B" w:rsidP="00A96E14">
      <w:pPr>
        <w:pStyle w:val="ListParagraph"/>
        <w:numPr>
          <w:ilvl w:val="0"/>
          <w:numId w:val="31"/>
        </w:numPr>
        <w:spacing w:before="120" w:after="120"/>
        <w:ind w:left="1134" w:hanging="425"/>
        <w:rPr>
          <w:rFonts w:cs="Arial"/>
        </w:rPr>
      </w:pPr>
      <w:r>
        <w:rPr>
          <w:rFonts w:cs="Arial"/>
        </w:rPr>
        <w:t xml:space="preserve">Since the Oracle server </w:t>
      </w:r>
      <w:proofErr w:type="gramStart"/>
      <w:r>
        <w:rPr>
          <w:rFonts w:cs="Arial"/>
        </w:rPr>
        <w:t>is located in</w:t>
      </w:r>
      <w:proofErr w:type="gramEnd"/>
      <w:r>
        <w:rPr>
          <w:rFonts w:cs="Arial"/>
        </w:rPr>
        <w:t xml:space="preserve"> the AWS EC2 cloud server, provide the </w:t>
      </w:r>
      <w:r w:rsidR="0066207A">
        <w:rPr>
          <w:rFonts w:cs="Arial"/>
        </w:rPr>
        <w:t xml:space="preserve">database </w:t>
      </w:r>
      <w:r w:rsidR="00BB1DBE">
        <w:rPr>
          <w:rFonts w:cs="Arial"/>
        </w:rPr>
        <w:t xml:space="preserve">network </w:t>
      </w:r>
      <w:r w:rsidR="0066207A">
        <w:rPr>
          <w:rFonts w:cs="Arial"/>
        </w:rPr>
        <w:t xml:space="preserve">access </w:t>
      </w:r>
      <w:r>
        <w:rPr>
          <w:rFonts w:cs="Arial"/>
        </w:rPr>
        <w:t>details as your organizational access profile. Also provide the JDBC connection statement that you will use to connect to the Oracle database.</w:t>
      </w:r>
    </w:p>
    <w:p w14:paraId="0DA658B1" w14:textId="41A53DD7" w:rsidR="000B6E7B" w:rsidRDefault="000B6E7B" w:rsidP="000B6E7B">
      <w:pPr>
        <w:pStyle w:val="ListParagraph"/>
        <w:spacing w:before="120" w:after="120"/>
        <w:ind w:left="1134"/>
        <w:rPr>
          <w:rFonts w:cs="Arial"/>
        </w:rPr>
      </w:pPr>
    </w:p>
    <w:p w14:paraId="7B423C24" w14:textId="77777777" w:rsidR="000B6E7B" w:rsidRPr="000B6E7B" w:rsidRDefault="000B6E7B" w:rsidP="000B6E7B">
      <w:pPr>
        <w:pStyle w:val="ListParagraph"/>
        <w:spacing w:before="120" w:after="120"/>
        <w:ind w:left="1134"/>
        <w:rPr>
          <w:rFonts w:cs="Arial"/>
        </w:rPr>
      </w:pPr>
    </w:p>
    <w:p w14:paraId="20AE9F4F" w14:textId="77777777" w:rsidR="000B6E7B" w:rsidRPr="000B6E7B" w:rsidRDefault="000B6E7B" w:rsidP="00A96E14">
      <w:pPr>
        <w:pStyle w:val="ListParagraph"/>
        <w:numPr>
          <w:ilvl w:val="0"/>
          <w:numId w:val="42"/>
        </w:numPr>
        <w:spacing w:before="120" w:after="120"/>
        <w:rPr>
          <w:rFonts w:cs="Arial"/>
        </w:rPr>
      </w:pPr>
      <w:r w:rsidRPr="000B6E7B">
        <w:rPr>
          <w:rFonts w:cs="Arial"/>
        </w:rPr>
        <w:t xml:space="preserve">Public DNS name:  </w:t>
      </w:r>
    </w:p>
    <w:p w14:paraId="56A59670" w14:textId="42CEFFDC" w:rsidR="000B6E7B" w:rsidRPr="000B6E7B" w:rsidRDefault="000B6E7B" w:rsidP="00A96E14">
      <w:pPr>
        <w:pStyle w:val="ListParagraph"/>
        <w:numPr>
          <w:ilvl w:val="0"/>
          <w:numId w:val="42"/>
        </w:numPr>
        <w:spacing w:before="120" w:after="120"/>
        <w:rPr>
          <w:rFonts w:cs="Arial"/>
        </w:rPr>
      </w:pPr>
      <w:r w:rsidRPr="000B6E7B">
        <w:rPr>
          <w:rFonts w:cs="Arial"/>
        </w:rPr>
        <w:t xml:space="preserve">IP address / hostname: </w:t>
      </w:r>
    </w:p>
    <w:p w14:paraId="298927F2" w14:textId="612B1AA2" w:rsidR="000B6E7B" w:rsidRDefault="000B6E7B" w:rsidP="00A96E14">
      <w:pPr>
        <w:pStyle w:val="ListParagraph"/>
        <w:numPr>
          <w:ilvl w:val="0"/>
          <w:numId w:val="42"/>
        </w:numPr>
        <w:spacing w:before="120" w:after="120"/>
        <w:rPr>
          <w:rFonts w:cs="Arial"/>
        </w:rPr>
      </w:pPr>
      <w:r>
        <w:rPr>
          <w:rFonts w:cs="Arial"/>
        </w:rPr>
        <w:t xml:space="preserve">Port No:   </w:t>
      </w:r>
    </w:p>
    <w:p w14:paraId="0DCE3FEA" w14:textId="65261BE4" w:rsidR="000B6E7B" w:rsidRDefault="000B6E7B" w:rsidP="00A96E14">
      <w:pPr>
        <w:pStyle w:val="ListParagraph"/>
        <w:numPr>
          <w:ilvl w:val="0"/>
          <w:numId w:val="42"/>
        </w:numPr>
        <w:spacing w:before="120" w:after="120"/>
        <w:rPr>
          <w:rFonts w:cs="Arial"/>
        </w:rPr>
      </w:pPr>
      <w:r>
        <w:rPr>
          <w:rFonts w:cs="Arial"/>
        </w:rPr>
        <w:t xml:space="preserve">Region:   </w:t>
      </w:r>
    </w:p>
    <w:p w14:paraId="3C76B50C" w14:textId="2A5EF9C2" w:rsidR="000B6E7B" w:rsidRDefault="000B6E7B" w:rsidP="00A96E14">
      <w:pPr>
        <w:pStyle w:val="ListParagraph"/>
        <w:numPr>
          <w:ilvl w:val="0"/>
          <w:numId w:val="42"/>
        </w:numPr>
        <w:spacing w:before="120" w:after="120"/>
        <w:rPr>
          <w:rFonts w:cs="Arial"/>
        </w:rPr>
      </w:pPr>
      <w:r>
        <w:rPr>
          <w:rFonts w:cs="Arial"/>
        </w:rPr>
        <w:t xml:space="preserve">Oracle SID database instance name: </w:t>
      </w:r>
    </w:p>
    <w:p w14:paraId="3DD22836" w14:textId="77777777" w:rsidR="009D6252" w:rsidRDefault="009D6252" w:rsidP="009D6252">
      <w:pPr>
        <w:pStyle w:val="ListParagraph"/>
        <w:spacing w:before="120" w:after="120"/>
        <w:ind w:left="1854"/>
        <w:rPr>
          <w:rFonts w:cs="Arial"/>
        </w:rPr>
      </w:pPr>
    </w:p>
    <w:p w14:paraId="404AE159" w14:textId="77777777" w:rsidR="00B62A08" w:rsidRDefault="00B62A08" w:rsidP="009D6252">
      <w:pPr>
        <w:pStyle w:val="ListParagraph"/>
        <w:spacing w:after="160" w:line="259" w:lineRule="auto"/>
        <w:ind w:left="1134"/>
      </w:pPr>
    </w:p>
    <w:p w14:paraId="3AEB55A8" w14:textId="0DB06B6F" w:rsidR="009D6252" w:rsidRPr="009D6252" w:rsidRDefault="7F0BDC23" w:rsidP="2AEE9EF8">
      <w:pPr>
        <w:pStyle w:val="ListParagraph"/>
        <w:spacing w:before="120" w:after="160" w:line="259" w:lineRule="auto"/>
        <w:ind w:left="1134"/>
      </w:pPr>
      <w:r>
        <w:t>The JDBC connection string:</w:t>
      </w:r>
    </w:p>
    <w:p w14:paraId="786B8709" w14:textId="56A8CC4A" w:rsidR="2AEE9EF8" w:rsidRDefault="2AEE9EF8" w:rsidP="2AEE9EF8">
      <w:pPr>
        <w:pStyle w:val="ListParagraph"/>
        <w:spacing w:after="160" w:line="259" w:lineRule="auto"/>
        <w:ind w:left="1134"/>
        <w:rPr>
          <w:rFonts w:eastAsia="Calibri" w:cs="Arial"/>
          <w:szCs w:val="20"/>
        </w:rPr>
      </w:pPr>
    </w:p>
    <w:p w14:paraId="0638AA27" w14:textId="07EDDC24" w:rsidR="00D226A9" w:rsidRDefault="00D226A9" w:rsidP="00A96E14">
      <w:pPr>
        <w:pStyle w:val="ListParagraph"/>
        <w:numPr>
          <w:ilvl w:val="0"/>
          <w:numId w:val="31"/>
        </w:numPr>
        <w:spacing w:before="120" w:after="120"/>
        <w:ind w:left="1134" w:hanging="425"/>
        <w:rPr>
          <w:rFonts w:cs="Arial"/>
        </w:rPr>
      </w:pPr>
      <w:r w:rsidRPr="2AEE9EF8">
        <w:rPr>
          <w:rFonts w:cs="Arial"/>
        </w:rPr>
        <w:t xml:space="preserve">Given the example Java program </w:t>
      </w:r>
      <w:r w:rsidR="00A22A1C">
        <w:rPr>
          <w:rFonts w:cs="Arial"/>
        </w:rPr>
        <w:t>in NetBeans</w:t>
      </w:r>
      <w:r w:rsidR="00761E6F">
        <w:rPr>
          <w:rFonts w:cs="Arial"/>
        </w:rPr>
        <w:t xml:space="preserve"> </w:t>
      </w:r>
      <w:r w:rsidR="00A22A1C">
        <w:rPr>
          <w:rFonts w:cs="Arial"/>
        </w:rPr>
        <w:t>(</w:t>
      </w:r>
      <w:r w:rsidR="002677EF" w:rsidRPr="2AEE9EF8">
        <w:rPr>
          <w:rFonts w:cs="Arial"/>
        </w:rPr>
        <w:t>Part</w:t>
      </w:r>
      <w:r w:rsidR="00E70F29" w:rsidRPr="2AEE9EF8">
        <w:rPr>
          <w:rFonts w:cs="Arial"/>
        </w:rPr>
        <w:t>5_ASDS_OracleConn.Zip</w:t>
      </w:r>
      <w:r w:rsidRPr="2AEE9EF8">
        <w:rPr>
          <w:rFonts w:cs="Arial"/>
        </w:rPr>
        <w:t xml:space="preserve">) </w:t>
      </w:r>
      <w:r w:rsidR="00853E4D">
        <w:rPr>
          <w:rFonts w:cs="Arial"/>
        </w:rPr>
        <w:t xml:space="preserve">which has a form that </w:t>
      </w:r>
      <w:r w:rsidR="008F5DCB" w:rsidRPr="2AEE9EF8">
        <w:rPr>
          <w:rFonts w:cs="Arial"/>
        </w:rPr>
        <w:t xml:space="preserve">has been </w:t>
      </w:r>
      <w:r w:rsidR="00E14AC3" w:rsidRPr="2AEE9EF8">
        <w:rPr>
          <w:rFonts w:cs="Arial"/>
        </w:rPr>
        <w:t>designed to</w:t>
      </w:r>
      <w:r w:rsidRPr="2AEE9EF8">
        <w:rPr>
          <w:rFonts w:cs="Arial"/>
        </w:rPr>
        <w:t xml:space="preserve"> retrieve and display how many </w:t>
      </w:r>
      <w:r w:rsidR="00D73713" w:rsidRPr="2AEE9EF8">
        <w:rPr>
          <w:rFonts w:cs="Arial"/>
        </w:rPr>
        <w:t>aircrafts</w:t>
      </w:r>
      <w:r w:rsidRPr="2AEE9EF8">
        <w:rPr>
          <w:rFonts w:cs="Arial"/>
        </w:rPr>
        <w:t xml:space="preserve"> are owned by each airline (</w:t>
      </w:r>
      <w:proofErr w:type="gramStart"/>
      <w:r w:rsidRPr="2AEE9EF8">
        <w:rPr>
          <w:rFonts w:cs="Arial"/>
        </w:rPr>
        <w:t>i.e.</w:t>
      </w:r>
      <w:proofErr w:type="gramEnd"/>
      <w:r w:rsidRPr="2AEE9EF8">
        <w:rPr>
          <w:rFonts w:cs="Arial"/>
        </w:rPr>
        <w:t xml:space="preserve"> Use JDBC connection) </w:t>
      </w:r>
      <w:r w:rsidR="00E70F29" w:rsidRPr="2AEE9EF8">
        <w:rPr>
          <w:rFonts w:cs="Arial"/>
        </w:rPr>
        <w:t xml:space="preserve">for </w:t>
      </w:r>
      <w:r w:rsidRPr="2AEE9EF8">
        <w:rPr>
          <w:rFonts w:cs="Arial"/>
        </w:rPr>
        <w:t>validat</w:t>
      </w:r>
      <w:r w:rsidR="00E70F29" w:rsidRPr="2AEE9EF8">
        <w:rPr>
          <w:rFonts w:cs="Arial"/>
        </w:rPr>
        <w:t>ing</w:t>
      </w:r>
      <w:r w:rsidRPr="2AEE9EF8">
        <w:rPr>
          <w:rFonts w:cs="Arial"/>
        </w:rPr>
        <w:t xml:space="preserve"> your DB design.</w:t>
      </w:r>
      <w:r w:rsidR="00A97BAE" w:rsidRPr="2AEE9EF8">
        <w:rPr>
          <w:rFonts w:cs="Arial"/>
        </w:rPr>
        <w:t xml:space="preserve"> The</w:t>
      </w:r>
      <w:r w:rsidR="0092589D" w:rsidRPr="2AEE9EF8">
        <w:rPr>
          <w:rFonts w:cs="Arial"/>
        </w:rPr>
        <w:t xml:space="preserve"> </w:t>
      </w:r>
      <w:r w:rsidR="00761E6F">
        <w:rPr>
          <w:rFonts w:cs="Arial"/>
        </w:rPr>
        <w:t>form</w:t>
      </w:r>
      <w:r w:rsidR="00620483" w:rsidRPr="2AEE9EF8">
        <w:rPr>
          <w:rFonts w:cs="Arial"/>
        </w:rPr>
        <w:t xml:space="preserve"> </w:t>
      </w:r>
      <w:r w:rsidR="00733FE5" w:rsidRPr="2AEE9EF8">
        <w:rPr>
          <w:rFonts w:cs="Arial"/>
        </w:rPr>
        <w:t xml:space="preserve">has </w:t>
      </w:r>
      <w:r w:rsidR="003F703D" w:rsidRPr="2AEE9EF8">
        <w:rPr>
          <w:rFonts w:cs="Arial"/>
        </w:rPr>
        <w:t>the following layout.</w:t>
      </w:r>
    </w:p>
    <w:p w14:paraId="417204CF" w14:textId="77777777" w:rsidR="003F703D" w:rsidRDefault="003F703D" w:rsidP="00E25169">
      <w:pPr>
        <w:pStyle w:val="ListParagraph"/>
        <w:spacing w:before="120" w:after="120"/>
        <w:rPr>
          <w:rFonts w:cs="Arial"/>
        </w:rPr>
      </w:pPr>
    </w:p>
    <w:p w14:paraId="0D8E0628" w14:textId="1C8ED49F" w:rsidR="00E25169" w:rsidRPr="00D226A9" w:rsidRDefault="00E25169" w:rsidP="00E25169">
      <w:pPr>
        <w:pStyle w:val="ListParagraph"/>
        <w:spacing w:before="120" w:after="120"/>
        <w:rPr>
          <w:rFonts w:cs="Arial"/>
        </w:rPr>
      </w:pPr>
      <w:r>
        <w:rPr>
          <w:noProof/>
        </w:rPr>
        <w:drawing>
          <wp:inline distT="0" distB="0" distL="0" distR="0" wp14:anchorId="2E7F920F" wp14:editId="6F130910">
            <wp:extent cx="51435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3219450"/>
                    </a:xfrm>
                    <a:prstGeom prst="rect">
                      <a:avLst/>
                    </a:prstGeom>
                  </pic:spPr>
                </pic:pic>
              </a:graphicData>
            </a:graphic>
          </wp:inline>
        </w:drawing>
      </w:r>
    </w:p>
    <w:p w14:paraId="118F024E" w14:textId="77777777" w:rsidR="0016331E" w:rsidRDefault="0016331E" w:rsidP="0016331E">
      <w:pPr>
        <w:pStyle w:val="ListParagraph"/>
        <w:spacing w:before="120" w:after="120"/>
        <w:ind w:left="1854"/>
        <w:rPr>
          <w:rFonts w:cs="Arial"/>
        </w:rPr>
      </w:pPr>
    </w:p>
    <w:p w14:paraId="35F8DEE0" w14:textId="50CA4F52" w:rsidR="0016331E" w:rsidRPr="0016331E" w:rsidRDefault="00003740" w:rsidP="0016331E">
      <w:pPr>
        <w:spacing w:before="120" w:after="120"/>
        <w:ind w:left="567"/>
        <w:rPr>
          <w:rFonts w:cs="Arial"/>
        </w:rPr>
      </w:pPr>
      <w:r>
        <w:rPr>
          <w:rFonts w:cs="Arial"/>
        </w:rPr>
        <w:t xml:space="preserve">Modify the database connection details </w:t>
      </w:r>
      <w:r w:rsidR="006F3F33">
        <w:rPr>
          <w:rFonts w:cs="Arial"/>
        </w:rPr>
        <w:t>i</w:t>
      </w:r>
      <w:r w:rsidR="00B71880">
        <w:rPr>
          <w:rFonts w:cs="Arial"/>
        </w:rPr>
        <w:t>n</w:t>
      </w:r>
      <w:r w:rsidR="006F3F33">
        <w:rPr>
          <w:rFonts w:cs="Arial"/>
        </w:rPr>
        <w:t xml:space="preserve"> the program </w:t>
      </w:r>
      <w:r w:rsidR="001D13B0">
        <w:rPr>
          <w:rFonts w:cs="Arial"/>
        </w:rPr>
        <w:t xml:space="preserve">so that the program will use </w:t>
      </w:r>
      <w:r w:rsidR="0062061C">
        <w:rPr>
          <w:rFonts w:cs="Arial"/>
        </w:rPr>
        <w:t xml:space="preserve">the </w:t>
      </w:r>
      <w:r w:rsidR="001C3825">
        <w:rPr>
          <w:rFonts w:cs="Arial"/>
        </w:rPr>
        <w:t>designed</w:t>
      </w:r>
      <w:r w:rsidR="00B71880">
        <w:rPr>
          <w:rFonts w:cs="Arial"/>
        </w:rPr>
        <w:t xml:space="preserve"> </w:t>
      </w:r>
      <w:r w:rsidR="001D13B0">
        <w:rPr>
          <w:rFonts w:cs="Arial"/>
        </w:rPr>
        <w:t xml:space="preserve">database object method </w:t>
      </w:r>
      <w:r w:rsidR="00A717EC">
        <w:rPr>
          <w:rFonts w:cs="Arial"/>
        </w:rPr>
        <w:t>(</w:t>
      </w:r>
      <w:r w:rsidR="00502B45">
        <w:rPr>
          <w:rFonts w:cs="Arial"/>
        </w:rPr>
        <w:t>completed I Task b(</w:t>
      </w:r>
      <w:proofErr w:type="spellStart"/>
      <w:r w:rsidR="00502B45">
        <w:rPr>
          <w:rFonts w:cs="Arial"/>
        </w:rPr>
        <w:t>i</w:t>
      </w:r>
      <w:proofErr w:type="spellEnd"/>
      <w:r w:rsidR="00502B45">
        <w:rPr>
          <w:rFonts w:cs="Arial"/>
        </w:rPr>
        <w:t xml:space="preserve">)) </w:t>
      </w:r>
      <w:r w:rsidR="001D13B0">
        <w:rPr>
          <w:rFonts w:cs="Arial"/>
        </w:rPr>
        <w:t xml:space="preserve">to display </w:t>
      </w:r>
      <w:r w:rsidR="00E52259">
        <w:rPr>
          <w:rFonts w:cs="Arial"/>
        </w:rPr>
        <w:t>the number of</w:t>
      </w:r>
      <w:r w:rsidR="00E52259" w:rsidRPr="00D226A9">
        <w:rPr>
          <w:rFonts w:cs="Arial"/>
        </w:rPr>
        <w:t xml:space="preserve"> </w:t>
      </w:r>
      <w:r w:rsidR="00E52259">
        <w:rPr>
          <w:rFonts w:cs="Arial"/>
        </w:rPr>
        <w:t>aircrafts</w:t>
      </w:r>
      <w:r w:rsidR="00E52259" w:rsidRPr="00D226A9">
        <w:rPr>
          <w:rFonts w:cs="Arial"/>
        </w:rPr>
        <w:t xml:space="preserve"> owned by each airline</w:t>
      </w:r>
      <w:r w:rsidR="00E52259">
        <w:rPr>
          <w:rFonts w:cs="Arial"/>
        </w:rPr>
        <w:t>.</w:t>
      </w:r>
    </w:p>
    <w:p w14:paraId="199D1FAE" w14:textId="77777777" w:rsidR="000B6E7B" w:rsidRDefault="000B6E7B" w:rsidP="004D07B4">
      <w:pPr>
        <w:spacing w:after="160" w:line="259" w:lineRule="auto"/>
        <w:ind w:left="709"/>
      </w:pPr>
    </w:p>
    <w:p w14:paraId="331206BD" w14:textId="77777777" w:rsidR="004D07B4" w:rsidRDefault="004D07B4" w:rsidP="004D07B4"/>
    <w:p w14:paraId="64628EC4" w14:textId="77777777" w:rsidR="000B6E7B" w:rsidRPr="00300CB4" w:rsidRDefault="000B6E7B" w:rsidP="00A96E14">
      <w:pPr>
        <w:pStyle w:val="ListParagraph"/>
        <w:numPr>
          <w:ilvl w:val="0"/>
          <w:numId w:val="25"/>
        </w:numPr>
        <w:rPr>
          <w:rFonts w:cs="Arial"/>
          <w:b/>
          <w:bCs/>
          <w:color w:val="000000"/>
          <w:szCs w:val="20"/>
          <w:shd w:val="clear" w:color="auto" w:fill="FFFFFF"/>
        </w:rPr>
      </w:pPr>
      <w:r>
        <w:rPr>
          <w:rFonts w:cs="Arial"/>
          <w:b/>
          <w:bCs/>
          <w:color w:val="000000"/>
          <w:szCs w:val="20"/>
          <w:shd w:val="clear" w:color="auto" w:fill="FFFFFF"/>
        </w:rPr>
        <w:t>The client has the following question which need your clarification. Answer</w:t>
      </w:r>
      <w:r w:rsidRPr="00300CB4">
        <w:rPr>
          <w:rFonts w:cs="Arial"/>
          <w:b/>
          <w:bCs/>
          <w:color w:val="000000"/>
          <w:szCs w:val="20"/>
          <w:shd w:val="clear" w:color="auto" w:fill="FFFFFF"/>
        </w:rPr>
        <w:t xml:space="preserve"> </w:t>
      </w:r>
      <w:r>
        <w:rPr>
          <w:rFonts w:cs="Arial"/>
          <w:b/>
          <w:bCs/>
          <w:color w:val="000000"/>
          <w:szCs w:val="20"/>
          <w:shd w:val="clear" w:color="auto" w:fill="FFFFFF"/>
        </w:rPr>
        <w:t xml:space="preserve">the questions </w:t>
      </w:r>
      <w:r w:rsidRPr="00300CB4">
        <w:rPr>
          <w:rFonts w:cs="Arial"/>
          <w:b/>
          <w:bCs/>
          <w:color w:val="000000"/>
          <w:szCs w:val="20"/>
          <w:shd w:val="clear" w:color="auto" w:fill="FFFFFF"/>
        </w:rPr>
        <w:t>in dot point</w:t>
      </w:r>
      <w:r>
        <w:rPr>
          <w:rFonts w:cs="Arial"/>
          <w:b/>
          <w:bCs/>
          <w:color w:val="000000"/>
          <w:szCs w:val="20"/>
          <w:shd w:val="clear" w:color="auto" w:fill="FFFFFF"/>
        </w:rPr>
        <w:t>.</w:t>
      </w:r>
      <w:r w:rsidRPr="00300CB4">
        <w:rPr>
          <w:rFonts w:cs="Arial"/>
          <w:b/>
          <w:bCs/>
          <w:color w:val="000000"/>
          <w:szCs w:val="20"/>
          <w:shd w:val="clear" w:color="auto" w:fill="FFFFFF"/>
        </w:rPr>
        <w:t xml:space="preserve"> </w:t>
      </w:r>
      <w:r>
        <w:rPr>
          <w:rFonts w:cs="Arial"/>
          <w:b/>
          <w:bCs/>
          <w:color w:val="000000"/>
          <w:szCs w:val="20"/>
          <w:shd w:val="clear" w:color="auto" w:fill="FFFFFF"/>
        </w:rPr>
        <w:t>S</w:t>
      </w:r>
      <w:r w:rsidRPr="00300CB4">
        <w:rPr>
          <w:rFonts w:cs="Arial"/>
          <w:b/>
          <w:bCs/>
          <w:color w:val="000000"/>
          <w:szCs w:val="20"/>
          <w:shd w:val="clear" w:color="auto" w:fill="FFFFFF"/>
        </w:rPr>
        <w:t>ummaries the key points in your own words:</w:t>
      </w:r>
    </w:p>
    <w:p w14:paraId="340BE586" w14:textId="77777777" w:rsidR="000B6E7B" w:rsidRPr="009B5D97" w:rsidRDefault="000B6E7B" w:rsidP="000B6E7B">
      <w:pPr>
        <w:pStyle w:val="ListParagraph"/>
        <w:rPr>
          <w:rFonts w:cs="Arial"/>
        </w:rPr>
      </w:pPr>
    </w:p>
    <w:p w14:paraId="477103DF" w14:textId="77777777" w:rsidR="000B6E7B" w:rsidRPr="001925BD" w:rsidRDefault="000B6E7B" w:rsidP="00A96E14">
      <w:pPr>
        <w:pStyle w:val="ListParagraph"/>
        <w:numPr>
          <w:ilvl w:val="0"/>
          <w:numId w:val="23"/>
        </w:numPr>
        <w:spacing w:after="200" w:line="276" w:lineRule="auto"/>
        <w:ind w:left="1134" w:hanging="283"/>
        <w:rPr>
          <w:rFonts w:cs="Arial"/>
        </w:rPr>
      </w:pPr>
      <w:r w:rsidRPr="009B5D97">
        <w:rPr>
          <w:rFonts w:cs="Arial"/>
        </w:rPr>
        <w:t>How can you identify redundant data in your design?</w:t>
      </w:r>
      <w:r>
        <w:rPr>
          <w:rFonts w:cs="Arial"/>
        </w:rPr>
        <w:t xml:space="preserve"> List two ways.</w:t>
      </w:r>
    </w:p>
    <w:p w14:paraId="4DD690F6" w14:textId="77777777" w:rsidR="004D07B4" w:rsidRPr="009B5D97" w:rsidRDefault="004D07B4" w:rsidP="004D07B4">
      <w:pPr>
        <w:pStyle w:val="ListParagraph"/>
        <w:ind w:left="1134" w:hanging="283"/>
        <w:rPr>
          <w:rFonts w:cs="Arial"/>
        </w:rPr>
      </w:pPr>
    </w:p>
    <w:p w14:paraId="3B2F4515" w14:textId="77777777" w:rsidR="000B6E7B" w:rsidRPr="009B5D97" w:rsidRDefault="000B6E7B" w:rsidP="00A96E14">
      <w:pPr>
        <w:pStyle w:val="ListParagraph"/>
        <w:numPr>
          <w:ilvl w:val="0"/>
          <w:numId w:val="23"/>
        </w:numPr>
        <w:spacing w:after="200" w:line="276" w:lineRule="auto"/>
        <w:ind w:left="1134" w:hanging="283"/>
        <w:rPr>
          <w:rFonts w:cs="Arial"/>
        </w:rPr>
      </w:pPr>
      <w:r w:rsidRPr="009B5D97">
        <w:rPr>
          <w:rFonts w:cs="Arial"/>
        </w:rPr>
        <w:t xml:space="preserve">With MySQL database, what kind of authentication can be applied? </w:t>
      </w:r>
      <w:r>
        <w:rPr>
          <w:rFonts w:cs="Arial"/>
        </w:rPr>
        <w:t>List at least 2 authentication methods.</w:t>
      </w:r>
    </w:p>
    <w:p w14:paraId="51B97D93" w14:textId="77777777" w:rsidR="004D07B4" w:rsidRPr="009B5D97" w:rsidRDefault="004D07B4" w:rsidP="004D07B4">
      <w:pPr>
        <w:pStyle w:val="ListParagraph"/>
        <w:ind w:left="1134" w:hanging="283"/>
        <w:rPr>
          <w:rFonts w:cs="Arial"/>
        </w:rPr>
      </w:pPr>
    </w:p>
    <w:p w14:paraId="4EE65B50" w14:textId="77777777" w:rsidR="000B6E7B" w:rsidRDefault="000B6E7B" w:rsidP="00A96E14">
      <w:pPr>
        <w:pStyle w:val="ListParagraph"/>
        <w:numPr>
          <w:ilvl w:val="0"/>
          <w:numId w:val="23"/>
        </w:numPr>
        <w:spacing w:after="200" w:line="276" w:lineRule="auto"/>
        <w:ind w:left="1134" w:hanging="283"/>
        <w:rPr>
          <w:rFonts w:cs="Arial"/>
        </w:rPr>
      </w:pPr>
      <w:r>
        <w:rPr>
          <w:rFonts w:cs="Arial"/>
        </w:rPr>
        <w:t xml:space="preserve">In the </w:t>
      </w:r>
      <w:r w:rsidRPr="009B5D97">
        <w:rPr>
          <w:rFonts w:cs="Arial"/>
        </w:rPr>
        <w:t>logical design</w:t>
      </w:r>
      <w:r>
        <w:rPr>
          <w:rFonts w:cs="Arial"/>
        </w:rPr>
        <w:t xml:space="preserve"> process, w</w:t>
      </w:r>
      <w:r w:rsidRPr="009B5D97">
        <w:rPr>
          <w:rFonts w:cs="Arial"/>
        </w:rPr>
        <w:t xml:space="preserve">hat design concepts did you employ when designing your data structures? In another words, why did you design your </w:t>
      </w:r>
      <w:r>
        <w:rPr>
          <w:rFonts w:cs="Arial"/>
        </w:rPr>
        <w:t xml:space="preserve">data </w:t>
      </w:r>
      <w:r w:rsidRPr="009B5D97">
        <w:rPr>
          <w:rFonts w:cs="Arial"/>
        </w:rPr>
        <w:t>structures that way? How the data structures influence the design of the screen or vice versa?</w:t>
      </w:r>
      <w:r>
        <w:rPr>
          <w:rFonts w:cs="Arial"/>
        </w:rPr>
        <w:t xml:space="preserve"> (Approx in 50 words)</w:t>
      </w:r>
    </w:p>
    <w:p w14:paraId="02FFDF1B" w14:textId="77777777" w:rsidR="004D07B4" w:rsidRPr="009B5D97" w:rsidRDefault="004D07B4" w:rsidP="004D07B4">
      <w:pPr>
        <w:pStyle w:val="ListParagraph"/>
        <w:ind w:left="1134" w:hanging="283"/>
        <w:rPr>
          <w:rFonts w:cs="Arial"/>
        </w:rPr>
      </w:pPr>
    </w:p>
    <w:p w14:paraId="3CAD4C2A" w14:textId="77777777" w:rsidR="00CD253F" w:rsidRPr="006E6BDF" w:rsidRDefault="00CD253F" w:rsidP="00A96E14">
      <w:pPr>
        <w:pStyle w:val="ListParagraph"/>
        <w:numPr>
          <w:ilvl w:val="0"/>
          <w:numId w:val="23"/>
        </w:numPr>
        <w:spacing w:after="200" w:line="276" w:lineRule="auto"/>
        <w:ind w:left="1134" w:hanging="283"/>
        <w:rPr>
          <w:rFonts w:cs="Arial"/>
        </w:rPr>
      </w:pPr>
      <w:r w:rsidRPr="009B5D97">
        <w:rPr>
          <w:rFonts w:cs="Arial"/>
        </w:rPr>
        <w:t xml:space="preserve">Given the concept of object modelling, how </w:t>
      </w:r>
      <w:r>
        <w:rPr>
          <w:rFonts w:cs="Arial"/>
        </w:rPr>
        <w:t>does the</w:t>
      </w:r>
      <w:r w:rsidRPr="009B5D97">
        <w:rPr>
          <w:rFonts w:cs="Arial"/>
        </w:rPr>
        <w:t xml:space="preserve"> object modelling influence your design and how </w:t>
      </w:r>
      <w:r>
        <w:rPr>
          <w:rFonts w:cs="Arial"/>
        </w:rPr>
        <w:t xml:space="preserve">does </w:t>
      </w:r>
      <w:r w:rsidRPr="009B5D97">
        <w:rPr>
          <w:rFonts w:cs="Arial"/>
        </w:rPr>
        <w:t>it influence the screens and reports?</w:t>
      </w:r>
      <w:r>
        <w:rPr>
          <w:rFonts w:cs="Arial"/>
        </w:rPr>
        <w:t xml:space="preserve"> (Approx in 70 words)</w:t>
      </w:r>
    </w:p>
    <w:p w14:paraId="0E91ED66" w14:textId="77777777" w:rsidR="004D07B4" w:rsidRPr="009B5D97" w:rsidRDefault="004D07B4" w:rsidP="004D07B4">
      <w:pPr>
        <w:pStyle w:val="ListParagraph"/>
        <w:ind w:left="1134" w:hanging="283"/>
        <w:rPr>
          <w:rFonts w:cs="Arial"/>
        </w:rPr>
      </w:pPr>
    </w:p>
    <w:p w14:paraId="58597954" w14:textId="77777777" w:rsidR="00CD253F" w:rsidRDefault="00CD253F" w:rsidP="00A96E14">
      <w:pPr>
        <w:pStyle w:val="ListParagraph"/>
        <w:numPr>
          <w:ilvl w:val="0"/>
          <w:numId w:val="23"/>
        </w:numPr>
        <w:spacing w:after="200" w:line="276" w:lineRule="auto"/>
        <w:ind w:left="1134" w:hanging="283"/>
        <w:rPr>
          <w:rFonts w:cs="Arial"/>
        </w:rPr>
      </w:pPr>
      <w:r w:rsidRPr="009B5D97">
        <w:rPr>
          <w:rFonts w:cs="Arial"/>
        </w:rPr>
        <w:t>After the database has completed the performance tuning process (</w:t>
      </w:r>
      <w:proofErr w:type="gramStart"/>
      <w:r w:rsidRPr="009B5D97">
        <w:rPr>
          <w:rFonts w:cs="Arial"/>
        </w:rPr>
        <w:t>i.e.</w:t>
      </w:r>
      <w:proofErr w:type="gramEnd"/>
      <w:r w:rsidRPr="009B5D97">
        <w:rPr>
          <w:rFonts w:cs="Arial"/>
        </w:rPr>
        <w:t xml:space="preserve"> re-indexing), if the performance of the database is still not acceptable</w:t>
      </w:r>
      <w:r>
        <w:rPr>
          <w:rFonts w:cs="Arial"/>
        </w:rPr>
        <w:t xml:space="preserve">, </w:t>
      </w:r>
      <w:r w:rsidRPr="009B5D97">
        <w:rPr>
          <w:rFonts w:cs="Arial"/>
        </w:rPr>
        <w:t xml:space="preserve">describe two ways in scaling a database. </w:t>
      </w:r>
      <w:r>
        <w:rPr>
          <w:rFonts w:cs="Arial"/>
        </w:rPr>
        <w:t>(Approx 50 words)</w:t>
      </w:r>
    </w:p>
    <w:p w14:paraId="49E70AA4" w14:textId="3F9005D4" w:rsidR="004D07B4" w:rsidRDefault="004D07B4" w:rsidP="004D07B4">
      <w:pPr>
        <w:spacing w:before="120" w:after="120"/>
        <w:rPr>
          <w:rFonts w:cstheme="minorHAnsi"/>
        </w:rPr>
      </w:pPr>
    </w:p>
    <w:p w14:paraId="4DD11BE1" w14:textId="7AE0B935" w:rsidR="00CD253F" w:rsidRPr="00274D73" w:rsidRDefault="00CD253F" w:rsidP="00A96E14">
      <w:pPr>
        <w:pStyle w:val="ListParagraph"/>
        <w:numPr>
          <w:ilvl w:val="0"/>
          <w:numId w:val="25"/>
        </w:numPr>
        <w:spacing w:before="120" w:after="120"/>
        <w:rPr>
          <w:rFonts w:cstheme="minorHAnsi"/>
          <w:b/>
          <w:bCs/>
        </w:rPr>
      </w:pPr>
      <w:r w:rsidRPr="00274D73">
        <w:rPr>
          <w:rFonts w:cstheme="minorHAnsi"/>
          <w:b/>
          <w:bCs/>
        </w:rPr>
        <w:t>Final sign off.</w:t>
      </w:r>
    </w:p>
    <w:p w14:paraId="399194A2" w14:textId="77777777" w:rsidR="00457B24" w:rsidRDefault="00457B24" w:rsidP="00457B24">
      <w:pPr>
        <w:pStyle w:val="ListParagraph"/>
        <w:spacing w:before="120" w:after="120"/>
        <w:rPr>
          <w:rFonts w:cstheme="minorHAnsi"/>
          <w:b/>
          <w:bCs/>
        </w:rPr>
      </w:pPr>
    </w:p>
    <w:p w14:paraId="78E53B08" w14:textId="1A41D71E" w:rsidR="00C36C68" w:rsidRDefault="00457B24" w:rsidP="00C36C68">
      <w:pPr>
        <w:pStyle w:val="ListParagraph"/>
      </w:pPr>
      <w:r>
        <w:rPr>
          <w:color w:val="000000" w:themeColor="text1"/>
        </w:rPr>
        <w:t>Send an email to obtain the final sign off</w:t>
      </w:r>
      <w:r w:rsidR="004372E9">
        <w:rPr>
          <w:color w:val="000000" w:themeColor="text1"/>
        </w:rPr>
        <w:t xml:space="preserve"> </w:t>
      </w:r>
      <w:r w:rsidR="00C36C68">
        <w:rPr>
          <w:color w:val="000000" w:themeColor="text1"/>
        </w:rPr>
        <w:t xml:space="preserve">from </w:t>
      </w:r>
      <w:r w:rsidR="004372E9">
        <w:rPr>
          <w:color w:val="000000" w:themeColor="text1"/>
        </w:rPr>
        <w:t>the client Joe Brown (impersonated by your lecturer)</w:t>
      </w:r>
      <w:r w:rsidR="00C36C68">
        <w:rPr>
          <w:color w:val="000000" w:themeColor="text1"/>
        </w:rPr>
        <w:t xml:space="preserve">. </w:t>
      </w:r>
      <w:r w:rsidR="00C36C68">
        <w:t xml:space="preserve">The email must include: </w:t>
      </w:r>
    </w:p>
    <w:p w14:paraId="0D169BD1" w14:textId="77777777" w:rsidR="00C36C68" w:rsidRDefault="00C36C68" w:rsidP="00A96E14">
      <w:pPr>
        <w:pStyle w:val="ListParagraph"/>
        <w:numPr>
          <w:ilvl w:val="1"/>
          <w:numId w:val="58"/>
        </w:numPr>
      </w:pPr>
      <w:r>
        <w:t xml:space="preserve">the name of the client representative </w:t>
      </w:r>
      <w:proofErr w:type="gramStart"/>
      <w:r>
        <w:t>i.e.</w:t>
      </w:r>
      <w:proofErr w:type="gramEnd"/>
      <w:r>
        <w:t xml:space="preserve"> SAMS database administrator</w:t>
      </w:r>
    </w:p>
    <w:p w14:paraId="376468C8" w14:textId="7CA2A841" w:rsidR="00C36C68" w:rsidRPr="00101B2E" w:rsidRDefault="00C36C68" w:rsidP="00A96E14">
      <w:pPr>
        <w:pStyle w:val="ListParagraph"/>
        <w:numPr>
          <w:ilvl w:val="1"/>
          <w:numId w:val="58"/>
        </w:numPr>
        <w:rPr>
          <w:b/>
          <w:bCs/>
          <w:sz w:val="24"/>
        </w:rPr>
      </w:pPr>
      <w:r>
        <w:t>the statement requesting for</w:t>
      </w:r>
      <w:r w:rsidR="00E20E44">
        <w:t xml:space="preserve"> the database design to be signed off.</w:t>
      </w:r>
    </w:p>
    <w:p w14:paraId="67DCABFD" w14:textId="7C12245D" w:rsidR="00101B2E" w:rsidRPr="00B624B9" w:rsidRDefault="00101B2E" w:rsidP="00A96E14">
      <w:pPr>
        <w:pStyle w:val="ListParagraph"/>
        <w:numPr>
          <w:ilvl w:val="1"/>
          <w:numId w:val="58"/>
        </w:numPr>
        <w:rPr>
          <w:b/>
          <w:bCs/>
          <w:sz w:val="24"/>
        </w:rPr>
      </w:pPr>
      <w:r>
        <w:t xml:space="preserve">Include the </w:t>
      </w:r>
      <w:r w:rsidR="00C572BF">
        <w:t xml:space="preserve">screen shot with the </w:t>
      </w:r>
      <w:r>
        <w:t>final prototype</w:t>
      </w:r>
      <w:r w:rsidR="00C050FA">
        <w:t xml:space="preserve"> executing with the output.</w:t>
      </w:r>
      <w:r w:rsidR="00032B8D">
        <w:t xml:space="preserve"> </w:t>
      </w:r>
    </w:p>
    <w:p w14:paraId="2214A1EA" w14:textId="77777777" w:rsidR="00C36C68" w:rsidRPr="00C37F5A" w:rsidRDefault="00C36C68" w:rsidP="00A96E14">
      <w:pPr>
        <w:pStyle w:val="ListParagraph"/>
        <w:numPr>
          <w:ilvl w:val="1"/>
          <w:numId w:val="58"/>
        </w:numPr>
      </w:pPr>
      <w:r>
        <w:t>your name and title at the email signature</w:t>
      </w:r>
    </w:p>
    <w:p w14:paraId="0578929F" w14:textId="77777777" w:rsidR="00457B24" w:rsidRPr="00274D73" w:rsidRDefault="00457B24" w:rsidP="00457B24">
      <w:pPr>
        <w:pStyle w:val="ListParagraph"/>
        <w:spacing w:before="120" w:after="120"/>
        <w:rPr>
          <w:rFonts w:cstheme="minorHAnsi"/>
          <w:b/>
          <w:bCs/>
        </w:rPr>
      </w:pPr>
    </w:p>
    <w:p w14:paraId="26592CB9" w14:textId="3A143848" w:rsidR="00CD253F" w:rsidRDefault="00CD253F" w:rsidP="00A96E14">
      <w:pPr>
        <w:pStyle w:val="ListParagraph"/>
        <w:numPr>
          <w:ilvl w:val="0"/>
          <w:numId w:val="26"/>
        </w:numPr>
        <w:spacing w:before="120" w:after="120"/>
        <w:ind w:left="993" w:hanging="284"/>
        <w:rPr>
          <w:rFonts w:cstheme="minorHAnsi"/>
        </w:rPr>
      </w:pPr>
      <w:r>
        <w:rPr>
          <w:rFonts w:cstheme="minorHAnsi"/>
        </w:rPr>
        <w:t xml:space="preserve">The </w:t>
      </w:r>
      <w:r w:rsidR="00E07F50">
        <w:rPr>
          <w:rFonts w:cstheme="minorHAnsi"/>
        </w:rPr>
        <w:t>client</w:t>
      </w:r>
      <w:r>
        <w:rPr>
          <w:rFonts w:cstheme="minorHAnsi"/>
        </w:rPr>
        <w:t xml:space="preserve"> will give feedback to your submission, if there are any part that is not satisfactory, please respond to the feedback by resubmit </w:t>
      </w:r>
      <w:proofErr w:type="gramStart"/>
      <w:r>
        <w:rPr>
          <w:rFonts w:cstheme="minorHAnsi"/>
        </w:rPr>
        <w:t>your</w:t>
      </w:r>
      <w:proofErr w:type="gramEnd"/>
      <w:r>
        <w:rPr>
          <w:rFonts w:cstheme="minorHAnsi"/>
        </w:rPr>
        <w:t xml:space="preserve"> to LEARN again.</w:t>
      </w:r>
    </w:p>
    <w:p w14:paraId="1B859CBF" w14:textId="77777777" w:rsidR="00E20E44" w:rsidRDefault="00E20E44" w:rsidP="00E20E44">
      <w:pPr>
        <w:pStyle w:val="ListParagraph"/>
        <w:spacing w:before="120" w:after="120"/>
        <w:ind w:left="993"/>
        <w:rPr>
          <w:rFonts w:cstheme="minorHAnsi"/>
        </w:rPr>
      </w:pPr>
    </w:p>
    <w:p w14:paraId="02046CD3" w14:textId="7324A6D9" w:rsidR="00E457DC" w:rsidRPr="00215DD2" w:rsidRDefault="00CD253F" w:rsidP="00E457DC">
      <w:pPr>
        <w:pStyle w:val="ListParagraph"/>
        <w:spacing w:after="160" w:line="259" w:lineRule="auto"/>
        <w:rPr>
          <w:color w:val="000000" w:themeColor="text1"/>
        </w:rPr>
      </w:pPr>
      <w:r>
        <w:rPr>
          <w:rFonts w:cstheme="minorHAnsi"/>
          <w:color w:val="000000" w:themeColor="text1"/>
        </w:rPr>
        <w:t xml:space="preserve">For </w:t>
      </w:r>
      <w:r w:rsidR="007F2F66">
        <w:rPr>
          <w:rFonts w:cstheme="minorHAnsi"/>
          <w:color w:val="000000" w:themeColor="text1"/>
        </w:rPr>
        <w:t>the</w:t>
      </w:r>
      <w:r>
        <w:rPr>
          <w:rFonts w:cstheme="minorHAnsi"/>
          <w:color w:val="000000" w:themeColor="text1"/>
        </w:rPr>
        <w:t xml:space="preserve"> </w:t>
      </w:r>
      <w:r w:rsidRPr="003D49AC">
        <w:rPr>
          <w:rFonts w:cstheme="minorHAnsi"/>
          <w:color w:val="000000" w:themeColor="text1"/>
        </w:rPr>
        <w:t xml:space="preserve">final sign off, you </w:t>
      </w:r>
      <w:r>
        <w:rPr>
          <w:rFonts w:cstheme="minorHAnsi"/>
          <w:color w:val="000000" w:themeColor="text1"/>
        </w:rPr>
        <w:t xml:space="preserve">may </w:t>
      </w:r>
      <w:r w:rsidRPr="003D49AC">
        <w:rPr>
          <w:rFonts w:cstheme="minorHAnsi"/>
          <w:color w:val="000000" w:themeColor="text1"/>
        </w:rPr>
        <w:t xml:space="preserve">assume that </w:t>
      </w:r>
      <w:r w:rsidRPr="003D49AC">
        <w:rPr>
          <w:color w:val="000000" w:themeColor="text1"/>
        </w:rPr>
        <w:t xml:space="preserve">if the lecturer has marked </w:t>
      </w:r>
      <w:r>
        <w:rPr>
          <w:color w:val="000000" w:themeColor="text1"/>
        </w:rPr>
        <w:t>your</w:t>
      </w:r>
      <w:r w:rsidRPr="003D49AC">
        <w:rPr>
          <w:color w:val="000000" w:themeColor="text1"/>
        </w:rPr>
        <w:t xml:space="preserve"> submission or resubmission as satisfactory in LEARN, the project is </w:t>
      </w:r>
      <w:r>
        <w:rPr>
          <w:color w:val="000000" w:themeColor="text1"/>
        </w:rPr>
        <w:t xml:space="preserve">regarded as being </w:t>
      </w:r>
      <w:r w:rsidRPr="003D49AC">
        <w:rPr>
          <w:color w:val="000000" w:themeColor="text1"/>
        </w:rPr>
        <w:t>signed off by the client.</w:t>
      </w:r>
    </w:p>
    <w:p w14:paraId="461583A8" w14:textId="7ECF84C2" w:rsidR="00CD253F" w:rsidRPr="003D49AC" w:rsidRDefault="00CD253F" w:rsidP="00E457DC">
      <w:pPr>
        <w:pStyle w:val="ListParagraph"/>
        <w:spacing w:before="120" w:after="120"/>
        <w:ind w:left="993"/>
        <w:rPr>
          <w:rFonts w:cstheme="minorHAnsi"/>
          <w:color w:val="000000" w:themeColor="text1"/>
        </w:rPr>
      </w:pPr>
    </w:p>
    <w:p w14:paraId="62714064" w14:textId="77777777" w:rsidR="004D07B4" w:rsidRDefault="004D07B4" w:rsidP="001E78D4">
      <w:pPr>
        <w:pStyle w:val="ListParagraph"/>
        <w:ind w:left="360"/>
      </w:pPr>
    </w:p>
    <w:p w14:paraId="0B181849" w14:textId="77777777" w:rsidR="001E78D4" w:rsidRDefault="001E78D4" w:rsidP="001E78D4"/>
    <w:p w14:paraId="40A01FFF" w14:textId="768F9527" w:rsidR="001E78D4" w:rsidRDefault="00E21B95">
      <w:pPr>
        <w:rPr>
          <w:rFonts w:cstheme="minorHAnsi"/>
          <w:b/>
          <w:bCs/>
        </w:rPr>
      </w:pPr>
      <w:r w:rsidRPr="00274D73">
        <w:rPr>
          <w:rFonts w:cstheme="minorHAnsi"/>
          <w:b/>
          <w:bCs/>
        </w:rPr>
        <w:t>Part 5 submission</w:t>
      </w:r>
    </w:p>
    <w:p w14:paraId="4A82DF54" w14:textId="77777777" w:rsidR="00D707A0" w:rsidRPr="007E5D57" w:rsidRDefault="00D707A0" w:rsidP="00A96E14">
      <w:pPr>
        <w:pStyle w:val="ListParagraph"/>
        <w:numPr>
          <w:ilvl w:val="0"/>
          <w:numId w:val="26"/>
        </w:numPr>
        <w:spacing w:before="120" w:after="120"/>
        <w:ind w:left="993" w:hanging="284"/>
        <w:rPr>
          <w:rFonts w:cstheme="minorHAnsi"/>
        </w:rPr>
      </w:pPr>
      <w:r w:rsidRPr="007E5D57">
        <w:rPr>
          <w:rFonts w:cstheme="minorHAnsi"/>
        </w:rPr>
        <w:t>Submit a zip file with the word document (with screen prototype)</w:t>
      </w:r>
      <w:r>
        <w:rPr>
          <w:rFonts w:cstheme="minorHAnsi"/>
        </w:rPr>
        <w:t xml:space="preserve"> for answers needed for all Tasks in  a to </w:t>
      </w:r>
      <w:proofErr w:type="spellStart"/>
      <w:r>
        <w:rPr>
          <w:rFonts w:cstheme="minorHAnsi"/>
        </w:rPr>
        <w:t>d</w:t>
      </w:r>
      <w:proofErr w:type="spellEnd"/>
      <w:r>
        <w:rPr>
          <w:rFonts w:cstheme="minorHAnsi"/>
        </w:rPr>
        <w:t>.</w:t>
      </w:r>
      <w:r w:rsidRPr="007E5D57">
        <w:rPr>
          <w:rFonts w:cstheme="minorHAnsi"/>
        </w:rPr>
        <w:t xml:space="preserve"> </w:t>
      </w:r>
    </w:p>
    <w:p w14:paraId="19BE8890" w14:textId="77777777" w:rsidR="00D707A0" w:rsidRPr="007E5D57" w:rsidRDefault="00D707A0" w:rsidP="00A96E14">
      <w:pPr>
        <w:pStyle w:val="ListParagraph"/>
        <w:numPr>
          <w:ilvl w:val="0"/>
          <w:numId w:val="26"/>
        </w:numPr>
        <w:spacing w:before="120" w:after="120"/>
        <w:ind w:left="993" w:hanging="284"/>
        <w:rPr>
          <w:rFonts w:cstheme="minorHAnsi"/>
        </w:rPr>
      </w:pPr>
      <w:r>
        <w:rPr>
          <w:rFonts w:cstheme="minorHAnsi"/>
        </w:rPr>
        <w:t xml:space="preserve">Include the </w:t>
      </w:r>
      <w:r w:rsidRPr="007E5D57">
        <w:rPr>
          <w:rFonts w:cstheme="minorHAnsi"/>
        </w:rPr>
        <w:t>SQL scripts</w:t>
      </w:r>
      <w:r>
        <w:rPr>
          <w:rFonts w:cstheme="minorHAnsi"/>
        </w:rPr>
        <w:t xml:space="preserve"> </w:t>
      </w:r>
      <w:proofErr w:type="spellStart"/>
      <w:r w:rsidRPr="005B218E">
        <w:rPr>
          <w:rFonts w:cs="Arial"/>
          <w:b/>
          <w:bCs/>
        </w:rPr>
        <w:t>sams_objects_script.sql</w:t>
      </w:r>
      <w:proofErr w:type="spellEnd"/>
      <w:r w:rsidRPr="007E5D57">
        <w:rPr>
          <w:rFonts w:cstheme="minorHAnsi"/>
        </w:rPr>
        <w:t xml:space="preserve"> (</w:t>
      </w:r>
      <w:r>
        <w:rPr>
          <w:rFonts w:cstheme="minorHAnsi"/>
        </w:rPr>
        <w:t xml:space="preserve">which </w:t>
      </w:r>
      <w:r w:rsidRPr="007E5D57">
        <w:rPr>
          <w:rFonts w:cstheme="minorHAnsi"/>
        </w:rPr>
        <w:t>includ</w:t>
      </w:r>
      <w:r>
        <w:rPr>
          <w:rFonts w:cstheme="minorHAnsi"/>
        </w:rPr>
        <w:t>es</w:t>
      </w:r>
      <w:r w:rsidRPr="007E5D57">
        <w:rPr>
          <w:rFonts w:cstheme="minorHAnsi"/>
        </w:rPr>
        <w:t xml:space="preserve"> all create </w:t>
      </w:r>
      <w:r>
        <w:rPr>
          <w:rFonts w:cstheme="minorHAnsi"/>
        </w:rPr>
        <w:t xml:space="preserve">object </w:t>
      </w:r>
      <w:r w:rsidRPr="007E5D57">
        <w:rPr>
          <w:rFonts w:cstheme="minorHAnsi"/>
        </w:rPr>
        <w:t>type, create tables</w:t>
      </w:r>
      <w:r>
        <w:rPr>
          <w:rFonts w:cstheme="minorHAnsi"/>
        </w:rPr>
        <w:t xml:space="preserve">, create member </w:t>
      </w:r>
      <w:proofErr w:type="gramStart"/>
      <w:r>
        <w:rPr>
          <w:rFonts w:cstheme="minorHAnsi"/>
        </w:rPr>
        <w:t>function</w:t>
      </w:r>
      <w:proofErr w:type="gramEnd"/>
      <w:r w:rsidRPr="007E5D57">
        <w:rPr>
          <w:rFonts w:cstheme="minorHAnsi"/>
        </w:rPr>
        <w:t xml:space="preserve"> and insert records statements) </w:t>
      </w:r>
    </w:p>
    <w:p w14:paraId="2AEDAC4D" w14:textId="77777777" w:rsidR="00E36217" w:rsidRDefault="00D707A0" w:rsidP="00A96E14">
      <w:pPr>
        <w:pStyle w:val="ListParagraph"/>
        <w:numPr>
          <w:ilvl w:val="0"/>
          <w:numId w:val="26"/>
        </w:numPr>
        <w:spacing w:before="120" w:after="120"/>
        <w:ind w:left="993" w:hanging="284"/>
      </w:pPr>
      <w:r w:rsidRPr="2AEE9EF8">
        <w:t>Submit the whole NetBeans project &amp; screen shots of the execution output for marking. The AWS VM server is for testing your codes. The Oracle server will be deleted at the end of its useable life span. Therefore, all submission must be uploaded to LEARN.</w:t>
      </w:r>
    </w:p>
    <w:p w14:paraId="485895CE" w14:textId="6378C36A" w:rsidR="005E359F" w:rsidRPr="00C37F5A" w:rsidRDefault="005E359F" w:rsidP="00A96E14">
      <w:pPr>
        <w:pStyle w:val="ListParagraph"/>
        <w:numPr>
          <w:ilvl w:val="0"/>
          <w:numId w:val="26"/>
        </w:numPr>
        <w:spacing w:before="120" w:after="120"/>
        <w:ind w:left="993" w:hanging="284"/>
      </w:pPr>
      <w:r w:rsidRPr="00E36217">
        <w:rPr>
          <w:color w:val="000000" w:themeColor="text1"/>
        </w:rPr>
        <w:t xml:space="preserve">Send an email to request the client Joe Brown (impersonated by your lecturer) to </w:t>
      </w:r>
      <w:r w:rsidR="00E36217" w:rsidRPr="00E36217">
        <w:rPr>
          <w:color w:val="000000" w:themeColor="text1"/>
        </w:rPr>
        <w:t>obtain the sign off the database design.</w:t>
      </w:r>
    </w:p>
    <w:p w14:paraId="0977CAFE" w14:textId="77777777" w:rsidR="005E359F" w:rsidRDefault="005E359F" w:rsidP="005E359F">
      <w:pPr>
        <w:pStyle w:val="ListParagraph"/>
        <w:spacing w:after="160" w:line="259" w:lineRule="auto"/>
        <w:rPr>
          <w:color w:val="000000" w:themeColor="text1"/>
        </w:rPr>
      </w:pPr>
    </w:p>
    <w:p w14:paraId="4A1C94EC" w14:textId="77777777" w:rsidR="005E359F" w:rsidRDefault="005E359F" w:rsidP="00E36217">
      <w:pPr>
        <w:pStyle w:val="ListParagraph"/>
        <w:spacing w:before="120" w:after="120"/>
        <w:ind w:left="993"/>
      </w:pPr>
    </w:p>
    <w:p w14:paraId="00C61792" w14:textId="77777777" w:rsidR="001E78D4" w:rsidRDefault="001E78D4"/>
    <w:sectPr w:rsidR="001E78D4" w:rsidSect="0028001D">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AA52" w14:textId="77777777" w:rsidR="00606C04" w:rsidRDefault="00606C04" w:rsidP="00D77177">
      <w:r>
        <w:separator/>
      </w:r>
    </w:p>
  </w:endnote>
  <w:endnote w:type="continuationSeparator" w:id="0">
    <w:p w14:paraId="4212BAA0" w14:textId="77777777" w:rsidR="00606C04" w:rsidRDefault="00606C04" w:rsidP="00D77177">
      <w:r>
        <w:continuationSeparator/>
      </w:r>
    </w:p>
  </w:endnote>
  <w:endnote w:type="continuationNotice" w:id="1">
    <w:p w14:paraId="6B71494D" w14:textId="77777777" w:rsidR="00606C04" w:rsidRDefault="00606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5B2E" w14:textId="77777777" w:rsidR="004076C0" w:rsidRDefault="0040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F937" w14:textId="549924A3" w:rsidR="0042571D" w:rsidRPr="007B056E" w:rsidRDefault="0042571D" w:rsidP="0042571D">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AC47F1C" w14:textId="28CE13C6" w:rsidR="0042571D" w:rsidRPr="002E31A4" w:rsidRDefault="0042571D" w:rsidP="0042571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1F4D1DA1" w14:textId="77777777" w:rsidR="0042571D" w:rsidRDefault="0042571D" w:rsidP="0042571D">
    <w:pPr>
      <w:pStyle w:val="Footer"/>
      <w:tabs>
        <w:tab w:val="clear" w:pos="4513"/>
        <w:tab w:val="center" w:pos="8505"/>
      </w:tabs>
      <w:rPr>
        <w:color w:val="A6A6A6" w:themeColor="background1" w:themeShade="A6"/>
        <w:sz w:val="9"/>
        <w:szCs w:val="13"/>
      </w:rPr>
    </w:pPr>
  </w:p>
  <w:p w14:paraId="6C7675C3" w14:textId="77777777" w:rsidR="0042571D" w:rsidRDefault="0042571D" w:rsidP="0042571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790B699" w14:textId="2154E702" w:rsidR="0042571D" w:rsidRPr="002E31A4" w:rsidRDefault="0042571D"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8300" w14:textId="57DB1AEC" w:rsidR="0042571D" w:rsidRPr="007B056E" w:rsidRDefault="0042571D" w:rsidP="002E31A4">
    <w:pPr>
      <w:pStyle w:val="Footer"/>
      <w:tabs>
        <w:tab w:val="clear" w:pos="4513"/>
      </w:tabs>
      <w:spacing w:line="200" w:lineRule="exact"/>
    </w:pPr>
    <w:r w:rsidRPr="007B056E">
      <w:t xml:space="preserve">Document name: </w:t>
    </w:r>
    <w:fldSimple w:instr="FILENAME \* MERGEFORMAT">
      <w:r w:rsidR="002451D3">
        <w:rPr>
          <w:noProof/>
        </w:rPr>
        <w:t>ICTDBS506 - ASI - Assignment (Southern Airport Maintenence Service).docx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4A3A6F91" w14:textId="1EDC108B" w:rsidR="0042571D" w:rsidRPr="002E31A4" w:rsidRDefault="0042571D"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9A3E3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ED6DBFA" w14:textId="77777777" w:rsidR="0042571D" w:rsidRDefault="0042571D" w:rsidP="000F195B">
    <w:pPr>
      <w:pStyle w:val="Footer"/>
      <w:tabs>
        <w:tab w:val="clear" w:pos="4513"/>
        <w:tab w:val="center" w:pos="8505"/>
      </w:tabs>
      <w:rPr>
        <w:color w:val="A6A6A6" w:themeColor="background1" w:themeShade="A6"/>
        <w:sz w:val="9"/>
        <w:szCs w:val="13"/>
      </w:rPr>
    </w:pPr>
  </w:p>
  <w:p w14:paraId="53C1D88A" w14:textId="77777777" w:rsidR="0042571D" w:rsidRDefault="0042571D"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4E9D145A" w14:textId="13D34F98" w:rsidR="0042571D" w:rsidRPr="000F195B" w:rsidRDefault="0042571D"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E14">
          <w:rPr>
            <w:color w:val="A6A6A6" w:themeColor="background1" w:themeShade="A6"/>
            <w:sz w:val="9"/>
            <w:szCs w:val="13"/>
          </w:rPr>
          <w:t>74.0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7CBD" w14:textId="77777777" w:rsidR="00606C04" w:rsidRDefault="00606C04" w:rsidP="00D77177">
      <w:r>
        <w:separator/>
      </w:r>
    </w:p>
  </w:footnote>
  <w:footnote w:type="continuationSeparator" w:id="0">
    <w:p w14:paraId="4CD1F185" w14:textId="77777777" w:rsidR="00606C04" w:rsidRDefault="00606C04" w:rsidP="00D77177">
      <w:r>
        <w:continuationSeparator/>
      </w:r>
    </w:p>
  </w:footnote>
  <w:footnote w:type="continuationNotice" w:id="1">
    <w:p w14:paraId="72B3AE19" w14:textId="77777777" w:rsidR="00606C04" w:rsidRDefault="00606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7E69" w14:textId="77777777" w:rsidR="004076C0" w:rsidRDefault="00407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7D1B" w14:textId="77777777" w:rsidR="004076C0" w:rsidRDefault="00407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9769" w14:textId="77777777" w:rsidR="0042571D" w:rsidRPr="002E31A4" w:rsidRDefault="0042571D" w:rsidP="006C4D2E">
    <w:pPr>
      <w:pStyle w:val="Heading2"/>
      <w:tabs>
        <w:tab w:val="right" w:pos="14317"/>
      </w:tabs>
      <w:spacing w:before="0" w:line="340" w:lineRule="exact"/>
      <w:contextualSpacing/>
      <w:rPr>
        <w:rFonts w:cs="Arial"/>
        <w:b/>
        <w:bCs/>
        <w:color w:val="auto"/>
        <w:sz w:val="36"/>
        <w:szCs w:val="36"/>
        <w:lang w:val="en-AU"/>
      </w:rPr>
    </w:pPr>
    <w:bookmarkStart w:id="19" w:name="_Hlk29374608"/>
    <w:bookmarkStart w:id="20" w:name="_Hlk29374609"/>
    <w:bookmarkStart w:id="21" w:name="_Hlk29382122"/>
    <w:bookmarkStart w:id="22" w:name="_Hlk29382123"/>
    <w:r>
      <w:rPr>
        <w:noProof/>
      </w:rPr>
      <w:drawing>
        <wp:anchor distT="0" distB="0" distL="114300" distR="114300" simplePos="0" relativeHeight="251658241" behindDoc="0" locked="0" layoutInCell="1" allowOverlap="1" wp14:anchorId="2E88FAB1" wp14:editId="58062C4B">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7FDE2AD5" wp14:editId="091E3BAC">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EFA7662" w14:textId="77777777" w:rsidR="0042571D" w:rsidRPr="002E31A4"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399C3BE8" w14:textId="77777777" w:rsidR="0042571D" w:rsidRDefault="0042571D"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19"/>
  <w:bookmarkEnd w:id="20"/>
  <w:bookmarkEnd w:id="21"/>
  <w:bookmarkEnd w:id="22"/>
  <w:p w14:paraId="39B316DD" w14:textId="77777777" w:rsidR="0042571D" w:rsidRDefault="00425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C40A93"/>
    <w:multiLevelType w:val="hybridMultilevel"/>
    <w:tmpl w:val="BE7876F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0401421D"/>
    <w:multiLevelType w:val="hybridMultilevel"/>
    <w:tmpl w:val="451A7B0C"/>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53212D"/>
    <w:multiLevelType w:val="hybridMultilevel"/>
    <w:tmpl w:val="EBB2C57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4817E84"/>
    <w:multiLevelType w:val="hybridMultilevel"/>
    <w:tmpl w:val="C5640F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56C40CF"/>
    <w:multiLevelType w:val="hybridMultilevel"/>
    <w:tmpl w:val="F65CB312"/>
    <w:lvl w:ilvl="0" w:tplc="0C09001B">
      <w:start w:val="1"/>
      <w:numFmt w:val="lowerRoman"/>
      <w:lvlText w:val="%1."/>
      <w:lvlJc w:val="righ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9570F57"/>
    <w:multiLevelType w:val="hybridMultilevel"/>
    <w:tmpl w:val="5E66FB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DC6EE3"/>
    <w:multiLevelType w:val="hybridMultilevel"/>
    <w:tmpl w:val="C84EFA8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607197"/>
    <w:multiLevelType w:val="hybridMultilevel"/>
    <w:tmpl w:val="F9B8BF72"/>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2" w15:restartNumberingAfterBreak="0">
    <w:nsid w:val="12730AA2"/>
    <w:multiLevelType w:val="hybridMultilevel"/>
    <w:tmpl w:val="51C4434C"/>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3" w15:restartNumberingAfterBreak="0">
    <w:nsid w:val="147F7F87"/>
    <w:multiLevelType w:val="hybridMultilevel"/>
    <w:tmpl w:val="4F82B7B0"/>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4" w15:restartNumberingAfterBreak="0">
    <w:nsid w:val="1A7F2882"/>
    <w:multiLevelType w:val="hybridMultilevel"/>
    <w:tmpl w:val="8A80E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2B08E7"/>
    <w:multiLevelType w:val="hybridMultilevel"/>
    <w:tmpl w:val="56BCC478"/>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1D53289B"/>
    <w:multiLevelType w:val="hybridMultilevel"/>
    <w:tmpl w:val="EA8A6F7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20E81B95"/>
    <w:multiLevelType w:val="hybridMultilevel"/>
    <w:tmpl w:val="BAF010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2584CEF"/>
    <w:multiLevelType w:val="hybridMultilevel"/>
    <w:tmpl w:val="89CE152A"/>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23791D21"/>
    <w:multiLevelType w:val="hybridMultilevel"/>
    <w:tmpl w:val="46A81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EA0F95"/>
    <w:multiLevelType w:val="hybridMultilevel"/>
    <w:tmpl w:val="FCA0187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7BE5110"/>
    <w:multiLevelType w:val="hybridMultilevel"/>
    <w:tmpl w:val="5890E68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298D3B46"/>
    <w:multiLevelType w:val="hybridMultilevel"/>
    <w:tmpl w:val="0F8601AC"/>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2A5E0687"/>
    <w:multiLevelType w:val="hybridMultilevel"/>
    <w:tmpl w:val="4EA8E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3002ED"/>
    <w:multiLevelType w:val="hybridMultilevel"/>
    <w:tmpl w:val="DC985E82"/>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2BB57A7B"/>
    <w:multiLevelType w:val="hybridMultilevel"/>
    <w:tmpl w:val="3F365F6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2DB5375B"/>
    <w:multiLevelType w:val="hybridMultilevel"/>
    <w:tmpl w:val="8C02C046"/>
    <w:lvl w:ilvl="0" w:tplc="0C090019">
      <w:start w:val="1"/>
      <w:numFmt w:val="lowerLetter"/>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2E540298"/>
    <w:multiLevelType w:val="hybridMultilevel"/>
    <w:tmpl w:val="3F34FB1A"/>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2FD11829"/>
    <w:multiLevelType w:val="hybridMultilevel"/>
    <w:tmpl w:val="DB921AD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3312D14"/>
    <w:multiLevelType w:val="hybridMultilevel"/>
    <w:tmpl w:val="77B86E92"/>
    <w:lvl w:ilvl="0" w:tplc="0C090001">
      <w:start w:val="1"/>
      <w:numFmt w:val="bullet"/>
      <w:lvlText w:val=""/>
      <w:lvlJc w:val="left"/>
      <w:pPr>
        <w:ind w:left="720" w:hanging="360"/>
      </w:pPr>
      <w:rPr>
        <w:rFonts w:ascii="Symbol" w:hAnsi="Symbo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40B3DE8"/>
    <w:multiLevelType w:val="hybridMultilevel"/>
    <w:tmpl w:val="E1F6508E"/>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39B80B33"/>
    <w:multiLevelType w:val="hybridMultilevel"/>
    <w:tmpl w:val="8F982A1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2" w15:restartNumberingAfterBreak="0">
    <w:nsid w:val="3A9B0E96"/>
    <w:multiLevelType w:val="hybridMultilevel"/>
    <w:tmpl w:val="87FE7C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3BA27F2E"/>
    <w:multiLevelType w:val="hybridMultilevel"/>
    <w:tmpl w:val="C61CBE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3BAA3BD1"/>
    <w:multiLevelType w:val="hybridMultilevel"/>
    <w:tmpl w:val="98544708"/>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C025554"/>
    <w:multiLevelType w:val="hybridMultilevel"/>
    <w:tmpl w:val="9576539E"/>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6" w15:restartNumberingAfterBreak="0">
    <w:nsid w:val="41C55A9A"/>
    <w:multiLevelType w:val="hybridMultilevel"/>
    <w:tmpl w:val="0E80907A"/>
    <w:lvl w:ilvl="0" w:tplc="0C090019">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2236C9D"/>
    <w:multiLevelType w:val="hybridMultilevel"/>
    <w:tmpl w:val="0360DC74"/>
    <w:lvl w:ilvl="0" w:tplc="0C09000B">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3C227E4"/>
    <w:multiLevelType w:val="hybridMultilevel"/>
    <w:tmpl w:val="4ABA5A72"/>
    <w:lvl w:ilvl="0" w:tplc="AE069124">
      <w:start w:val="1"/>
      <w:numFmt w:val="lowerRoman"/>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6EC0529"/>
    <w:multiLevelType w:val="hybridMultilevel"/>
    <w:tmpl w:val="28F231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0" w15:restartNumberingAfterBreak="0">
    <w:nsid w:val="48FC4134"/>
    <w:multiLevelType w:val="hybridMultilevel"/>
    <w:tmpl w:val="4E963620"/>
    <w:lvl w:ilvl="0" w:tplc="61C06BDE">
      <w:start w:val="1"/>
      <w:numFmt w:val="lowerRoman"/>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490A3AA8"/>
    <w:multiLevelType w:val="hybridMultilevel"/>
    <w:tmpl w:val="F9142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9A75D95"/>
    <w:multiLevelType w:val="hybridMultilevel"/>
    <w:tmpl w:val="C0B20886"/>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43" w15:restartNumberingAfterBreak="0">
    <w:nsid w:val="4ACA76A2"/>
    <w:multiLevelType w:val="hybridMultilevel"/>
    <w:tmpl w:val="00F40880"/>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4" w15:restartNumberingAfterBreak="0">
    <w:nsid w:val="4EE27E02"/>
    <w:multiLevelType w:val="hybridMultilevel"/>
    <w:tmpl w:val="DFC669D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5" w15:restartNumberingAfterBreak="0">
    <w:nsid w:val="4FD14977"/>
    <w:multiLevelType w:val="hybridMultilevel"/>
    <w:tmpl w:val="61F2FA9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E854EE0"/>
    <w:multiLevelType w:val="hybridMultilevel"/>
    <w:tmpl w:val="54A48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F6B6360"/>
    <w:multiLevelType w:val="hybridMultilevel"/>
    <w:tmpl w:val="4B80EAEE"/>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0E914A1"/>
    <w:multiLevelType w:val="hybridMultilevel"/>
    <w:tmpl w:val="5650C0EA"/>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1E13106"/>
    <w:multiLevelType w:val="hybridMultilevel"/>
    <w:tmpl w:val="E3D05A30"/>
    <w:lvl w:ilvl="0" w:tplc="0C09000B">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0" w15:restartNumberingAfterBreak="0">
    <w:nsid w:val="66615A7B"/>
    <w:multiLevelType w:val="hybridMultilevel"/>
    <w:tmpl w:val="E528B2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1" w15:restartNumberingAfterBreak="0">
    <w:nsid w:val="68234433"/>
    <w:multiLevelType w:val="hybridMultilevel"/>
    <w:tmpl w:val="4D46FC74"/>
    <w:lvl w:ilvl="0" w:tplc="AE069124">
      <w:start w:val="1"/>
      <w:numFmt w:val="lowerRoman"/>
      <w:lvlText w:val="(%1)"/>
      <w:lvlJc w:val="left"/>
      <w:pPr>
        <w:ind w:left="1429" w:hanging="360"/>
      </w:pPr>
      <w:rPr>
        <w:rFonts w:hint="default"/>
        <w:sz w:val="24"/>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52" w15:restartNumberingAfterBreak="0">
    <w:nsid w:val="710F2FA1"/>
    <w:multiLevelType w:val="hybridMultilevel"/>
    <w:tmpl w:val="F3C8CEAE"/>
    <w:lvl w:ilvl="0" w:tplc="0C09000B">
      <w:start w:val="1"/>
      <w:numFmt w:val="bullet"/>
      <w:lvlText w:val=""/>
      <w:lvlJc w:val="left"/>
      <w:pPr>
        <w:ind w:left="1713" w:hanging="360"/>
      </w:pPr>
      <w:rPr>
        <w:rFonts w:ascii="Wingdings" w:hAnsi="Wingdings"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53" w15:restartNumberingAfterBreak="0">
    <w:nsid w:val="7212754B"/>
    <w:multiLevelType w:val="hybridMultilevel"/>
    <w:tmpl w:val="027C97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4" w15:restartNumberingAfterBreak="0">
    <w:nsid w:val="73026DB3"/>
    <w:multiLevelType w:val="hybridMultilevel"/>
    <w:tmpl w:val="7FDA6BB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5" w15:restartNumberingAfterBreak="0">
    <w:nsid w:val="754473B8"/>
    <w:multiLevelType w:val="hybridMultilevel"/>
    <w:tmpl w:val="337ED0E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6" w15:restartNumberingAfterBreak="0">
    <w:nsid w:val="759A7356"/>
    <w:multiLevelType w:val="hybridMultilevel"/>
    <w:tmpl w:val="E8743BCE"/>
    <w:lvl w:ilvl="0" w:tplc="0C090019">
      <w:start w:val="1"/>
      <w:numFmt w:val="lowerLetter"/>
      <w:lvlText w:val="%1."/>
      <w:lvlJc w:val="left"/>
      <w:pPr>
        <w:ind w:left="1800" w:hanging="360"/>
      </w:pPr>
      <w:rPr>
        <w:rFonts w:hint="default"/>
        <w:sz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7" w15:restartNumberingAfterBreak="0">
    <w:nsid w:val="7AD33906"/>
    <w:multiLevelType w:val="hybridMultilevel"/>
    <w:tmpl w:val="B96AA5C6"/>
    <w:lvl w:ilvl="0" w:tplc="AE069124">
      <w:start w:val="1"/>
      <w:numFmt w:val="lowerRoman"/>
      <w:lvlText w:val="(%1)"/>
      <w:lvlJc w:val="left"/>
      <w:pPr>
        <w:ind w:left="1440" w:hanging="72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8" w15:restartNumberingAfterBreak="0">
    <w:nsid w:val="7EE15B34"/>
    <w:multiLevelType w:val="hybridMultilevel"/>
    <w:tmpl w:val="2DAA496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9" w15:restartNumberingAfterBreak="0">
    <w:nsid w:val="7F360A0B"/>
    <w:multiLevelType w:val="hybridMultilevel"/>
    <w:tmpl w:val="374E1238"/>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16cid:durableId="884755294">
    <w:abstractNumId w:val="3"/>
  </w:num>
  <w:num w:numId="2" w16cid:durableId="1212620568">
    <w:abstractNumId w:val="2"/>
  </w:num>
  <w:num w:numId="3" w16cid:durableId="1766539002">
    <w:abstractNumId w:val="1"/>
  </w:num>
  <w:num w:numId="4" w16cid:durableId="1689209717">
    <w:abstractNumId w:val="0"/>
  </w:num>
  <w:num w:numId="5" w16cid:durableId="542643277">
    <w:abstractNumId w:val="14"/>
  </w:num>
  <w:num w:numId="6" w16cid:durableId="816384021">
    <w:abstractNumId w:val="46"/>
  </w:num>
  <w:num w:numId="7" w16cid:durableId="1225800024">
    <w:abstractNumId w:val="41"/>
  </w:num>
  <w:num w:numId="8" w16cid:durableId="172113408">
    <w:abstractNumId w:val="27"/>
  </w:num>
  <w:num w:numId="9" w16cid:durableId="35280133">
    <w:abstractNumId w:val="26"/>
  </w:num>
  <w:num w:numId="10" w16cid:durableId="685980206">
    <w:abstractNumId w:val="56"/>
  </w:num>
  <w:num w:numId="11" w16cid:durableId="439883089">
    <w:abstractNumId w:val="36"/>
  </w:num>
  <w:num w:numId="12" w16cid:durableId="986590253">
    <w:abstractNumId w:val="25"/>
  </w:num>
  <w:num w:numId="13" w16cid:durableId="594633956">
    <w:abstractNumId w:val="57"/>
  </w:num>
  <w:num w:numId="14" w16cid:durableId="782918026">
    <w:abstractNumId w:val="32"/>
  </w:num>
  <w:num w:numId="15" w16cid:durableId="842741462">
    <w:abstractNumId w:val="17"/>
  </w:num>
  <w:num w:numId="16" w16cid:durableId="183248339">
    <w:abstractNumId w:val="39"/>
  </w:num>
  <w:num w:numId="17" w16cid:durableId="796604269">
    <w:abstractNumId w:val="28"/>
  </w:num>
  <w:num w:numId="18" w16cid:durableId="1273979577">
    <w:abstractNumId w:val="21"/>
  </w:num>
  <w:num w:numId="19" w16cid:durableId="1532376666">
    <w:abstractNumId w:val="34"/>
  </w:num>
  <w:num w:numId="20" w16cid:durableId="486433160">
    <w:abstractNumId w:val="20"/>
  </w:num>
  <w:num w:numId="21" w16cid:durableId="680737052">
    <w:abstractNumId w:val="55"/>
  </w:num>
  <w:num w:numId="22" w16cid:durableId="1951739499">
    <w:abstractNumId w:val="58"/>
  </w:num>
  <w:num w:numId="23" w16cid:durableId="554699804">
    <w:abstractNumId w:val="8"/>
  </w:num>
  <w:num w:numId="24" w16cid:durableId="1029136601">
    <w:abstractNumId w:val="33"/>
  </w:num>
  <w:num w:numId="25" w16cid:durableId="667906202">
    <w:abstractNumId w:val="10"/>
  </w:num>
  <w:num w:numId="26" w16cid:durableId="1439527147">
    <w:abstractNumId w:val="23"/>
  </w:num>
  <w:num w:numId="27" w16cid:durableId="2055232911">
    <w:abstractNumId w:val="51"/>
  </w:num>
  <w:num w:numId="28" w16cid:durableId="1784302697">
    <w:abstractNumId w:val="5"/>
  </w:num>
  <w:num w:numId="29" w16cid:durableId="1225144228">
    <w:abstractNumId w:val="47"/>
  </w:num>
  <w:num w:numId="30" w16cid:durableId="577372550">
    <w:abstractNumId w:val="18"/>
  </w:num>
  <w:num w:numId="31" w16cid:durableId="811018994">
    <w:abstractNumId w:val="48"/>
  </w:num>
  <w:num w:numId="32" w16cid:durableId="804153235">
    <w:abstractNumId w:val="53"/>
  </w:num>
  <w:num w:numId="33" w16cid:durableId="858928162">
    <w:abstractNumId w:val="42"/>
  </w:num>
  <w:num w:numId="34" w16cid:durableId="1164315808">
    <w:abstractNumId w:val="40"/>
  </w:num>
  <w:num w:numId="35" w16cid:durableId="1929118624">
    <w:abstractNumId w:val="44"/>
  </w:num>
  <w:num w:numId="36" w16cid:durableId="1166819161">
    <w:abstractNumId w:val="29"/>
  </w:num>
  <w:num w:numId="37" w16cid:durableId="1108550039">
    <w:abstractNumId w:val="38"/>
  </w:num>
  <w:num w:numId="38" w16cid:durableId="1910993304">
    <w:abstractNumId w:val="22"/>
  </w:num>
  <w:num w:numId="39" w16cid:durableId="602341625">
    <w:abstractNumId w:val="59"/>
  </w:num>
  <w:num w:numId="40" w16cid:durableId="1895579458">
    <w:abstractNumId w:val="35"/>
  </w:num>
  <w:num w:numId="41" w16cid:durableId="1816990907">
    <w:abstractNumId w:val="24"/>
  </w:num>
  <w:num w:numId="42" w16cid:durableId="1091851116">
    <w:abstractNumId w:val="4"/>
  </w:num>
  <w:num w:numId="43" w16cid:durableId="1297907261">
    <w:abstractNumId w:val="15"/>
  </w:num>
  <w:num w:numId="44" w16cid:durableId="324403210">
    <w:abstractNumId w:val="50"/>
  </w:num>
  <w:num w:numId="45" w16cid:durableId="832572195">
    <w:abstractNumId w:val="30"/>
  </w:num>
  <w:num w:numId="46" w16cid:durableId="428156628">
    <w:abstractNumId w:val="31"/>
  </w:num>
  <w:num w:numId="47" w16cid:durableId="768745510">
    <w:abstractNumId w:val="12"/>
  </w:num>
  <w:num w:numId="48" w16cid:durableId="1138837534">
    <w:abstractNumId w:val="11"/>
  </w:num>
  <w:num w:numId="49" w16cid:durableId="1513640590">
    <w:abstractNumId w:val="13"/>
  </w:num>
  <w:num w:numId="50" w16cid:durableId="1712606637">
    <w:abstractNumId w:val="52"/>
  </w:num>
  <w:num w:numId="51" w16cid:durableId="767043798">
    <w:abstractNumId w:val="19"/>
  </w:num>
  <w:num w:numId="52" w16cid:durableId="1409887693">
    <w:abstractNumId w:val="37"/>
  </w:num>
  <w:num w:numId="53" w16cid:durableId="1972323928">
    <w:abstractNumId w:val="9"/>
  </w:num>
  <w:num w:numId="54" w16cid:durableId="1700205374">
    <w:abstractNumId w:val="6"/>
  </w:num>
  <w:num w:numId="55" w16cid:durableId="1089620227">
    <w:abstractNumId w:val="43"/>
  </w:num>
  <w:num w:numId="56" w16cid:durableId="572397217">
    <w:abstractNumId w:val="7"/>
  </w:num>
  <w:num w:numId="57" w16cid:durableId="785393689">
    <w:abstractNumId w:val="49"/>
  </w:num>
  <w:num w:numId="58" w16cid:durableId="1904291392">
    <w:abstractNumId w:val="45"/>
  </w:num>
  <w:num w:numId="59" w16cid:durableId="444035090">
    <w:abstractNumId w:val="16"/>
  </w:num>
  <w:num w:numId="60" w16cid:durableId="1896961601">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11"/>
    <w:rsid w:val="00000992"/>
    <w:rsid w:val="00003740"/>
    <w:rsid w:val="00005F1B"/>
    <w:rsid w:val="00010291"/>
    <w:rsid w:val="000117B4"/>
    <w:rsid w:val="0001331B"/>
    <w:rsid w:val="000143A6"/>
    <w:rsid w:val="000167EC"/>
    <w:rsid w:val="0002211E"/>
    <w:rsid w:val="00026FC6"/>
    <w:rsid w:val="00027C3A"/>
    <w:rsid w:val="000325BD"/>
    <w:rsid w:val="000328DE"/>
    <w:rsid w:val="00032B8D"/>
    <w:rsid w:val="000330E7"/>
    <w:rsid w:val="000335C1"/>
    <w:rsid w:val="0003380D"/>
    <w:rsid w:val="00033F95"/>
    <w:rsid w:val="00035B79"/>
    <w:rsid w:val="00040575"/>
    <w:rsid w:val="000412EC"/>
    <w:rsid w:val="0004407D"/>
    <w:rsid w:val="00047BAC"/>
    <w:rsid w:val="000509D5"/>
    <w:rsid w:val="00051CC3"/>
    <w:rsid w:val="000542BE"/>
    <w:rsid w:val="000557E5"/>
    <w:rsid w:val="00061E14"/>
    <w:rsid w:val="00062982"/>
    <w:rsid w:val="000652BA"/>
    <w:rsid w:val="00065430"/>
    <w:rsid w:val="0006732B"/>
    <w:rsid w:val="00071546"/>
    <w:rsid w:val="000719B3"/>
    <w:rsid w:val="00071F0C"/>
    <w:rsid w:val="000725FC"/>
    <w:rsid w:val="00074AF2"/>
    <w:rsid w:val="0007565E"/>
    <w:rsid w:val="000762A0"/>
    <w:rsid w:val="00077C30"/>
    <w:rsid w:val="00080506"/>
    <w:rsid w:val="00082079"/>
    <w:rsid w:val="00083FE2"/>
    <w:rsid w:val="00087B35"/>
    <w:rsid w:val="00090CD9"/>
    <w:rsid w:val="00093F5B"/>
    <w:rsid w:val="00094E43"/>
    <w:rsid w:val="000957D5"/>
    <w:rsid w:val="00096769"/>
    <w:rsid w:val="000967D3"/>
    <w:rsid w:val="000A0D59"/>
    <w:rsid w:val="000A5CE8"/>
    <w:rsid w:val="000A676B"/>
    <w:rsid w:val="000A6DB4"/>
    <w:rsid w:val="000A713D"/>
    <w:rsid w:val="000B1894"/>
    <w:rsid w:val="000B30FB"/>
    <w:rsid w:val="000B65B1"/>
    <w:rsid w:val="000B6E7B"/>
    <w:rsid w:val="000C08D1"/>
    <w:rsid w:val="000C57BA"/>
    <w:rsid w:val="000C5903"/>
    <w:rsid w:val="000C654D"/>
    <w:rsid w:val="000C6FEE"/>
    <w:rsid w:val="000D1B0E"/>
    <w:rsid w:val="000D3726"/>
    <w:rsid w:val="000D3DD9"/>
    <w:rsid w:val="000D4C9D"/>
    <w:rsid w:val="000D4D8D"/>
    <w:rsid w:val="000D6CC1"/>
    <w:rsid w:val="000E0248"/>
    <w:rsid w:val="000E07A2"/>
    <w:rsid w:val="000E0CE5"/>
    <w:rsid w:val="000E57EC"/>
    <w:rsid w:val="000E6941"/>
    <w:rsid w:val="000E7383"/>
    <w:rsid w:val="000F1560"/>
    <w:rsid w:val="000F195B"/>
    <w:rsid w:val="000F2ECD"/>
    <w:rsid w:val="000F56D6"/>
    <w:rsid w:val="000F723C"/>
    <w:rsid w:val="000F75CE"/>
    <w:rsid w:val="000F779A"/>
    <w:rsid w:val="00101B2E"/>
    <w:rsid w:val="00102928"/>
    <w:rsid w:val="00105CFE"/>
    <w:rsid w:val="0011030B"/>
    <w:rsid w:val="00110EC9"/>
    <w:rsid w:val="00112382"/>
    <w:rsid w:val="00112BB5"/>
    <w:rsid w:val="00114692"/>
    <w:rsid w:val="001163B9"/>
    <w:rsid w:val="00122D7D"/>
    <w:rsid w:val="00123B37"/>
    <w:rsid w:val="00124D42"/>
    <w:rsid w:val="001268D1"/>
    <w:rsid w:val="00136F57"/>
    <w:rsid w:val="0014528A"/>
    <w:rsid w:val="00145C69"/>
    <w:rsid w:val="00146AF3"/>
    <w:rsid w:val="00153EF0"/>
    <w:rsid w:val="00157764"/>
    <w:rsid w:val="00160F88"/>
    <w:rsid w:val="0016103C"/>
    <w:rsid w:val="0016331E"/>
    <w:rsid w:val="00163A42"/>
    <w:rsid w:val="00163E01"/>
    <w:rsid w:val="00165702"/>
    <w:rsid w:val="00165920"/>
    <w:rsid w:val="00165C75"/>
    <w:rsid w:val="00170B3F"/>
    <w:rsid w:val="0017175E"/>
    <w:rsid w:val="00172980"/>
    <w:rsid w:val="001741A4"/>
    <w:rsid w:val="001752D1"/>
    <w:rsid w:val="0017632E"/>
    <w:rsid w:val="00177C4D"/>
    <w:rsid w:val="00184CF7"/>
    <w:rsid w:val="00185F86"/>
    <w:rsid w:val="0018677D"/>
    <w:rsid w:val="00187CFC"/>
    <w:rsid w:val="00190D75"/>
    <w:rsid w:val="00192690"/>
    <w:rsid w:val="001928FF"/>
    <w:rsid w:val="00192E80"/>
    <w:rsid w:val="00192EEA"/>
    <w:rsid w:val="0019520F"/>
    <w:rsid w:val="001958B8"/>
    <w:rsid w:val="001967A9"/>
    <w:rsid w:val="001A0214"/>
    <w:rsid w:val="001A0D3F"/>
    <w:rsid w:val="001A1BEF"/>
    <w:rsid w:val="001A784F"/>
    <w:rsid w:val="001B1F9F"/>
    <w:rsid w:val="001B287A"/>
    <w:rsid w:val="001B40CF"/>
    <w:rsid w:val="001B6962"/>
    <w:rsid w:val="001C18C2"/>
    <w:rsid w:val="001C1935"/>
    <w:rsid w:val="001C261E"/>
    <w:rsid w:val="001C2C3B"/>
    <w:rsid w:val="001C3825"/>
    <w:rsid w:val="001C5729"/>
    <w:rsid w:val="001C581E"/>
    <w:rsid w:val="001D13B0"/>
    <w:rsid w:val="001D1984"/>
    <w:rsid w:val="001D1F9A"/>
    <w:rsid w:val="001D349B"/>
    <w:rsid w:val="001D5E36"/>
    <w:rsid w:val="001D6551"/>
    <w:rsid w:val="001D6E8F"/>
    <w:rsid w:val="001D7E84"/>
    <w:rsid w:val="001E1787"/>
    <w:rsid w:val="001E1AAB"/>
    <w:rsid w:val="001E24A3"/>
    <w:rsid w:val="001E2FF4"/>
    <w:rsid w:val="001E6ED6"/>
    <w:rsid w:val="001E78D4"/>
    <w:rsid w:val="001E79AF"/>
    <w:rsid w:val="001F14D8"/>
    <w:rsid w:val="001F32BC"/>
    <w:rsid w:val="001F4482"/>
    <w:rsid w:val="001F6E19"/>
    <w:rsid w:val="001F6FDA"/>
    <w:rsid w:val="001F79A7"/>
    <w:rsid w:val="00200862"/>
    <w:rsid w:val="0020332F"/>
    <w:rsid w:val="002051AF"/>
    <w:rsid w:val="00206898"/>
    <w:rsid w:val="002112CB"/>
    <w:rsid w:val="002142A0"/>
    <w:rsid w:val="002143EF"/>
    <w:rsid w:val="00215DD2"/>
    <w:rsid w:val="00216BD2"/>
    <w:rsid w:val="002203CF"/>
    <w:rsid w:val="002205D3"/>
    <w:rsid w:val="00220BC1"/>
    <w:rsid w:val="002225FD"/>
    <w:rsid w:val="00224027"/>
    <w:rsid w:val="002251CE"/>
    <w:rsid w:val="00225ABD"/>
    <w:rsid w:val="00232C2F"/>
    <w:rsid w:val="00232DC1"/>
    <w:rsid w:val="00233EA4"/>
    <w:rsid w:val="002343AB"/>
    <w:rsid w:val="00235BDA"/>
    <w:rsid w:val="00235D7C"/>
    <w:rsid w:val="00240311"/>
    <w:rsid w:val="00241DCC"/>
    <w:rsid w:val="0024212B"/>
    <w:rsid w:val="00242CC3"/>
    <w:rsid w:val="002442A0"/>
    <w:rsid w:val="002451D3"/>
    <w:rsid w:val="002465FB"/>
    <w:rsid w:val="0025083B"/>
    <w:rsid w:val="00250A3C"/>
    <w:rsid w:val="002510B1"/>
    <w:rsid w:val="002554F7"/>
    <w:rsid w:val="00255D68"/>
    <w:rsid w:val="00261FF5"/>
    <w:rsid w:val="002668F9"/>
    <w:rsid w:val="00266902"/>
    <w:rsid w:val="002677EF"/>
    <w:rsid w:val="00267866"/>
    <w:rsid w:val="0027414A"/>
    <w:rsid w:val="0028001D"/>
    <w:rsid w:val="002801FD"/>
    <w:rsid w:val="002816C0"/>
    <w:rsid w:val="00281C98"/>
    <w:rsid w:val="00282768"/>
    <w:rsid w:val="00282E2F"/>
    <w:rsid w:val="00283979"/>
    <w:rsid w:val="002842F4"/>
    <w:rsid w:val="00292A4F"/>
    <w:rsid w:val="00293FD5"/>
    <w:rsid w:val="0029551A"/>
    <w:rsid w:val="00297F1A"/>
    <w:rsid w:val="002A0D31"/>
    <w:rsid w:val="002A2548"/>
    <w:rsid w:val="002A364C"/>
    <w:rsid w:val="002A3993"/>
    <w:rsid w:val="002A5809"/>
    <w:rsid w:val="002A7D24"/>
    <w:rsid w:val="002B02DD"/>
    <w:rsid w:val="002B34F9"/>
    <w:rsid w:val="002B3775"/>
    <w:rsid w:val="002B4DE3"/>
    <w:rsid w:val="002C087A"/>
    <w:rsid w:val="002C1BA1"/>
    <w:rsid w:val="002C25D0"/>
    <w:rsid w:val="002C7A59"/>
    <w:rsid w:val="002D1944"/>
    <w:rsid w:val="002D1AF7"/>
    <w:rsid w:val="002D249C"/>
    <w:rsid w:val="002D3525"/>
    <w:rsid w:val="002D3AEF"/>
    <w:rsid w:val="002D5976"/>
    <w:rsid w:val="002D76EA"/>
    <w:rsid w:val="002D7E3C"/>
    <w:rsid w:val="002E05C8"/>
    <w:rsid w:val="002E20F5"/>
    <w:rsid w:val="002E31A4"/>
    <w:rsid w:val="002E520C"/>
    <w:rsid w:val="002E54E7"/>
    <w:rsid w:val="002E59F3"/>
    <w:rsid w:val="002E7ABD"/>
    <w:rsid w:val="002F4687"/>
    <w:rsid w:val="002F5992"/>
    <w:rsid w:val="002F60F3"/>
    <w:rsid w:val="00300168"/>
    <w:rsid w:val="00300CB4"/>
    <w:rsid w:val="003013A0"/>
    <w:rsid w:val="00304718"/>
    <w:rsid w:val="0030538A"/>
    <w:rsid w:val="0030695A"/>
    <w:rsid w:val="003153EC"/>
    <w:rsid w:val="0031720D"/>
    <w:rsid w:val="00317D09"/>
    <w:rsid w:val="00322764"/>
    <w:rsid w:val="003248ED"/>
    <w:rsid w:val="00324DE4"/>
    <w:rsid w:val="0032598D"/>
    <w:rsid w:val="00334A28"/>
    <w:rsid w:val="00337833"/>
    <w:rsid w:val="00342BB9"/>
    <w:rsid w:val="00343B4A"/>
    <w:rsid w:val="00344543"/>
    <w:rsid w:val="00346B9E"/>
    <w:rsid w:val="00347B0F"/>
    <w:rsid w:val="00353168"/>
    <w:rsid w:val="003565AE"/>
    <w:rsid w:val="0036128A"/>
    <w:rsid w:val="00366493"/>
    <w:rsid w:val="00366F9C"/>
    <w:rsid w:val="00374DB0"/>
    <w:rsid w:val="0037510A"/>
    <w:rsid w:val="003772F0"/>
    <w:rsid w:val="00377642"/>
    <w:rsid w:val="003827B9"/>
    <w:rsid w:val="00386F05"/>
    <w:rsid w:val="0039131C"/>
    <w:rsid w:val="00391DDC"/>
    <w:rsid w:val="00392F71"/>
    <w:rsid w:val="003931B8"/>
    <w:rsid w:val="003938D5"/>
    <w:rsid w:val="003949AF"/>
    <w:rsid w:val="003966D1"/>
    <w:rsid w:val="0039670D"/>
    <w:rsid w:val="003A1328"/>
    <w:rsid w:val="003A3343"/>
    <w:rsid w:val="003A3FCF"/>
    <w:rsid w:val="003A539F"/>
    <w:rsid w:val="003A5E49"/>
    <w:rsid w:val="003A7192"/>
    <w:rsid w:val="003A7943"/>
    <w:rsid w:val="003B063D"/>
    <w:rsid w:val="003B6B6F"/>
    <w:rsid w:val="003B7014"/>
    <w:rsid w:val="003C2B0A"/>
    <w:rsid w:val="003C6A71"/>
    <w:rsid w:val="003C7B8E"/>
    <w:rsid w:val="003D17E8"/>
    <w:rsid w:val="003D1B5E"/>
    <w:rsid w:val="003D2424"/>
    <w:rsid w:val="003D2CEE"/>
    <w:rsid w:val="003D4844"/>
    <w:rsid w:val="003D4C30"/>
    <w:rsid w:val="003D7B5A"/>
    <w:rsid w:val="003E5817"/>
    <w:rsid w:val="003E6735"/>
    <w:rsid w:val="003F0315"/>
    <w:rsid w:val="003F0D05"/>
    <w:rsid w:val="003F1151"/>
    <w:rsid w:val="003F18DD"/>
    <w:rsid w:val="003F202A"/>
    <w:rsid w:val="003F703D"/>
    <w:rsid w:val="003F71A6"/>
    <w:rsid w:val="003F73C3"/>
    <w:rsid w:val="003F775C"/>
    <w:rsid w:val="00401014"/>
    <w:rsid w:val="00401441"/>
    <w:rsid w:val="004017E1"/>
    <w:rsid w:val="00402DFB"/>
    <w:rsid w:val="00403BF8"/>
    <w:rsid w:val="00404C8D"/>
    <w:rsid w:val="004051C5"/>
    <w:rsid w:val="00405F10"/>
    <w:rsid w:val="004076C0"/>
    <w:rsid w:val="004100A3"/>
    <w:rsid w:val="00410E10"/>
    <w:rsid w:val="00412D98"/>
    <w:rsid w:val="0041393A"/>
    <w:rsid w:val="004153D6"/>
    <w:rsid w:val="00416452"/>
    <w:rsid w:val="0041716F"/>
    <w:rsid w:val="00417AE5"/>
    <w:rsid w:val="00421EBD"/>
    <w:rsid w:val="0042571D"/>
    <w:rsid w:val="0042725A"/>
    <w:rsid w:val="00427DDC"/>
    <w:rsid w:val="004303B7"/>
    <w:rsid w:val="0043297E"/>
    <w:rsid w:val="00435A39"/>
    <w:rsid w:val="004372E9"/>
    <w:rsid w:val="00442E8C"/>
    <w:rsid w:val="00443A39"/>
    <w:rsid w:val="00443A8E"/>
    <w:rsid w:val="00445855"/>
    <w:rsid w:val="004479E4"/>
    <w:rsid w:val="0045081C"/>
    <w:rsid w:val="00451893"/>
    <w:rsid w:val="004546A4"/>
    <w:rsid w:val="00454D08"/>
    <w:rsid w:val="0045560D"/>
    <w:rsid w:val="00457B24"/>
    <w:rsid w:val="00461652"/>
    <w:rsid w:val="004632D0"/>
    <w:rsid w:val="00464E7F"/>
    <w:rsid w:val="004666D0"/>
    <w:rsid w:val="004728E7"/>
    <w:rsid w:val="00481900"/>
    <w:rsid w:val="004869E5"/>
    <w:rsid w:val="004A033F"/>
    <w:rsid w:val="004A0494"/>
    <w:rsid w:val="004A0FA4"/>
    <w:rsid w:val="004A220B"/>
    <w:rsid w:val="004A22D0"/>
    <w:rsid w:val="004A6AF9"/>
    <w:rsid w:val="004B005C"/>
    <w:rsid w:val="004B0AC1"/>
    <w:rsid w:val="004B0E50"/>
    <w:rsid w:val="004B1CF2"/>
    <w:rsid w:val="004B40B2"/>
    <w:rsid w:val="004B5A19"/>
    <w:rsid w:val="004B5F5E"/>
    <w:rsid w:val="004B6799"/>
    <w:rsid w:val="004C0121"/>
    <w:rsid w:val="004C1A46"/>
    <w:rsid w:val="004C1A49"/>
    <w:rsid w:val="004C3149"/>
    <w:rsid w:val="004C4360"/>
    <w:rsid w:val="004D000D"/>
    <w:rsid w:val="004D07B4"/>
    <w:rsid w:val="004D2752"/>
    <w:rsid w:val="004D595D"/>
    <w:rsid w:val="004E2363"/>
    <w:rsid w:val="004E4F29"/>
    <w:rsid w:val="004E7272"/>
    <w:rsid w:val="004F004E"/>
    <w:rsid w:val="004F2B79"/>
    <w:rsid w:val="004F3F44"/>
    <w:rsid w:val="004F5677"/>
    <w:rsid w:val="0050131C"/>
    <w:rsid w:val="00501C34"/>
    <w:rsid w:val="00502B45"/>
    <w:rsid w:val="00503DB7"/>
    <w:rsid w:val="0050425F"/>
    <w:rsid w:val="005047AA"/>
    <w:rsid w:val="005054B5"/>
    <w:rsid w:val="005063E3"/>
    <w:rsid w:val="005067EB"/>
    <w:rsid w:val="00506E90"/>
    <w:rsid w:val="00510D83"/>
    <w:rsid w:val="005126ED"/>
    <w:rsid w:val="00516773"/>
    <w:rsid w:val="00517E6C"/>
    <w:rsid w:val="00521EE6"/>
    <w:rsid w:val="005244AC"/>
    <w:rsid w:val="00526AFF"/>
    <w:rsid w:val="005270CA"/>
    <w:rsid w:val="0055234E"/>
    <w:rsid w:val="005531C8"/>
    <w:rsid w:val="00554A1D"/>
    <w:rsid w:val="00555B35"/>
    <w:rsid w:val="00557B11"/>
    <w:rsid w:val="0056311B"/>
    <w:rsid w:val="00564D0C"/>
    <w:rsid w:val="00567639"/>
    <w:rsid w:val="005716F3"/>
    <w:rsid w:val="005733DA"/>
    <w:rsid w:val="00573406"/>
    <w:rsid w:val="00574D23"/>
    <w:rsid w:val="00577A3C"/>
    <w:rsid w:val="005800B3"/>
    <w:rsid w:val="0058135D"/>
    <w:rsid w:val="005831C9"/>
    <w:rsid w:val="00584166"/>
    <w:rsid w:val="00591013"/>
    <w:rsid w:val="0059105E"/>
    <w:rsid w:val="00596563"/>
    <w:rsid w:val="005A03A2"/>
    <w:rsid w:val="005A0D21"/>
    <w:rsid w:val="005A5370"/>
    <w:rsid w:val="005A7659"/>
    <w:rsid w:val="005B174C"/>
    <w:rsid w:val="005B3124"/>
    <w:rsid w:val="005B391F"/>
    <w:rsid w:val="005B3CB3"/>
    <w:rsid w:val="005B4C49"/>
    <w:rsid w:val="005B6135"/>
    <w:rsid w:val="005B6AF8"/>
    <w:rsid w:val="005C072D"/>
    <w:rsid w:val="005C2E89"/>
    <w:rsid w:val="005C4240"/>
    <w:rsid w:val="005C4A82"/>
    <w:rsid w:val="005D5F83"/>
    <w:rsid w:val="005E15D3"/>
    <w:rsid w:val="005E1617"/>
    <w:rsid w:val="005E195A"/>
    <w:rsid w:val="005E359F"/>
    <w:rsid w:val="005E68C3"/>
    <w:rsid w:val="005F2F12"/>
    <w:rsid w:val="005F5438"/>
    <w:rsid w:val="005F5A87"/>
    <w:rsid w:val="005F687B"/>
    <w:rsid w:val="005F78CB"/>
    <w:rsid w:val="00602B9D"/>
    <w:rsid w:val="00606C04"/>
    <w:rsid w:val="0060722D"/>
    <w:rsid w:val="00607E89"/>
    <w:rsid w:val="006107D2"/>
    <w:rsid w:val="006123BA"/>
    <w:rsid w:val="00613178"/>
    <w:rsid w:val="006134B1"/>
    <w:rsid w:val="006141C6"/>
    <w:rsid w:val="00615CD1"/>
    <w:rsid w:val="00620483"/>
    <w:rsid w:val="0062061C"/>
    <w:rsid w:val="006208CF"/>
    <w:rsid w:val="006227CC"/>
    <w:rsid w:val="00625A2C"/>
    <w:rsid w:val="0063365D"/>
    <w:rsid w:val="006338D4"/>
    <w:rsid w:val="00633CB2"/>
    <w:rsid w:val="00633E15"/>
    <w:rsid w:val="006344DD"/>
    <w:rsid w:val="006354CE"/>
    <w:rsid w:val="00635B83"/>
    <w:rsid w:val="0063601B"/>
    <w:rsid w:val="006409FF"/>
    <w:rsid w:val="006465C0"/>
    <w:rsid w:val="006510F6"/>
    <w:rsid w:val="00651443"/>
    <w:rsid w:val="00651E9A"/>
    <w:rsid w:val="006546E9"/>
    <w:rsid w:val="006558DB"/>
    <w:rsid w:val="006560DB"/>
    <w:rsid w:val="00657D3D"/>
    <w:rsid w:val="0066207A"/>
    <w:rsid w:val="006626A9"/>
    <w:rsid w:val="006631B7"/>
    <w:rsid w:val="00663A94"/>
    <w:rsid w:val="00663EAE"/>
    <w:rsid w:val="00666BA2"/>
    <w:rsid w:val="0067065A"/>
    <w:rsid w:val="006719D7"/>
    <w:rsid w:val="00676779"/>
    <w:rsid w:val="00685CA9"/>
    <w:rsid w:val="00686F4D"/>
    <w:rsid w:val="006905FB"/>
    <w:rsid w:val="006949D0"/>
    <w:rsid w:val="006967F8"/>
    <w:rsid w:val="00697183"/>
    <w:rsid w:val="006A025A"/>
    <w:rsid w:val="006A1295"/>
    <w:rsid w:val="006A3A71"/>
    <w:rsid w:val="006A4AD0"/>
    <w:rsid w:val="006A6A6B"/>
    <w:rsid w:val="006A6BA1"/>
    <w:rsid w:val="006B16AD"/>
    <w:rsid w:val="006B1746"/>
    <w:rsid w:val="006B3329"/>
    <w:rsid w:val="006B5724"/>
    <w:rsid w:val="006B71BE"/>
    <w:rsid w:val="006B7E8A"/>
    <w:rsid w:val="006C1997"/>
    <w:rsid w:val="006C38E7"/>
    <w:rsid w:val="006C3F6E"/>
    <w:rsid w:val="006C4D2E"/>
    <w:rsid w:val="006C4F4B"/>
    <w:rsid w:val="006C5C19"/>
    <w:rsid w:val="006D019A"/>
    <w:rsid w:val="006D1964"/>
    <w:rsid w:val="006D22BD"/>
    <w:rsid w:val="006D2BF7"/>
    <w:rsid w:val="006D3215"/>
    <w:rsid w:val="006D7980"/>
    <w:rsid w:val="006E3D9A"/>
    <w:rsid w:val="006F0216"/>
    <w:rsid w:val="006F08C1"/>
    <w:rsid w:val="006F30A0"/>
    <w:rsid w:val="006F3F33"/>
    <w:rsid w:val="006F4683"/>
    <w:rsid w:val="006F4F36"/>
    <w:rsid w:val="006F6E44"/>
    <w:rsid w:val="006F7A55"/>
    <w:rsid w:val="00700FA9"/>
    <w:rsid w:val="0070218B"/>
    <w:rsid w:val="00707E9E"/>
    <w:rsid w:val="00714E4E"/>
    <w:rsid w:val="00715034"/>
    <w:rsid w:val="0071635A"/>
    <w:rsid w:val="00717977"/>
    <w:rsid w:val="00721E23"/>
    <w:rsid w:val="00725F44"/>
    <w:rsid w:val="00727437"/>
    <w:rsid w:val="00733D53"/>
    <w:rsid w:val="00733FE5"/>
    <w:rsid w:val="00741ABE"/>
    <w:rsid w:val="00742357"/>
    <w:rsid w:val="007434B6"/>
    <w:rsid w:val="00747AA4"/>
    <w:rsid w:val="00751674"/>
    <w:rsid w:val="00752166"/>
    <w:rsid w:val="00753B90"/>
    <w:rsid w:val="00755116"/>
    <w:rsid w:val="007568C1"/>
    <w:rsid w:val="00761E6F"/>
    <w:rsid w:val="007628A3"/>
    <w:rsid w:val="007660A2"/>
    <w:rsid w:val="007663CF"/>
    <w:rsid w:val="0077240C"/>
    <w:rsid w:val="007740A1"/>
    <w:rsid w:val="007767C5"/>
    <w:rsid w:val="007809AD"/>
    <w:rsid w:val="007811F3"/>
    <w:rsid w:val="0078332C"/>
    <w:rsid w:val="007870C6"/>
    <w:rsid w:val="0078726E"/>
    <w:rsid w:val="007874BD"/>
    <w:rsid w:val="00787B9B"/>
    <w:rsid w:val="0079028A"/>
    <w:rsid w:val="00792D86"/>
    <w:rsid w:val="00795F8E"/>
    <w:rsid w:val="007963A1"/>
    <w:rsid w:val="007969F5"/>
    <w:rsid w:val="00796ED6"/>
    <w:rsid w:val="007A0251"/>
    <w:rsid w:val="007A1DC5"/>
    <w:rsid w:val="007A2EA3"/>
    <w:rsid w:val="007A3D8E"/>
    <w:rsid w:val="007A7E05"/>
    <w:rsid w:val="007B056E"/>
    <w:rsid w:val="007B2A7D"/>
    <w:rsid w:val="007B3D03"/>
    <w:rsid w:val="007B3E52"/>
    <w:rsid w:val="007B53D9"/>
    <w:rsid w:val="007C164F"/>
    <w:rsid w:val="007C59EE"/>
    <w:rsid w:val="007D042D"/>
    <w:rsid w:val="007D6A93"/>
    <w:rsid w:val="007E1510"/>
    <w:rsid w:val="007E3B56"/>
    <w:rsid w:val="007E4427"/>
    <w:rsid w:val="007E52E5"/>
    <w:rsid w:val="007E5D57"/>
    <w:rsid w:val="007E625B"/>
    <w:rsid w:val="007E730F"/>
    <w:rsid w:val="007E73D2"/>
    <w:rsid w:val="007F0467"/>
    <w:rsid w:val="007F210E"/>
    <w:rsid w:val="007F2F66"/>
    <w:rsid w:val="007F2FDE"/>
    <w:rsid w:val="007F3164"/>
    <w:rsid w:val="007F619C"/>
    <w:rsid w:val="007F760C"/>
    <w:rsid w:val="00800243"/>
    <w:rsid w:val="00803C4F"/>
    <w:rsid w:val="00803C73"/>
    <w:rsid w:val="00803F58"/>
    <w:rsid w:val="00804388"/>
    <w:rsid w:val="00804CFC"/>
    <w:rsid w:val="00804E6A"/>
    <w:rsid w:val="008074FE"/>
    <w:rsid w:val="0081047B"/>
    <w:rsid w:val="00812F4C"/>
    <w:rsid w:val="008147B0"/>
    <w:rsid w:val="0081491C"/>
    <w:rsid w:val="008162AD"/>
    <w:rsid w:val="008226E3"/>
    <w:rsid w:val="00824F3E"/>
    <w:rsid w:val="008300D3"/>
    <w:rsid w:val="00831DC6"/>
    <w:rsid w:val="00832271"/>
    <w:rsid w:val="00840E2A"/>
    <w:rsid w:val="00844253"/>
    <w:rsid w:val="00850A47"/>
    <w:rsid w:val="00852800"/>
    <w:rsid w:val="00852C0F"/>
    <w:rsid w:val="00853E4D"/>
    <w:rsid w:val="00854F34"/>
    <w:rsid w:val="008557E0"/>
    <w:rsid w:val="00856BD4"/>
    <w:rsid w:val="008608EE"/>
    <w:rsid w:val="00861A8B"/>
    <w:rsid w:val="00861B83"/>
    <w:rsid w:val="00863662"/>
    <w:rsid w:val="008644FD"/>
    <w:rsid w:val="008647F5"/>
    <w:rsid w:val="00864E58"/>
    <w:rsid w:val="0086725E"/>
    <w:rsid w:val="008705FA"/>
    <w:rsid w:val="00870A0D"/>
    <w:rsid w:val="008722D1"/>
    <w:rsid w:val="00872A3F"/>
    <w:rsid w:val="0087304E"/>
    <w:rsid w:val="00873203"/>
    <w:rsid w:val="00874A7F"/>
    <w:rsid w:val="008768F4"/>
    <w:rsid w:val="00876AAD"/>
    <w:rsid w:val="00880D09"/>
    <w:rsid w:val="00882AC9"/>
    <w:rsid w:val="008838D2"/>
    <w:rsid w:val="00883E30"/>
    <w:rsid w:val="008903B8"/>
    <w:rsid w:val="00890749"/>
    <w:rsid w:val="008912D4"/>
    <w:rsid w:val="00894F8D"/>
    <w:rsid w:val="00895694"/>
    <w:rsid w:val="0089753E"/>
    <w:rsid w:val="008A346A"/>
    <w:rsid w:val="008A698A"/>
    <w:rsid w:val="008A7B84"/>
    <w:rsid w:val="008B01D9"/>
    <w:rsid w:val="008B0F77"/>
    <w:rsid w:val="008B23FC"/>
    <w:rsid w:val="008B306F"/>
    <w:rsid w:val="008B437F"/>
    <w:rsid w:val="008B7CC6"/>
    <w:rsid w:val="008C1A31"/>
    <w:rsid w:val="008C6B32"/>
    <w:rsid w:val="008C7928"/>
    <w:rsid w:val="008D4138"/>
    <w:rsid w:val="008D6D6E"/>
    <w:rsid w:val="008D6F06"/>
    <w:rsid w:val="008E36BB"/>
    <w:rsid w:val="008E70F1"/>
    <w:rsid w:val="008F1275"/>
    <w:rsid w:val="008F1FDB"/>
    <w:rsid w:val="008F3B52"/>
    <w:rsid w:val="008F442C"/>
    <w:rsid w:val="008F5DCB"/>
    <w:rsid w:val="008F6A4E"/>
    <w:rsid w:val="008F719E"/>
    <w:rsid w:val="00900819"/>
    <w:rsid w:val="00901687"/>
    <w:rsid w:val="009019D0"/>
    <w:rsid w:val="0090268D"/>
    <w:rsid w:val="009059EB"/>
    <w:rsid w:val="009150EA"/>
    <w:rsid w:val="009174E5"/>
    <w:rsid w:val="00917EA1"/>
    <w:rsid w:val="00921D5F"/>
    <w:rsid w:val="009239C5"/>
    <w:rsid w:val="0092534C"/>
    <w:rsid w:val="0092589D"/>
    <w:rsid w:val="00930756"/>
    <w:rsid w:val="0093195A"/>
    <w:rsid w:val="00933E4F"/>
    <w:rsid w:val="009374BE"/>
    <w:rsid w:val="009641CD"/>
    <w:rsid w:val="0096557A"/>
    <w:rsid w:val="009710FE"/>
    <w:rsid w:val="00973409"/>
    <w:rsid w:val="00973488"/>
    <w:rsid w:val="00973615"/>
    <w:rsid w:val="00973891"/>
    <w:rsid w:val="00973962"/>
    <w:rsid w:val="00975F71"/>
    <w:rsid w:val="0097676B"/>
    <w:rsid w:val="0098148E"/>
    <w:rsid w:val="00983683"/>
    <w:rsid w:val="00985152"/>
    <w:rsid w:val="009855AA"/>
    <w:rsid w:val="009944EE"/>
    <w:rsid w:val="009A0184"/>
    <w:rsid w:val="009A0630"/>
    <w:rsid w:val="009A0804"/>
    <w:rsid w:val="009A3E31"/>
    <w:rsid w:val="009A56AD"/>
    <w:rsid w:val="009A7802"/>
    <w:rsid w:val="009B0ACB"/>
    <w:rsid w:val="009B306F"/>
    <w:rsid w:val="009B5D97"/>
    <w:rsid w:val="009C1891"/>
    <w:rsid w:val="009C3670"/>
    <w:rsid w:val="009C5439"/>
    <w:rsid w:val="009C67F0"/>
    <w:rsid w:val="009C693A"/>
    <w:rsid w:val="009C7859"/>
    <w:rsid w:val="009D371F"/>
    <w:rsid w:val="009D6252"/>
    <w:rsid w:val="009D6A69"/>
    <w:rsid w:val="009E259E"/>
    <w:rsid w:val="009E2859"/>
    <w:rsid w:val="009E40D7"/>
    <w:rsid w:val="009E557E"/>
    <w:rsid w:val="009E5580"/>
    <w:rsid w:val="009F3F9C"/>
    <w:rsid w:val="009F4F0B"/>
    <w:rsid w:val="009F5C25"/>
    <w:rsid w:val="009F6707"/>
    <w:rsid w:val="00A00CEB"/>
    <w:rsid w:val="00A02B5B"/>
    <w:rsid w:val="00A047BC"/>
    <w:rsid w:val="00A04A77"/>
    <w:rsid w:val="00A0596B"/>
    <w:rsid w:val="00A066CF"/>
    <w:rsid w:val="00A0784C"/>
    <w:rsid w:val="00A13604"/>
    <w:rsid w:val="00A143C3"/>
    <w:rsid w:val="00A15C5A"/>
    <w:rsid w:val="00A22A1C"/>
    <w:rsid w:val="00A27E95"/>
    <w:rsid w:val="00A31392"/>
    <w:rsid w:val="00A371A0"/>
    <w:rsid w:val="00A3758B"/>
    <w:rsid w:val="00A4032D"/>
    <w:rsid w:val="00A40476"/>
    <w:rsid w:val="00A420A3"/>
    <w:rsid w:val="00A55051"/>
    <w:rsid w:val="00A63F18"/>
    <w:rsid w:val="00A66430"/>
    <w:rsid w:val="00A6733C"/>
    <w:rsid w:val="00A67E71"/>
    <w:rsid w:val="00A70309"/>
    <w:rsid w:val="00A70CA8"/>
    <w:rsid w:val="00A71573"/>
    <w:rsid w:val="00A717EC"/>
    <w:rsid w:val="00A7194E"/>
    <w:rsid w:val="00A737A4"/>
    <w:rsid w:val="00A762BD"/>
    <w:rsid w:val="00A8068E"/>
    <w:rsid w:val="00A84CE5"/>
    <w:rsid w:val="00A86E11"/>
    <w:rsid w:val="00A8703C"/>
    <w:rsid w:val="00A90CDE"/>
    <w:rsid w:val="00A90E52"/>
    <w:rsid w:val="00A9229A"/>
    <w:rsid w:val="00A93630"/>
    <w:rsid w:val="00A95E26"/>
    <w:rsid w:val="00A96E14"/>
    <w:rsid w:val="00A97BAE"/>
    <w:rsid w:val="00AA1A50"/>
    <w:rsid w:val="00AA2CA7"/>
    <w:rsid w:val="00AA32DC"/>
    <w:rsid w:val="00AA5720"/>
    <w:rsid w:val="00AB0366"/>
    <w:rsid w:val="00AB0C1A"/>
    <w:rsid w:val="00AB3C26"/>
    <w:rsid w:val="00AB437E"/>
    <w:rsid w:val="00AB488B"/>
    <w:rsid w:val="00AB4F8B"/>
    <w:rsid w:val="00AB6899"/>
    <w:rsid w:val="00AB68E2"/>
    <w:rsid w:val="00AB6C2D"/>
    <w:rsid w:val="00AC2EAF"/>
    <w:rsid w:val="00AC6735"/>
    <w:rsid w:val="00AC6AA9"/>
    <w:rsid w:val="00AD1F24"/>
    <w:rsid w:val="00AD2346"/>
    <w:rsid w:val="00AD2A53"/>
    <w:rsid w:val="00AD5F58"/>
    <w:rsid w:val="00AD6AD3"/>
    <w:rsid w:val="00AE01B1"/>
    <w:rsid w:val="00AF3415"/>
    <w:rsid w:val="00AF4A15"/>
    <w:rsid w:val="00AF527C"/>
    <w:rsid w:val="00AF62CD"/>
    <w:rsid w:val="00AF7213"/>
    <w:rsid w:val="00AF7B49"/>
    <w:rsid w:val="00B02DDA"/>
    <w:rsid w:val="00B03465"/>
    <w:rsid w:val="00B045C4"/>
    <w:rsid w:val="00B1274F"/>
    <w:rsid w:val="00B13076"/>
    <w:rsid w:val="00B14185"/>
    <w:rsid w:val="00B155EA"/>
    <w:rsid w:val="00B16B59"/>
    <w:rsid w:val="00B17BC9"/>
    <w:rsid w:val="00B201EF"/>
    <w:rsid w:val="00B217DE"/>
    <w:rsid w:val="00B22199"/>
    <w:rsid w:val="00B22EAE"/>
    <w:rsid w:val="00B23D53"/>
    <w:rsid w:val="00B31DAE"/>
    <w:rsid w:val="00B32550"/>
    <w:rsid w:val="00B32830"/>
    <w:rsid w:val="00B32AB3"/>
    <w:rsid w:val="00B339EE"/>
    <w:rsid w:val="00B3577D"/>
    <w:rsid w:val="00B3678D"/>
    <w:rsid w:val="00B374E1"/>
    <w:rsid w:val="00B404A6"/>
    <w:rsid w:val="00B4387D"/>
    <w:rsid w:val="00B43929"/>
    <w:rsid w:val="00B44C7D"/>
    <w:rsid w:val="00B476F7"/>
    <w:rsid w:val="00B477FD"/>
    <w:rsid w:val="00B51546"/>
    <w:rsid w:val="00B55CF5"/>
    <w:rsid w:val="00B571F7"/>
    <w:rsid w:val="00B57DFD"/>
    <w:rsid w:val="00B603B2"/>
    <w:rsid w:val="00B60A47"/>
    <w:rsid w:val="00B624B9"/>
    <w:rsid w:val="00B62A08"/>
    <w:rsid w:val="00B66E29"/>
    <w:rsid w:val="00B71880"/>
    <w:rsid w:val="00B71E8F"/>
    <w:rsid w:val="00B73C39"/>
    <w:rsid w:val="00B73C5D"/>
    <w:rsid w:val="00B819D1"/>
    <w:rsid w:val="00B844EC"/>
    <w:rsid w:val="00B871F6"/>
    <w:rsid w:val="00B93292"/>
    <w:rsid w:val="00B94FE2"/>
    <w:rsid w:val="00B956CA"/>
    <w:rsid w:val="00BA43A9"/>
    <w:rsid w:val="00BA6B36"/>
    <w:rsid w:val="00BB1335"/>
    <w:rsid w:val="00BB1DBE"/>
    <w:rsid w:val="00BB283A"/>
    <w:rsid w:val="00BB395D"/>
    <w:rsid w:val="00BB4E59"/>
    <w:rsid w:val="00BB5C29"/>
    <w:rsid w:val="00BC2213"/>
    <w:rsid w:val="00BC2F21"/>
    <w:rsid w:val="00BC50C4"/>
    <w:rsid w:val="00BC526F"/>
    <w:rsid w:val="00BC7DBF"/>
    <w:rsid w:val="00BD00FA"/>
    <w:rsid w:val="00BD25BC"/>
    <w:rsid w:val="00BD2901"/>
    <w:rsid w:val="00BD3D96"/>
    <w:rsid w:val="00BD408C"/>
    <w:rsid w:val="00BD524F"/>
    <w:rsid w:val="00BD66FA"/>
    <w:rsid w:val="00BD7B77"/>
    <w:rsid w:val="00BF0B39"/>
    <w:rsid w:val="00BF1A43"/>
    <w:rsid w:val="00BF2706"/>
    <w:rsid w:val="00BF594C"/>
    <w:rsid w:val="00BF6288"/>
    <w:rsid w:val="00C002CC"/>
    <w:rsid w:val="00C00746"/>
    <w:rsid w:val="00C00D30"/>
    <w:rsid w:val="00C02543"/>
    <w:rsid w:val="00C03CCB"/>
    <w:rsid w:val="00C050FA"/>
    <w:rsid w:val="00C056CC"/>
    <w:rsid w:val="00C062B1"/>
    <w:rsid w:val="00C07641"/>
    <w:rsid w:val="00C12147"/>
    <w:rsid w:val="00C135A2"/>
    <w:rsid w:val="00C16B31"/>
    <w:rsid w:val="00C17537"/>
    <w:rsid w:val="00C17892"/>
    <w:rsid w:val="00C2036C"/>
    <w:rsid w:val="00C2400E"/>
    <w:rsid w:val="00C31194"/>
    <w:rsid w:val="00C36C68"/>
    <w:rsid w:val="00C37F5A"/>
    <w:rsid w:val="00C40E8A"/>
    <w:rsid w:val="00C41F88"/>
    <w:rsid w:val="00C548A9"/>
    <w:rsid w:val="00C572BF"/>
    <w:rsid w:val="00C6074F"/>
    <w:rsid w:val="00C619EB"/>
    <w:rsid w:val="00C64345"/>
    <w:rsid w:val="00C65B96"/>
    <w:rsid w:val="00C711EA"/>
    <w:rsid w:val="00C734A2"/>
    <w:rsid w:val="00C740DD"/>
    <w:rsid w:val="00C75FDF"/>
    <w:rsid w:val="00C76502"/>
    <w:rsid w:val="00C77A12"/>
    <w:rsid w:val="00C81064"/>
    <w:rsid w:val="00C81640"/>
    <w:rsid w:val="00C8482C"/>
    <w:rsid w:val="00C8529D"/>
    <w:rsid w:val="00C91BE8"/>
    <w:rsid w:val="00C9430C"/>
    <w:rsid w:val="00C97BF7"/>
    <w:rsid w:val="00CA09CB"/>
    <w:rsid w:val="00CA25C7"/>
    <w:rsid w:val="00CA2F2B"/>
    <w:rsid w:val="00CA6300"/>
    <w:rsid w:val="00CA6DA1"/>
    <w:rsid w:val="00CB04B7"/>
    <w:rsid w:val="00CB0BFA"/>
    <w:rsid w:val="00CB1242"/>
    <w:rsid w:val="00CB1884"/>
    <w:rsid w:val="00CB3948"/>
    <w:rsid w:val="00CB49FF"/>
    <w:rsid w:val="00CB6E94"/>
    <w:rsid w:val="00CB7F1A"/>
    <w:rsid w:val="00CC00BC"/>
    <w:rsid w:val="00CC57EA"/>
    <w:rsid w:val="00CC5C2E"/>
    <w:rsid w:val="00CD12E8"/>
    <w:rsid w:val="00CD24C9"/>
    <w:rsid w:val="00CD253F"/>
    <w:rsid w:val="00CD2986"/>
    <w:rsid w:val="00CE02E8"/>
    <w:rsid w:val="00CE1565"/>
    <w:rsid w:val="00CE241D"/>
    <w:rsid w:val="00CE2B2D"/>
    <w:rsid w:val="00CE33EB"/>
    <w:rsid w:val="00CE6B70"/>
    <w:rsid w:val="00CF2A7F"/>
    <w:rsid w:val="00CF5A25"/>
    <w:rsid w:val="00CF757D"/>
    <w:rsid w:val="00D0128A"/>
    <w:rsid w:val="00D014BD"/>
    <w:rsid w:val="00D03825"/>
    <w:rsid w:val="00D12CB3"/>
    <w:rsid w:val="00D14A21"/>
    <w:rsid w:val="00D14A27"/>
    <w:rsid w:val="00D16BA2"/>
    <w:rsid w:val="00D1742E"/>
    <w:rsid w:val="00D217E9"/>
    <w:rsid w:val="00D226A9"/>
    <w:rsid w:val="00D235A8"/>
    <w:rsid w:val="00D24630"/>
    <w:rsid w:val="00D31255"/>
    <w:rsid w:val="00D335BD"/>
    <w:rsid w:val="00D44D2F"/>
    <w:rsid w:val="00D463F4"/>
    <w:rsid w:val="00D4762B"/>
    <w:rsid w:val="00D513ED"/>
    <w:rsid w:val="00D601DB"/>
    <w:rsid w:val="00D602DE"/>
    <w:rsid w:val="00D62463"/>
    <w:rsid w:val="00D67D76"/>
    <w:rsid w:val="00D6BB6B"/>
    <w:rsid w:val="00D70527"/>
    <w:rsid w:val="00D707A0"/>
    <w:rsid w:val="00D73713"/>
    <w:rsid w:val="00D76A3C"/>
    <w:rsid w:val="00D77177"/>
    <w:rsid w:val="00D84A91"/>
    <w:rsid w:val="00D84DFF"/>
    <w:rsid w:val="00D87442"/>
    <w:rsid w:val="00DA057B"/>
    <w:rsid w:val="00DA1F95"/>
    <w:rsid w:val="00DA2741"/>
    <w:rsid w:val="00DA3761"/>
    <w:rsid w:val="00DA402D"/>
    <w:rsid w:val="00DA4C73"/>
    <w:rsid w:val="00DA5745"/>
    <w:rsid w:val="00DA6275"/>
    <w:rsid w:val="00DA6DDA"/>
    <w:rsid w:val="00DB1196"/>
    <w:rsid w:val="00DB3788"/>
    <w:rsid w:val="00DB39FD"/>
    <w:rsid w:val="00DB43C3"/>
    <w:rsid w:val="00DB49E0"/>
    <w:rsid w:val="00DC1CBE"/>
    <w:rsid w:val="00DC401F"/>
    <w:rsid w:val="00DC4E37"/>
    <w:rsid w:val="00DC51C1"/>
    <w:rsid w:val="00DC529F"/>
    <w:rsid w:val="00DD0102"/>
    <w:rsid w:val="00DD2F69"/>
    <w:rsid w:val="00DD4C46"/>
    <w:rsid w:val="00DD4D5B"/>
    <w:rsid w:val="00DE0FCE"/>
    <w:rsid w:val="00DE11DB"/>
    <w:rsid w:val="00DE11E2"/>
    <w:rsid w:val="00DE69EC"/>
    <w:rsid w:val="00DF02EB"/>
    <w:rsid w:val="00DF0777"/>
    <w:rsid w:val="00DF0FF9"/>
    <w:rsid w:val="00DF4DF7"/>
    <w:rsid w:val="00E03277"/>
    <w:rsid w:val="00E04C5F"/>
    <w:rsid w:val="00E05639"/>
    <w:rsid w:val="00E07F50"/>
    <w:rsid w:val="00E1071E"/>
    <w:rsid w:val="00E109D2"/>
    <w:rsid w:val="00E14AC3"/>
    <w:rsid w:val="00E157C7"/>
    <w:rsid w:val="00E15C0C"/>
    <w:rsid w:val="00E2001B"/>
    <w:rsid w:val="00E20E44"/>
    <w:rsid w:val="00E213C1"/>
    <w:rsid w:val="00E21B95"/>
    <w:rsid w:val="00E22EE3"/>
    <w:rsid w:val="00E23ABE"/>
    <w:rsid w:val="00E24CEF"/>
    <w:rsid w:val="00E25169"/>
    <w:rsid w:val="00E258EC"/>
    <w:rsid w:val="00E26A5E"/>
    <w:rsid w:val="00E324FA"/>
    <w:rsid w:val="00E33129"/>
    <w:rsid w:val="00E34669"/>
    <w:rsid w:val="00E34A33"/>
    <w:rsid w:val="00E36217"/>
    <w:rsid w:val="00E43070"/>
    <w:rsid w:val="00E457DC"/>
    <w:rsid w:val="00E45C50"/>
    <w:rsid w:val="00E50579"/>
    <w:rsid w:val="00E52259"/>
    <w:rsid w:val="00E52872"/>
    <w:rsid w:val="00E53D3D"/>
    <w:rsid w:val="00E53F64"/>
    <w:rsid w:val="00E56636"/>
    <w:rsid w:val="00E57485"/>
    <w:rsid w:val="00E6268F"/>
    <w:rsid w:val="00E62C77"/>
    <w:rsid w:val="00E64D8D"/>
    <w:rsid w:val="00E6634D"/>
    <w:rsid w:val="00E70F29"/>
    <w:rsid w:val="00E7176E"/>
    <w:rsid w:val="00E743DD"/>
    <w:rsid w:val="00E74AB7"/>
    <w:rsid w:val="00E86CB5"/>
    <w:rsid w:val="00E876D8"/>
    <w:rsid w:val="00E90382"/>
    <w:rsid w:val="00E91D19"/>
    <w:rsid w:val="00E97EB3"/>
    <w:rsid w:val="00EA1DC8"/>
    <w:rsid w:val="00EA2816"/>
    <w:rsid w:val="00EA3ABE"/>
    <w:rsid w:val="00EA6937"/>
    <w:rsid w:val="00EB3ED2"/>
    <w:rsid w:val="00EB5F36"/>
    <w:rsid w:val="00EC09B5"/>
    <w:rsid w:val="00EC1D48"/>
    <w:rsid w:val="00EC2640"/>
    <w:rsid w:val="00EC3730"/>
    <w:rsid w:val="00ED02CD"/>
    <w:rsid w:val="00ED0503"/>
    <w:rsid w:val="00ED181E"/>
    <w:rsid w:val="00ED3497"/>
    <w:rsid w:val="00EE1241"/>
    <w:rsid w:val="00EE12FB"/>
    <w:rsid w:val="00EE298B"/>
    <w:rsid w:val="00EE5B64"/>
    <w:rsid w:val="00EF6E79"/>
    <w:rsid w:val="00F01D3F"/>
    <w:rsid w:val="00F024E9"/>
    <w:rsid w:val="00F05B5D"/>
    <w:rsid w:val="00F074D0"/>
    <w:rsid w:val="00F0786F"/>
    <w:rsid w:val="00F12968"/>
    <w:rsid w:val="00F12EAA"/>
    <w:rsid w:val="00F14B53"/>
    <w:rsid w:val="00F20C04"/>
    <w:rsid w:val="00F22A1E"/>
    <w:rsid w:val="00F2352F"/>
    <w:rsid w:val="00F276C9"/>
    <w:rsid w:val="00F3272B"/>
    <w:rsid w:val="00F337CF"/>
    <w:rsid w:val="00F3399F"/>
    <w:rsid w:val="00F34269"/>
    <w:rsid w:val="00F36E37"/>
    <w:rsid w:val="00F36FCA"/>
    <w:rsid w:val="00F413AC"/>
    <w:rsid w:val="00F419CF"/>
    <w:rsid w:val="00F43050"/>
    <w:rsid w:val="00F43727"/>
    <w:rsid w:val="00F47E89"/>
    <w:rsid w:val="00F54D57"/>
    <w:rsid w:val="00F55E90"/>
    <w:rsid w:val="00F63EB5"/>
    <w:rsid w:val="00F64416"/>
    <w:rsid w:val="00F64989"/>
    <w:rsid w:val="00F649BF"/>
    <w:rsid w:val="00F6673B"/>
    <w:rsid w:val="00F67A64"/>
    <w:rsid w:val="00F74093"/>
    <w:rsid w:val="00F740CF"/>
    <w:rsid w:val="00F7705C"/>
    <w:rsid w:val="00F82F53"/>
    <w:rsid w:val="00F84289"/>
    <w:rsid w:val="00F847C1"/>
    <w:rsid w:val="00F934C5"/>
    <w:rsid w:val="00F946FB"/>
    <w:rsid w:val="00F96BE3"/>
    <w:rsid w:val="00FA1100"/>
    <w:rsid w:val="00FA11BC"/>
    <w:rsid w:val="00FA232B"/>
    <w:rsid w:val="00FA2B7D"/>
    <w:rsid w:val="00FA417A"/>
    <w:rsid w:val="00FA521F"/>
    <w:rsid w:val="00FA5D05"/>
    <w:rsid w:val="00FA79C2"/>
    <w:rsid w:val="00FB036D"/>
    <w:rsid w:val="00FB38D0"/>
    <w:rsid w:val="00FB43A8"/>
    <w:rsid w:val="00FB7E0B"/>
    <w:rsid w:val="00FC0EEA"/>
    <w:rsid w:val="00FC0FA1"/>
    <w:rsid w:val="00FC1F2B"/>
    <w:rsid w:val="00FC3EEC"/>
    <w:rsid w:val="00FC4293"/>
    <w:rsid w:val="00FC5C25"/>
    <w:rsid w:val="00FC5E34"/>
    <w:rsid w:val="00FC6A55"/>
    <w:rsid w:val="00FC7E40"/>
    <w:rsid w:val="00FD3B7A"/>
    <w:rsid w:val="00FD4EA7"/>
    <w:rsid w:val="00FE0652"/>
    <w:rsid w:val="00FE17D0"/>
    <w:rsid w:val="00FE31A9"/>
    <w:rsid w:val="00FE3E0C"/>
    <w:rsid w:val="00FE4626"/>
    <w:rsid w:val="00FF1724"/>
    <w:rsid w:val="00FF25B9"/>
    <w:rsid w:val="00FF2B75"/>
    <w:rsid w:val="00FF2C97"/>
    <w:rsid w:val="00FF71DF"/>
    <w:rsid w:val="09FB5139"/>
    <w:rsid w:val="0AC494D8"/>
    <w:rsid w:val="0FE57DDC"/>
    <w:rsid w:val="2701B5C1"/>
    <w:rsid w:val="29F409FE"/>
    <w:rsid w:val="2AEE9EF8"/>
    <w:rsid w:val="38BDFB01"/>
    <w:rsid w:val="3E3553A7"/>
    <w:rsid w:val="40815CD2"/>
    <w:rsid w:val="50AED380"/>
    <w:rsid w:val="51B767B7"/>
    <w:rsid w:val="54A9BBF4"/>
    <w:rsid w:val="61257E13"/>
    <w:rsid w:val="68439AAC"/>
    <w:rsid w:val="6F415C9A"/>
    <w:rsid w:val="71F97DA9"/>
    <w:rsid w:val="7DC4DB9E"/>
    <w:rsid w:val="7F0BDC2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0FB2E"/>
  <w15:chartTrackingRefBased/>
  <w15:docId w15:val="{C8AE2FA2-3303-49F5-B408-C26A4502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9C"/>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CF757D"/>
  </w:style>
  <w:style w:type="character" w:customStyle="1" w:styleId="eop">
    <w:name w:val="eop"/>
    <w:basedOn w:val="DefaultParagraphFont"/>
    <w:rsid w:val="00CF757D"/>
  </w:style>
  <w:style w:type="paragraph" w:customStyle="1" w:styleId="paragraph">
    <w:name w:val="paragraph"/>
    <w:basedOn w:val="Normal"/>
    <w:rsid w:val="00CF757D"/>
    <w:pPr>
      <w:spacing w:before="100" w:beforeAutospacing="1" w:after="100" w:afterAutospacing="1"/>
    </w:pPr>
    <w:rPr>
      <w:rFonts w:ascii="Times New Roman" w:eastAsia="Times New Roman" w:hAnsi="Times New Roman" w:cs="Times New Roman"/>
      <w:sz w:val="24"/>
      <w:lang w:val="en-AU" w:eastAsia="en-AU"/>
    </w:rPr>
  </w:style>
  <w:style w:type="paragraph" w:styleId="ListParagraph">
    <w:name w:val="List Paragraph"/>
    <w:aliases w:val="List Paragraph1,Single bullet style,Bullets,Table numbering,Questions and numbered lists"/>
    <w:basedOn w:val="Normal"/>
    <w:link w:val="ListParagraphChar"/>
    <w:uiPriority w:val="34"/>
    <w:qFormat/>
    <w:rsid w:val="00454D08"/>
    <w:pPr>
      <w:ind w:left="720"/>
      <w:contextualSpacing/>
    </w:pPr>
  </w:style>
  <w:style w:type="character" w:styleId="CommentReference">
    <w:name w:val="annotation reference"/>
    <w:basedOn w:val="DefaultParagraphFont"/>
    <w:uiPriority w:val="99"/>
    <w:semiHidden/>
    <w:unhideWhenUsed/>
    <w:rsid w:val="00404C8D"/>
    <w:rPr>
      <w:sz w:val="16"/>
      <w:szCs w:val="16"/>
    </w:rPr>
  </w:style>
  <w:style w:type="paragraph" w:styleId="CommentText">
    <w:name w:val="annotation text"/>
    <w:basedOn w:val="Normal"/>
    <w:link w:val="CommentTextChar"/>
    <w:uiPriority w:val="99"/>
    <w:semiHidden/>
    <w:unhideWhenUsed/>
    <w:rsid w:val="00404C8D"/>
    <w:rPr>
      <w:szCs w:val="20"/>
    </w:rPr>
  </w:style>
  <w:style w:type="character" w:customStyle="1" w:styleId="CommentTextChar">
    <w:name w:val="Comment Text Char"/>
    <w:basedOn w:val="DefaultParagraphFont"/>
    <w:link w:val="CommentText"/>
    <w:uiPriority w:val="99"/>
    <w:semiHidden/>
    <w:rsid w:val="00404C8D"/>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04C8D"/>
    <w:rPr>
      <w:b/>
      <w:bCs/>
    </w:rPr>
  </w:style>
  <w:style w:type="character" w:customStyle="1" w:styleId="CommentSubjectChar">
    <w:name w:val="Comment Subject Char"/>
    <w:basedOn w:val="CommentTextChar"/>
    <w:link w:val="CommentSubject"/>
    <w:uiPriority w:val="99"/>
    <w:semiHidden/>
    <w:rsid w:val="00404C8D"/>
    <w:rPr>
      <w:rFonts w:ascii="Arial" w:hAnsi="Arial"/>
      <w:b/>
      <w:bCs/>
      <w:sz w:val="20"/>
      <w:szCs w:val="20"/>
      <w:lang w:val="en-GB"/>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D25BC"/>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61192">
      <w:bodyDiv w:val="1"/>
      <w:marLeft w:val="0"/>
      <w:marRight w:val="0"/>
      <w:marTop w:val="0"/>
      <w:marBottom w:val="0"/>
      <w:divBdr>
        <w:top w:val="none" w:sz="0" w:space="0" w:color="auto"/>
        <w:left w:val="none" w:sz="0" w:space="0" w:color="auto"/>
        <w:bottom w:val="none" w:sz="0" w:space="0" w:color="auto"/>
        <w:right w:val="none" w:sz="0" w:space="0" w:color="auto"/>
      </w:divBdr>
    </w:div>
    <w:div w:id="717515336">
      <w:bodyDiv w:val="1"/>
      <w:marLeft w:val="0"/>
      <w:marRight w:val="0"/>
      <w:marTop w:val="0"/>
      <w:marBottom w:val="0"/>
      <w:divBdr>
        <w:top w:val="none" w:sz="0" w:space="0" w:color="auto"/>
        <w:left w:val="none" w:sz="0" w:space="0" w:color="auto"/>
        <w:bottom w:val="none" w:sz="0" w:space="0" w:color="auto"/>
        <w:right w:val="none" w:sz="0" w:space="0" w:color="auto"/>
      </w:divBdr>
      <w:divsChild>
        <w:div w:id="253363833">
          <w:marLeft w:val="0"/>
          <w:marRight w:val="0"/>
          <w:marTop w:val="0"/>
          <w:marBottom w:val="0"/>
          <w:divBdr>
            <w:top w:val="none" w:sz="0" w:space="0" w:color="auto"/>
            <w:left w:val="none" w:sz="0" w:space="0" w:color="auto"/>
            <w:bottom w:val="none" w:sz="0" w:space="0" w:color="auto"/>
            <w:right w:val="none" w:sz="0" w:space="0" w:color="auto"/>
          </w:divBdr>
        </w:div>
        <w:div w:id="914707546">
          <w:marLeft w:val="0"/>
          <w:marRight w:val="0"/>
          <w:marTop w:val="0"/>
          <w:marBottom w:val="0"/>
          <w:divBdr>
            <w:top w:val="none" w:sz="0" w:space="0" w:color="auto"/>
            <w:left w:val="none" w:sz="0" w:space="0" w:color="auto"/>
            <w:bottom w:val="none" w:sz="0" w:space="0" w:color="auto"/>
            <w:right w:val="none" w:sz="0" w:space="0" w:color="auto"/>
          </w:divBdr>
        </w:div>
        <w:div w:id="1670332605">
          <w:marLeft w:val="0"/>
          <w:marRight w:val="0"/>
          <w:marTop w:val="0"/>
          <w:marBottom w:val="0"/>
          <w:divBdr>
            <w:top w:val="none" w:sz="0" w:space="0" w:color="auto"/>
            <w:left w:val="none" w:sz="0" w:space="0" w:color="auto"/>
            <w:bottom w:val="none" w:sz="0" w:space="0" w:color="auto"/>
            <w:right w:val="none" w:sz="0" w:space="0" w:color="auto"/>
          </w:divBdr>
        </w:div>
      </w:divsChild>
    </w:div>
    <w:div w:id="1273518387">
      <w:bodyDiv w:val="1"/>
      <w:marLeft w:val="0"/>
      <w:marRight w:val="0"/>
      <w:marTop w:val="0"/>
      <w:marBottom w:val="0"/>
      <w:divBdr>
        <w:top w:val="none" w:sz="0" w:space="0" w:color="auto"/>
        <w:left w:val="none" w:sz="0" w:space="0" w:color="auto"/>
        <w:bottom w:val="none" w:sz="0" w:space="0" w:color="auto"/>
        <w:right w:val="none" w:sz="0" w:space="0" w:color="auto"/>
      </w:divBdr>
      <w:divsChild>
        <w:div w:id="191387833">
          <w:marLeft w:val="0"/>
          <w:marRight w:val="0"/>
          <w:marTop w:val="0"/>
          <w:marBottom w:val="0"/>
          <w:divBdr>
            <w:top w:val="none" w:sz="0" w:space="0" w:color="auto"/>
            <w:left w:val="none" w:sz="0" w:space="0" w:color="auto"/>
            <w:bottom w:val="none" w:sz="0" w:space="0" w:color="auto"/>
            <w:right w:val="none" w:sz="0" w:space="0" w:color="auto"/>
          </w:divBdr>
        </w:div>
        <w:div w:id="1012027374">
          <w:marLeft w:val="0"/>
          <w:marRight w:val="0"/>
          <w:marTop w:val="0"/>
          <w:marBottom w:val="0"/>
          <w:divBdr>
            <w:top w:val="none" w:sz="0" w:space="0" w:color="auto"/>
            <w:left w:val="none" w:sz="0" w:space="0" w:color="auto"/>
            <w:bottom w:val="none" w:sz="0" w:space="0" w:color="auto"/>
            <w:right w:val="none" w:sz="0" w:space="0" w:color="auto"/>
          </w:divBdr>
        </w:div>
        <w:div w:id="1804542215">
          <w:marLeft w:val="0"/>
          <w:marRight w:val="0"/>
          <w:marTop w:val="0"/>
          <w:marBottom w:val="0"/>
          <w:divBdr>
            <w:top w:val="none" w:sz="0" w:space="0" w:color="auto"/>
            <w:left w:val="none" w:sz="0" w:space="0" w:color="auto"/>
            <w:bottom w:val="none" w:sz="0" w:space="0" w:color="auto"/>
            <w:right w:val="none" w:sz="0" w:space="0" w:color="auto"/>
          </w:divBdr>
        </w:div>
        <w:div w:id="1840848496">
          <w:marLeft w:val="0"/>
          <w:marRight w:val="0"/>
          <w:marTop w:val="0"/>
          <w:marBottom w:val="0"/>
          <w:divBdr>
            <w:top w:val="none" w:sz="0" w:space="0" w:color="auto"/>
            <w:left w:val="none" w:sz="0" w:space="0" w:color="auto"/>
            <w:bottom w:val="none" w:sz="0" w:space="0" w:color="auto"/>
            <w:right w:val="none" w:sz="0" w:space="0" w:color="auto"/>
          </w:divBdr>
        </w:div>
        <w:div w:id="2026974307">
          <w:marLeft w:val="0"/>
          <w:marRight w:val="0"/>
          <w:marTop w:val="0"/>
          <w:marBottom w:val="0"/>
          <w:divBdr>
            <w:top w:val="none" w:sz="0" w:space="0" w:color="auto"/>
            <w:left w:val="none" w:sz="0" w:space="0" w:color="auto"/>
            <w:bottom w:val="none" w:sz="0" w:space="0" w:color="auto"/>
            <w:right w:val="none" w:sz="0" w:space="0" w:color="auto"/>
          </w:divBdr>
        </w:div>
      </w:divsChild>
    </w:div>
    <w:div w:id="1759787051">
      <w:bodyDiv w:val="1"/>
      <w:marLeft w:val="0"/>
      <w:marRight w:val="0"/>
      <w:marTop w:val="0"/>
      <w:marBottom w:val="0"/>
      <w:divBdr>
        <w:top w:val="none" w:sz="0" w:space="0" w:color="auto"/>
        <w:left w:val="none" w:sz="0" w:space="0" w:color="auto"/>
        <w:bottom w:val="none" w:sz="0" w:space="0" w:color="auto"/>
        <w:right w:val="none" w:sz="0" w:space="0" w:color="auto"/>
      </w:divBdr>
      <w:divsChild>
        <w:div w:id="638653439">
          <w:marLeft w:val="0"/>
          <w:marRight w:val="0"/>
          <w:marTop w:val="0"/>
          <w:marBottom w:val="0"/>
          <w:divBdr>
            <w:top w:val="none" w:sz="0" w:space="0" w:color="auto"/>
            <w:left w:val="none" w:sz="0" w:space="0" w:color="auto"/>
            <w:bottom w:val="none" w:sz="0" w:space="0" w:color="auto"/>
            <w:right w:val="none" w:sz="0" w:space="0" w:color="auto"/>
          </w:divBdr>
        </w:div>
        <w:div w:id="84189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iz\OneDrive%20-%20TAFE%20SA\Document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Assignment (Southern Airpot Maintenance Service)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ICTDBS506</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Roberto Cevallos</DisplayName>
        <AccountId>750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Design databases</UOC_x0020_Title>
    <Development_x0020_Completed xmlns="1c07d8c7-c900-4f17-8efa-882eb357c716">true</Development_x0020_Completed>
    <Current_x0020_Version xmlns="b6bdf438-5d47-484a-a861-ca21256032dd">1</Current_x0020_Version>
    <DateOfCurrentRelease xmlns="b6bdf438-5d47-484a-a861-ca21256032dd">2022-04-08T14:30:00+00:00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A9453D-9F3B-4998-A1A8-8A3A5874D65F}">
  <ds:schemaRefs>
    <ds:schemaRef ds:uri="http://schemas.openxmlformats.org/officeDocument/2006/bibliography"/>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5.xml><?xml version="1.0" encoding="utf-8"?>
<ds:datastoreItem xmlns:ds="http://schemas.openxmlformats.org/officeDocument/2006/customXml" ds:itemID="{3A8FC3D6-B20F-418F-8E6E-B6897754A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865</TotalTime>
  <Pages>21</Pages>
  <Words>6986</Words>
  <Characters>39824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46717</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566</cp:revision>
  <cp:lastPrinted>2022-02-05T07:57:00Z</cp:lastPrinted>
  <dcterms:created xsi:type="dcterms:W3CDTF">2021-12-13T00:35:00Z</dcterms:created>
  <dcterms:modified xsi:type="dcterms:W3CDTF">2023-05-24T14:05:00Z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https://tafesaedu.sharepoint.com/:w:/s/qms/EVavDxedIwZEldz6dU_RIzkB4eYk8IwfGCS22soWFqQuUw, https://tafesaedu.sharepoint.com/:w:/s/qms/EVavDxedIwZEldz6dU_RIzkB4eYk8IwfGCS22soWFqQuUw</vt:lpwstr>
  </property>
  <property fmtid="{D5CDD505-2E9C-101B-9397-08002B2CF9AE}" pid="12" name="URL">
    <vt:lpwstr/>
  </property>
  <property fmtid="{D5CDD505-2E9C-101B-9397-08002B2CF9AE}" pid="13" name="MediaServiceImageTags">
    <vt:lpwstr/>
  </property>
</Properties>
</file>